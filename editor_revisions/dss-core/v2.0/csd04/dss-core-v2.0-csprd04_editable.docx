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Pr="003A06D0" w:rsidRDefault="00B10527" w:rsidP="008C100C">
      <w:pPr>
        <w:pStyle w:val="Kopfzeile"/>
        <w:rPr>
          <w:lang w:val="en-GB"/>
        </w:rPr>
      </w:pPr>
      <w:r w:rsidRPr="003A06D0">
        <w:rPr>
          <w:noProof/>
          <w:lang w:val="en-GB" w:eastAsia="en-GB"/>
        </w:rPr>
        <w:drawing>
          <wp:inline distT="0" distB="0" distL="0" distR="0" wp14:anchorId="507ECD84" wp14:editId="2B9F2BBA">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Pr="003A06D0" w:rsidRDefault="004B584D" w:rsidP="008C100C">
      <w:pPr>
        <w:pStyle w:val="Titel"/>
        <w:rPr>
          <w:lang w:val="en-GB"/>
        </w:rPr>
      </w:pPr>
      <w:r w:rsidRPr="003A06D0">
        <w:rPr>
          <w:lang w:val="en-GB"/>
        </w:rPr>
        <w:t>Digital Signature Service Core Protocols, Elements, and Bindings Version 2.0</w:t>
      </w:r>
    </w:p>
    <w:p w:rsidR="00E4299F" w:rsidRPr="003A06D0" w:rsidRDefault="00B03FBA" w:rsidP="008C100C">
      <w:pPr>
        <w:pStyle w:val="Untertitel"/>
        <w:rPr>
          <w:lang w:val="en-GB"/>
        </w:rPr>
      </w:pPr>
      <w:r w:rsidRPr="003A06D0">
        <w:rPr>
          <w:lang w:val="en-GB"/>
        </w:rPr>
        <w:t xml:space="preserve">Committee Specification Draft </w:t>
      </w:r>
      <w:r w:rsidR="003857AC">
        <w:rPr>
          <w:lang w:val="en-GB"/>
        </w:rPr>
        <w:t>03 /</w:t>
      </w:r>
      <w:r w:rsidR="003857AC">
        <w:rPr>
          <w:lang w:val="en-GB"/>
        </w:rPr>
        <w:br/>
        <w:t>Public Review Draft 03</w:t>
      </w:r>
    </w:p>
    <w:p w:rsidR="00286EC7" w:rsidRPr="003A06D0" w:rsidRDefault="00F024E5" w:rsidP="008C100C">
      <w:pPr>
        <w:pStyle w:val="Untertitel"/>
        <w:rPr>
          <w:lang w:val="en-GB"/>
        </w:rPr>
      </w:pPr>
      <w:r>
        <w:rPr>
          <w:lang w:val="en-GB"/>
        </w:rPr>
        <w:t>24</w:t>
      </w:r>
      <w:r w:rsidR="004B584D" w:rsidRPr="003A06D0">
        <w:rPr>
          <w:lang w:val="en-GB"/>
        </w:rPr>
        <w:t xml:space="preserve"> </w:t>
      </w:r>
      <w:r>
        <w:rPr>
          <w:lang w:val="en-GB"/>
        </w:rPr>
        <w:t>April</w:t>
      </w:r>
      <w:r w:rsidR="00B03FBA" w:rsidRPr="003A06D0">
        <w:rPr>
          <w:lang w:val="en-GB"/>
        </w:rPr>
        <w:t xml:space="preserve"> </w:t>
      </w:r>
      <w:r w:rsidR="00197607" w:rsidRPr="003A06D0">
        <w:rPr>
          <w:lang w:val="en-GB"/>
        </w:rPr>
        <w:t>201</w:t>
      </w:r>
      <w:r w:rsidR="001725A5" w:rsidRPr="003A06D0">
        <w:rPr>
          <w:lang w:val="en-GB"/>
        </w:rPr>
        <w:t>9</w:t>
      </w:r>
    </w:p>
    <w:p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rsidR="00D54431" w:rsidRPr="003A06D0" w:rsidRDefault="0052671B" w:rsidP="00D54431">
      <w:pPr>
        <w:pStyle w:val="Titlepageinfodescription"/>
        <w:rPr>
          <w:rStyle w:val="Hyperlink"/>
          <w:color w:val="auto"/>
          <w:lang w:val="en-GB"/>
        </w:rPr>
      </w:pPr>
      <w:hyperlink r:id="rId9" w:history="1">
        <w:r w:rsidR="00F024E5" w:rsidRPr="00A32CE7">
          <w:rPr>
            <w:rStyle w:val="Hyperlink"/>
            <w:lang w:val="en-GB"/>
          </w:rPr>
          <w:t>http://docs.oasis-open.org/dss-x/dss-core/v2.0/csprd02/dss-core-v2.0-csprd04.docx</w:t>
        </w:r>
      </w:hyperlink>
      <w:r w:rsidR="002659E9" w:rsidRPr="003A06D0">
        <w:rPr>
          <w:rStyle w:val="Hyperlink"/>
          <w:color w:val="auto"/>
          <w:lang w:val="en-GB"/>
        </w:rPr>
        <w:t xml:space="preserve"> (Authoritative)</w:t>
      </w:r>
    </w:p>
    <w:bookmarkStart w:id="0" w:name="_Hlk522724236"/>
    <w:p w:rsidR="00FC06F0" w:rsidRPr="003A06D0" w:rsidRDefault="00F024E5" w:rsidP="00CF629C">
      <w:pPr>
        <w:pStyle w:val="Titlepageinfodescription"/>
        <w:rPr>
          <w:rStyle w:val="Hyperlink"/>
          <w:color w:val="auto"/>
          <w:lang w:val="en-GB"/>
        </w:rPr>
      </w:pPr>
      <w:r>
        <w:rPr>
          <w:rStyle w:val="Hyperlink"/>
          <w:lang w:val="en-GB"/>
        </w:rPr>
        <w:fldChar w:fldCharType="begin"/>
      </w:r>
      <w:r>
        <w:rPr>
          <w:rStyle w:val="Hyperlink"/>
          <w:lang w:val="en-GB"/>
        </w:rPr>
        <w:instrText xml:space="preserve"> HYPERLINK "</w:instrText>
      </w:r>
      <w:r w:rsidRPr="00F024E5">
        <w:rPr>
          <w:rStyle w:val="Hyperlink"/>
          <w:lang w:val="en-GB"/>
        </w:rPr>
        <w:instrText>http://docs.oasis-open.org/dss-x/dss-core/v2.0/csprd02/dss-core-v2.0-csprd04.html</w:instrText>
      </w:r>
      <w:r>
        <w:rPr>
          <w:rStyle w:val="Hyperlink"/>
          <w:lang w:val="en-GB"/>
        </w:rPr>
        <w:instrText xml:space="preserve">" </w:instrText>
      </w:r>
      <w:r>
        <w:rPr>
          <w:rStyle w:val="Hyperlink"/>
          <w:lang w:val="en-GB"/>
        </w:rPr>
        <w:fldChar w:fldCharType="separate"/>
      </w:r>
      <w:r w:rsidRPr="00A32CE7">
        <w:rPr>
          <w:rStyle w:val="Hyperlink"/>
          <w:lang w:val="en-GB"/>
        </w:rPr>
        <w:t>http://docs.oasis-open.org/dss-x/dss-core/v2.0/csprd02/</w:t>
      </w:r>
      <w:bookmarkEnd w:id="0"/>
      <w:r w:rsidRPr="00A32CE7">
        <w:rPr>
          <w:rStyle w:val="Hyperlink"/>
          <w:lang w:val="en-GB"/>
        </w:rPr>
        <w:t>dss-core-v2.0-csprd04.html</w:t>
      </w:r>
      <w:r>
        <w:rPr>
          <w:rStyle w:val="Hyperlink"/>
          <w:lang w:val="en-GB"/>
        </w:rPr>
        <w:fldChar w:fldCharType="end"/>
      </w:r>
    </w:p>
    <w:p w:rsidR="00CF629C" w:rsidRPr="003A06D0" w:rsidRDefault="0052671B" w:rsidP="00CF629C">
      <w:pPr>
        <w:pStyle w:val="Titlepageinfodescription"/>
        <w:rPr>
          <w:rStyle w:val="Hyperlink"/>
          <w:color w:val="auto"/>
          <w:lang w:val="en-GB"/>
        </w:rPr>
      </w:pPr>
      <w:hyperlink r:id="rId10" w:history="1">
        <w:r w:rsidR="00F024E5" w:rsidRPr="00A32CE7">
          <w:rPr>
            <w:rStyle w:val="Hyperlink"/>
            <w:lang w:val="en-GB"/>
          </w:rPr>
          <w:t>http://docs.oasis-open.org/dss-x/dss-core/v2.0/csprd02/dss-core-v2.0-csprd04.pdf</w:t>
        </w:r>
      </w:hyperlink>
    </w:p>
    <w:p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rsidR="00FC06F0" w:rsidRPr="003A06D0" w:rsidRDefault="0052671B"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rsidR="00FC06F0" w:rsidRPr="003A06D0" w:rsidRDefault="0052671B"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rsidR="00FC06F0" w:rsidRPr="003A06D0" w:rsidRDefault="0052671B"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rsidR="00024C43" w:rsidRPr="003A06D0" w:rsidRDefault="00024C43" w:rsidP="008C100C">
      <w:pPr>
        <w:pStyle w:val="Titlepageinfo"/>
        <w:rPr>
          <w:lang w:val="en-GB"/>
        </w:rPr>
      </w:pPr>
      <w:r w:rsidRPr="003A06D0">
        <w:rPr>
          <w:lang w:val="en-GB"/>
        </w:rPr>
        <w:t>Technical Committee:</w:t>
      </w:r>
    </w:p>
    <w:p w:rsidR="00024C43" w:rsidRPr="003A06D0" w:rsidRDefault="0052671B" w:rsidP="008C100C">
      <w:pPr>
        <w:pStyle w:val="Titlepageinfodescription"/>
        <w:rPr>
          <w:lang w:val="en-GB"/>
        </w:rPr>
      </w:pPr>
      <w:hyperlink r:id="rId14" w:history="1">
        <w:r w:rsidR="007A7CF7" w:rsidRPr="003A06D0">
          <w:rPr>
            <w:rStyle w:val="Hyperlink"/>
            <w:lang w:val="en-GB"/>
          </w:rPr>
          <w:t xml:space="preserve">OASIS Digital Signature Services </w:t>
        </w:r>
        <w:proofErr w:type="spellStart"/>
        <w:r w:rsidR="007A7CF7" w:rsidRPr="003A06D0">
          <w:rPr>
            <w:rStyle w:val="Hyperlink"/>
            <w:lang w:val="en-GB"/>
          </w:rPr>
          <w:t>eXtended</w:t>
        </w:r>
        <w:proofErr w:type="spellEnd"/>
        <w:r w:rsidR="007A7CF7" w:rsidRPr="003A06D0">
          <w:rPr>
            <w:rStyle w:val="Hyperlink"/>
            <w:lang w:val="en-GB"/>
          </w:rPr>
          <w:t xml:space="preserve"> (DSS-X) TC</w:t>
        </w:r>
      </w:hyperlink>
    </w:p>
    <w:p w:rsidR="009C7DCE" w:rsidRPr="003A06D0" w:rsidRDefault="00DC2EB1" w:rsidP="008C100C">
      <w:pPr>
        <w:pStyle w:val="Titlepageinfo"/>
        <w:rPr>
          <w:lang w:val="en-GB"/>
        </w:rPr>
      </w:pPr>
      <w:r w:rsidRPr="003A06D0">
        <w:rPr>
          <w:lang w:val="en-GB"/>
        </w:rPr>
        <w:t>Chair</w:t>
      </w:r>
      <w:r w:rsidR="009C7DCE" w:rsidRPr="003A06D0">
        <w:rPr>
          <w:lang w:val="en-GB"/>
        </w:rPr>
        <w:t>:</w:t>
      </w:r>
    </w:p>
    <w:p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rsidR="007816D7" w:rsidRPr="003A06D0" w:rsidRDefault="00DC2EB1" w:rsidP="008C100C">
      <w:pPr>
        <w:pStyle w:val="Titlepageinfo"/>
        <w:rPr>
          <w:lang w:val="en-GB"/>
        </w:rPr>
      </w:pPr>
      <w:r w:rsidRPr="003A06D0">
        <w:rPr>
          <w:lang w:val="en-GB"/>
        </w:rPr>
        <w:t>Editors</w:t>
      </w:r>
      <w:r w:rsidR="007816D7" w:rsidRPr="003A06D0">
        <w:rPr>
          <w:lang w:val="en-GB"/>
        </w:rPr>
        <w:t>:</w:t>
      </w:r>
    </w:p>
    <w:p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302159" w:rsidRPr="00EA4738">
          <w:rPr>
            <w:rStyle w:val="Hyperlink"/>
            <w:lang w:val="en-GB"/>
          </w:rPr>
          <w:t>http://docs.oasis-open.org/dss-x/dss-core/v2.0/csprd03/schema/</w:t>
        </w:r>
      </w:hyperlink>
    </w:p>
    <w:p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rsidR="00547E3B" w:rsidRPr="003A06D0" w:rsidRDefault="00547E3B" w:rsidP="00547E3B">
      <w:pPr>
        <w:pStyle w:val="Titlepageinfo"/>
        <w:rPr>
          <w:lang w:val="en-GB"/>
        </w:rPr>
      </w:pPr>
      <w:r w:rsidRPr="003A06D0">
        <w:rPr>
          <w:lang w:val="en-GB"/>
        </w:rPr>
        <w:t>Declared XML namespaces:</w:t>
      </w:r>
    </w:p>
    <w:p w:rsidR="00F342DA" w:rsidRPr="003A06D0" w:rsidRDefault="0052671B" w:rsidP="00F342DA">
      <w:pPr>
        <w:pStyle w:val="RelatedWork"/>
        <w:tabs>
          <w:tab w:val="num" w:pos="2160"/>
        </w:tabs>
        <w:rPr>
          <w:lang w:val="en-GB"/>
        </w:rPr>
      </w:pPr>
      <w:hyperlink r:id="rId20" w:history="1">
        <w:r w:rsidR="00F342DA" w:rsidRPr="003A06D0">
          <w:rPr>
            <w:rStyle w:val="Hyperlink"/>
            <w:lang w:val="en-GB"/>
          </w:rPr>
          <w:t>http://docs.oasis-open.org/dss-x/ns/core</w:t>
        </w:r>
      </w:hyperlink>
    </w:p>
    <w:p w:rsidR="00547E3B" w:rsidRPr="003A06D0" w:rsidRDefault="0052671B" w:rsidP="00F342DA">
      <w:pPr>
        <w:pStyle w:val="RelatedWork"/>
        <w:rPr>
          <w:lang w:val="en-GB"/>
        </w:rPr>
      </w:pPr>
      <w:hyperlink r:id="rId21" w:history="1">
        <w:r w:rsidR="00F342DA" w:rsidRPr="003A06D0">
          <w:rPr>
            <w:rStyle w:val="Hyperlink"/>
            <w:lang w:val="en-GB"/>
          </w:rPr>
          <w:t>http://docs.oasis-open.org/dss-x/ns/base</w:t>
        </w:r>
      </w:hyperlink>
    </w:p>
    <w:p w:rsidR="009C7DCE" w:rsidRPr="003A06D0" w:rsidRDefault="009C7DCE" w:rsidP="008C100C">
      <w:pPr>
        <w:pStyle w:val="Titlepageinfo"/>
        <w:rPr>
          <w:lang w:val="en-GB"/>
        </w:rPr>
      </w:pPr>
      <w:r w:rsidRPr="003A06D0">
        <w:rPr>
          <w:lang w:val="en-GB"/>
        </w:rPr>
        <w:lastRenderedPageBreak/>
        <w:t>Abstract:</w:t>
      </w:r>
    </w:p>
    <w:p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Pr="003A06D0" w:rsidRDefault="009C7DCE" w:rsidP="008C100C">
      <w:pPr>
        <w:pStyle w:val="Titlepageinfo"/>
        <w:rPr>
          <w:lang w:val="en-GB"/>
        </w:rPr>
      </w:pPr>
      <w:r w:rsidRPr="003A06D0">
        <w:rPr>
          <w:lang w:val="en-GB"/>
        </w:rPr>
        <w:t>Status:</w:t>
      </w:r>
    </w:p>
    <w:p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 xml:space="preserve">OASIS Digital Signature Services </w:t>
      </w:r>
      <w:proofErr w:type="spellStart"/>
      <w:r w:rsidR="00F342DA" w:rsidRPr="003A06D0">
        <w:rPr>
          <w:lang w:val="en-GB"/>
        </w:rPr>
        <w:t>eXtended</w:t>
      </w:r>
      <w:proofErr w:type="spellEnd"/>
      <w:r w:rsidR="00F342DA" w:rsidRPr="003A06D0">
        <w:rPr>
          <w:lang w:val="en-GB"/>
        </w:rPr>
        <w:t xml:space="preserve">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rsidR="008677C6" w:rsidRPr="003A06D0" w:rsidRDefault="007E3373" w:rsidP="008C100C">
      <w:pPr>
        <w:pStyle w:val="Notices"/>
        <w:rPr>
          <w:lang w:val="en-GB"/>
        </w:rPr>
      </w:pPr>
      <w:r w:rsidRPr="003A06D0">
        <w:rPr>
          <w:lang w:val="en-GB"/>
        </w:rPr>
        <w:lastRenderedPageBreak/>
        <w:t>Notices</w:t>
      </w:r>
    </w:p>
    <w:p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3A06D0" w:rsidRDefault="00852E10" w:rsidP="00852E10">
      <w:pPr>
        <w:rPr>
          <w:lang w:val="en-GB"/>
        </w:rPr>
      </w:pPr>
      <w:r w:rsidRPr="003A06D0">
        <w:rPr>
          <w:lang w:val="en-GB"/>
        </w:rPr>
        <w:t>The limited permissions granted above are perpetual and will not be revoked by OASIS or its successors or assigns.</w:t>
      </w:r>
    </w:p>
    <w:p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rsidR="008677C6" w:rsidRPr="003A06D0" w:rsidRDefault="00177DED" w:rsidP="008C100C">
      <w:pPr>
        <w:pStyle w:val="Notices"/>
        <w:rPr>
          <w:lang w:val="en-GB"/>
        </w:rPr>
      </w:pPr>
      <w:r w:rsidRPr="003A06D0">
        <w:rPr>
          <w:lang w:val="en-GB"/>
        </w:rPr>
        <w:lastRenderedPageBreak/>
        <w:t>Table of Contents</w:t>
      </w:r>
    </w:p>
    <w:p w:rsidR="00166BB7"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632424" w:history="1">
        <w:r w:rsidR="00166BB7" w:rsidRPr="006F2080">
          <w:rPr>
            <w:rStyle w:val="Hyperlink"/>
            <w:noProof/>
            <w:lang w:val="en-GB"/>
          </w:rPr>
          <w:t>1</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Introduction</w:t>
        </w:r>
        <w:r w:rsidR="00166BB7">
          <w:rPr>
            <w:noProof/>
            <w:webHidden/>
          </w:rPr>
          <w:tab/>
        </w:r>
        <w:r w:rsidR="00166BB7">
          <w:rPr>
            <w:noProof/>
            <w:webHidden/>
          </w:rPr>
          <w:fldChar w:fldCharType="begin"/>
        </w:r>
        <w:r w:rsidR="00166BB7">
          <w:rPr>
            <w:noProof/>
            <w:webHidden/>
          </w:rPr>
          <w:instrText xml:space="preserve"> PAGEREF _Toc632424 \h </w:instrText>
        </w:r>
        <w:r w:rsidR="00166BB7">
          <w:rPr>
            <w:noProof/>
            <w:webHidden/>
          </w:rPr>
        </w:r>
        <w:r w:rsidR="00166BB7">
          <w:rPr>
            <w:noProof/>
            <w:webHidden/>
          </w:rPr>
          <w:fldChar w:fldCharType="separate"/>
        </w:r>
        <w:r w:rsidR="00166BB7">
          <w:rPr>
            <w:noProof/>
            <w:webHidden/>
          </w:rPr>
          <w:t>11</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25" w:history="1">
        <w:r w:rsidR="00166BB7" w:rsidRPr="006F2080">
          <w:rPr>
            <w:rStyle w:val="Hyperlink"/>
            <w:noProof/>
            <w:lang w:val="en-GB"/>
          </w:rPr>
          <w:t>1.1 IPR Policy</w:t>
        </w:r>
        <w:r w:rsidR="00166BB7">
          <w:rPr>
            <w:noProof/>
            <w:webHidden/>
          </w:rPr>
          <w:tab/>
        </w:r>
        <w:r w:rsidR="00166BB7">
          <w:rPr>
            <w:noProof/>
            <w:webHidden/>
          </w:rPr>
          <w:fldChar w:fldCharType="begin"/>
        </w:r>
        <w:r w:rsidR="00166BB7">
          <w:rPr>
            <w:noProof/>
            <w:webHidden/>
          </w:rPr>
          <w:instrText xml:space="preserve"> PAGEREF _Toc632425 \h </w:instrText>
        </w:r>
        <w:r w:rsidR="00166BB7">
          <w:rPr>
            <w:noProof/>
            <w:webHidden/>
          </w:rPr>
        </w:r>
        <w:r w:rsidR="00166BB7">
          <w:rPr>
            <w:noProof/>
            <w:webHidden/>
          </w:rPr>
          <w:fldChar w:fldCharType="separate"/>
        </w:r>
        <w:r w:rsidR="00166BB7">
          <w:rPr>
            <w:noProof/>
            <w:webHidden/>
          </w:rPr>
          <w:t>11</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26" w:history="1">
        <w:r w:rsidR="00166BB7" w:rsidRPr="006F2080">
          <w:rPr>
            <w:rStyle w:val="Hyperlink"/>
            <w:noProof/>
            <w:lang w:val="en-GB"/>
          </w:rPr>
          <w:t>1.2 Terminology</w:t>
        </w:r>
        <w:r w:rsidR="00166BB7">
          <w:rPr>
            <w:noProof/>
            <w:webHidden/>
          </w:rPr>
          <w:tab/>
        </w:r>
        <w:r w:rsidR="00166BB7">
          <w:rPr>
            <w:noProof/>
            <w:webHidden/>
          </w:rPr>
          <w:fldChar w:fldCharType="begin"/>
        </w:r>
        <w:r w:rsidR="00166BB7">
          <w:rPr>
            <w:noProof/>
            <w:webHidden/>
          </w:rPr>
          <w:instrText xml:space="preserve"> PAGEREF _Toc632426 \h </w:instrText>
        </w:r>
        <w:r w:rsidR="00166BB7">
          <w:rPr>
            <w:noProof/>
            <w:webHidden/>
          </w:rPr>
        </w:r>
        <w:r w:rsidR="00166BB7">
          <w:rPr>
            <w:noProof/>
            <w:webHidden/>
          </w:rPr>
          <w:fldChar w:fldCharType="separate"/>
        </w:r>
        <w:r w:rsidR="00166BB7">
          <w:rPr>
            <w:noProof/>
            <w:webHidden/>
          </w:rPr>
          <w:t>11</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27" w:history="1">
        <w:r w:rsidR="00166BB7" w:rsidRPr="006F2080">
          <w:rPr>
            <w:rStyle w:val="Hyperlink"/>
            <w:noProof/>
            <w:lang w:val="en-GB"/>
            <w14:scene3d>
              <w14:camera w14:prst="orthographicFront"/>
              <w14:lightRig w14:rig="threePt" w14:dir="t">
                <w14:rot w14:lat="0" w14:lon="0" w14:rev="0"/>
              </w14:lightRig>
            </w14:scene3d>
          </w:rPr>
          <w:t>1.2.1</w:t>
        </w:r>
        <w:r w:rsidR="00166BB7" w:rsidRPr="006F2080">
          <w:rPr>
            <w:rStyle w:val="Hyperlink"/>
            <w:noProof/>
            <w:lang w:val="en-GB"/>
          </w:rPr>
          <w:t xml:space="preserve"> Terms and Definitions</w:t>
        </w:r>
        <w:r w:rsidR="00166BB7">
          <w:rPr>
            <w:noProof/>
            <w:webHidden/>
          </w:rPr>
          <w:tab/>
        </w:r>
        <w:r w:rsidR="00166BB7">
          <w:rPr>
            <w:noProof/>
            <w:webHidden/>
          </w:rPr>
          <w:fldChar w:fldCharType="begin"/>
        </w:r>
        <w:r w:rsidR="00166BB7">
          <w:rPr>
            <w:noProof/>
            <w:webHidden/>
          </w:rPr>
          <w:instrText xml:space="preserve"> PAGEREF _Toc632427 \h </w:instrText>
        </w:r>
        <w:r w:rsidR="00166BB7">
          <w:rPr>
            <w:noProof/>
            <w:webHidden/>
          </w:rPr>
        </w:r>
        <w:r w:rsidR="00166BB7">
          <w:rPr>
            <w:noProof/>
            <w:webHidden/>
          </w:rPr>
          <w:fldChar w:fldCharType="separate"/>
        </w:r>
        <w:r w:rsidR="00166BB7">
          <w:rPr>
            <w:noProof/>
            <w:webHidden/>
          </w:rPr>
          <w:t>11</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28" w:history="1">
        <w:r w:rsidR="00166BB7" w:rsidRPr="006F2080">
          <w:rPr>
            <w:rStyle w:val="Hyperlink"/>
            <w:noProof/>
            <w:lang w:val="en-GB"/>
            <w14:scene3d>
              <w14:camera w14:prst="orthographicFront"/>
              <w14:lightRig w14:rig="threePt" w14:dir="t">
                <w14:rot w14:lat="0" w14:lon="0" w14:rev="0"/>
              </w14:lightRig>
            </w14:scene3d>
          </w:rPr>
          <w:t>1.2.2</w:t>
        </w:r>
        <w:r w:rsidR="00166BB7" w:rsidRPr="006F2080">
          <w:rPr>
            <w:rStyle w:val="Hyperlink"/>
            <w:noProof/>
            <w:lang w:val="en-GB"/>
          </w:rPr>
          <w:t xml:space="preserve"> Abbreviated Terms</w:t>
        </w:r>
        <w:r w:rsidR="00166BB7">
          <w:rPr>
            <w:noProof/>
            <w:webHidden/>
          </w:rPr>
          <w:tab/>
        </w:r>
        <w:r w:rsidR="00166BB7">
          <w:rPr>
            <w:noProof/>
            <w:webHidden/>
          </w:rPr>
          <w:fldChar w:fldCharType="begin"/>
        </w:r>
        <w:r w:rsidR="00166BB7">
          <w:rPr>
            <w:noProof/>
            <w:webHidden/>
          </w:rPr>
          <w:instrText xml:space="preserve"> PAGEREF _Toc632428 \h </w:instrText>
        </w:r>
        <w:r w:rsidR="00166BB7">
          <w:rPr>
            <w:noProof/>
            <w:webHidden/>
          </w:rPr>
        </w:r>
        <w:r w:rsidR="00166BB7">
          <w:rPr>
            <w:noProof/>
            <w:webHidden/>
          </w:rPr>
          <w:fldChar w:fldCharType="separate"/>
        </w:r>
        <w:r w:rsidR="00166BB7">
          <w:rPr>
            <w:noProof/>
            <w:webHidden/>
          </w:rPr>
          <w:t>11</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29" w:history="1">
        <w:r w:rsidR="00166BB7" w:rsidRPr="006F2080">
          <w:rPr>
            <w:rStyle w:val="Hyperlink"/>
            <w:noProof/>
            <w:lang w:val="en-GB"/>
          </w:rPr>
          <w:t>1.3 Normative References</w:t>
        </w:r>
        <w:r w:rsidR="00166BB7">
          <w:rPr>
            <w:noProof/>
            <w:webHidden/>
          </w:rPr>
          <w:tab/>
        </w:r>
        <w:r w:rsidR="00166BB7">
          <w:rPr>
            <w:noProof/>
            <w:webHidden/>
          </w:rPr>
          <w:fldChar w:fldCharType="begin"/>
        </w:r>
        <w:r w:rsidR="00166BB7">
          <w:rPr>
            <w:noProof/>
            <w:webHidden/>
          </w:rPr>
          <w:instrText xml:space="preserve"> PAGEREF _Toc632429 \h </w:instrText>
        </w:r>
        <w:r w:rsidR="00166BB7">
          <w:rPr>
            <w:noProof/>
            <w:webHidden/>
          </w:rPr>
        </w:r>
        <w:r w:rsidR="00166BB7">
          <w:rPr>
            <w:noProof/>
            <w:webHidden/>
          </w:rPr>
          <w:fldChar w:fldCharType="separate"/>
        </w:r>
        <w:r w:rsidR="00166BB7">
          <w:rPr>
            <w:noProof/>
            <w:webHidden/>
          </w:rPr>
          <w:t>11</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30" w:history="1">
        <w:r w:rsidR="00166BB7" w:rsidRPr="006F2080">
          <w:rPr>
            <w:rStyle w:val="Hyperlink"/>
            <w:noProof/>
            <w:lang w:val="en-GB"/>
          </w:rPr>
          <w:t>1.4 Non-Normative References</w:t>
        </w:r>
        <w:r w:rsidR="00166BB7">
          <w:rPr>
            <w:noProof/>
            <w:webHidden/>
          </w:rPr>
          <w:tab/>
        </w:r>
        <w:r w:rsidR="00166BB7">
          <w:rPr>
            <w:noProof/>
            <w:webHidden/>
          </w:rPr>
          <w:fldChar w:fldCharType="begin"/>
        </w:r>
        <w:r w:rsidR="00166BB7">
          <w:rPr>
            <w:noProof/>
            <w:webHidden/>
          </w:rPr>
          <w:instrText xml:space="preserve"> PAGEREF _Toc632430 \h </w:instrText>
        </w:r>
        <w:r w:rsidR="00166BB7">
          <w:rPr>
            <w:noProof/>
            <w:webHidden/>
          </w:rPr>
        </w:r>
        <w:r w:rsidR="00166BB7">
          <w:rPr>
            <w:noProof/>
            <w:webHidden/>
          </w:rPr>
          <w:fldChar w:fldCharType="separate"/>
        </w:r>
        <w:r w:rsidR="00166BB7">
          <w:rPr>
            <w:noProof/>
            <w:webHidden/>
          </w:rPr>
          <w:t>13</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31" w:history="1">
        <w:r w:rsidR="00166BB7" w:rsidRPr="006F2080">
          <w:rPr>
            <w:rStyle w:val="Hyperlink"/>
            <w:noProof/>
            <w:lang w:val="en-GB"/>
          </w:rPr>
          <w:t>1.5 Typographical Conventions</w:t>
        </w:r>
        <w:r w:rsidR="00166BB7">
          <w:rPr>
            <w:noProof/>
            <w:webHidden/>
          </w:rPr>
          <w:tab/>
        </w:r>
        <w:r w:rsidR="00166BB7">
          <w:rPr>
            <w:noProof/>
            <w:webHidden/>
          </w:rPr>
          <w:fldChar w:fldCharType="begin"/>
        </w:r>
        <w:r w:rsidR="00166BB7">
          <w:rPr>
            <w:noProof/>
            <w:webHidden/>
          </w:rPr>
          <w:instrText xml:space="preserve"> PAGEREF _Toc632431 \h </w:instrText>
        </w:r>
        <w:r w:rsidR="00166BB7">
          <w:rPr>
            <w:noProof/>
            <w:webHidden/>
          </w:rPr>
        </w:r>
        <w:r w:rsidR="00166BB7">
          <w:rPr>
            <w:noProof/>
            <w:webHidden/>
          </w:rPr>
          <w:fldChar w:fldCharType="separate"/>
        </w:r>
        <w:r w:rsidR="00166BB7">
          <w:rPr>
            <w:noProof/>
            <w:webHidden/>
          </w:rPr>
          <w:t>14</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32" w:history="1">
        <w:r w:rsidR="00166BB7" w:rsidRPr="006F2080">
          <w:rPr>
            <w:rStyle w:val="Hyperlink"/>
            <w:noProof/>
            <w:lang w:val="en-GB"/>
          </w:rPr>
          <w:t>1.6 DSS Overview (Non-normative)</w:t>
        </w:r>
        <w:r w:rsidR="00166BB7">
          <w:rPr>
            <w:noProof/>
            <w:webHidden/>
          </w:rPr>
          <w:tab/>
        </w:r>
        <w:r w:rsidR="00166BB7">
          <w:rPr>
            <w:noProof/>
            <w:webHidden/>
          </w:rPr>
          <w:fldChar w:fldCharType="begin"/>
        </w:r>
        <w:r w:rsidR="00166BB7">
          <w:rPr>
            <w:noProof/>
            <w:webHidden/>
          </w:rPr>
          <w:instrText xml:space="preserve"> PAGEREF _Toc632432 \h </w:instrText>
        </w:r>
        <w:r w:rsidR="00166BB7">
          <w:rPr>
            <w:noProof/>
            <w:webHidden/>
          </w:rPr>
        </w:r>
        <w:r w:rsidR="00166BB7">
          <w:rPr>
            <w:noProof/>
            <w:webHidden/>
          </w:rPr>
          <w:fldChar w:fldCharType="separate"/>
        </w:r>
        <w:r w:rsidR="00166BB7">
          <w:rPr>
            <w:noProof/>
            <w:webHidden/>
          </w:rPr>
          <w:t>14</w:t>
        </w:r>
        <w:r w:rsidR="00166BB7">
          <w:rPr>
            <w:noProof/>
            <w:webHidden/>
          </w:rPr>
          <w:fldChar w:fldCharType="end"/>
        </w:r>
      </w:hyperlink>
    </w:p>
    <w:p w:rsidR="00166BB7" w:rsidRDefault="0052671B">
      <w:pPr>
        <w:pStyle w:val="Verzeichnis1"/>
        <w:rPr>
          <w:rFonts w:asciiTheme="minorHAnsi" w:eastAsiaTheme="minorEastAsia" w:hAnsiTheme="minorHAnsi" w:cstheme="minorBidi"/>
          <w:noProof/>
          <w:sz w:val="22"/>
          <w:szCs w:val="22"/>
          <w:lang w:val="en-GB" w:eastAsia="en-GB"/>
        </w:rPr>
      </w:pPr>
      <w:hyperlink w:anchor="_Toc632433" w:history="1">
        <w:r w:rsidR="00166BB7" w:rsidRPr="006F2080">
          <w:rPr>
            <w:rStyle w:val="Hyperlink"/>
            <w:noProof/>
            <w:lang w:val="en-GB"/>
          </w:rPr>
          <w:t>2</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Design Considerations</w:t>
        </w:r>
        <w:r w:rsidR="00166BB7">
          <w:rPr>
            <w:noProof/>
            <w:webHidden/>
          </w:rPr>
          <w:tab/>
        </w:r>
        <w:r w:rsidR="00166BB7">
          <w:rPr>
            <w:noProof/>
            <w:webHidden/>
          </w:rPr>
          <w:fldChar w:fldCharType="begin"/>
        </w:r>
        <w:r w:rsidR="00166BB7">
          <w:rPr>
            <w:noProof/>
            <w:webHidden/>
          </w:rPr>
          <w:instrText xml:space="preserve"> PAGEREF _Toc632433 \h </w:instrText>
        </w:r>
        <w:r w:rsidR="00166BB7">
          <w:rPr>
            <w:noProof/>
            <w:webHidden/>
          </w:rPr>
        </w:r>
        <w:r w:rsidR="00166BB7">
          <w:rPr>
            <w:noProof/>
            <w:webHidden/>
          </w:rPr>
          <w:fldChar w:fldCharType="separate"/>
        </w:r>
        <w:r w:rsidR="00166BB7">
          <w:rPr>
            <w:noProof/>
            <w:webHidden/>
          </w:rPr>
          <w:t>16</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34" w:history="1">
        <w:r w:rsidR="00166BB7" w:rsidRPr="006F2080">
          <w:rPr>
            <w:rStyle w:val="Hyperlink"/>
            <w:noProof/>
            <w:lang w:val="en-GB"/>
          </w:rPr>
          <w:t>2.1 Version 2.0 goal [non-normative]</w:t>
        </w:r>
        <w:r w:rsidR="00166BB7">
          <w:rPr>
            <w:noProof/>
            <w:webHidden/>
          </w:rPr>
          <w:tab/>
        </w:r>
        <w:r w:rsidR="00166BB7">
          <w:rPr>
            <w:noProof/>
            <w:webHidden/>
          </w:rPr>
          <w:fldChar w:fldCharType="begin"/>
        </w:r>
        <w:r w:rsidR="00166BB7">
          <w:rPr>
            <w:noProof/>
            <w:webHidden/>
          </w:rPr>
          <w:instrText xml:space="preserve"> PAGEREF _Toc632434 \h </w:instrText>
        </w:r>
        <w:r w:rsidR="00166BB7">
          <w:rPr>
            <w:noProof/>
            <w:webHidden/>
          </w:rPr>
        </w:r>
        <w:r w:rsidR="00166BB7">
          <w:rPr>
            <w:noProof/>
            <w:webHidden/>
          </w:rPr>
          <w:fldChar w:fldCharType="separate"/>
        </w:r>
        <w:r w:rsidR="00166BB7">
          <w:rPr>
            <w:noProof/>
            <w:webHidden/>
          </w:rPr>
          <w:t>16</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35" w:history="1">
        <w:r w:rsidR="00166BB7" w:rsidRPr="006F2080">
          <w:rPr>
            <w:rStyle w:val="Hyperlink"/>
            <w:noProof/>
            <w:lang w:val="en-GB"/>
          </w:rPr>
          <w:t>2.2 Transforming DSS 1.0 into 2.0</w:t>
        </w:r>
        <w:r w:rsidR="00166BB7">
          <w:rPr>
            <w:noProof/>
            <w:webHidden/>
          </w:rPr>
          <w:tab/>
        </w:r>
        <w:r w:rsidR="00166BB7">
          <w:rPr>
            <w:noProof/>
            <w:webHidden/>
          </w:rPr>
          <w:fldChar w:fldCharType="begin"/>
        </w:r>
        <w:r w:rsidR="00166BB7">
          <w:rPr>
            <w:noProof/>
            <w:webHidden/>
          </w:rPr>
          <w:instrText xml:space="preserve"> PAGEREF _Toc632435 \h </w:instrText>
        </w:r>
        <w:r w:rsidR="00166BB7">
          <w:rPr>
            <w:noProof/>
            <w:webHidden/>
          </w:rPr>
        </w:r>
        <w:r w:rsidR="00166BB7">
          <w:rPr>
            <w:noProof/>
            <w:webHidden/>
          </w:rPr>
          <w:fldChar w:fldCharType="separate"/>
        </w:r>
        <w:r w:rsidR="00166BB7">
          <w:rPr>
            <w:noProof/>
            <w:webHidden/>
          </w:rPr>
          <w:t>16</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36" w:history="1">
        <w:r w:rsidR="00166BB7" w:rsidRPr="006F2080">
          <w:rPr>
            <w:rStyle w:val="Hyperlink"/>
            <w:noProof/>
            <w:lang w:val="en-GB"/>
            <w14:scene3d>
              <w14:camera w14:prst="orthographicFront"/>
              <w14:lightRig w14:rig="threePt" w14:dir="t">
                <w14:rot w14:lat="0" w14:lon="0" w14:rev="0"/>
              </w14:lightRig>
            </w14:scene3d>
          </w:rPr>
          <w:t>2.2.1</w:t>
        </w:r>
        <w:r w:rsidR="00166BB7" w:rsidRPr="006F2080">
          <w:rPr>
            <w:rStyle w:val="Hyperlink"/>
            <w:noProof/>
            <w:lang w:val="en-GB"/>
          </w:rPr>
          <w:t xml:space="preserve"> Circumventing xs:any</w:t>
        </w:r>
        <w:r w:rsidR="00166BB7">
          <w:rPr>
            <w:noProof/>
            <w:webHidden/>
          </w:rPr>
          <w:tab/>
        </w:r>
        <w:r w:rsidR="00166BB7">
          <w:rPr>
            <w:noProof/>
            <w:webHidden/>
          </w:rPr>
          <w:fldChar w:fldCharType="begin"/>
        </w:r>
        <w:r w:rsidR="00166BB7">
          <w:rPr>
            <w:noProof/>
            <w:webHidden/>
          </w:rPr>
          <w:instrText xml:space="preserve"> PAGEREF _Toc632436 \h </w:instrText>
        </w:r>
        <w:r w:rsidR="00166BB7">
          <w:rPr>
            <w:noProof/>
            <w:webHidden/>
          </w:rPr>
        </w:r>
        <w:r w:rsidR="00166BB7">
          <w:rPr>
            <w:noProof/>
            <w:webHidden/>
          </w:rPr>
          <w:fldChar w:fldCharType="separate"/>
        </w:r>
        <w:r w:rsidR="00166BB7">
          <w:rPr>
            <w:noProof/>
            <w:webHidden/>
          </w:rPr>
          <w:t>16</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37" w:history="1">
        <w:r w:rsidR="00166BB7" w:rsidRPr="006F2080">
          <w:rPr>
            <w:rStyle w:val="Hyperlink"/>
            <w:noProof/>
            <w:lang w:val="en-GB"/>
            <w14:scene3d>
              <w14:camera w14:prst="orthographicFront"/>
              <w14:lightRig w14:rig="threePt" w14:dir="t">
                <w14:rot w14:lat="0" w14:lon="0" w14:rev="0"/>
              </w14:lightRig>
            </w14:scene3d>
          </w:rPr>
          <w:t>2.2.2</w:t>
        </w:r>
        <w:r w:rsidR="00166BB7" w:rsidRPr="006F2080">
          <w:rPr>
            <w:rStyle w:val="Hyperlink"/>
            <w:noProof/>
            <w:lang w:val="en-GB"/>
          </w:rPr>
          <w:t xml:space="preserve"> Substituting the mixed Schema Attribute</w:t>
        </w:r>
        <w:r w:rsidR="00166BB7">
          <w:rPr>
            <w:noProof/>
            <w:webHidden/>
          </w:rPr>
          <w:tab/>
        </w:r>
        <w:r w:rsidR="00166BB7">
          <w:rPr>
            <w:noProof/>
            <w:webHidden/>
          </w:rPr>
          <w:fldChar w:fldCharType="begin"/>
        </w:r>
        <w:r w:rsidR="00166BB7">
          <w:rPr>
            <w:noProof/>
            <w:webHidden/>
          </w:rPr>
          <w:instrText xml:space="preserve"> PAGEREF _Toc632437 \h </w:instrText>
        </w:r>
        <w:r w:rsidR="00166BB7">
          <w:rPr>
            <w:noProof/>
            <w:webHidden/>
          </w:rPr>
        </w:r>
        <w:r w:rsidR="00166BB7">
          <w:rPr>
            <w:noProof/>
            <w:webHidden/>
          </w:rPr>
          <w:fldChar w:fldCharType="separate"/>
        </w:r>
        <w:r w:rsidR="00166BB7">
          <w:rPr>
            <w:noProof/>
            <w:webHidden/>
          </w:rPr>
          <w:t>17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38" w:history="1">
        <w:r w:rsidR="00166BB7" w:rsidRPr="006F2080">
          <w:rPr>
            <w:rStyle w:val="Hyperlink"/>
            <w:noProof/>
            <w:lang w:val="en-GB"/>
            <w14:scene3d>
              <w14:camera w14:prst="orthographicFront"/>
              <w14:lightRig w14:rig="threePt" w14:dir="t">
                <w14:rot w14:lat="0" w14:lon="0" w14:rev="0"/>
              </w14:lightRig>
            </w14:scene3d>
          </w:rPr>
          <w:t>2.2.3</w:t>
        </w:r>
        <w:r w:rsidR="00166BB7" w:rsidRPr="006F2080">
          <w:rPr>
            <w:rStyle w:val="Hyperlink"/>
            <w:noProof/>
            <w:lang w:val="en-GB"/>
          </w:rPr>
          <w:t xml:space="preserve"> Introducing the </w:t>
        </w:r>
        <w:r w:rsidR="00166BB7" w:rsidRPr="006F2080">
          <w:rPr>
            <w:rStyle w:val="Hyperlink"/>
            <w:rFonts w:ascii="Courier New" w:hAnsi="Courier New"/>
            <w:noProof/>
            <w:lang w:val="en-GB"/>
          </w:rPr>
          <w:t>NsPrefixMappingType</w:t>
        </w:r>
        <w:r w:rsidR="00166BB7" w:rsidRPr="006F2080">
          <w:rPr>
            <w:rStyle w:val="Hyperlink"/>
            <w:noProof/>
            <w:lang w:val="en-GB"/>
          </w:rPr>
          <w:t xml:space="preserve"> Component</w:t>
        </w:r>
        <w:r w:rsidR="00166BB7">
          <w:rPr>
            <w:noProof/>
            <w:webHidden/>
          </w:rPr>
          <w:tab/>
        </w:r>
        <w:r w:rsidR="00166BB7">
          <w:rPr>
            <w:noProof/>
            <w:webHidden/>
          </w:rPr>
          <w:fldChar w:fldCharType="begin"/>
        </w:r>
        <w:r w:rsidR="00166BB7">
          <w:rPr>
            <w:noProof/>
            <w:webHidden/>
          </w:rPr>
          <w:instrText xml:space="preserve"> PAGEREF _Toc632438 \h </w:instrText>
        </w:r>
        <w:r w:rsidR="00166BB7">
          <w:rPr>
            <w:noProof/>
            <w:webHidden/>
          </w:rPr>
        </w:r>
        <w:r w:rsidR="00166BB7">
          <w:rPr>
            <w:noProof/>
            <w:webHidden/>
          </w:rPr>
          <w:fldChar w:fldCharType="separate"/>
        </w:r>
        <w:r w:rsidR="00166BB7">
          <w:rPr>
            <w:noProof/>
            <w:webHidden/>
          </w:rPr>
          <w:t>17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39" w:history="1">
        <w:r w:rsidR="00166BB7" w:rsidRPr="006F2080">
          <w:rPr>
            <w:rStyle w:val="Hyperlink"/>
            <w:noProof/>
            <w:lang w:val="en-GB"/>
            <w14:scene3d>
              <w14:camera w14:prst="orthographicFront"/>
              <w14:lightRig w14:rig="threePt" w14:dir="t">
                <w14:rot w14:lat="0" w14:lon="0" w14:rev="0"/>
              </w14:lightRig>
            </w14:scene3d>
          </w:rPr>
          <w:t>2.2.4</w:t>
        </w:r>
        <w:r w:rsidR="00166BB7" w:rsidRPr="006F2080">
          <w:rPr>
            <w:rStyle w:val="Hyperlink"/>
            <w:noProof/>
            <w:lang w:val="en-GB"/>
          </w:rPr>
          <w:t xml:space="preserve"> Imported XML schemes</w:t>
        </w:r>
        <w:r w:rsidR="00166BB7">
          <w:rPr>
            <w:noProof/>
            <w:webHidden/>
          </w:rPr>
          <w:tab/>
        </w:r>
        <w:r w:rsidR="00166BB7">
          <w:rPr>
            <w:noProof/>
            <w:webHidden/>
          </w:rPr>
          <w:fldChar w:fldCharType="begin"/>
        </w:r>
        <w:r w:rsidR="00166BB7">
          <w:rPr>
            <w:noProof/>
            <w:webHidden/>
          </w:rPr>
          <w:instrText xml:space="preserve"> PAGEREF _Toc632439 \h </w:instrText>
        </w:r>
        <w:r w:rsidR="00166BB7">
          <w:rPr>
            <w:noProof/>
            <w:webHidden/>
          </w:rPr>
        </w:r>
        <w:r w:rsidR="00166BB7">
          <w:rPr>
            <w:noProof/>
            <w:webHidden/>
          </w:rPr>
          <w:fldChar w:fldCharType="separate"/>
        </w:r>
        <w:r w:rsidR="00166BB7">
          <w:rPr>
            <w:noProof/>
            <w:webHidden/>
          </w:rPr>
          <w:t>17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40" w:history="1">
        <w:r w:rsidR="00166BB7" w:rsidRPr="006F2080">
          <w:rPr>
            <w:rStyle w:val="Hyperlink"/>
            <w:noProof/>
            <w:lang w:val="en-GB"/>
            <w14:scene3d>
              <w14:camera w14:prst="orthographicFront"/>
              <w14:lightRig w14:rig="threePt" w14:dir="t">
                <w14:rot w14:lat="0" w14:lon="0" w14:rev="0"/>
              </w14:lightRig>
            </w14:scene3d>
          </w:rPr>
          <w:t>2.2.5</w:t>
        </w:r>
        <w:r w:rsidR="00166BB7" w:rsidRPr="006F2080">
          <w:rPr>
            <w:rStyle w:val="Hyperlink"/>
            <w:noProof/>
            <w:lang w:val="en-GB"/>
          </w:rPr>
          <w:t xml:space="preserve"> Syntax variants</w:t>
        </w:r>
        <w:r w:rsidR="00166BB7">
          <w:rPr>
            <w:noProof/>
            <w:webHidden/>
          </w:rPr>
          <w:tab/>
        </w:r>
        <w:r w:rsidR="00166BB7">
          <w:rPr>
            <w:noProof/>
            <w:webHidden/>
          </w:rPr>
          <w:fldChar w:fldCharType="begin"/>
        </w:r>
        <w:r w:rsidR="00166BB7">
          <w:rPr>
            <w:noProof/>
            <w:webHidden/>
          </w:rPr>
          <w:instrText xml:space="preserve"> PAGEREF _Toc632440 \h </w:instrText>
        </w:r>
        <w:r w:rsidR="00166BB7">
          <w:rPr>
            <w:noProof/>
            <w:webHidden/>
          </w:rPr>
        </w:r>
        <w:r w:rsidR="00166BB7">
          <w:rPr>
            <w:noProof/>
            <w:webHidden/>
          </w:rPr>
          <w:fldChar w:fldCharType="separate"/>
        </w:r>
        <w:r w:rsidR="00166BB7">
          <w:rPr>
            <w:noProof/>
            <w:webHidden/>
          </w:rPr>
          <w:t>18</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41" w:history="1">
        <w:r w:rsidR="00166BB7" w:rsidRPr="006F2080">
          <w:rPr>
            <w:rStyle w:val="Hyperlink"/>
            <w:noProof/>
            <w:lang w:val="en-GB"/>
            <w14:scene3d>
              <w14:camera w14:prst="orthographicFront"/>
              <w14:lightRig w14:rig="threePt" w14:dir="t">
                <w14:rot w14:lat="0" w14:lon="0" w14:rev="0"/>
              </w14:lightRig>
            </w14:scene3d>
          </w:rPr>
          <w:t>2.2.6</w:t>
        </w:r>
        <w:r w:rsidR="00166BB7" w:rsidRPr="006F2080">
          <w:rPr>
            <w:rStyle w:val="Hyperlink"/>
            <w:noProof/>
            <w:lang w:val="en-GB"/>
          </w:rPr>
          <w:t xml:space="preserve"> JSON Syntax Extensions</w:t>
        </w:r>
        <w:r w:rsidR="00166BB7">
          <w:rPr>
            <w:noProof/>
            <w:webHidden/>
          </w:rPr>
          <w:tab/>
        </w:r>
        <w:r w:rsidR="00166BB7">
          <w:rPr>
            <w:noProof/>
            <w:webHidden/>
          </w:rPr>
          <w:fldChar w:fldCharType="begin"/>
        </w:r>
        <w:r w:rsidR="00166BB7">
          <w:rPr>
            <w:noProof/>
            <w:webHidden/>
          </w:rPr>
          <w:instrText xml:space="preserve"> PAGEREF _Toc632441 \h </w:instrText>
        </w:r>
        <w:r w:rsidR="00166BB7">
          <w:rPr>
            <w:noProof/>
            <w:webHidden/>
          </w:rPr>
        </w:r>
        <w:r w:rsidR="00166BB7">
          <w:rPr>
            <w:noProof/>
            <w:webHidden/>
          </w:rPr>
          <w:fldChar w:fldCharType="separate"/>
        </w:r>
        <w:r w:rsidR="00166BB7">
          <w:rPr>
            <w:noProof/>
            <w:webHidden/>
          </w:rPr>
          <w:t>18</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42" w:history="1">
        <w:r w:rsidR="00166BB7" w:rsidRPr="006F2080">
          <w:rPr>
            <w:rStyle w:val="Hyperlink"/>
            <w:noProof/>
            <w:lang w:val="en-GB"/>
          </w:rPr>
          <w:t>2.3 Construction Principles</w:t>
        </w:r>
        <w:r w:rsidR="00166BB7">
          <w:rPr>
            <w:noProof/>
            <w:webHidden/>
          </w:rPr>
          <w:tab/>
        </w:r>
        <w:r w:rsidR="00166BB7">
          <w:rPr>
            <w:noProof/>
            <w:webHidden/>
          </w:rPr>
          <w:fldChar w:fldCharType="begin"/>
        </w:r>
        <w:r w:rsidR="00166BB7">
          <w:rPr>
            <w:noProof/>
            <w:webHidden/>
          </w:rPr>
          <w:instrText xml:space="preserve"> PAGEREF _Toc632442 \h </w:instrText>
        </w:r>
        <w:r w:rsidR="00166BB7">
          <w:rPr>
            <w:noProof/>
            <w:webHidden/>
          </w:rPr>
        </w:r>
        <w:r w:rsidR="00166BB7">
          <w:rPr>
            <w:noProof/>
            <w:webHidden/>
          </w:rPr>
          <w:fldChar w:fldCharType="separate"/>
        </w:r>
        <w:r w:rsidR="00166BB7">
          <w:rPr>
            <w:noProof/>
            <w:webHidden/>
          </w:rPr>
          <w:t>18</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43" w:history="1">
        <w:r w:rsidR="00166BB7" w:rsidRPr="006F2080">
          <w:rPr>
            <w:rStyle w:val="Hyperlink"/>
            <w:noProof/>
            <w:lang w:val="en-GB"/>
            <w14:scene3d>
              <w14:camera w14:prst="orthographicFront"/>
              <w14:lightRig w14:rig="threePt" w14:dir="t">
                <w14:rot w14:lat="0" w14:lon="0" w14:rev="0"/>
              </w14:lightRig>
            </w14:scene3d>
          </w:rPr>
          <w:t>2.3.1</w:t>
        </w:r>
        <w:r w:rsidR="00166BB7" w:rsidRPr="006F2080">
          <w:rPr>
            <w:rStyle w:val="Hyperlink"/>
            <w:noProof/>
            <w:lang w:val="en-GB"/>
          </w:rPr>
          <w:t xml:space="preserve"> Multi Syntax approach</w:t>
        </w:r>
        <w:r w:rsidR="00166BB7">
          <w:rPr>
            <w:noProof/>
            <w:webHidden/>
          </w:rPr>
          <w:tab/>
        </w:r>
        <w:r w:rsidR="00166BB7">
          <w:rPr>
            <w:noProof/>
            <w:webHidden/>
          </w:rPr>
          <w:fldChar w:fldCharType="begin"/>
        </w:r>
        <w:r w:rsidR="00166BB7">
          <w:rPr>
            <w:noProof/>
            <w:webHidden/>
          </w:rPr>
          <w:instrText xml:space="preserve"> PAGEREF _Toc632443 \h </w:instrText>
        </w:r>
        <w:r w:rsidR="00166BB7">
          <w:rPr>
            <w:noProof/>
            <w:webHidden/>
          </w:rPr>
        </w:r>
        <w:r w:rsidR="00166BB7">
          <w:rPr>
            <w:noProof/>
            <w:webHidden/>
          </w:rPr>
          <w:fldChar w:fldCharType="separate"/>
        </w:r>
        <w:r w:rsidR="00166BB7">
          <w:rPr>
            <w:noProof/>
            <w:webHidden/>
          </w:rPr>
          <w:t>18</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44" w:history="1">
        <w:r w:rsidR="00166BB7" w:rsidRPr="006F2080">
          <w:rPr>
            <w:rStyle w:val="Hyperlink"/>
            <w:noProof/>
            <w:lang w:val="en-GB"/>
          </w:rPr>
          <w:t>2.4 Schema Organization and Namespaces</w:t>
        </w:r>
        <w:r w:rsidR="00166BB7">
          <w:rPr>
            <w:noProof/>
            <w:webHidden/>
          </w:rPr>
          <w:tab/>
        </w:r>
        <w:r w:rsidR="00166BB7">
          <w:rPr>
            <w:noProof/>
            <w:webHidden/>
          </w:rPr>
          <w:fldChar w:fldCharType="begin"/>
        </w:r>
        <w:r w:rsidR="00166BB7">
          <w:rPr>
            <w:noProof/>
            <w:webHidden/>
          </w:rPr>
          <w:instrText xml:space="preserve"> PAGEREF _Toc632444 \h </w:instrText>
        </w:r>
        <w:r w:rsidR="00166BB7">
          <w:rPr>
            <w:noProof/>
            <w:webHidden/>
          </w:rPr>
        </w:r>
        <w:r w:rsidR="00166BB7">
          <w:rPr>
            <w:noProof/>
            <w:webHidden/>
          </w:rPr>
          <w:fldChar w:fldCharType="separate"/>
        </w:r>
        <w:r w:rsidR="00166BB7">
          <w:rPr>
            <w:noProof/>
            <w:webHidden/>
          </w:rPr>
          <w:t>19</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45" w:history="1">
        <w:r w:rsidR="00166BB7" w:rsidRPr="006F2080">
          <w:rPr>
            <w:rStyle w:val="Hyperlink"/>
            <w:noProof/>
            <w:lang w:val="en-GB"/>
          </w:rPr>
          <w:t>2.5 DSS Component Overview</w:t>
        </w:r>
        <w:r w:rsidR="00166BB7">
          <w:rPr>
            <w:noProof/>
            <w:webHidden/>
          </w:rPr>
          <w:tab/>
        </w:r>
        <w:r w:rsidR="00166BB7">
          <w:rPr>
            <w:noProof/>
            <w:webHidden/>
          </w:rPr>
          <w:fldChar w:fldCharType="begin"/>
        </w:r>
        <w:r w:rsidR="00166BB7">
          <w:rPr>
            <w:noProof/>
            <w:webHidden/>
          </w:rPr>
          <w:instrText xml:space="preserve"> PAGEREF _Toc632445 \h </w:instrText>
        </w:r>
        <w:r w:rsidR="00166BB7">
          <w:rPr>
            <w:noProof/>
            <w:webHidden/>
          </w:rPr>
        </w:r>
        <w:r w:rsidR="00166BB7">
          <w:rPr>
            <w:noProof/>
            <w:webHidden/>
          </w:rPr>
          <w:fldChar w:fldCharType="separate"/>
        </w:r>
        <w:r w:rsidR="00166BB7">
          <w:rPr>
            <w:noProof/>
            <w:webHidden/>
          </w:rPr>
          <w:t>19</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46" w:history="1">
        <w:r w:rsidR="00166BB7" w:rsidRPr="006F2080">
          <w:rPr>
            <w:rStyle w:val="Hyperlink"/>
            <w:noProof/>
            <w:lang w:val="en-GB"/>
            <w14:scene3d>
              <w14:camera w14:prst="orthographicFront"/>
              <w14:lightRig w14:rig="threePt" w14:dir="t">
                <w14:rot w14:lat="0" w14:lon="0" w14:rev="0"/>
              </w14:lightRig>
            </w14:scene3d>
          </w:rPr>
          <w:t>2.5.1</w:t>
        </w:r>
        <w:r w:rsidR="00166BB7" w:rsidRPr="006F2080">
          <w:rPr>
            <w:rStyle w:val="Hyperlink"/>
            <w:noProof/>
            <w:lang w:val="en-GB"/>
          </w:rPr>
          <w:t xml:space="preserve"> Schema Extensions</w:t>
        </w:r>
        <w:r w:rsidR="00166BB7">
          <w:rPr>
            <w:noProof/>
            <w:webHidden/>
          </w:rPr>
          <w:tab/>
        </w:r>
        <w:r w:rsidR="00166BB7">
          <w:rPr>
            <w:noProof/>
            <w:webHidden/>
          </w:rPr>
          <w:fldChar w:fldCharType="begin"/>
        </w:r>
        <w:r w:rsidR="00166BB7">
          <w:rPr>
            <w:noProof/>
            <w:webHidden/>
          </w:rPr>
          <w:instrText xml:space="preserve"> PAGEREF _Toc632446 \h </w:instrText>
        </w:r>
        <w:r w:rsidR="00166BB7">
          <w:rPr>
            <w:noProof/>
            <w:webHidden/>
          </w:rPr>
        </w:r>
        <w:r w:rsidR="00166BB7">
          <w:rPr>
            <w:noProof/>
            <w:webHidden/>
          </w:rPr>
          <w:fldChar w:fldCharType="separate"/>
        </w:r>
        <w:r w:rsidR="00166BB7">
          <w:rPr>
            <w:noProof/>
            <w:webHidden/>
          </w:rPr>
          <w:t>20</w:t>
        </w:r>
        <w:r w:rsidR="00166BB7">
          <w:rPr>
            <w:noProof/>
            <w:webHidden/>
          </w:rPr>
          <w:fldChar w:fldCharType="end"/>
        </w:r>
      </w:hyperlink>
    </w:p>
    <w:p w:rsidR="00166BB7" w:rsidRDefault="0052671B">
      <w:pPr>
        <w:pStyle w:val="Verzeichnis1"/>
        <w:rPr>
          <w:rFonts w:asciiTheme="minorHAnsi" w:eastAsiaTheme="minorEastAsia" w:hAnsiTheme="minorHAnsi" w:cstheme="minorBidi"/>
          <w:noProof/>
          <w:sz w:val="22"/>
          <w:szCs w:val="22"/>
          <w:lang w:val="en-GB" w:eastAsia="en-GB"/>
        </w:rPr>
      </w:pPr>
      <w:hyperlink w:anchor="_Toc632447" w:history="1">
        <w:r w:rsidR="00166BB7" w:rsidRPr="006F2080">
          <w:rPr>
            <w:rStyle w:val="Hyperlink"/>
            <w:noProof/>
            <w:lang w:val="en-GB"/>
          </w:rPr>
          <w:t>3</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Data Type Models</w:t>
        </w:r>
        <w:r w:rsidR="00166BB7">
          <w:rPr>
            <w:noProof/>
            <w:webHidden/>
          </w:rPr>
          <w:tab/>
        </w:r>
        <w:r w:rsidR="00166BB7">
          <w:rPr>
            <w:noProof/>
            <w:webHidden/>
          </w:rPr>
          <w:fldChar w:fldCharType="begin"/>
        </w:r>
        <w:r w:rsidR="00166BB7">
          <w:rPr>
            <w:noProof/>
            <w:webHidden/>
          </w:rPr>
          <w:instrText xml:space="preserve"> PAGEREF _Toc632447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48" w:history="1">
        <w:r w:rsidR="00166BB7" w:rsidRPr="006F2080">
          <w:rPr>
            <w:rStyle w:val="Hyperlink"/>
            <w:noProof/>
            <w:lang w:val="en-GB"/>
          </w:rPr>
          <w:t>3.1 Boolean Model</w:t>
        </w:r>
        <w:r w:rsidR="00166BB7">
          <w:rPr>
            <w:noProof/>
            <w:webHidden/>
          </w:rPr>
          <w:tab/>
        </w:r>
        <w:r w:rsidR="00166BB7">
          <w:rPr>
            <w:noProof/>
            <w:webHidden/>
          </w:rPr>
          <w:fldChar w:fldCharType="begin"/>
        </w:r>
        <w:r w:rsidR="00166BB7">
          <w:rPr>
            <w:noProof/>
            <w:webHidden/>
          </w:rPr>
          <w:instrText xml:space="preserve"> PAGEREF _Toc632448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49" w:history="1">
        <w:r w:rsidR="00166BB7" w:rsidRPr="006F2080">
          <w:rPr>
            <w:rStyle w:val="Hyperlink"/>
            <w:noProof/>
            <w:lang w:val="en-GB"/>
          </w:rPr>
          <w:t>3.2 Integer Model</w:t>
        </w:r>
        <w:r w:rsidR="00166BB7">
          <w:rPr>
            <w:noProof/>
            <w:webHidden/>
          </w:rPr>
          <w:tab/>
        </w:r>
        <w:r w:rsidR="00166BB7">
          <w:rPr>
            <w:noProof/>
            <w:webHidden/>
          </w:rPr>
          <w:fldChar w:fldCharType="begin"/>
        </w:r>
        <w:r w:rsidR="00166BB7">
          <w:rPr>
            <w:noProof/>
            <w:webHidden/>
          </w:rPr>
          <w:instrText xml:space="preserve"> PAGEREF _Toc632449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0" w:history="1">
        <w:r w:rsidR="00166BB7" w:rsidRPr="006F2080">
          <w:rPr>
            <w:rStyle w:val="Hyperlink"/>
            <w:noProof/>
            <w:lang w:val="en-GB"/>
          </w:rPr>
          <w:t>3.3 String Model</w:t>
        </w:r>
        <w:r w:rsidR="00166BB7">
          <w:rPr>
            <w:noProof/>
            <w:webHidden/>
          </w:rPr>
          <w:tab/>
        </w:r>
        <w:r w:rsidR="00166BB7">
          <w:rPr>
            <w:noProof/>
            <w:webHidden/>
          </w:rPr>
          <w:fldChar w:fldCharType="begin"/>
        </w:r>
        <w:r w:rsidR="00166BB7">
          <w:rPr>
            <w:noProof/>
            <w:webHidden/>
          </w:rPr>
          <w:instrText xml:space="preserve"> PAGEREF _Toc632450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1" w:history="1">
        <w:r w:rsidR="00166BB7" w:rsidRPr="006F2080">
          <w:rPr>
            <w:rStyle w:val="Hyperlink"/>
            <w:noProof/>
            <w:lang w:val="en-GB"/>
          </w:rPr>
          <w:t>3.4 Binary Data Model</w:t>
        </w:r>
        <w:r w:rsidR="00166BB7">
          <w:rPr>
            <w:noProof/>
            <w:webHidden/>
          </w:rPr>
          <w:tab/>
        </w:r>
        <w:r w:rsidR="00166BB7">
          <w:rPr>
            <w:noProof/>
            <w:webHidden/>
          </w:rPr>
          <w:fldChar w:fldCharType="begin"/>
        </w:r>
        <w:r w:rsidR="00166BB7">
          <w:rPr>
            <w:noProof/>
            <w:webHidden/>
          </w:rPr>
          <w:instrText xml:space="preserve"> PAGEREF _Toc632451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2" w:history="1">
        <w:r w:rsidR="00166BB7" w:rsidRPr="006F2080">
          <w:rPr>
            <w:rStyle w:val="Hyperlink"/>
            <w:noProof/>
            <w:lang w:val="en-GB"/>
          </w:rPr>
          <w:t>3.5 URI Model</w:t>
        </w:r>
        <w:r w:rsidR="00166BB7">
          <w:rPr>
            <w:noProof/>
            <w:webHidden/>
          </w:rPr>
          <w:tab/>
        </w:r>
        <w:r w:rsidR="00166BB7">
          <w:rPr>
            <w:noProof/>
            <w:webHidden/>
          </w:rPr>
          <w:fldChar w:fldCharType="begin"/>
        </w:r>
        <w:r w:rsidR="00166BB7">
          <w:rPr>
            <w:noProof/>
            <w:webHidden/>
          </w:rPr>
          <w:instrText xml:space="preserve"> PAGEREF _Toc632452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3" w:history="1">
        <w:r w:rsidR="00166BB7" w:rsidRPr="006F2080">
          <w:rPr>
            <w:rStyle w:val="Hyperlink"/>
            <w:noProof/>
            <w:lang w:val="en-GB"/>
          </w:rPr>
          <w:t>3.6 Unique Identifier Model</w:t>
        </w:r>
        <w:r w:rsidR="00166BB7">
          <w:rPr>
            <w:noProof/>
            <w:webHidden/>
          </w:rPr>
          <w:tab/>
        </w:r>
        <w:r w:rsidR="00166BB7">
          <w:rPr>
            <w:noProof/>
            <w:webHidden/>
          </w:rPr>
          <w:fldChar w:fldCharType="begin"/>
        </w:r>
        <w:r w:rsidR="00166BB7">
          <w:rPr>
            <w:noProof/>
            <w:webHidden/>
          </w:rPr>
          <w:instrText xml:space="preserve"> PAGEREF _Toc632453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4" w:history="1">
        <w:r w:rsidR="00166BB7" w:rsidRPr="006F2080">
          <w:rPr>
            <w:rStyle w:val="Hyperlink"/>
            <w:noProof/>
            <w:lang w:val="en-GB"/>
          </w:rPr>
          <w:t>3.7 Date and Time Model</w:t>
        </w:r>
        <w:r w:rsidR="00166BB7">
          <w:rPr>
            <w:noProof/>
            <w:webHidden/>
          </w:rPr>
          <w:tab/>
        </w:r>
        <w:r w:rsidR="00166BB7">
          <w:rPr>
            <w:noProof/>
            <w:webHidden/>
          </w:rPr>
          <w:fldChar w:fldCharType="begin"/>
        </w:r>
        <w:r w:rsidR="00166BB7">
          <w:rPr>
            <w:noProof/>
            <w:webHidden/>
          </w:rPr>
          <w:instrText xml:space="preserve"> PAGEREF _Toc632454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5" w:history="1">
        <w:r w:rsidR="00166BB7" w:rsidRPr="006F2080">
          <w:rPr>
            <w:rStyle w:val="Hyperlink"/>
            <w:noProof/>
            <w:lang w:val="en-GB"/>
          </w:rPr>
          <w:t>3.8 Lang Model</w:t>
        </w:r>
        <w:r w:rsidR="00166BB7">
          <w:rPr>
            <w:noProof/>
            <w:webHidden/>
          </w:rPr>
          <w:tab/>
        </w:r>
        <w:r w:rsidR="00166BB7">
          <w:rPr>
            <w:noProof/>
            <w:webHidden/>
          </w:rPr>
          <w:fldChar w:fldCharType="begin"/>
        </w:r>
        <w:r w:rsidR="00166BB7">
          <w:rPr>
            <w:noProof/>
            <w:webHidden/>
          </w:rPr>
          <w:instrText xml:space="preserve"> PAGEREF _Toc632455 \h </w:instrText>
        </w:r>
        <w:r w:rsidR="00166BB7">
          <w:rPr>
            <w:noProof/>
            <w:webHidden/>
          </w:rPr>
        </w:r>
        <w:r w:rsidR="00166BB7">
          <w:rPr>
            <w:noProof/>
            <w:webHidden/>
          </w:rPr>
          <w:fldChar w:fldCharType="separate"/>
        </w:r>
        <w:r w:rsidR="00166BB7">
          <w:rPr>
            <w:noProof/>
            <w:webHidden/>
          </w:rPr>
          <w:t>22</w:t>
        </w:r>
        <w:r w:rsidR="00166BB7">
          <w:rPr>
            <w:noProof/>
            <w:webHidden/>
          </w:rPr>
          <w:fldChar w:fldCharType="end"/>
        </w:r>
      </w:hyperlink>
    </w:p>
    <w:p w:rsidR="00166BB7" w:rsidRDefault="0052671B">
      <w:pPr>
        <w:pStyle w:val="Verzeichnis1"/>
        <w:rPr>
          <w:rFonts w:asciiTheme="minorHAnsi" w:eastAsiaTheme="minorEastAsia" w:hAnsiTheme="minorHAnsi" w:cstheme="minorBidi"/>
          <w:noProof/>
          <w:sz w:val="22"/>
          <w:szCs w:val="22"/>
          <w:lang w:val="en-GB" w:eastAsia="en-GB"/>
        </w:rPr>
      </w:pPr>
      <w:hyperlink w:anchor="_Toc632456" w:history="1">
        <w:r w:rsidR="00166BB7" w:rsidRPr="006F2080">
          <w:rPr>
            <w:rStyle w:val="Hyperlink"/>
            <w:noProof/>
          </w:rPr>
          <w:t>4</w:t>
        </w:r>
        <w:r w:rsidR="00166BB7">
          <w:rPr>
            <w:rFonts w:asciiTheme="minorHAnsi" w:eastAsiaTheme="minorEastAsia" w:hAnsiTheme="minorHAnsi" w:cstheme="minorBidi"/>
            <w:noProof/>
            <w:sz w:val="22"/>
            <w:szCs w:val="22"/>
            <w:lang w:val="en-GB" w:eastAsia="en-GB"/>
          </w:rPr>
          <w:tab/>
        </w:r>
        <w:r w:rsidR="00166BB7" w:rsidRPr="006F2080">
          <w:rPr>
            <w:rStyle w:val="Hyperlink"/>
            <w:noProof/>
          </w:rPr>
          <w:t>Data Structure Models</w:t>
        </w:r>
        <w:r w:rsidR="00166BB7">
          <w:rPr>
            <w:noProof/>
            <w:webHidden/>
          </w:rPr>
          <w:tab/>
        </w:r>
        <w:r w:rsidR="00166BB7">
          <w:rPr>
            <w:noProof/>
            <w:webHidden/>
          </w:rPr>
          <w:fldChar w:fldCharType="begin"/>
        </w:r>
        <w:r w:rsidR="00166BB7">
          <w:rPr>
            <w:noProof/>
            <w:webHidden/>
          </w:rPr>
          <w:instrText xml:space="preserve"> PAGEREF _Toc632456 \h </w:instrText>
        </w:r>
        <w:r w:rsidR="00166BB7">
          <w:rPr>
            <w:noProof/>
            <w:webHidden/>
          </w:rPr>
        </w:r>
        <w:r w:rsidR="00166BB7">
          <w:rPr>
            <w:noProof/>
            <w:webHidden/>
          </w:rPr>
          <w:fldChar w:fldCharType="separate"/>
        </w:r>
        <w:r w:rsidR="00166BB7">
          <w:rPr>
            <w:noProof/>
            <w:webHidden/>
          </w:rPr>
          <w:t>23</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57" w:history="1">
        <w:r w:rsidR="00166BB7" w:rsidRPr="006F2080">
          <w:rPr>
            <w:rStyle w:val="Hyperlink"/>
            <w:noProof/>
          </w:rPr>
          <w:t>4.1 Data Structure Models defined in this document</w:t>
        </w:r>
        <w:r w:rsidR="00166BB7">
          <w:rPr>
            <w:noProof/>
            <w:webHidden/>
          </w:rPr>
          <w:tab/>
        </w:r>
        <w:r w:rsidR="00166BB7">
          <w:rPr>
            <w:noProof/>
            <w:webHidden/>
          </w:rPr>
          <w:fldChar w:fldCharType="begin"/>
        </w:r>
        <w:r w:rsidR="00166BB7">
          <w:rPr>
            <w:noProof/>
            <w:webHidden/>
          </w:rPr>
          <w:instrText xml:space="preserve"> PAGEREF _Toc632457 \h </w:instrText>
        </w:r>
        <w:r w:rsidR="00166BB7">
          <w:rPr>
            <w:noProof/>
            <w:webHidden/>
          </w:rPr>
        </w:r>
        <w:r w:rsidR="00166BB7">
          <w:rPr>
            <w:noProof/>
            <w:webHidden/>
          </w:rPr>
          <w:fldChar w:fldCharType="separate"/>
        </w:r>
        <w:r w:rsidR="00166BB7">
          <w:rPr>
            <w:noProof/>
            <w:webHidden/>
          </w:rPr>
          <w:t>23</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58" w:history="1">
        <w:r w:rsidR="00166BB7" w:rsidRPr="006F2080">
          <w:rPr>
            <w:rStyle w:val="Hyperlink"/>
            <w:noProof/>
            <w14:scene3d>
              <w14:camera w14:prst="orthographicFront"/>
              <w14:lightRig w14:rig="threePt" w14:dir="t">
                <w14:rot w14:lat="0" w14:lon="0" w14:rev="0"/>
              </w14:lightRig>
            </w14:scene3d>
          </w:rPr>
          <w:t>4.1.1</w:t>
        </w:r>
        <w:r w:rsidR="00166BB7" w:rsidRPr="006F2080">
          <w:rPr>
            <w:rStyle w:val="Hyperlink"/>
            <w:noProof/>
          </w:rPr>
          <w:t xml:space="preserve"> Component NsPrefixMapping</w:t>
        </w:r>
        <w:r w:rsidR="00166BB7">
          <w:rPr>
            <w:noProof/>
            <w:webHidden/>
          </w:rPr>
          <w:tab/>
        </w:r>
        <w:r w:rsidR="00166BB7">
          <w:rPr>
            <w:noProof/>
            <w:webHidden/>
          </w:rPr>
          <w:fldChar w:fldCharType="begin"/>
        </w:r>
        <w:r w:rsidR="00166BB7">
          <w:rPr>
            <w:noProof/>
            <w:webHidden/>
          </w:rPr>
          <w:instrText xml:space="preserve"> PAGEREF _Toc632458 \h </w:instrText>
        </w:r>
        <w:r w:rsidR="00166BB7">
          <w:rPr>
            <w:noProof/>
            <w:webHidden/>
          </w:rPr>
        </w:r>
        <w:r w:rsidR="00166BB7">
          <w:rPr>
            <w:noProof/>
            <w:webHidden/>
          </w:rPr>
          <w:fldChar w:fldCharType="separate"/>
        </w:r>
        <w:r w:rsidR="00166BB7">
          <w:rPr>
            <w:noProof/>
            <w:webHidden/>
          </w:rPr>
          <w:t>23</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59" w:history="1">
        <w:r w:rsidR="00166BB7" w:rsidRPr="006F2080">
          <w:rPr>
            <w:rStyle w:val="Hyperlink"/>
            <w:noProof/>
            <w14:scene3d>
              <w14:camera w14:prst="orthographicFront"/>
              <w14:lightRig w14:rig="threePt" w14:dir="t">
                <w14:rot w14:lat="0" w14:lon="0" w14:rev="0"/>
              </w14:lightRig>
            </w14:scene3d>
          </w:rPr>
          <w:t>4.1.1.1</w:t>
        </w:r>
        <w:r w:rsidR="00166BB7" w:rsidRPr="006F2080">
          <w:rPr>
            <w:rStyle w:val="Hyperlink"/>
            <w:noProof/>
          </w:rPr>
          <w:t xml:space="preserve"> NsPrefixMapping – JSON Syntax</w:t>
        </w:r>
        <w:r w:rsidR="00166BB7">
          <w:rPr>
            <w:noProof/>
            <w:webHidden/>
          </w:rPr>
          <w:tab/>
        </w:r>
        <w:r w:rsidR="00166BB7">
          <w:rPr>
            <w:noProof/>
            <w:webHidden/>
          </w:rPr>
          <w:fldChar w:fldCharType="begin"/>
        </w:r>
        <w:r w:rsidR="00166BB7">
          <w:rPr>
            <w:noProof/>
            <w:webHidden/>
          </w:rPr>
          <w:instrText xml:space="preserve"> PAGEREF _Toc632459 \h </w:instrText>
        </w:r>
        <w:r w:rsidR="00166BB7">
          <w:rPr>
            <w:noProof/>
            <w:webHidden/>
          </w:rPr>
        </w:r>
        <w:r w:rsidR="00166BB7">
          <w:rPr>
            <w:noProof/>
            <w:webHidden/>
          </w:rPr>
          <w:fldChar w:fldCharType="separate"/>
        </w:r>
        <w:r w:rsidR="00166BB7">
          <w:rPr>
            <w:noProof/>
            <w:webHidden/>
          </w:rPr>
          <w:t>23</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0" w:history="1">
        <w:r w:rsidR="00166BB7" w:rsidRPr="006F2080">
          <w:rPr>
            <w:rStyle w:val="Hyperlink"/>
            <w:noProof/>
            <w14:scene3d>
              <w14:camera w14:prst="orthographicFront"/>
              <w14:lightRig w14:rig="threePt" w14:dir="t">
                <w14:rot w14:lat="0" w14:lon="0" w14:rev="0"/>
              </w14:lightRig>
            </w14:scene3d>
          </w:rPr>
          <w:t>4.1.1.2</w:t>
        </w:r>
        <w:r w:rsidR="00166BB7" w:rsidRPr="006F2080">
          <w:rPr>
            <w:rStyle w:val="Hyperlink"/>
            <w:noProof/>
          </w:rPr>
          <w:t xml:space="preserve"> NsPrefixMapping – XML Syntax</w:t>
        </w:r>
        <w:r w:rsidR="00166BB7">
          <w:rPr>
            <w:noProof/>
            <w:webHidden/>
          </w:rPr>
          <w:tab/>
        </w:r>
        <w:r w:rsidR="00166BB7">
          <w:rPr>
            <w:noProof/>
            <w:webHidden/>
          </w:rPr>
          <w:fldChar w:fldCharType="begin"/>
        </w:r>
        <w:r w:rsidR="00166BB7">
          <w:rPr>
            <w:noProof/>
            <w:webHidden/>
          </w:rPr>
          <w:instrText xml:space="preserve"> PAGEREF _Toc632460 \h </w:instrText>
        </w:r>
        <w:r w:rsidR="00166BB7">
          <w:rPr>
            <w:noProof/>
            <w:webHidden/>
          </w:rPr>
        </w:r>
        <w:r w:rsidR="00166BB7">
          <w:rPr>
            <w:noProof/>
            <w:webHidden/>
          </w:rPr>
          <w:fldChar w:fldCharType="separate"/>
        </w:r>
        <w:r w:rsidR="00166BB7">
          <w:rPr>
            <w:noProof/>
            <w:webHidden/>
          </w:rPr>
          <w:t>24</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61" w:history="1">
        <w:r w:rsidR="00166BB7" w:rsidRPr="006F2080">
          <w:rPr>
            <w:rStyle w:val="Hyperlink"/>
            <w:noProof/>
            <w14:scene3d>
              <w14:camera w14:prst="orthographicFront"/>
              <w14:lightRig w14:rig="threePt" w14:dir="t">
                <w14:rot w14:lat="0" w14:lon="0" w14:rev="0"/>
              </w14:lightRig>
            </w14:scene3d>
          </w:rPr>
          <w:t>4.1.2</w:t>
        </w:r>
        <w:r w:rsidR="00166BB7" w:rsidRPr="006F2080">
          <w:rPr>
            <w:rStyle w:val="Hyperlink"/>
            <w:noProof/>
          </w:rPr>
          <w:t xml:space="preserve"> Component Any</w:t>
        </w:r>
        <w:r w:rsidR="00166BB7">
          <w:rPr>
            <w:noProof/>
            <w:webHidden/>
          </w:rPr>
          <w:tab/>
        </w:r>
        <w:r w:rsidR="00166BB7">
          <w:rPr>
            <w:noProof/>
            <w:webHidden/>
          </w:rPr>
          <w:fldChar w:fldCharType="begin"/>
        </w:r>
        <w:r w:rsidR="00166BB7">
          <w:rPr>
            <w:noProof/>
            <w:webHidden/>
          </w:rPr>
          <w:instrText xml:space="preserve"> PAGEREF _Toc632461 \h </w:instrText>
        </w:r>
        <w:r w:rsidR="00166BB7">
          <w:rPr>
            <w:noProof/>
            <w:webHidden/>
          </w:rPr>
        </w:r>
        <w:r w:rsidR="00166BB7">
          <w:rPr>
            <w:noProof/>
            <w:webHidden/>
          </w:rPr>
          <w:fldChar w:fldCharType="separate"/>
        </w:r>
        <w:r w:rsidR="00166BB7">
          <w:rPr>
            <w:noProof/>
            <w:webHidden/>
          </w:rPr>
          <w:t>24</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2" w:history="1">
        <w:r w:rsidR="00166BB7" w:rsidRPr="006F2080">
          <w:rPr>
            <w:rStyle w:val="Hyperlink"/>
            <w:noProof/>
            <w14:scene3d>
              <w14:camera w14:prst="orthographicFront"/>
              <w14:lightRig w14:rig="threePt" w14:dir="t">
                <w14:rot w14:lat="0" w14:lon="0" w14:rev="0"/>
              </w14:lightRig>
            </w14:scene3d>
          </w:rPr>
          <w:t>4.1.2.1</w:t>
        </w:r>
        <w:r w:rsidR="00166BB7" w:rsidRPr="006F2080">
          <w:rPr>
            <w:rStyle w:val="Hyperlink"/>
            <w:noProof/>
          </w:rPr>
          <w:t xml:space="preserve"> Any – JSON Syntax</w:t>
        </w:r>
        <w:r w:rsidR="00166BB7">
          <w:rPr>
            <w:noProof/>
            <w:webHidden/>
          </w:rPr>
          <w:tab/>
        </w:r>
        <w:r w:rsidR="00166BB7">
          <w:rPr>
            <w:noProof/>
            <w:webHidden/>
          </w:rPr>
          <w:fldChar w:fldCharType="begin"/>
        </w:r>
        <w:r w:rsidR="00166BB7">
          <w:rPr>
            <w:noProof/>
            <w:webHidden/>
          </w:rPr>
          <w:instrText xml:space="preserve"> PAGEREF _Toc632462 \h </w:instrText>
        </w:r>
        <w:r w:rsidR="00166BB7">
          <w:rPr>
            <w:noProof/>
            <w:webHidden/>
          </w:rPr>
        </w:r>
        <w:r w:rsidR="00166BB7">
          <w:rPr>
            <w:noProof/>
            <w:webHidden/>
          </w:rPr>
          <w:fldChar w:fldCharType="separate"/>
        </w:r>
        <w:r w:rsidR="00166BB7">
          <w:rPr>
            <w:noProof/>
            <w:webHidden/>
          </w:rPr>
          <w:t>24</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3" w:history="1">
        <w:r w:rsidR="00166BB7" w:rsidRPr="006F2080">
          <w:rPr>
            <w:rStyle w:val="Hyperlink"/>
            <w:noProof/>
            <w14:scene3d>
              <w14:camera w14:prst="orthographicFront"/>
              <w14:lightRig w14:rig="threePt" w14:dir="t">
                <w14:rot w14:lat="0" w14:lon="0" w14:rev="0"/>
              </w14:lightRig>
            </w14:scene3d>
          </w:rPr>
          <w:t>4.1.2.2</w:t>
        </w:r>
        <w:r w:rsidR="00166BB7" w:rsidRPr="006F2080">
          <w:rPr>
            <w:rStyle w:val="Hyperlink"/>
            <w:noProof/>
          </w:rPr>
          <w:t xml:space="preserve"> Any – XML Syntax</w:t>
        </w:r>
        <w:r w:rsidR="00166BB7">
          <w:rPr>
            <w:noProof/>
            <w:webHidden/>
          </w:rPr>
          <w:tab/>
        </w:r>
        <w:r w:rsidR="00166BB7">
          <w:rPr>
            <w:noProof/>
            <w:webHidden/>
          </w:rPr>
          <w:fldChar w:fldCharType="begin"/>
        </w:r>
        <w:r w:rsidR="00166BB7">
          <w:rPr>
            <w:noProof/>
            <w:webHidden/>
          </w:rPr>
          <w:instrText xml:space="preserve"> PAGEREF _Toc632463 \h </w:instrText>
        </w:r>
        <w:r w:rsidR="00166BB7">
          <w:rPr>
            <w:noProof/>
            <w:webHidden/>
          </w:rPr>
        </w:r>
        <w:r w:rsidR="00166BB7">
          <w:rPr>
            <w:noProof/>
            <w:webHidden/>
          </w:rPr>
          <w:fldChar w:fldCharType="separate"/>
        </w:r>
        <w:r w:rsidR="00166BB7">
          <w:rPr>
            <w:noProof/>
            <w:webHidden/>
          </w:rPr>
          <w:t>25</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64" w:history="1">
        <w:r w:rsidR="00166BB7" w:rsidRPr="006F2080">
          <w:rPr>
            <w:rStyle w:val="Hyperlink"/>
            <w:noProof/>
            <w14:scene3d>
              <w14:camera w14:prst="orthographicFront"/>
              <w14:lightRig w14:rig="threePt" w14:dir="t">
                <w14:rot w14:lat="0" w14:lon="0" w14:rev="0"/>
              </w14:lightRig>
            </w14:scene3d>
          </w:rPr>
          <w:t>4.1.3</w:t>
        </w:r>
        <w:r w:rsidR="00166BB7" w:rsidRPr="006F2080">
          <w:rPr>
            <w:rStyle w:val="Hyperlink"/>
            <w:noProof/>
          </w:rPr>
          <w:t xml:space="preserve"> Component InternationalString</w:t>
        </w:r>
        <w:r w:rsidR="00166BB7">
          <w:rPr>
            <w:noProof/>
            <w:webHidden/>
          </w:rPr>
          <w:tab/>
        </w:r>
        <w:r w:rsidR="00166BB7">
          <w:rPr>
            <w:noProof/>
            <w:webHidden/>
          </w:rPr>
          <w:fldChar w:fldCharType="begin"/>
        </w:r>
        <w:r w:rsidR="00166BB7">
          <w:rPr>
            <w:noProof/>
            <w:webHidden/>
          </w:rPr>
          <w:instrText xml:space="preserve"> PAGEREF _Toc632464 \h </w:instrText>
        </w:r>
        <w:r w:rsidR="00166BB7">
          <w:rPr>
            <w:noProof/>
            <w:webHidden/>
          </w:rPr>
        </w:r>
        <w:r w:rsidR="00166BB7">
          <w:rPr>
            <w:noProof/>
            <w:webHidden/>
          </w:rPr>
          <w:fldChar w:fldCharType="separate"/>
        </w:r>
        <w:r w:rsidR="00166BB7">
          <w:rPr>
            <w:noProof/>
            <w:webHidden/>
          </w:rPr>
          <w:t>25</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5" w:history="1">
        <w:r w:rsidR="00166BB7" w:rsidRPr="006F2080">
          <w:rPr>
            <w:rStyle w:val="Hyperlink"/>
            <w:noProof/>
            <w14:scene3d>
              <w14:camera w14:prst="orthographicFront"/>
              <w14:lightRig w14:rig="threePt" w14:dir="t">
                <w14:rot w14:lat="0" w14:lon="0" w14:rev="0"/>
              </w14:lightRig>
            </w14:scene3d>
          </w:rPr>
          <w:t>4.1.3.1</w:t>
        </w:r>
        <w:r w:rsidR="00166BB7" w:rsidRPr="006F2080">
          <w:rPr>
            <w:rStyle w:val="Hyperlink"/>
            <w:noProof/>
          </w:rPr>
          <w:t xml:space="preserve"> InternationalString – JSON Syntax</w:t>
        </w:r>
        <w:r w:rsidR="00166BB7">
          <w:rPr>
            <w:noProof/>
            <w:webHidden/>
          </w:rPr>
          <w:tab/>
        </w:r>
        <w:r w:rsidR="00166BB7">
          <w:rPr>
            <w:noProof/>
            <w:webHidden/>
          </w:rPr>
          <w:fldChar w:fldCharType="begin"/>
        </w:r>
        <w:r w:rsidR="00166BB7">
          <w:rPr>
            <w:noProof/>
            <w:webHidden/>
          </w:rPr>
          <w:instrText xml:space="preserve"> PAGEREF _Toc632465 \h </w:instrText>
        </w:r>
        <w:r w:rsidR="00166BB7">
          <w:rPr>
            <w:noProof/>
            <w:webHidden/>
          </w:rPr>
        </w:r>
        <w:r w:rsidR="00166BB7">
          <w:rPr>
            <w:noProof/>
            <w:webHidden/>
          </w:rPr>
          <w:fldChar w:fldCharType="separate"/>
        </w:r>
        <w:r w:rsidR="00166BB7">
          <w:rPr>
            <w:noProof/>
            <w:webHidden/>
          </w:rPr>
          <w:t>25</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6" w:history="1">
        <w:r w:rsidR="00166BB7" w:rsidRPr="006F2080">
          <w:rPr>
            <w:rStyle w:val="Hyperlink"/>
            <w:noProof/>
            <w14:scene3d>
              <w14:camera w14:prst="orthographicFront"/>
              <w14:lightRig w14:rig="threePt" w14:dir="t">
                <w14:rot w14:lat="0" w14:lon="0" w14:rev="0"/>
              </w14:lightRig>
            </w14:scene3d>
          </w:rPr>
          <w:t>4.1.3.2</w:t>
        </w:r>
        <w:r w:rsidR="00166BB7" w:rsidRPr="006F2080">
          <w:rPr>
            <w:rStyle w:val="Hyperlink"/>
            <w:noProof/>
          </w:rPr>
          <w:t xml:space="preserve"> InternationalString – XML Syntax</w:t>
        </w:r>
        <w:r w:rsidR="00166BB7">
          <w:rPr>
            <w:noProof/>
            <w:webHidden/>
          </w:rPr>
          <w:tab/>
        </w:r>
        <w:r w:rsidR="00166BB7">
          <w:rPr>
            <w:noProof/>
            <w:webHidden/>
          </w:rPr>
          <w:fldChar w:fldCharType="begin"/>
        </w:r>
        <w:r w:rsidR="00166BB7">
          <w:rPr>
            <w:noProof/>
            <w:webHidden/>
          </w:rPr>
          <w:instrText xml:space="preserve"> PAGEREF _Toc632466 \h </w:instrText>
        </w:r>
        <w:r w:rsidR="00166BB7">
          <w:rPr>
            <w:noProof/>
            <w:webHidden/>
          </w:rPr>
        </w:r>
        <w:r w:rsidR="00166BB7">
          <w:rPr>
            <w:noProof/>
            <w:webHidden/>
          </w:rPr>
          <w:fldChar w:fldCharType="separate"/>
        </w:r>
        <w:r w:rsidR="00166BB7">
          <w:rPr>
            <w:noProof/>
            <w:webHidden/>
          </w:rPr>
          <w:t>26</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67" w:history="1">
        <w:r w:rsidR="00166BB7" w:rsidRPr="006F2080">
          <w:rPr>
            <w:rStyle w:val="Hyperlink"/>
            <w:noProof/>
            <w14:scene3d>
              <w14:camera w14:prst="orthographicFront"/>
              <w14:lightRig w14:rig="threePt" w14:dir="t">
                <w14:rot w14:lat="0" w14:lon="0" w14:rev="0"/>
              </w14:lightRig>
            </w14:scene3d>
          </w:rPr>
          <w:t>4.1.4</w:t>
        </w:r>
        <w:r w:rsidR="00166BB7" w:rsidRPr="006F2080">
          <w:rPr>
            <w:rStyle w:val="Hyperlink"/>
            <w:noProof/>
          </w:rPr>
          <w:t xml:space="preserve"> Component DigestInfo</w:t>
        </w:r>
        <w:r w:rsidR="00166BB7">
          <w:rPr>
            <w:noProof/>
            <w:webHidden/>
          </w:rPr>
          <w:tab/>
        </w:r>
        <w:r w:rsidR="00166BB7">
          <w:rPr>
            <w:noProof/>
            <w:webHidden/>
          </w:rPr>
          <w:fldChar w:fldCharType="begin"/>
        </w:r>
        <w:r w:rsidR="00166BB7">
          <w:rPr>
            <w:noProof/>
            <w:webHidden/>
          </w:rPr>
          <w:instrText xml:space="preserve"> PAGEREF _Toc632467 \h </w:instrText>
        </w:r>
        <w:r w:rsidR="00166BB7">
          <w:rPr>
            <w:noProof/>
            <w:webHidden/>
          </w:rPr>
        </w:r>
        <w:r w:rsidR="00166BB7">
          <w:rPr>
            <w:noProof/>
            <w:webHidden/>
          </w:rPr>
          <w:fldChar w:fldCharType="separate"/>
        </w:r>
        <w:r w:rsidR="00166BB7">
          <w:rPr>
            <w:noProof/>
            <w:webHidden/>
          </w:rPr>
          <w:t>26</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8" w:history="1">
        <w:r w:rsidR="00166BB7" w:rsidRPr="006F2080">
          <w:rPr>
            <w:rStyle w:val="Hyperlink"/>
            <w:noProof/>
            <w14:scene3d>
              <w14:camera w14:prst="orthographicFront"/>
              <w14:lightRig w14:rig="threePt" w14:dir="t">
                <w14:rot w14:lat="0" w14:lon="0" w14:rev="0"/>
              </w14:lightRig>
            </w14:scene3d>
          </w:rPr>
          <w:t>4.1.4.1</w:t>
        </w:r>
        <w:r w:rsidR="00166BB7" w:rsidRPr="006F2080">
          <w:rPr>
            <w:rStyle w:val="Hyperlink"/>
            <w:noProof/>
          </w:rPr>
          <w:t xml:space="preserve"> DigestInfo – JSON Syntax</w:t>
        </w:r>
        <w:r w:rsidR="00166BB7">
          <w:rPr>
            <w:noProof/>
            <w:webHidden/>
          </w:rPr>
          <w:tab/>
        </w:r>
        <w:r w:rsidR="00166BB7">
          <w:rPr>
            <w:noProof/>
            <w:webHidden/>
          </w:rPr>
          <w:fldChar w:fldCharType="begin"/>
        </w:r>
        <w:r w:rsidR="00166BB7">
          <w:rPr>
            <w:noProof/>
            <w:webHidden/>
          </w:rPr>
          <w:instrText xml:space="preserve"> PAGEREF _Toc632468 \h </w:instrText>
        </w:r>
        <w:r w:rsidR="00166BB7">
          <w:rPr>
            <w:noProof/>
            <w:webHidden/>
          </w:rPr>
        </w:r>
        <w:r w:rsidR="00166BB7">
          <w:rPr>
            <w:noProof/>
            <w:webHidden/>
          </w:rPr>
          <w:fldChar w:fldCharType="separate"/>
        </w:r>
        <w:r w:rsidR="00166BB7">
          <w:rPr>
            <w:noProof/>
            <w:webHidden/>
          </w:rPr>
          <w:t>26</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69" w:history="1">
        <w:r w:rsidR="00166BB7" w:rsidRPr="006F2080">
          <w:rPr>
            <w:rStyle w:val="Hyperlink"/>
            <w:noProof/>
            <w14:scene3d>
              <w14:camera w14:prst="orthographicFront"/>
              <w14:lightRig w14:rig="threePt" w14:dir="t">
                <w14:rot w14:lat="0" w14:lon="0" w14:rev="0"/>
              </w14:lightRig>
            </w14:scene3d>
          </w:rPr>
          <w:t>4.1.4.2</w:t>
        </w:r>
        <w:r w:rsidR="00166BB7" w:rsidRPr="006F2080">
          <w:rPr>
            <w:rStyle w:val="Hyperlink"/>
            <w:noProof/>
          </w:rPr>
          <w:t xml:space="preserve"> DigestInfo – XML Syntax</w:t>
        </w:r>
        <w:r w:rsidR="00166BB7">
          <w:rPr>
            <w:noProof/>
            <w:webHidden/>
          </w:rPr>
          <w:tab/>
        </w:r>
        <w:r w:rsidR="00166BB7">
          <w:rPr>
            <w:noProof/>
            <w:webHidden/>
          </w:rPr>
          <w:fldChar w:fldCharType="begin"/>
        </w:r>
        <w:r w:rsidR="00166BB7">
          <w:rPr>
            <w:noProof/>
            <w:webHidden/>
          </w:rPr>
          <w:instrText xml:space="preserve"> PAGEREF _Toc632469 \h </w:instrText>
        </w:r>
        <w:r w:rsidR="00166BB7">
          <w:rPr>
            <w:noProof/>
            <w:webHidden/>
          </w:rPr>
        </w:r>
        <w:r w:rsidR="00166BB7">
          <w:rPr>
            <w:noProof/>
            <w:webHidden/>
          </w:rPr>
          <w:fldChar w:fldCharType="separate"/>
        </w:r>
        <w:r w:rsidR="00166BB7">
          <w:rPr>
            <w:noProof/>
            <w:webHidden/>
          </w:rPr>
          <w:t>27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70" w:history="1">
        <w:r w:rsidR="00166BB7" w:rsidRPr="006F2080">
          <w:rPr>
            <w:rStyle w:val="Hyperlink"/>
            <w:noProof/>
            <w14:scene3d>
              <w14:camera w14:prst="orthographicFront"/>
              <w14:lightRig w14:rig="threePt" w14:dir="t">
                <w14:rot w14:lat="0" w14:lon="0" w14:rev="0"/>
              </w14:lightRig>
            </w14:scene3d>
          </w:rPr>
          <w:t>4.1.5</w:t>
        </w:r>
        <w:r w:rsidR="00166BB7" w:rsidRPr="006F2080">
          <w:rPr>
            <w:rStyle w:val="Hyperlink"/>
            <w:noProof/>
          </w:rPr>
          <w:t xml:space="preserve"> Component AttachmentReference</w:t>
        </w:r>
        <w:r w:rsidR="00166BB7">
          <w:rPr>
            <w:noProof/>
            <w:webHidden/>
          </w:rPr>
          <w:tab/>
        </w:r>
        <w:r w:rsidR="00166BB7">
          <w:rPr>
            <w:noProof/>
            <w:webHidden/>
          </w:rPr>
          <w:fldChar w:fldCharType="begin"/>
        </w:r>
        <w:r w:rsidR="00166BB7">
          <w:rPr>
            <w:noProof/>
            <w:webHidden/>
          </w:rPr>
          <w:instrText xml:space="preserve"> PAGEREF _Toc632470 \h </w:instrText>
        </w:r>
        <w:r w:rsidR="00166BB7">
          <w:rPr>
            <w:noProof/>
            <w:webHidden/>
          </w:rPr>
        </w:r>
        <w:r w:rsidR="00166BB7">
          <w:rPr>
            <w:noProof/>
            <w:webHidden/>
          </w:rPr>
          <w:fldChar w:fldCharType="separate"/>
        </w:r>
        <w:r w:rsidR="00166BB7">
          <w:rPr>
            <w:noProof/>
            <w:webHidden/>
          </w:rPr>
          <w:t>27</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1" w:history="1">
        <w:r w:rsidR="00166BB7" w:rsidRPr="006F2080">
          <w:rPr>
            <w:rStyle w:val="Hyperlink"/>
            <w:noProof/>
            <w14:scene3d>
              <w14:camera w14:prst="orthographicFront"/>
              <w14:lightRig w14:rig="threePt" w14:dir="t">
                <w14:rot w14:lat="0" w14:lon="0" w14:rev="0"/>
              </w14:lightRig>
            </w14:scene3d>
          </w:rPr>
          <w:t>4.1.5.1</w:t>
        </w:r>
        <w:r w:rsidR="00166BB7" w:rsidRPr="006F2080">
          <w:rPr>
            <w:rStyle w:val="Hyperlink"/>
            <w:noProof/>
          </w:rPr>
          <w:t xml:space="preserve"> AttachmentReference – JSON Syntax</w:t>
        </w:r>
        <w:r w:rsidR="00166BB7">
          <w:rPr>
            <w:noProof/>
            <w:webHidden/>
          </w:rPr>
          <w:tab/>
        </w:r>
        <w:r w:rsidR="00166BB7">
          <w:rPr>
            <w:noProof/>
            <w:webHidden/>
          </w:rPr>
          <w:fldChar w:fldCharType="begin"/>
        </w:r>
        <w:r w:rsidR="00166BB7">
          <w:rPr>
            <w:noProof/>
            <w:webHidden/>
          </w:rPr>
          <w:instrText xml:space="preserve"> PAGEREF _Toc632471 \h </w:instrText>
        </w:r>
        <w:r w:rsidR="00166BB7">
          <w:rPr>
            <w:noProof/>
            <w:webHidden/>
          </w:rPr>
        </w:r>
        <w:r w:rsidR="00166BB7">
          <w:rPr>
            <w:noProof/>
            <w:webHidden/>
          </w:rPr>
          <w:fldChar w:fldCharType="separate"/>
        </w:r>
        <w:r w:rsidR="00166BB7">
          <w:rPr>
            <w:noProof/>
            <w:webHidden/>
          </w:rPr>
          <w:t>28</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2" w:history="1">
        <w:r w:rsidR="00166BB7" w:rsidRPr="006F2080">
          <w:rPr>
            <w:rStyle w:val="Hyperlink"/>
            <w:noProof/>
            <w14:scene3d>
              <w14:camera w14:prst="orthographicFront"/>
              <w14:lightRig w14:rig="threePt" w14:dir="t">
                <w14:rot w14:lat="0" w14:lon="0" w14:rev="0"/>
              </w14:lightRig>
            </w14:scene3d>
          </w:rPr>
          <w:t>4.1.5.2</w:t>
        </w:r>
        <w:r w:rsidR="00166BB7" w:rsidRPr="006F2080">
          <w:rPr>
            <w:rStyle w:val="Hyperlink"/>
            <w:noProof/>
          </w:rPr>
          <w:t xml:space="preserve"> AttachmentReference – XML Syntax</w:t>
        </w:r>
        <w:r w:rsidR="00166BB7">
          <w:rPr>
            <w:noProof/>
            <w:webHidden/>
          </w:rPr>
          <w:tab/>
        </w:r>
        <w:r w:rsidR="00166BB7">
          <w:rPr>
            <w:noProof/>
            <w:webHidden/>
          </w:rPr>
          <w:fldChar w:fldCharType="begin"/>
        </w:r>
        <w:r w:rsidR="00166BB7">
          <w:rPr>
            <w:noProof/>
            <w:webHidden/>
          </w:rPr>
          <w:instrText xml:space="preserve"> PAGEREF _Toc632472 \h </w:instrText>
        </w:r>
        <w:r w:rsidR="00166BB7">
          <w:rPr>
            <w:noProof/>
            <w:webHidden/>
          </w:rPr>
        </w:r>
        <w:r w:rsidR="00166BB7">
          <w:rPr>
            <w:noProof/>
            <w:webHidden/>
          </w:rPr>
          <w:fldChar w:fldCharType="separate"/>
        </w:r>
        <w:r w:rsidR="00166BB7">
          <w:rPr>
            <w:noProof/>
            <w:webHidden/>
          </w:rPr>
          <w:t>29</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73" w:history="1">
        <w:r w:rsidR="00166BB7" w:rsidRPr="006F2080">
          <w:rPr>
            <w:rStyle w:val="Hyperlink"/>
            <w:noProof/>
            <w14:scene3d>
              <w14:camera w14:prst="orthographicFront"/>
              <w14:lightRig w14:rig="threePt" w14:dir="t">
                <w14:rot w14:lat="0" w14:lon="0" w14:rev="0"/>
              </w14:lightRig>
            </w14:scene3d>
          </w:rPr>
          <w:t>4.1.6</w:t>
        </w:r>
        <w:r w:rsidR="00166BB7" w:rsidRPr="006F2080">
          <w:rPr>
            <w:rStyle w:val="Hyperlink"/>
            <w:noProof/>
          </w:rPr>
          <w:t xml:space="preserve"> Component Base64Data</w:t>
        </w:r>
        <w:r w:rsidR="00166BB7">
          <w:rPr>
            <w:noProof/>
            <w:webHidden/>
          </w:rPr>
          <w:tab/>
        </w:r>
        <w:r w:rsidR="00166BB7">
          <w:rPr>
            <w:noProof/>
            <w:webHidden/>
          </w:rPr>
          <w:fldChar w:fldCharType="begin"/>
        </w:r>
        <w:r w:rsidR="00166BB7">
          <w:rPr>
            <w:noProof/>
            <w:webHidden/>
          </w:rPr>
          <w:instrText xml:space="preserve"> PAGEREF _Toc632473 \h </w:instrText>
        </w:r>
        <w:r w:rsidR="00166BB7">
          <w:rPr>
            <w:noProof/>
            <w:webHidden/>
          </w:rPr>
        </w:r>
        <w:r w:rsidR="00166BB7">
          <w:rPr>
            <w:noProof/>
            <w:webHidden/>
          </w:rPr>
          <w:fldChar w:fldCharType="separate"/>
        </w:r>
        <w:r w:rsidR="00166BB7">
          <w:rPr>
            <w:noProof/>
            <w:webHidden/>
          </w:rPr>
          <w:t>29</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4" w:history="1">
        <w:r w:rsidR="00166BB7" w:rsidRPr="006F2080">
          <w:rPr>
            <w:rStyle w:val="Hyperlink"/>
            <w:noProof/>
            <w14:scene3d>
              <w14:camera w14:prst="orthographicFront"/>
              <w14:lightRig w14:rig="threePt" w14:dir="t">
                <w14:rot w14:lat="0" w14:lon="0" w14:rev="0"/>
              </w14:lightRig>
            </w14:scene3d>
          </w:rPr>
          <w:t>4.1.6.1</w:t>
        </w:r>
        <w:r w:rsidR="00166BB7" w:rsidRPr="006F2080">
          <w:rPr>
            <w:rStyle w:val="Hyperlink"/>
            <w:noProof/>
          </w:rPr>
          <w:t xml:space="preserve"> Base64Data – JSON Syntax</w:t>
        </w:r>
        <w:r w:rsidR="00166BB7">
          <w:rPr>
            <w:noProof/>
            <w:webHidden/>
          </w:rPr>
          <w:tab/>
        </w:r>
        <w:r w:rsidR="00166BB7">
          <w:rPr>
            <w:noProof/>
            <w:webHidden/>
          </w:rPr>
          <w:fldChar w:fldCharType="begin"/>
        </w:r>
        <w:r w:rsidR="00166BB7">
          <w:rPr>
            <w:noProof/>
            <w:webHidden/>
          </w:rPr>
          <w:instrText xml:space="preserve"> PAGEREF _Toc632474 \h </w:instrText>
        </w:r>
        <w:r w:rsidR="00166BB7">
          <w:rPr>
            <w:noProof/>
            <w:webHidden/>
          </w:rPr>
        </w:r>
        <w:r w:rsidR="00166BB7">
          <w:rPr>
            <w:noProof/>
            <w:webHidden/>
          </w:rPr>
          <w:fldChar w:fldCharType="separate"/>
        </w:r>
        <w:r w:rsidR="00166BB7">
          <w:rPr>
            <w:noProof/>
            <w:webHidden/>
          </w:rPr>
          <w:t>30</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5" w:history="1">
        <w:r w:rsidR="00166BB7" w:rsidRPr="006F2080">
          <w:rPr>
            <w:rStyle w:val="Hyperlink"/>
            <w:noProof/>
            <w14:scene3d>
              <w14:camera w14:prst="orthographicFront"/>
              <w14:lightRig w14:rig="threePt" w14:dir="t">
                <w14:rot w14:lat="0" w14:lon="0" w14:rev="0"/>
              </w14:lightRig>
            </w14:scene3d>
          </w:rPr>
          <w:t>4.1.6.2</w:t>
        </w:r>
        <w:r w:rsidR="00166BB7" w:rsidRPr="006F2080">
          <w:rPr>
            <w:rStyle w:val="Hyperlink"/>
            <w:noProof/>
          </w:rPr>
          <w:t xml:space="preserve"> Base64Data – XML Syntax</w:t>
        </w:r>
        <w:r w:rsidR="00166BB7">
          <w:rPr>
            <w:noProof/>
            <w:webHidden/>
          </w:rPr>
          <w:tab/>
        </w:r>
        <w:r w:rsidR="00166BB7">
          <w:rPr>
            <w:noProof/>
            <w:webHidden/>
          </w:rPr>
          <w:fldChar w:fldCharType="begin"/>
        </w:r>
        <w:r w:rsidR="00166BB7">
          <w:rPr>
            <w:noProof/>
            <w:webHidden/>
          </w:rPr>
          <w:instrText xml:space="preserve"> PAGEREF _Toc632475 \h </w:instrText>
        </w:r>
        <w:r w:rsidR="00166BB7">
          <w:rPr>
            <w:noProof/>
            <w:webHidden/>
          </w:rPr>
        </w:r>
        <w:r w:rsidR="00166BB7">
          <w:rPr>
            <w:noProof/>
            <w:webHidden/>
          </w:rPr>
          <w:fldChar w:fldCharType="separate"/>
        </w:r>
        <w:r w:rsidR="00166BB7">
          <w:rPr>
            <w:noProof/>
            <w:webHidden/>
          </w:rPr>
          <w:t>31</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76" w:history="1">
        <w:r w:rsidR="00166BB7" w:rsidRPr="006F2080">
          <w:rPr>
            <w:rStyle w:val="Hyperlink"/>
            <w:noProof/>
            <w14:scene3d>
              <w14:camera w14:prst="orthographicFront"/>
              <w14:lightRig w14:rig="threePt" w14:dir="t">
                <w14:rot w14:lat="0" w14:lon="0" w14:rev="0"/>
              </w14:lightRig>
            </w14:scene3d>
          </w:rPr>
          <w:t>4.1.7</w:t>
        </w:r>
        <w:r w:rsidR="00166BB7" w:rsidRPr="006F2080">
          <w:rPr>
            <w:rStyle w:val="Hyperlink"/>
            <w:noProof/>
          </w:rPr>
          <w:t xml:space="preserve"> Component SignaturePtr</w:t>
        </w:r>
        <w:r w:rsidR="00166BB7">
          <w:rPr>
            <w:noProof/>
            <w:webHidden/>
          </w:rPr>
          <w:tab/>
        </w:r>
        <w:r w:rsidR="00166BB7">
          <w:rPr>
            <w:noProof/>
            <w:webHidden/>
          </w:rPr>
          <w:fldChar w:fldCharType="begin"/>
        </w:r>
        <w:r w:rsidR="00166BB7">
          <w:rPr>
            <w:noProof/>
            <w:webHidden/>
          </w:rPr>
          <w:instrText xml:space="preserve"> PAGEREF _Toc632476 \h </w:instrText>
        </w:r>
        <w:r w:rsidR="00166BB7">
          <w:rPr>
            <w:noProof/>
            <w:webHidden/>
          </w:rPr>
        </w:r>
        <w:r w:rsidR="00166BB7">
          <w:rPr>
            <w:noProof/>
            <w:webHidden/>
          </w:rPr>
          <w:fldChar w:fldCharType="separate"/>
        </w:r>
        <w:r w:rsidR="00166BB7">
          <w:rPr>
            <w:noProof/>
            <w:webHidden/>
          </w:rPr>
          <w:t>32</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7" w:history="1">
        <w:r w:rsidR="00166BB7" w:rsidRPr="006F2080">
          <w:rPr>
            <w:rStyle w:val="Hyperlink"/>
            <w:noProof/>
            <w14:scene3d>
              <w14:camera w14:prst="orthographicFront"/>
              <w14:lightRig w14:rig="threePt" w14:dir="t">
                <w14:rot w14:lat="0" w14:lon="0" w14:rev="0"/>
              </w14:lightRig>
            </w14:scene3d>
          </w:rPr>
          <w:t>4.1.7.1</w:t>
        </w:r>
        <w:r w:rsidR="00166BB7" w:rsidRPr="006F2080">
          <w:rPr>
            <w:rStyle w:val="Hyperlink"/>
            <w:noProof/>
          </w:rPr>
          <w:t xml:space="preserve"> SignaturePtr – JSON Syntax</w:t>
        </w:r>
        <w:r w:rsidR="00166BB7">
          <w:rPr>
            <w:noProof/>
            <w:webHidden/>
          </w:rPr>
          <w:tab/>
        </w:r>
        <w:r w:rsidR="00166BB7">
          <w:rPr>
            <w:noProof/>
            <w:webHidden/>
          </w:rPr>
          <w:fldChar w:fldCharType="begin"/>
        </w:r>
        <w:r w:rsidR="00166BB7">
          <w:rPr>
            <w:noProof/>
            <w:webHidden/>
          </w:rPr>
          <w:instrText xml:space="preserve"> PAGEREF _Toc632477 \h </w:instrText>
        </w:r>
        <w:r w:rsidR="00166BB7">
          <w:rPr>
            <w:noProof/>
            <w:webHidden/>
          </w:rPr>
        </w:r>
        <w:r w:rsidR="00166BB7">
          <w:rPr>
            <w:noProof/>
            <w:webHidden/>
          </w:rPr>
          <w:fldChar w:fldCharType="separate"/>
        </w:r>
        <w:r w:rsidR="00166BB7">
          <w:rPr>
            <w:noProof/>
            <w:webHidden/>
          </w:rPr>
          <w:t>32</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78" w:history="1">
        <w:r w:rsidR="00166BB7" w:rsidRPr="006F2080">
          <w:rPr>
            <w:rStyle w:val="Hyperlink"/>
            <w:noProof/>
            <w14:scene3d>
              <w14:camera w14:prst="orthographicFront"/>
              <w14:lightRig w14:rig="threePt" w14:dir="t">
                <w14:rot w14:lat="0" w14:lon="0" w14:rev="0"/>
              </w14:lightRig>
            </w14:scene3d>
          </w:rPr>
          <w:t>4.1.7.2</w:t>
        </w:r>
        <w:r w:rsidR="00166BB7" w:rsidRPr="006F2080">
          <w:rPr>
            <w:rStyle w:val="Hyperlink"/>
            <w:noProof/>
          </w:rPr>
          <w:t xml:space="preserve"> SignaturePtr – XML Syntax</w:t>
        </w:r>
        <w:r w:rsidR="00166BB7">
          <w:rPr>
            <w:noProof/>
            <w:webHidden/>
          </w:rPr>
          <w:tab/>
        </w:r>
        <w:r w:rsidR="00166BB7">
          <w:rPr>
            <w:noProof/>
            <w:webHidden/>
          </w:rPr>
          <w:fldChar w:fldCharType="begin"/>
        </w:r>
        <w:r w:rsidR="00166BB7">
          <w:rPr>
            <w:noProof/>
            <w:webHidden/>
          </w:rPr>
          <w:instrText xml:space="preserve"> PAGEREF _Toc632478 \h </w:instrText>
        </w:r>
        <w:r w:rsidR="00166BB7">
          <w:rPr>
            <w:noProof/>
            <w:webHidden/>
          </w:rPr>
        </w:r>
        <w:r w:rsidR="00166BB7">
          <w:rPr>
            <w:noProof/>
            <w:webHidden/>
          </w:rPr>
          <w:fldChar w:fldCharType="separate"/>
        </w:r>
        <w:r w:rsidR="00166BB7">
          <w:rPr>
            <w:noProof/>
            <w:webHidden/>
          </w:rPr>
          <w:t>33</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79" w:history="1">
        <w:r w:rsidR="00166BB7" w:rsidRPr="006F2080">
          <w:rPr>
            <w:rStyle w:val="Hyperlink"/>
            <w:noProof/>
            <w14:scene3d>
              <w14:camera w14:prst="orthographicFront"/>
              <w14:lightRig w14:rig="threePt" w14:dir="t">
                <w14:rot w14:lat="0" w14:lon="0" w14:rev="0"/>
              </w14:lightRig>
            </w14:scene3d>
          </w:rPr>
          <w:t>4.1.8</w:t>
        </w:r>
        <w:r w:rsidR="00166BB7" w:rsidRPr="006F2080">
          <w:rPr>
            <w:rStyle w:val="Hyperlink"/>
            <w:noProof/>
          </w:rPr>
          <w:t xml:space="preserve"> Component Result</w:t>
        </w:r>
        <w:r w:rsidR="00166BB7">
          <w:rPr>
            <w:noProof/>
            <w:webHidden/>
          </w:rPr>
          <w:tab/>
        </w:r>
        <w:r w:rsidR="00166BB7">
          <w:rPr>
            <w:noProof/>
            <w:webHidden/>
          </w:rPr>
          <w:fldChar w:fldCharType="begin"/>
        </w:r>
        <w:r w:rsidR="00166BB7">
          <w:rPr>
            <w:noProof/>
            <w:webHidden/>
          </w:rPr>
          <w:instrText xml:space="preserve"> PAGEREF _Toc632479 \h </w:instrText>
        </w:r>
        <w:r w:rsidR="00166BB7">
          <w:rPr>
            <w:noProof/>
            <w:webHidden/>
          </w:rPr>
        </w:r>
        <w:r w:rsidR="00166BB7">
          <w:rPr>
            <w:noProof/>
            <w:webHidden/>
          </w:rPr>
          <w:fldChar w:fldCharType="separate"/>
        </w:r>
        <w:r w:rsidR="00166BB7">
          <w:rPr>
            <w:noProof/>
            <w:webHidden/>
          </w:rPr>
          <w:t>34</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0" w:history="1">
        <w:r w:rsidR="00166BB7" w:rsidRPr="006F2080">
          <w:rPr>
            <w:rStyle w:val="Hyperlink"/>
            <w:noProof/>
            <w14:scene3d>
              <w14:camera w14:prst="orthographicFront"/>
              <w14:lightRig w14:rig="threePt" w14:dir="t">
                <w14:rot w14:lat="0" w14:lon="0" w14:rev="0"/>
              </w14:lightRig>
            </w14:scene3d>
          </w:rPr>
          <w:t>4.1.8.1</w:t>
        </w:r>
        <w:r w:rsidR="00166BB7" w:rsidRPr="006F2080">
          <w:rPr>
            <w:rStyle w:val="Hyperlink"/>
            <w:noProof/>
          </w:rPr>
          <w:t xml:space="preserve"> Result – JSON Syntax</w:t>
        </w:r>
        <w:r w:rsidR="00166BB7">
          <w:rPr>
            <w:noProof/>
            <w:webHidden/>
          </w:rPr>
          <w:tab/>
        </w:r>
        <w:r w:rsidR="00166BB7">
          <w:rPr>
            <w:noProof/>
            <w:webHidden/>
          </w:rPr>
          <w:fldChar w:fldCharType="begin"/>
        </w:r>
        <w:r w:rsidR="00166BB7">
          <w:rPr>
            <w:noProof/>
            <w:webHidden/>
          </w:rPr>
          <w:instrText xml:space="preserve"> PAGEREF _Toc632480 \h </w:instrText>
        </w:r>
        <w:r w:rsidR="00166BB7">
          <w:rPr>
            <w:noProof/>
            <w:webHidden/>
          </w:rPr>
        </w:r>
        <w:r w:rsidR="00166BB7">
          <w:rPr>
            <w:noProof/>
            <w:webHidden/>
          </w:rPr>
          <w:fldChar w:fldCharType="separate"/>
        </w:r>
        <w:r w:rsidR="00166BB7">
          <w:rPr>
            <w:noProof/>
            <w:webHidden/>
          </w:rPr>
          <w:t>34</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1" w:history="1">
        <w:r w:rsidR="00166BB7" w:rsidRPr="006F2080">
          <w:rPr>
            <w:rStyle w:val="Hyperlink"/>
            <w:noProof/>
            <w14:scene3d>
              <w14:camera w14:prst="orthographicFront"/>
              <w14:lightRig w14:rig="threePt" w14:dir="t">
                <w14:rot w14:lat="0" w14:lon="0" w14:rev="0"/>
              </w14:lightRig>
            </w14:scene3d>
          </w:rPr>
          <w:t>4.1.8.2</w:t>
        </w:r>
        <w:r w:rsidR="00166BB7" w:rsidRPr="006F2080">
          <w:rPr>
            <w:rStyle w:val="Hyperlink"/>
            <w:noProof/>
          </w:rPr>
          <w:t xml:space="preserve"> Result – XML Syntax</w:t>
        </w:r>
        <w:r w:rsidR="00166BB7">
          <w:rPr>
            <w:noProof/>
            <w:webHidden/>
          </w:rPr>
          <w:tab/>
        </w:r>
        <w:r w:rsidR="00166BB7">
          <w:rPr>
            <w:noProof/>
            <w:webHidden/>
          </w:rPr>
          <w:fldChar w:fldCharType="begin"/>
        </w:r>
        <w:r w:rsidR="00166BB7">
          <w:rPr>
            <w:noProof/>
            <w:webHidden/>
          </w:rPr>
          <w:instrText xml:space="preserve"> PAGEREF _Toc632481 \h </w:instrText>
        </w:r>
        <w:r w:rsidR="00166BB7">
          <w:rPr>
            <w:noProof/>
            <w:webHidden/>
          </w:rPr>
        </w:r>
        <w:r w:rsidR="00166BB7">
          <w:rPr>
            <w:noProof/>
            <w:webHidden/>
          </w:rPr>
          <w:fldChar w:fldCharType="separate"/>
        </w:r>
        <w:r w:rsidR="00166BB7">
          <w:rPr>
            <w:noProof/>
            <w:webHidden/>
          </w:rPr>
          <w:t>35</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82" w:history="1">
        <w:r w:rsidR="00166BB7" w:rsidRPr="006F2080">
          <w:rPr>
            <w:rStyle w:val="Hyperlink"/>
            <w:noProof/>
            <w14:scene3d>
              <w14:camera w14:prst="orthographicFront"/>
              <w14:lightRig w14:rig="threePt" w14:dir="t">
                <w14:rot w14:lat="0" w14:lon="0" w14:rev="0"/>
              </w14:lightRig>
            </w14:scene3d>
          </w:rPr>
          <w:t>4.1.9</w:t>
        </w:r>
        <w:r w:rsidR="00166BB7" w:rsidRPr="006F2080">
          <w:rPr>
            <w:rStyle w:val="Hyperlink"/>
            <w:noProof/>
          </w:rPr>
          <w:t xml:space="preserve"> Component OptionalInputs</w:t>
        </w:r>
        <w:r w:rsidR="00166BB7">
          <w:rPr>
            <w:noProof/>
            <w:webHidden/>
          </w:rPr>
          <w:tab/>
        </w:r>
        <w:r w:rsidR="00166BB7">
          <w:rPr>
            <w:noProof/>
            <w:webHidden/>
          </w:rPr>
          <w:fldChar w:fldCharType="begin"/>
        </w:r>
        <w:r w:rsidR="00166BB7">
          <w:rPr>
            <w:noProof/>
            <w:webHidden/>
          </w:rPr>
          <w:instrText xml:space="preserve"> PAGEREF _Toc632482 \h </w:instrText>
        </w:r>
        <w:r w:rsidR="00166BB7">
          <w:rPr>
            <w:noProof/>
            <w:webHidden/>
          </w:rPr>
        </w:r>
        <w:r w:rsidR="00166BB7">
          <w:rPr>
            <w:noProof/>
            <w:webHidden/>
          </w:rPr>
          <w:fldChar w:fldCharType="separate"/>
        </w:r>
        <w:r w:rsidR="00166BB7">
          <w:rPr>
            <w:noProof/>
            <w:webHidden/>
          </w:rPr>
          <w:t>36</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3" w:history="1">
        <w:r w:rsidR="00166BB7" w:rsidRPr="006F2080">
          <w:rPr>
            <w:rStyle w:val="Hyperlink"/>
            <w:noProof/>
            <w14:scene3d>
              <w14:camera w14:prst="orthographicFront"/>
              <w14:lightRig w14:rig="threePt" w14:dir="t">
                <w14:rot w14:lat="0" w14:lon="0" w14:rev="0"/>
              </w14:lightRig>
            </w14:scene3d>
          </w:rPr>
          <w:t>4.1.9.1</w:t>
        </w:r>
        <w:r w:rsidR="00166BB7" w:rsidRPr="006F2080">
          <w:rPr>
            <w:rStyle w:val="Hyperlink"/>
            <w:noProof/>
          </w:rPr>
          <w:t xml:space="preserve"> OptionalInputs – JSON Syntax</w:t>
        </w:r>
        <w:r w:rsidR="00166BB7">
          <w:rPr>
            <w:noProof/>
            <w:webHidden/>
          </w:rPr>
          <w:tab/>
        </w:r>
        <w:r w:rsidR="00166BB7">
          <w:rPr>
            <w:noProof/>
            <w:webHidden/>
          </w:rPr>
          <w:fldChar w:fldCharType="begin"/>
        </w:r>
        <w:r w:rsidR="00166BB7">
          <w:rPr>
            <w:noProof/>
            <w:webHidden/>
          </w:rPr>
          <w:instrText xml:space="preserve"> PAGEREF _Toc632483 \h </w:instrText>
        </w:r>
        <w:r w:rsidR="00166BB7">
          <w:rPr>
            <w:noProof/>
            <w:webHidden/>
          </w:rPr>
        </w:r>
        <w:r w:rsidR="00166BB7">
          <w:rPr>
            <w:noProof/>
            <w:webHidden/>
          </w:rPr>
          <w:fldChar w:fldCharType="separate"/>
        </w:r>
        <w:r w:rsidR="00166BB7">
          <w:rPr>
            <w:noProof/>
            <w:webHidden/>
          </w:rPr>
          <w:t>36</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4" w:history="1">
        <w:r w:rsidR="00166BB7" w:rsidRPr="006F2080">
          <w:rPr>
            <w:rStyle w:val="Hyperlink"/>
            <w:noProof/>
            <w14:scene3d>
              <w14:camera w14:prst="orthographicFront"/>
              <w14:lightRig w14:rig="threePt" w14:dir="t">
                <w14:rot w14:lat="0" w14:lon="0" w14:rev="0"/>
              </w14:lightRig>
            </w14:scene3d>
          </w:rPr>
          <w:t>4.1.9.2</w:t>
        </w:r>
        <w:r w:rsidR="00166BB7" w:rsidRPr="006F2080">
          <w:rPr>
            <w:rStyle w:val="Hyperlink"/>
            <w:noProof/>
          </w:rPr>
          <w:t xml:space="preserve"> OptionalInputs – XML Syntax</w:t>
        </w:r>
        <w:r w:rsidR="00166BB7">
          <w:rPr>
            <w:noProof/>
            <w:webHidden/>
          </w:rPr>
          <w:tab/>
        </w:r>
        <w:r w:rsidR="00166BB7">
          <w:rPr>
            <w:noProof/>
            <w:webHidden/>
          </w:rPr>
          <w:fldChar w:fldCharType="begin"/>
        </w:r>
        <w:r w:rsidR="00166BB7">
          <w:rPr>
            <w:noProof/>
            <w:webHidden/>
          </w:rPr>
          <w:instrText xml:space="preserve"> PAGEREF _Toc632484 \h </w:instrText>
        </w:r>
        <w:r w:rsidR="00166BB7">
          <w:rPr>
            <w:noProof/>
            <w:webHidden/>
          </w:rPr>
        </w:r>
        <w:r w:rsidR="00166BB7">
          <w:rPr>
            <w:noProof/>
            <w:webHidden/>
          </w:rPr>
          <w:fldChar w:fldCharType="separate"/>
        </w:r>
        <w:r w:rsidR="00166BB7">
          <w:rPr>
            <w:noProof/>
            <w:webHidden/>
          </w:rPr>
          <w:t>36</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85" w:history="1">
        <w:r w:rsidR="00166BB7" w:rsidRPr="006F2080">
          <w:rPr>
            <w:rStyle w:val="Hyperlink"/>
            <w:noProof/>
            <w14:scene3d>
              <w14:camera w14:prst="orthographicFront"/>
              <w14:lightRig w14:rig="threePt" w14:dir="t">
                <w14:rot w14:lat="0" w14:lon="0" w14:rev="0"/>
              </w14:lightRig>
            </w14:scene3d>
          </w:rPr>
          <w:t>4.1.10</w:t>
        </w:r>
        <w:r w:rsidR="00166BB7" w:rsidRPr="006F2080">
          <w:rPr>
            <w:rStyle w:val="Hyperlink"/>
            <w:noProof/>
          </w:rPr>
          <w:t xml:space="preserve"> Component OptionalOutputs</w:t>
        </w:r>
        <w:r w:rsidR="00166BB7">
          <w:rPr>
            <w:noProof/>
            <w:webHidden/>
          </w:rPr>
          <w:tab/>
        </w:r>
        <w:r w:rsidR="00166BB7">
          <w:rPr>
            <w:noProof/>
            <w:webHidden/>
          </w:rPr>
          <w:fldChar w:fldCharType="begin"/>
        </w:r>
        <w:r w:rsidR="00166BB7">
          <w:rPr>
            <w:noProof/>
            <w:webHidden/>
          </w:rPr>
          <w:instrText xml:space="preserve"> PAGEREF _Toc632485 \h </w:instrText>
        </w:r>
        <w:r w:rsidR="00166BB7">
          <w:rPr>
            <w:noProof/>
            <w:webHidden/>
          </w:rPr>
        </w:r>
        <w:r w:rsidR="00166BB7">
          <w:rPr>
            <w:noProof/>
            <w:webHidden/>
          </w:rPr>
          <w:fldChar w:fldCharType="separate"/>
        </w:r>
        <w:r w:rsidR="00166BB7">
          <w:rPr>
            <w:noProof/>
            <w:webHidden/>
          </w:rPr>
          <w:t>36</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6" w:history="1">
        <w:r w:rsidR="00166BB7" w:rsidRPr="006F2080">
          <w:rPr>
            <w:rStyle w:val="Hyperlink"/>
            <w:noProof/>
            <w14:scene3d>
              <w14:camera w14:prst="orthographicFront"/>
              <w14:lightRig w14:rig="threePt" w14:dir="t">
                <w14:rot w14:lat="0" w14:lon="0" w14:rev="0"/>
              </w14:lightRig>
            </w14:scene3d>
          </w:rPr>
          <w:t>4.1.10.1</w:t>
        </w:r>
        <w:r w:rsidR="00166BB7" w:rsidRPr="006F2080">
          <w:rPr>
            <w:rStyle w:val="Hyperlink"/>
            <w:noProof/>
          </w:rPr>
          <w:t xml:space="preserve"> OptionalOutputs – JSON Syntax</w:t>
        </w:r>
        <w:r w:rsidR="00166BB7">
          <w:rPr>
            <w:noProof/>
            <w:webHidden/>
          </w:rPr>
          <w:tab/>
        </w:r>
        <w:r w:rsidR="00166BB7">
          <w:rPr>
            <w:noProof/>
            <w:webHidden/>
          </w:rPr>
          <w:fldChar w:fldCharType="begin"/>
        </w:r>
        <w:r w:rsidR="00166BB7">
          <w:rPr>
            <w:noProof/>
            <w:webHidden/>
          </w:rPr>
          <w:instrText xml:space="preserve"> PAGEREF _Toc632486 \h </w:instrText>
        </w:r>
        <w:r w:rsidR="00166BB7">
          <w:rPr>
            <w:noProof/>
            <w:webHidden/>
          </w:rPr>
        </w:r>
        <w:r w:rsidR="00166BB7">
          <w:rPr>
            <w:noProof/>
            <w:webHidden/>
          </w:rPr>
          <w:fldChar w:fldCharType="separate"/>
        </w:r>
        <w:r w:rsidR="00166BB7">
          <w:rPr>
            <w:noProof/>
            <w:webHidden/>
          </w:rPr>
          <w:t>37</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7" w:history="1">
        <w:r w:rsidR="00166BB7" w:rsidRPr="006F2080">
          <w:rPr>
            <w:rStyle w:val="Hyperlink"/>
            <w:noProof/>
            <w14:scene3d>
              <w14:camera w14:prst="orthographicFront"/>
              <w14:lightRig w14:rig="threePt" w14:dir="t">
                <w14:rot w14:lat="0" w14:lon="0" w14:rev="0"/>
              </w14:lightRig>
            </w14:scene3d>
          </w:rPr>
          <w:t>4.1.10.2</w:t>
        </w:r>
        <w:r w:rsidR="00166BB7" w:rsidRPr="006F2080">
          <w:rPr>
            <w:rStyle w:val="Hyperlink"/>
            <w:noProof/>
          </w:rPr>
          <w:t xml:space="preserve"> OptionalOutputs – XML Syntax</w:t>
        </w:r>
        <w:r w:rsidR="00166BB7">
          <w:rPr>
            <w:noProof/>
            <w:webHidden/>
          </w:rPr>
          <w:tab/>
        </w:r>
        <w:r w:rsidR="00166BB7">
          <w:rPr>
            <w:noProof/>
            <w:webHidden/>
          </w:rPr>
          <w:fldChar w:fldCharType="begin"/>
        </w:r>
        <w:r w:rsidR="00166BB7">
          <w:rPr>
            <w:noProof/>
            <w:webHidden/>
          </w:rPr>
          <w:instrText xml:space="preserve"> PAGEREF _Toc632487 \h </w:instrText>
        </w:r>
        <w:r w:rsidR="00166BB7">
          <w:rPr>
            <w:noProof/>
            <w:webHidden/>
          </w:rPr>
        </w:r>
        <w:r w:rsidR="00166BB7">
          <w:rPr>
            <w:noProof/>
            <w:webHidden/>
          </w:rPr>
          <w:fldChar w:fldCharType="separate"/>
        </w:r>
        <w:r w:rsidR="00166BB7">
          <w:rPr>
            <w:noProof/>
            <w:webHidden/>
          </w:rPr>
          <w:t>37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88" w:history="1">
        <w:r w:rsidR="00166BB7" w:rsidRPr="006F2080">
          <w:rPr>
            <w:rStyle w:val="Hyperlink"/>
            <w:noProof/>
            <w14:scene3d>
              <w14:camera w14:prst="orthographicFront"/>
              <w14:lightRig w14:rig="threePt" w14:dir="t">
                <w14:rot w14:lat="0" w14:lon="0" w14:rev="0"/>
              </w14:lightRig>
            </w14:scene3d>
          </w:rPr>
          <w:t>4.1.11</w:t>
        </w:r>
        <w:r w:rsidR="00166BB7" w:rsidRPr="006F2080">
          <w:rPr>
            <w:rStyle w:val="Hyperlink"/>
            <w:noProof/>
          </w:rPr>
          <w:t xml:space="preserve"> Component RequestBase</w:t>
        </w:r>
        <w:r w:rsidR="00166BB7">
          <w:rPr>
            <w:noProof/>
            <w:webHidden/>
          </w:rPr>
          <w:tab/>
        </w:r>
        <w:r w:rsidR="00166BB7">
          <w:rPr>
            <w:noProof/>
            <w:webHidden/>
          </w:rPr>
          <w:fldChar w:fldCharType="begin"/>
        </w:r>
        <w:r w:rsidR="00166BB7">
          <w:rPr>
            <w:noProof/>
            <w:webHidden/>
          </w:rPr>
          <w:instrText xml:space="preserve"> PAGEREF _Toc632488 \h </w:instrText>
        </w:r>
        <w:r w:rsidR="00166BB7">
          <w:rPr>
            <w:noProof/>
            <w:webHidden/>
          </w:rPr>
        </w:r>
        <w:r w:rsidR="00166BB7">
          <w:rPr>
            <w:noProof/>
            <w:webHidden/>
          </w:rPr>
          <w:fldChar w:fldCharType="separate"/>
        </w:r>
        <w:r w:rsidR="00166BB7">
          <w:rPr>
            <w:noProof/>
            <w:webHidden/>
          </w:rPr>
          <w:t>37</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89" w:history="1">
        <w:r w:rsidR="00166BB7" w:rsidRPr="006F2080">
          <w:rPr>
            <w:rStyle w:val="Hyperlink"/>
            <w:noProof/>
            <w14:scene3d>
              <w14:camera w14:prst="orthographicFront"/>
              <w14:lightRig w14:rig="threePt" w14:dir="t">
                <w14:rot w14:lat="0" w14:lon="0" w14:rev="0"/>
              </w14:lightRig>
            </w14:scene3d>
          </w:rPr>
          <w:t>4.1.11.1</w:t>
        </w:r>
        <w:r w:rsidR="00166BB7" w:rsidRPr="006F2080">
          <w:rPr>
            <w:rStyle w:val="Hyperlink"/>
            <w:noProof/>
          </w:rPr>
          <w:t xml:space="preserve"> RequestBase – JSON Syntax</w:t>
        </w:r>
        <w:r w:rsidR="00166BB7">
          <w:rPr>
            <w:noProof/>
            <w:webHidden/>
          </w:rPr>
          <w:tab/>
        </w:r>
        <w:r w:rsidR="00166BB7">
          <w:rPr>
            <w:noProof/>
            <w:webHidden/>
          </w:rPr>
          <w:fldChar w:fldCharType="begin"/>
        </w:r>
        <w:r w:rsidR="00166BB7">
          <w:rPr>
            <w:noProof/>
            <w:webHidden/>
          </w:rPr>
          <w:instrText xml:space="preserve"> PAGEREF _Toc632489 \h </w:instrText>
        </w:r>
        <w:r w:rsidR="00166BB7">
          <w:rPr>
            <w:noProof/>
            <w:webHidden/>
          </w:rPr>
        </w:r>
        <w:r w:rsidR="00166BB7">
          <w:rPr>
            <w:noProof/>
            <w:webHidden/>
          </w:rPr>
          <w:fldChar w:fldCharType="separate"/>
        </w:r>
        <w:r w:rsidR="00166BB7">
          <w:rPr>
            <w:noProof/>
            <w:webHidden/>
          </w:rPr>
          <w:t>37</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0" w:history="1">
        <w:r w:rsidR="00166BB7" w:rsidRPr="006F2080">
          <w:rPr>
            <w:rStyle w:val="Hyperlink"/>
            <w:noProof/>
            <w14:scene3d>
              <w14:camera w14:prst="orthographicFront"/>
              <w14:lightRig w14:rig="threePt" w14:dir="t">
                <w14:rot w14:lat="0" w14:lon="0" w14:rev="0"/>
              </w14:lightRig>
            </w14:scene3d>
          </w:rPr>
          <w:t>4.1.11.2</w:t>
        </w:r>
        <w:r w:rsidR="00166BB7" w:rsidRPr="006F2080">
          <w:rPr>
            <w:rStyle w:val="Hyperlink"/>
            <w:noProof/>
          </w:rPr>
          <w:t xml:space="preserve"> RequestBase – XML Syntax</w:t>
        </w:r>
        <w:r w:rsidR="00166BB7">
          <w:rPr>
            <w:noProof/>
            <w:webHidden/>
          </w:rPr>
          <w:tab/>
        </w:r>
        <w:r w:rsidR="00166BB7">
          <w:rPr>
            <w:noProof/>
            <w:webHidden/>
          </w:rPr>
          <w:fldChar w:fldCharType="begin"/>
        </w:r>
        <w:r w:rsidR="00166BB7">
          <w:rPr>
            <w:noProof/>
            <w:webHidden/>
          </w:rPr>
          <w:instrText xml:space="preserve"> PAGEREF _Toc632490 \h </w:instrText>
        </w:r>
        <w:r w:rsidR="00166BB7">
          <w:rPr>
            <w:noProof/>
            <w:webHidden/>
          </w:rPr>
        </w:r>
        <w:r w:rsidR="00166BB7">
          <w:rPr>
            <w:noProof/>
            <w:webHidden/>
          </w:rPr>
          <w:fldChar w:fldCharType="separate"/>
        </w:r>
        <w:r w:rsidR="00166BB7">
          <w:rPr>
            <w:noProof/>
            <w:webHidden/>
          </w:rPr>
          <w:t>38</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91" w:history="1">
        <w:r w:rsidR="00166BB7" w:rsidRPr="006F2080">
          <w:rPr>
            <w:rStyle w:val="Hyperlink"/>
            <w:noProof/>
            <w14:scene3d>
              <w14:camera w14:prst="orthographicFront"/>
              <w14:lightRig w14:rig="threePt" w14:dir="t">
                <w14:rot w14:lat="0" w14:lon="0" w14:rev="0"/>
              </w14:lightRig>
            </w14:scene3d>
          </w:rPr>
          <w:t>4.1.12</w:t>
        </w:r>
        <w:r w:rsidR="00166BB7" w:rsidRPr="006F2080">
          <w:rPr>
            <w:rStyle w:val="Hyperlink"/>
            <w:noProof/>
          </w:rPr>
          <w:t xml:space="preserve"> Component ResponseBase</w:t>
        </w:r>
        <w:r w:rsidR="00166BB7">
          <w:rPr>
            <w:noProof/>
            <w:webHidden/>
          </w:rPr>
          <w:tab/>
        </w:r>
        <w:r w:rsidR="00166BB7">
          <w:rPr>
            <w:noProof/>
            <w:webHidden/>
          </w:rPr>
          <w:fldChar w:fldCharType="begin"/>
        </w:r>
        <w:r w:rsidR="00166BB7">
          <w:rPr>
            <w:noProof/>
            <w:webHidden/>
          </w:rPr>
          <w:instrText xml:space="preserve"> PAGEREF _Toc632491 \h </w:instrText>
        </w:r>
        <w:r w:rsidR="00166BB7">
          <w:rPr>
            <w:noProof/>
            <w:webHidden/>
          </w:rPr>
        </w:r>
        <w:r w:rsidR="00166BB7">
          <w:rPr>
            <w:noProof/>
            <w:webHidden/>
          </w:rPr>
          <w:fldChar w:fldCharType="separate"/>
        </w:r>
        <w:r w:rsidR="00166BB7">
          <w:rPr>
            <w:noProof/>
            <w:webHidden/>
          </w:rPr>
          <w:t>38</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2" w:history="1">
        <w:r w:rsidR="00166BB7" w:rsidRPr="006F2080">
          <w:rPr>
            <w:rStyle w:val="Hyperlink"/>
            <w:noProof/>
            <w14:scene3d>
              <w14:camera w14:prst="orthographicFront"/>
              <w14:lightRig w14:rig="threePt" w14:dir="t">
                <w14:rot w14:lat="0" w14:lon="0" w14:rev="0"/>
              </w14:lightRig>
            </w14:scene3d>
          </w:rPr>
          <w:t>4.1.12.1</w:t>
        </w:r>
        <w:r w:rsidR="00166BB7" w:rsidRPr="006F2080">
          <w:rPr>
            <w:rStyle w:val="Hyperlink"/>
            <w:noProof/>
          </w:rPr>
          <w:t xml:space="preserve"> ResponseBase – JSON Syntax</w:t>
        </w:r>
        <w:r w:rsidR="00166BB7">
          <w:rPr>
            <w:noProof/>
            <w:webHidden/>
          </w:rPr>
          <w:tab/>
        </w:r>
        <w:r w:rsidR="00166BB7">
          <w:rPr>
            <w:noProof/>
            <w:webHidden/>
          </w:rPr>
          <w:fldChar w:fldCharType="begin"/>
        </w:r>
        <w:r w:rsidR="00166BB7">
          <w:rPr>
            <w:noProof/>
            <w:webHidden/>
          </w:rPr>
          <w:instrText xml:space="preserve"> PAGEREF _Toc632492 \h </w:instrText>
        </w:r>
        <w:r w:rsidR="00166BB7">
          <w:rPr>
            <w:noProof/>
            <w:webHidden/>
          </w:rPr>
        </w:r>
        <w:r w:rsidR="00166BB7">
          <w:rPr>
            <w:noProof/>
            <w:webHidden/>
          </w:rPr>
          <w:fldChar w:fldCharType="separate"/>
        </w:r>
        <w:r w:rsidR="00166BB7">
          <w:rPr>
            <w:noProof/>
            <w:webHidden/>
          </w:rPr>
          <w:t>38</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3" w:history="1">
        <w:r w:rsidR="00166BB7" w:rsidRPr="006F2080">
          <w:rPr>
            <w:rStyle w:val="Hyperlink"/>
            <w:noProof/>
            <w14:scene3d>
              <w14:camera w14:prst="orthographicFront"/>
              <w14:lightRig w14:rig="threePt" w14:dir="t">
                <w14:rot w14:lat="0" w14:lon="0" w14:rev="0"/>
              </w14:lightRig>
            </w14:scene3d>
          </w:rPr>
          <w:t>4.1.12.2</w:t>
        </w:r>
        <w:r w:rsidR="00166BB7" w:rsidRPr="006F2080">
          <w:rPr>
            <w:rStyle w:val="Hyperlink"/>
            <w:noProof/>
          </w:rPr>
          <w:t xml:space="preserve"> ResponseBase – XML Syntax</w:t>
        </w:r>
        <w:r w:rsidR="00166BB7">
          <w:rPr>
            <w:noProof/>
            <w:webHidden/>
          </w:rPr>
          <w:tab/>
        </w:r>
        <w:r w:rsidR="00166BB7">
          <w:rPr>
            <w:noProof/>
            <w:webHidden/>
          </w:rPr>
          <w:fldChar w:fldCharType="begin"/>
        </w:r>
        <w:r w:rsidR="00166BB7">
          <w:rPr>
            <w:noProof/>
            <w:webHidden/>
          </w:rPr>
          <w:instrText xml:space="preserve"> PAGEREF _Toc632493 \h </w:instrText>
        </w:r>
        <w:r w:rsidR="00166BB7">
          <w:rPr>
            <w:noProof/>
            <w:webHidden/>
          </w:rPr>
        </w:r>
        <w:r w:rsidR="00166BB7">
          <w:rPr>
            <w:noProof/>
            <w:webHidden/>
          </w:rPr>
          <w:fldChar w:fldCharType="separate"/>
        </w:r>
        <w:r w:rsidR="00166BB7">
          <w:rPr>
            <w:noProof/>
            <w:webHidden/>
          </w:rPr>
          <w:t>39</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494" w:history="1">
        <w:r w:rsidR="00166BB7" w:rsidRPr="006F2080">
          <w:rPr>
            <w:rStyle w:val="Hyperlink"/>
            <w:noProof/>
          </w:rPr>
          <w:t>4.2 Operation requests and responses</w:t>
        </w:r>
        <w:r w:rsidR="00166BB7">
          <w:rPr>
            <w:noProof/>
            <w:webHidden/>
          </w:rPr>
          <w:tab/>
        </w:r>
        <w:r w:rsidR="00166BB7">
          <w:rPr>
            <w:noProof/>
            <w:webHidden/>
          </w:rPr>
          <w:fldChar w:fldCharType="begin"/>
        </w:r>
        <w:r w:rsidR="00166BB7">
          <w:rPr>
            <w:noProof/>
            <w:webHidden/>
          </w:rPr>
          <w:instrText xml:space="preserve"> PAGEREF _Toc632494 \h </w:instrText>
        </w:r>
        <w:r w:rsidR="00166BB7">
          <w:rPr>
            <w:noProof/>
            <w:webHidden/>
          </w:rPr>
        </w:r>
        <w:r w:rsidR="00166BB7">
          <w:rPr>
            <w:noProof/>
            <w:webHidden/>
          </w:rPr>
          <w:fldChar w:fldCharType="separate"/>
        </w:r>
        <w:r w:rsidR="00166BB7">
          <w:rPr>
            <w:noProof/>
            <w:webHidden/>
          </w:rPr>
          <w:t>39</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95" w:history="1">
        <w:r w:rsidR="00166BB7" w:rsidRPr="006F2080">
          <w:rPr>
            <w:rStyle w:val="Hyperlink"/>
            <w:noProof/>
            <w14:scene3d>
              <w14:camera w14:prst="orthographicFront"/>
              <w14:lightRig w14:rig="threePt" w14:dir="t">
                <w14:rot w14:lat="0" w14:lon="0" w14:rev="0"/>
              </w14:lightRig>
            </w14:scene3d>
          </w:rPr>
          <w:t>4.2.1</w:t>
        </w:r>
        <w:r w:rsidR="00166BB7" w:rsidRPr="006F2080">
          <w:rPr>
            <w:rStyle w:val="Hyperlink"/>
            <w:noProof/>
          </w:rPr>
          <w:t xml:space="preserve"> Component SignRequest</w:t>
        </w:r>
        <w:r w:rsidR="00166BB7">
          <w:rPr>
            <w:noProof/>
            <w:webHidden/>
          </w:rPr>
          <w:tab/>
        </w:r>
        <w:r w:rsidR="00166BB7">
          <w:rPr>
            <w:noProof/>
            <w:webHidden/>
          </w:rPr>
          <w:fldChar w:fldCharType="begin"/>
        </w:r>
        <w:r w:rsidR="00166BB7">
          <w:rPr>
            <w:noProof/>
            <w:webHidden/>
          </w:rPr>
          <w:instrText xml:space="preserve"> PAGEREF _Toc632495 \h </w:instrText>
        </w:r>
        <w:r w:rsidR="00166BB7">
          <w:rPr>
            <w:noProof/>
            <w:webHidden/>
          </w:rPr>
        </w:r>
        <w:r w:rsidR="00166BB7">
          <w:rPr>
            <w:noProof/>
            <w:webHidden/>
          </w:rPr>
          <w:fldChar w:fldCharType="separate"/>
        </w:r>
        <w:r w:rsidR="00166BB7">
          <w:rPr>
            <w:noProof/>
            <w:webHidden/>
          </w:rPr>
          <w:t>39</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6" w:history="1">
        <w:r w:rsidR="00166BB7" w:rsidRPr="006F2080">
          <w:rPr>
            <w:rStyle w:val="Hyperlink"/>
            <w:noProof/>
            <w14:scene3d>
              <w14:camera w14:prst="orthographicFront"/>
              <w14:lightRig w14:rig="threePt" w14:dir="t">
                <w14:rot w14:lat="0" w14:lon="0" w14:rev="0"/>
              </w14:lightRig>
            </w14:scene3d>
          </w:rPr>
          <w:t>4.2.1.1</w:t>
        </w:r>
        <w:r w:rsidR="00166BB7" w:rsidRPr="006F2080">
          <w:rPr>
            <w:rStyle w:val="Hyperlink"/>
            <w:noProof/>
          </w:rPr>
          <w:t xml:space="preserve"> SignRequest – JSON Syntax</w:t>
        </w:r>
        <w:r w:rsidR="00166BB7">
          <w:rPr>
            <w:noProof/>
            <w:webHidden/>
          </w:rPr>
          <w:tab/>
        </w:r>
        <w:r w:rsidR="00166BB7">
          <w:rPr>
            <w:noProof/>
            <w:webHidden/>
          </w:rPr>
          <w:fldChar w:fldCharType="begin"/>
        </w:r>
        <w:r w:rsidR="00166BB7">
          <w:rPr>
            <w:noProof/>
            <w:webHidden/>
          </w:rPr>
          <w:instrText xml:space="preserve"> PAGEREF _Toc632496 \h </w:instrText>
        </w:r>
        <w:r w:rsidR="00166BB7">
          <w:rPr>
            <w:noProof/>
            <w:webHidden/>
          </w:rPr>
        </w:r>
        <w:r w:rsidR="00166BB7">
          <w:rPr>
            <w:noProof/>
            <w:webHidden/>
          </w:rPr>
          <w:fldChar w:fldCharType="separate"/>
        </w:r>
        <w:r w:rsidR="00166BB7">
          <w:rPr>
            <w:noProof/>
            <w:webHidden/>
          </w:rPr>
          <w:t>40</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7" w:history="1">
        <w:r w:rsidR="00166BB7" w:rsidRPr="006F2080">
          <w:rPr>
            <w:rStyle w:val="Hyperlink"/>
            <w:noProof/>
            <w14:scene3d>
              <w14:camera w14:prst="orthographicFront"/>
              <w14:lightRig w14:rig="threePt" w14:dir="t">
                <w14:rot w14:lat="0" w14:lon="0" w14:rev="0"/>
              </w14:lightRig>
            </w14:scene3d>
          </w:rPr>
          <w:t>4.2.1.2</w:t>
        </w:r>
        <w:r w:rsidR="00166BB7" w:rsidRPr="006F2080">
          <w:rPr>
            <w:rStyle w:val="Hyperlink"/>
            <w:noProof/>
          </w:rPr>
          <w:t xml:space="preserve"> SignRequest – XML Syntax</w:t>
        </w:r>
        <w:r w:rsidR="00166BB7">
          <w:rPr>
            <w:noProof/>
            <w:webHidden/>
          </w:rPr>
          <w:tab/>
        </w:r>
        <w:r w:rsidR="00166BB7">
          <w:rPr>
            <w:noProof/>
            <w:webHidden/>
          </w:rPr>
          <w:fldChar w:fldCharType="begin"/>
        </w:r>
        <w:r w:rsidR="00166BB7">
          <w:rPr>
            <w:noProof/>
            <w:webHidden/>
          </w:rPr>
          <w:instrText xml:space="preserve"> PAGEREF _Toc632497 \h </w:instrText>
        </w:r>
        <w:r w:rsidR="00166BB7">
          <w:rPr>
            <w:noProof/>
            <w:webHidden/>
          </w:rPr>
        </w:r>
        <w:r w:rsidR="00166BB7">
          <w:rPr>
            <w:noProof/>
            <w:webHidden/>
          </w:rPr>
          <w:fldChar w:fldCharType="separate"/>
        </w:r>
        <w:r w:rsidR="00166BB7">
          <w:rPr>
            <w:noProof/>
            <w:webHidden/>
          </w:rPr>
          <w:t>41</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498" w:history="1">
        <w:r w:rsidR="00166BB7" w:rsidRPr="006F2080">
          <w:rPr>
            <w:rStyle w:val="Hyperlink"/>
            <w:noProof/>
            <w14:scene3d>
              <w14:camera w14:prst="orthographicFront"/>
              <w14:lightRig w14:rig="threePt" w14:dir="t">
                <w14:rot w14:lat="0" w14:lon="0" w14:rev="0"/>
              </w14:lightRig>
            </w14:scene3d>
          </w:rPr>
          <w:t>4.2.2</w:t>
        </w:r>
        <w:r w:rsidR="00166BB7" w:rsidRPr="006F2080">
          <w:rPr>
            <w:rStyle w:val="Hyperlink"/>
            <w:noProof/>
          </w:rPr>
          <w:t xml:space="preserve"> Component SignResponse</w:t>
        </w:r>
        <w:r w:rsidR="00166BB7">
          <w:rPr>
            <w:noProof/>
            <w:webHidden/>
          </w:rPr>
          <w:tab/>
        </w:r>
        <w:r w:rsidR="00166BB7">
          <w:rPr>
            <w:noProof/>
            <w:webHidden/>
          </w:rPr>
          <w:fldChar w:fldCharType="begin"/>
        </w:r>
        <w:r w:rsidR="00166BB7">
          <w:rPr>
            <w:noProof/>
            <w:webHidden/>
          </w:rPr>
          <w:instrText xml:space="preserve"> PAGEREF _Toc632498 \h </w:instrText>
        </w:r>
        <w:r w:rsidR="00166BB7">
          <w:rPr>
            <w:noProof/>
            <w:webHidden/>
          </w:rPr>
        </w:r>
        <w:r w:rsidR="00166BB7">
          <w:rPr>
            <w:noProof/>
            <w:webHidden/>
          </w:rPr>
          <w:fldChar w:fldCharType="separate"/>
        </w:r>
        <w:r w:rsidR="00166BB7">
          <w:rPr>
            <w:noProof/>
            <w:webHidden/>
          </w:rPr>
          <w:t>41</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499" w:history="1">
        <w:r w:rsidR="00166BB7" w:rsidRPr="006F2080">
          <w:rPr>
            <w:rStyle w:val="Hyperlink"/>
            <w:noProof/>
            <w14:scene3d>
              <w14:camera w14:prst="orthographicFront"/>
              <w14:lightRig w14:rig="threePt" w14:dir="t">
                <w14:rot w14:lat="0" w14:lon="0" w14:rev="0"/>
              </w14:lightRig>
            </w14:scene3d>
          </w:rPr>
          <w:t>4.2.2.1</w:t>
        </w:r>
        <w:r w:rsidR="00166BB7" w:rsidRPr="006F2080">
          <w:rPr>
            <w:rStyle w:val="Hyperlink"/>
            <w:noProof/>
          </w:rPr>
          <w:t xml:space="preserve"> SignResponse – JSON Syntax</w:t>
        </w:r>
        <w:r w:rsidR="00166BB7">
          <w:rPr>
            <w:noProof/>
            <w:webHidden/>
          </w:rPr>
          <w:tab/>
        </w:r>
        <w:r w:rsidR="00166BB7">
          <w:rPr>
            <w:noProof/>
            <w:webHidden/>
          </w:rPr>
          <w:fldChar w:fldCharType="begin"/>
        </w:r>
        <w:r w:rsidR="00166BB7">
          <w:rPr>
            <w:noProof/>
            <w:webHidden/>
          </w:rPr>
          <w:instrText xml:space="preserve"> PAGEREF _Toc632499 \h </w:instrText>
        </w:r>
        <w:r w:rsidR="00166BB7">
          <w:rPr>
            <w:noProof/>
            <w:webHidden/>
          </w:rPr>
        </w:r>
        <w:r w:rsidR="00166BB7">
          <w:rPr>
            <w:noProof/>
            <w:webHidden/>
          </w:rPr>
          <w:fldChar w:fldCharType="separate"/>
        </w:r>
        <w:r w:rsidR="00166BB7">
          <w:rPr>
            <w:noProof/>
            <w:webHidden/>
          </w:rPr>
          <w:t>41</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0" w:history="1">
        <w:r w:rsidR="00166BB7" w:rsidRPr="006F2080">
          <w:rPr>
            <w:rStyle w:val="Hyperlink"/>
            <w:noProof/>
            <w14:scene3d>
              <w14:camera w14:prst="orthographicFront"/>
              <w14:lightRig w14:rig="threePt" w14:dir="t">
                <w14:rot w14:lat="0" w14:lon="0" w14:rev="0"/>
              </w14:lightRig>
            </w14:scene3d>
          </w:rPr>
          <w:t>4.2.2.2</w:t>
        </w:r>
        <w:r w:rsidR="00166BB7" w:rsidRPr="006F2080">
          <w:rPr>
            <w:rStyle w:val="Hyperlink"/>
            <w:noProof/>
          </w:rPr>
          <w:t xml:space="preserve"> SignResponse – XML Syntax</w:t>
        </w:r>
        <w:r w:rsidR="00166BB7">
          <w:rPr>
            <w:noProof/>
            <w:webHidden/>
          </w:rPr>
          <w:tab/>
        </w:r>
        <w:r w:rsidR="00166BB7">
          <w:rPr>
            <w:noProof/>
            <w:webHidden/>
          </w:rPr>
          <w:fldChar w:fldCharType="begin"/>
        </w:r>
        <w:r w:rsidR="00166BB7">
          <w:rPr>
            <w:noProof/>
            <w:webHidden/>
          </w:rPr>
          <w:instrText xml:space="preserve"> PAGEREF _Toc632500 \h </w:instrText>
        </w:r>
        <w:r w:rsidR="00166BB7">
          <w:rPr>
            <w:noProof/>
            <w:webHidden/>
          </w:rPr>
        </w:r>
        <w:r w:rsidR="00166BB7">
          <w:rPr>
            <w:noProof/>
            <w:webHidden/>
          </w:rPr>
          <w:fldChar w:fldCharType="separate"/>
        </w:r>
        <w:r w:rsidR="00166BB7">
          <w:rPr>
            <w:noProof/>
            <w:webHidden/>
          </w:rPr>
          <w:t>42</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01" w:history="1">
        <w:r w:rsidR="00166BB7" w:rsidRPr="006F2080">
          <w:rPr>
            <w:rStyle w:val="Hyperlink"/>
            <w:noProof/>
            <w14:scene3d>
              <w14:camera w14:prst="orthographicFront"/>
              <w14:lightRig w14:rig="threePt" w14:dir="t">
                <w14:rot w14:lat="0" w14:lon="0" w14:rev="0"/>
              </w14:lightRig>
            </w14:scene3d>
          </w:rPr>
          <w:t>4.2.3</w:t>
        </w:r>
        <w:r w:rsidR="00166BB7" w:rsidRPr="006F2080">
          <w:rPr>
            <w:rStyle w:val="Hyperlink"/>
            <w:noProof/>
          </w:rPr>
          <w:t xml:space="preserve"> Component VerifyRequest</w:t>
        </w:r>
        <w:r w:rsidR="00166BB7">
          <w:rPr>
            <w:noProof/>
            <w:webHidden/>
          </w:rPr>
          <w:tab/>
        </w:r>
        <w:r w:rsidR="00166BB7">
          <w:rPr>
            <w:noProof/>
            <w:webHidden/>
          </w:rPr>
          <w:fldChar w:fldCharType="begin"/>
        </w:r>
        <w:r w:rsidR="00166BB7">
          <w:rPr>
            <w:noProof/>
            <w:webHidden/>
          </w:rPr>
          <w:instrText xml:space="preserve"> PAGEREF _Toc632501 \h </w:instrText>
        </w:r>
        <w:r w:rsidR="00166BB7">
          <w:rPr>
            <w:noProof/>
            <w:webHidden/>
          </w:rPr>
        </w:r>
        <w:r w:rsidR="00166BB7">
          <w:rPr>
            <w:noProof/>
            <w:webHidden/>
          </w:rPr>
          <w:fldChar w:fldCharType="separate"/>
        </w:r>
        <w:r w:rsidR="00166BB7">
          <w:rPr>
            <w:noProof/>
            <w:webHidden/>
          </w:rPr>
          <w:t>43</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2" w:history="1">
        <w:r w:rsidR="00166BB7" w:rsidRPr="006F2080">
          <w:rPr>
            <w:rStyle w:val="Hyperlink"/>
            <w:noProof/>
            <w14:scene3d>
              <w14:camera w14:prst="orthographicFront"/>
              <w14:lightRig w14:rig="threePt" w14:dir="t">
                <w14:rot w14:lat="0" w14:lon="0" w14:rev="0"/>
              </w14:lightRig>
            </w14:scene3d>
          </w:rPr>
          <w:t>4.2.3.1</w:t>
        </w:r>
        <w:r w:rsidR="00166BB7" w:rsidRPr="006F2080">
          <w:rPr>
            <w:rStyle w:val="Hyperlink"/>
            <w:noProof/>
          </w:rPr>
          <w:t xml:space="preserve"> VerifyRequest – JSON Syntax</w:t>
        </w:r>
        <w:r w:rsidR="00166BB7">
          <w:rPr>
            <w:noProof/>
            <w:webHidden/>
          </w:rPr>
          <w:tab/>
        </w:r>
        <w:r w:rsidR="00166BB7">
          <w:rPr>
            <w:noProof/>
            <w:webHidden/>
          </w:rPr>
          <w:fldChar w:fldCharType="begin"/>
        </w:r>
        <w:r w:rsidR="00166BB7">
          <w:rPr>
            <w:noProof/>
            <w:webHidden/>
          </w:rPr>
          <w:instrText xml:space="preserve"> PAGEREF _Toc632502 \h </w:instrText>
        </w:r>
        <w:r w:rsidR="00166BB7">
          <w:rPr>
            <w:noProof/>
            <w:webHidden/>
          </w:rPr>
        </w:r>
        <w:r w:rsidR="00166BB7">
          <w:rPr>
            <w:noProof/>
            <w:webHidden/>
          </w:rPr>
          <w:fldChar w:fldCharType="separate"/>
        </w:r>
        <w:r w:rsidR="00166BB7">
          <w:rPr>
            <w:noProof/>
            <w:webHidden/>
          </w:rPr>
          <w:t>43</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3" w:history="1">
        <w:r w:rsidR="00166BB7" w:rsidRPr="006F2080">
          <w:rPr>
            <w:rStyle w:val="Hyperlink"/>
            <w:noProof/>
            <w14:scene3d>
              <w14:camera w14:prst="orthographicFront"/>
              <w14:lightRig w14:rig="threePt" w14:dir="t">
                <w14:rot w14:lat="0" w14:lon="0" w14:rev="0"/>
              </w14:lightRig>
            </w14:scene3d>
          </w:rPr>
          <w:t>4.2.3.2</w:t>
        </w:r>
        <w:r w:rsidR="00166BB7" w:rsidRPr="006F2080">
          <w:rPr>
            <w:rStyle w:val="Hyperlink"/>
            <w:noProof/>
          </w:rPr>
          <w:t xml:space="preserve"> VerifyRequest – XML Syntax</w:t>
        </w:r>
        <w:r w:rsidR="00166BB7">
          <w:rPr>
            <w:noProof/>
            <w:webHidden/>
          </w:rPr>
          <w:tab/>
        </w:r>
        <w:r w:rsidR="00166BB7">
          <w:rPr>
            <w:noProof/>
            <w:webHidden/>
          </w:rPr>
          <w:fldChar w:fldCharType="begin"/>
        </w:r>
        <w:r w:rsidR="00166BB7">
          <w:rPr>
            <w:noProof/>
            <w:webHidden/>
          </w:rPr>
          <w:instrText xml:space="preserve"> PAGEREF _Toc632503 \h </w:instrText>
        </w:r>
        <w:r w:rsidR="00166BB7">
          <w:rPr>
            <w:noProof/>
            <w:webHidden/>
          </w:rPr>
        </w:r>
        <w:r w:rsidR="00166BB7">
          <w:rPr>
            <w:noProof/>
            <w:webHidden/>
          </w:rPr>
          <w:fldChar w:fldCharType="separate"/>
        </w:r>
        <w:r w:rsidR="00166BB7">
          <w:rPr>
            <w:noProof/>
            <w:webHidden/>
          </w:rPr>
          <w:t>44</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04" w:history="1">
        <w:r w:rsidR="00166BB7" w:rsidRPr="006F2080">
          <w:rPr>
            <w:rStyle w:val="Hyperlink"/>
            <w:noProof/>
            <w14:scene3d>
              <w14:camera w14:prst="orthographicFront"/>
              <w14:lightRig w14:rig="threePt" w14:dir="t">
                <w14:rot w14:lat="0" w14:lon="0" w14:rev="0"/>
              </w14:lightRig>
            </w14:scene3d>
          </w:rPr>
          <w:t>4.2.4</w:t>
        </w:r>
        <w:r w:rsidR="00166BB7" w:rsidRPr="006F2080">
          <w:rPr>
            <w:rStyle w:val="Hyperlink"/>
            <w:noProof/>
          </w:rPr>
          <w:t xml:space="preserve"> Component VerifyResponse</w:t>
        </w:r>
        <w:r w:rsidR="00166BB7">
          <w:rPr>
            <w:noProof/>
            <w:webHidden/>
          </w:rPr>
          <w:tab/>
        </w:r>
        <w:r w:rsidR="00166BB7">
          <w:rPr>
            <w:noProof/>
            <w:webHidden/>
          </w:rPr>
          <w:fldChar w:fldCharType="begin"/>
        </w:r>
        <w:r w:rsidR="00166BB7">
          <w:rPr>
            <w:noProof/>
            <w:webHidden/>
          </w:rPr>
          <w:instrText xml:space="preserve"> PAGEREF _Toc632504 \h </w:instrText>
        </w:r>
        <w:r w:rsidR="00166BB7">
          <w:rPr>
            <w:noProof/>
            <w:webHidden/>
          </w:rPr>
        </w:r>
        <w:r w:rsidR="00166BB7">
          <w:rPr>
            <w:noProof/>
            <w:webHidden/>
          </w:rPr>
          <w:fldChar w:fldCharType="separate"/>
        </w:r>
        <w:r w:rsidR="00166BB7">
          <w:rPr>
            <w:noProof/>
            <w:webHidden/>
          </w:rPr>
          <w:t>44</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5" w:history="1">
        <w:r w:rsidR="00166BB7" w:rsidRPr="006F2080">
          <w:rPr>
            <w:rStyle w:val="Hyperlink"/>
            <w:noProof/>
            <w14:scene3d>
              <w14:camera w14:prst="orthographicFront"/>
              <w14:lightRig w14:rig="threePt" w14:dir="t">
                <w14:rot w14:lat="0" w14:lon="0" w14:rev="0"/>
              </w14:lightRig>
            </w14:scene3d>
          </w:rPr>
          <w:t>4.2.4.1</w:t>
        </w:r>
        <w:r w:rsidR="00166BB7" w:rsidRPr="006F2080">
          <w:rPr>
            <w:rStyle w:val="Hyperlink"/>
            <w:noProof/>
          </w:rPr>
          <w:t xml:space="preserve"> VerifyResponse – JSON Syntax</w:t>
        </w:r>
        <w:r w:rsidR="00166BB7">
          <w:rPr>
            <w:noProof/>
            <w:webHidden/>
          </w:rPr>
          <w:tab/>
        </w:r>
        <w:r w:rsidR="00166BB7">
          <w:rPr>
            <w:noProof/>
            <w:webHidden/>
          </w:rPr>
          <w:fldChar w:fldCharType="begin"/>
        </w:r>
        <w:r w:rsidR="00166BB7">
          <w:rPr>
            <w:noProof/>
            <w:webHidden/>
          </w:rPr>
          <w:instrText xml:space="preserve"> PAGEREF _Toc632505 \h </w:instrText>
        </w:r>
        <w:r w:rsidR="00166BB7">
          <w:rPr>
            <w:noProof/>
            <w:webHidden/>
          </w:rPr>
        </w:r>
        <w:r w:rsidR="00166BB7">
          <w:rPr>
            <w:noProof/>
            <w:webHidden/>
          </w:rPr>
          <w:fldChar w:fldCharType="separate"/>
        </w:r>
        <w:r w:rsidR="00166BB7">
          <w:rPr>
            <w:noProof/>
            <w:webHidden/>
          </w:rPr>
          <w:t>44</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6" w:history="1">
        <w:r w:rsidR="00166BB7" w:rsidRPr="006F2080">
          <w:rPr>
            <w:rStyle w:val="Hyperlink"/>
            <w:noProof/>
            <w14:scene3d>
              <w14:camera w14:prst="orthographicFront"/>
              <w14:lightRig w14:rig="threePt" w14:dir="t">
                <w14:rot w14:lat="0" w14:lon="0" w14:rev="0"/>
              </w14:lightRig>
            </w14:scene3d>
          </w:rPr>
          <w:t>4.2.4.2</w:t>
        </w:r>
        <w:r w:rsidR="00166BB7" w:rsidRPr="006F2080">
          <w:rPr>
            <w:rStyle w:val="Hyperlink"/>
            <w:noProof/>
          </w:rPr>
          <w:t xml:space="preserve"> VerifyResponse – XML Syntax</w:t>
        </w:r>
        <w:r w:rsidR="00166BB7">
          <w:rPr>
            <w:noProof/>
            <w:webHidden/>
          </w:rPr>
          <w:tab/>
        </w:r>
        <w:r w:rsidR="00166BB7">
          <w:rPr>
            <w:noProof/>
            <w:webHidden/>
          </w:rPr>
          <w:fldChar w:fldCharType="begin"/>
        </w:r>
        <w:r w:rsidR="00166BB7">
          <w:rPr>
            <w:noProof/>
            <w:webHidden/>
          </w:rPr>
          <w:instrText xml:space="preserve"> PAGEREF _Toc632506 \h </w:instrText>
        </w:r>
        <w:r w:rsidR="00166BB7">
          <w:rPr>
            <w:noProof/>
            <w:webHidden/>
          </w:rPr>
        </w:r>
        <w:r w:rsidR="00166BB7">
          <w:rPr>
            <w:noProof/>
            <w:webHidden/>
          </w:rPr>
          <w:fldChar w:fldCharType="separate"/>
        </w:r>
        <w:r w:rsidR="00166BB7">
          <w:rPr>
            <w:noProof/>
            <w:webHidden/>
          </w:rPr>
          <w:t>45</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07" w:history="1">
        <w:r w:rsidR="00166BB7" w:rsidRPr="006F2080">
          <w:rPr>
            <w:rStyle w:val="Hyperlink"/>
            <w:noProof/>
            <w14:scene3d>
              <w14:camera w14:prst="orthographicFront"/>
              <w14:lightRig w14:rig="threePt" w14:dir="t">
                <w14:rot w14:lat="0" w14:lon="0" w14:rev="0"/>
              </w14:lightRig>
            </w14:scene3d>
          </w:rPr>
          <w:t>4.2.5</w:t>
        </w:r>
        <w:r w:rsidR="00166BB7" w:rsidRPr="006F2080">
          <w:rPr>
            <w:rStyle w:val="Hyperlink"/>
            <w:noProof/>
          </w:rPr>
          <w:t xml:space="preserve"> Component PendingRequest</w:t>
        </w:r>
        <w:r w:rsidR="00166BB7">
          <w:rPr>
            <w:noProof/>
            <w:webHidden/>
          </w:rPr>
          <w:tab/>
        </w:r>
        <w:r w:rsidR="00166BB7">
          <w:rPr>
            <w:noProof/>
            <w:webHidden/>
          </w:rPr>
          <w:fldChar w:fldCharType="begin"/>
        </w:r>
        <w:r w:rsidR="00166BB7">
          <w:rPr>
            <w:noProof/>
            <w:webHidden/>
          </w:rPr>
          <w:instrText xml:space="preserve"> PAGEREF _Toc632507 \h </w:instrText>
        </w:r>
        <w:r w:rsidR="00166BB7">
          <w:rPr>
            <w:noProof/>
            <w:webHidden/>
          </w:rPr>
        </w:r>
        <w:r w:rsidR="00166BB7">
          <w:rPr>
            <w:noProof/>
            <w:webHidden/>
          </w:rPr>
          <w:fldChar w:fldCharType="separate"/>
        </w:r>
        <w:r w:rsidR="00166BB7">
          <w:rPr>
            <w:noProof/>
            <w:webHidden/>
          </w:rPr>
          <w:t>46</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8" w:history="1">
        <w:r w:rsidR="00166BB7" w:rsidRPr="006F2080">
          <w:rPr>
            <w:rStyle w:val="Hyperlink"/>
            <w:noProof/>
            <w14:scene3d>
              <w14:camera w14:prst="orthographicFront"/>
              <w14:lightRig w14:rig="threePt" w14:dir="t">
                <w14:rot w14:lat="0" w14:lon="0" w14:rev="0"/>
              </w14:lightRig>
            </w14:scene3d>
          </w:rPr>
          <w:t>4.2.5.1</w:t>
        </w:r>
        <w:r w:rsidR="00166BB7" w:rsidRPr="006F2080">
          <w:rPr>
            <w:rStyle w:val="Hyperlink"/>
            <w:noProof/>
          </w:rPr>
          <w:t xml:space="preserve"> PendingRequest – JSON Syntax</w:t>
        </w:r>
        <w:r w:rsidR="00166BB7">
          <w:rPr>
            <w:noProof/>
            <w:webHidden/>
          </w:rPr>
          <w:tab/>
        </w:r>
        <w:r w:rsidR="00166BB7">
          <w:rPr>
            <w:noProof/>
            <w:webHidden/>
          </w:rPr>
          <w:fldChar w:fldCharType="begin"/>
        </w:r>
        <w:r w:rsidR="00166BB7">
          <w:rPr>
            <w:noProof/>
            <w:webHidden/>
          </w:rPr>
          <w:instrText xml:space="preserve"> PAGEREF _Toc632508 \h </w:instrText>
        </w:r>
        <w:r w:rsidR="00166BB7">
          <w:rPr>
            <w:noProof/>
            <w:webHidden/>
          </w:rPr>
        </w:r>
        <w:r w:rsidR="00166BB7">
          <w:rPr>
            <w:noProof/>
            <w:webHidden/>
          </w:rPr>
          <w:fldChar w:fldCharType="separate"/>
        </w:r>
        <w:r w:rsidR="00166BB7">
          <w:rPr>
            <w:noProof/>
            <w:webHidden/>
          </w:rPr>
          <w:t>46</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09" w:history="1">
        <w:r w:rsidR="00166BB7" w:rsidRPr="006F2080">
          <w:rPr>
            <w:rStyle w:val="Hyperlink"/>
            <w:noProof/>
            <w14:scene3d>
              <w14:camera w14:prst="orthographicFront"/>
              <w14:lightRig w14:rig="threePt" w14:dir="t">
                <w14:rot w14:lat="0" w14:lon="0" w14:rev="0"/>
              </w14:lightRig>
            </w14:scene3d>
          </w:rPr>
          <w:t>4.2.5.2</w:t>
        </w:r>
        <w:r w:rsidR="00166BB7" w:rsidRPr="006F2080">
          <w:rPr>
            <w:rStyle w:val="Hyperlink"/>
            <w:noProof/>
          </w:rPr>
          <w:t xml:space="preserve"> PendingRequest – XML Syntax</w:t>
        </w:r>
        <w:r w:rsidR="00166BB7">
          <w:rPr>
            <w:noProof/>
            <w:webHidden/>
          </w:rPr>
          <w:tab/>
        </w:r>
        <w:r w:rsidR="00166BB7">
          <w:rPr>
            <w:noProof/>
            <w:webHidden/>
          </w:rPr>
          <w:fldChar w:fldCharType="begin"/>
        </w:r>
        <w:r w:rsidR="00166BB7">
          <w:rPr>
            <w:noProof/>
            <w:webHidden/>
          </w:rPr>
          <w:instrText xml:space="preserve"> PAGEREF _Toc632509 \h </w:instrText>
        </w:r>
        <w:r w:rsidR="00166BB7">
          <w:rPr>
            <w:noProof/>
            <w:webHidden/>
          </w:rPr>
        </w:r>
        <w:r w:rsidR="00166BB7">
          <w:rPr>
            <w:noProof/>
            <w:webHidden/>
          </w:rPr>
          <w:fldChar w:fldCharType="separate"/>
        </w:r>
        <w:r w:rsidR="00166BB7">
          <w:rPr>
            <w:noProof/>
            <w:webHidden/>
          </w:rPr>
          <w:t>46</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510" w:history="1">
        <w:r w:rsidR="00166BB7" w:rsidRPr="006F2080">
          <w:rPr>
            <w:rStyle w:val="Hyperlink"/>
            <w:noProof/>
          </w:rPr>
          <w:t>4.3 Optional data structures defined in this document</w:t>
        </w:r>
        <w:r w:rsidR="00166BB7">
          <w:rPr>
            <w:noProof/>
            <w:webHidden/>
          </w:rPr>
          <w:tab/>
        </w:r>
        <w:r w:rsidR="00166BB7">
          <w:rPr>
            <w:noProof/>
            <w:webHidden/>
          </w:rPr>
          <w:fldChar w:fldCharType="begin"/>
        </w:r>
        <w:r w:rsidR="00166BB7">
          <w:rPr>
            <w:noProof/>
            <w:webHidden/>
          </w:rPr>
          <w:instrText xml:space="preserve"> PAGEREF _Toc632510 \h </w:instrText>
        </w:r>
        <w:r w:rsidR="00166BB7">
          <w:rPr>
            <w:noProof/>
            <w:webHidden/>
          </w:rPr>
        </w:r>
        <w:r w:rsidR="00166BB7">
          <w:rPr>
            <w:noProof/>
            <w:webHidden/>
          </w:rPr>
          <w:fldChar w:fldCharType="separate"/>
        </w:r>
        <w:r w:rsidR="00166BB7">
          <w:rPr>
            <w:noProof/>
            <w:webHidden/>
          </w:rPr>
          <w:t>47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11" w:history="1">
        <w:r w:rsidR="00166BB7" w:rsidRPr="006F2080">
          <w:rPr>
            <w:rStyle w:val="Hyperlink"/>
            <w:noProof/>
            <w14:scene3d>
              <w14:camera w14:prst="orthographicFront"/>
              <w14:lightRig w14:rig="threePt" w14:dir="t">
                <w14:rot w14:lat="0" w14:lon="0" w14:rev="0"/>
              </w14:lightRig>
            </w14:scene3d>
          </w:rPr>
          <w:t>4.3.1</w:t>
        </w:r>
        <w:r w:rsidR="00166BB7" w:rsidRPr="006F2080">
          <w:rPr>
            <w:rStyle w:val="Hyperlink"/>
            <w:noProof/>
          </w:rPr>
          <w:t xml:space="preserve"> Component RequestID</w:t>
        </w:r>
        <w:r w:rsidR="00166BB7">
          <w:rPr>
            <w:noProof/>
            <w:webHidden/>
          </w:rPr>
          <w:tab/>
        </w:r>
        <w:r w:rsidR="00166BB7">
          <w:rPr>
            <w:noProof/>
            <w:webHidden/>
          </w:rPr>
          <w:fldChar w:fldCharType="begin"/>
        </w:r>
        <w:r w:rsidR="00166BB7">
          <w:rPr>
            <w:noProof/>
            <w:webHidden/>
          </w:rPr>
          <w:instrText xml:space="preserve"> PAGEREF _Toc632511 \h </w:instrText>
        </w:r>
        <w:r w:rsidR="00166BB7">
          <w:rPr>
            <w:noProof/>
            <w:webHidden/>
          </w:rPr>
        </w:r>
        <w:r w:rsidR="00166BB7">
          <w:rPr>
            <w:noProof/>
            <w:webHidden/>
          </w:rPr>
          <w:fldChar w:fldCharType="separate"/>
        </w:r>
        <w:r w:rsidR="00166BB7">
          <w:rPr>
            <w:noProof/>
            <w:webHidden/>
          </w:rPr>
          <w:t>47</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2" w:history="1">
        <w:r w:rsidR="00166BB7" w:rsidRPr="006F2080">
          <w:rPr>
            <w:rStyle w:val="Hyperlink"/>
            <w:noProof/>
            <w14:scene3d>
              <w14:camera w14:prst="orthographicFront"/>
              <w14:lightRig w14:rig="threePt" w14:dir="t">
                <w14:rot w14:lat="0" w14:lon="0" w14:rev="0"/>
              </w14:lightRig>
            </w14:scene3d>
          </w:rPr>
          <w:t>4.3.1.1</w:t>
        </w:r>
        <w:r w:rsidR="00166BB7" w:rsidRPr="006F2080">
          <w:rPr>
            <w:rStyle w:val="Hyperlink"/>
            <w:noProof/>
          </w:rPr>
          <w:t xml:space="preserve"> RequestID – JSON Syntax</w:t>
        </w:r>
        <w:r w:rsidR="00166BB7">
          <w:rPr>
            <w:noProof/>
            <w:webHidden/>
          </w:rPr>
          <w:tab/>
        </w:r>
        <w:r w:rsidR="00166BB7">
          <w:rPr>
            <w:noProof/>
            <w:webHidden/>
          </w:rPr>
          <w:fldChar w:fldCharType="begin"/>
        </w:r>
        <w:r w:rsidR="00166BB7">
          <w:rPr>
            <w:noProof/>
            <w:webHidden/>
          </w:rPr>
          <w:instrText xml:space="preserve"> PAGEREF _Toc632512 \h </w:instrText>
        </w:r>
        <w:r w:rsidR="00166BB7">
          <w:rPr>
            <w:noProof/>
            <w:webHidden/>
          </w:rPr>
        </w:r>
        <w:r w:rsidR="00166BB7">
          <w:rPr>
            <w:noProof/>
            <w:webHidden/>
          </w:rPr>
          <w:fldChar w:fldCharType="separate"/>
        </w:r>
        <w:r w:rsidR="00166BB7">
          <w:rPr>
            <w:noProof/>
            <w:webHidden/>
          </w:rPr>
          <w:t>47</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3" w:history="1">
        <w:r w:rsidR="00166BB7" w:rsidRPr="006F2080">
          <w:rPr>
            <w:rStyle w:val="Hyperlink"/>
            <w:noProof/>
            <w14:scene3d>
              <w14:camera w14:prst="orthographicFront"/>
              <w14:lightRig w14:rig="threePt" w14:dir="t">
                <w14:rot w14:lat="0" w14:lon="0" w14:rev="0"/>
              </w14:lightRig>
            </w14:scene3d>
          </w:rPr>
          <w:t>4.3.1.2</w:t>
        </w:r>
        <w:r w:rsidR="00166BB7" w:rsidRPr="006F2080">
          <w:rPr>
            <w:rStyle w:val="Hyperlink"/>
            <w:noProof/>
          </w:rPr>
          <w:t xml:space="preserve"> RequestID – XML Syntax</w:t>
        </w:r>
        <w:r w:rsidR="00166BB7">
          <w:rPr>
            <w:noProof/>
            <w:webHidden/>
          </w:rPr>
          <w:tab/>
        </w:r>
        <w:r w:rsidR="00166BB7">
          <w:rPr>
            <w:noProof/>
            <w:webHidden/>
          </w:rPr>
          <w:fldChar w:fldCharType="begin"/>
        </w:r>
        <w:r w:rsidR="00166BB7">
          <w:rPr>
            <w:noProof/>
            <w:webHidden/>
          </w:rPr>
          <w:instrText xml:space="preserve"> PAGEREF _Toc632513 \h </w:instrText>
        </w:r>
        <w:r w:rsidR="00166BB7">
          <w:rPr>
            <w:noProof/>
            <w:webHidden/>
          </w:rPr>
        </w:r>
        <w:r w:rsidR="00166BB7">
          <w:rPr>
            <w:noProof/>
            <w:webHidden/>
          </w:rPr>
          <w:fldChar w:fldCharType="separate"/>
        </w:r>
        <w:r w:rsidR="00166BB7">
          <w:rPr>
            <w:noProof/>
            <w:webHidden/>
          </w:rPr>
          <w:t>47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14" w:history="1">
        <w:r w:rsidR="00166BB7" w:rsidRPr="006F2080">
          <w:rPr>
            <w:rStyle w:val="Hyperlink"/>
            <w:noProof/>
            <w14:scene3d>
              <w14:camera w14:prst="orthographicFront"/>
              <w14:lightRig w14:rig="threePt" w14:dir="t">
                <w14:rot w14:lat="0" w14:lon="0" w14:rev="0"/>
              </w14:lightRig>
            </w14:scene3d>
          </w:rPr>
          <w:t>4.3.2</w:t>
        </w:r>
        <w:r w:rsidR="00166BB7" w:rsidRPr="006F2080">
          <w:rPr>
            <w:rStyle w:val="Hyperlink"/>
            <w:noProof/>
          </w:rPr>
          <w:t xml:space="preserve"> Component ResponseID</w:t>
        </w:r>
        <w:r w:rsidR="00166BB7">
          <w:rPr>
            <w:noProof/>
            <w:webHidden/>
          </w:rPr>
          <w:tab/>
        </w:r>
        <w:r w:rsidR="00166BB7">
          <w:rPr>
            <w:noProof/>
            <w:webHidden/>
          </w:rPr>
          <w:fldChar w:fldCharType="begin"/>
        </w:r>
        <w:r w:rsidR="00166BB7">
          <w:rPr>
            <w:noProof/>
            <w:webHidden/>
          </w:rPr>
          <w:instrText xml:space="preserve"> PAGEREF _Toc632514 \h </w:instrText>
        </w:r>
        <w:r w:rsidR="00166BB7">
          <w:rPr>
            <w:noProof/>
            <w:webHidden/>
          </w:rPr>
        </w:r>
        <w:r w:rsidR="00166BB7">
          <w:rPr>
            <w:noProof/>
            <w:webHidden/>
          </w:rPr>
          <w:fldChar w:fldCharType="separate"/>
        </w:r>
        <w:r w:rsidR="00166BB7">
          <w:rPr>
            <w:noProof/>
            <w:webHidden/>
          </w:rPr>
          <w:t>47</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5" w:history="1">
        <w:r w:rsidR="00166BB7" w:rsidRPr="006F2080">
          <w:rPr>
            <w:rStyle w:val="Hyperlink"/>
            <w:noProof/>
            <w14:scene3d>
              <w14:camera w14:prst="orthographicFront"/>
              <w14:lightRig w14:rig="threePt" w14:dir="t">
                <w14:rot w14:lat="0" w14:lon="0" w14:rev="0"/>
              </w14:lightRig>
            </w14:scene3d>
          </w:rPr>
          <w:t>4.3.2.1</w:t>
        </w:r>
        <w:r w:rsidR="00166BB7" w:rsidRPr="006F2080">
          <w:rPr>
            <w:rStyle w:val="Hyperlink"/>
            <w:noProof/>
          </w:rPr>
          <w:t xml:space="preserve"> ResponseID – JSON Syntax</w:t>
        </w:r>
        <w:r w:rsidR="00166BB7">
          <w:rPr>
            <w:noProof/>
            <w:webHidden/>
          </w:rPr>
          <w:tab/>
        </w:r>
        <w:r w:rsidR="00166BB7">
          <w:rPr>
            <w:noProof/>
            <w:webHidden/>
          </w:rPr>
          <w:fldChar w:fldCharType="begin"/>
        </w:r>
        <w:r w:rsidR="00166BB7">
          <w:rPr>
            <w:noProof/>
            <w:webHidden/>
          </w:rPr>
          <w:instrText xml:space="preserve"> PAGEREF _Toc632515 \h </w:instrText>
        </w:r>
        <w:r w:rsidR="00166BB7">
          <w:rPr>
            <w:noProof/>
            <w:webHidden/>
          </w:rPr>
        </w:r>
        <w:r w:rsidR="00166BB7">
          <w:rPr>
            <w:noProof/>
            <w:webHidden/>
          </w:rPr>
          <w:fldChar w:fldCharType="separate"/>
        </w:r>
        <w:r w:rsidR="00166BB7">
          <w:rPr>
            <w:noProof/>
            <w:webHidden/>
          </w:rPr>
          <w:t>48</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6" w:history="1">
        <w:r w:rsidR="00166BB7" w:rsidRPr="006F2080">
          <w:rPr>
            <w:rStyle w:val="Hyperlink"/>
            <w:noProof/>
            <w14:scene3d>
              <w14:camera w14:prst="orthographicFront"/>
              <w14:lightRig w14:rig="threePt" w14:dir="t">
                <w14:rot w14:lat="0" w14:lon="0" w14:rev="0"/>
              </w14:lightRig>
            </w14:scene3d>
          </w:rPr>
          <w:t>4.3.2.2</w:t>
        </w:r>
        <w:r w:rsidR="00166BB7" w:rsidRPr="006F2080">
          <w:rPr>
            <w:rStyle w:val="Hyperlink"/>
            <w:noProof/>
          </w:rPr>
          <w:t xml:space="preserve"> ResponseID – XML Syntax</w:t>
        </w:r>
        <w:r w:rsidR="00166BB7">
          <w:rPr>
            <w:noProof/>
            <w:webHidden/>
          </w:rPr>
          <w:tab/>
        </w:r>
        <w:r w:rsidR="00166BB7">
          <w:rPr>
            <w:noProof/>
            <w:webHidden/>
          </w:rPr>
          <w:fldChar w:fldCharType="begin"/>
        </w:r>
        <w:r w:rsidR="00166BB7">
          <w:rPr>
            <w:noProof/>
            <w:webHidden/>
          </w:rPr>
          <w:instrText xml:space="preserve"> PAGEREF _Toc632516 \h </w:instrText>
        </w:r>
        <w:r w:rsidR="00166BB7">
          <w:rPr>
            <w:noProof/>
            <w:webHidden/>
          </w:rPr>
        </w:r>
        <w:r w:rsidR="00166BB7">
          <w:rPr>
            <w:noProof/>
            <w:webHidden/>
          </w:rPr>
          <w:fldChar w:fldCharType="separate"/>
        </w:r>
        <w:r w:rsidR="00166BB7">
          <w:rPr>
            <w:noProof/>
            <w:webHidden/>
          </w:rPr>
          <w:t>48</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17" w:history="1">
        <w:r w:rsidR="00166BB7" w:rsidRPr="006F2080">
          <w:rPr>
            <w:rStyle w:val="Hyperlink"/>
            <w:noProof/>
            <w14:scene3d>
              <w14:camera w14:prst="orthographicFront"/>
              <w14:lightRig w14:rig="threePt" w14:dir="t">
                <w14:rot w14:lat="0" w14:lon="0" w14:rev="0"/>
              </w14:lightRig>
            </w14:scene3d>
          </w:rPr>
          <w:t>4.3.3</w:t>
        </w:r>
        <w:r w:rsidR="00166BB7" w:rsidRPr="006F2080">
          <w:rPr>
            <w:rStyle w:val="Hyperlink"/>
            <w:noProof/>
          </w:rPr>
          <w:t xml:space="preserve"> Component OptionalInputsBase</w:t>
        </w:r>
        <w:r w:rsidR="00166BB7">
          <w:rPr>
            <w:noProof/>
            <w:webHidden/>
          </w:rPr>
          <w:tab/>
        </w:r>
        <w:r w:rsidR="00166BB7">
          <w:rPr>
            <w:noProof/>
            <w:webHidden/>
          </w:rPr>
          <w:fldChar w:fldCharType="begin"/>
        </w:r>
        <w:r w:rsidR="00166BB7">
          <w:rPr>
            <w:noProof/>
            <w:webHidden/>
          </w:rPr>
          <w:instrText xml:space="preserve"> PAGEREF _Toc632517 \h </w:instrText>
        </w:r>
        <w:r w:rsidR="00166BB7">
          <w:rPr>
            <w:noProof/>
            <w:webHidden/>
          </w:rPr>
        </w:r>
        <w:r w:rsidR="00166BB7">
          <w:rPr>
            <w:noProof/>
            <w:webHidden/>
          </w:rPr>
          <w:fldChar w:fldCharType="separate"/>
        </w:r>
        <w:r w:rsidR="00166BB7">
          <w:rPr>
            <w:noProof/>
            <w:webHidden/>
          </w:rPr>
          <w:t>48</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8" w:history="1">
        <w:r w:rsidR="00166BB7" w:rsidRPr="006F2080">
          <w:rPr>
            <w:rStyle w:val="Hyperlink"/>
            <w:noProof/>
            <w14:scene3d>
              <w14:camera w14:prst="orthographicFront"/>
              <w14:lightRig w14:rig="threePt" w14:dir="t">
                <w14:rot w14:lat="0" w14:lon="0" w14:rev="0"/>
              </w14:lightRig>
            </w14:scene3d>
          </w:rPr>
          <w:t>4.3.3.1</w:t>
        </w:r>
        <w:r w:rsidR="00166BB7" w:rsidRPr="006F2080">
          <w:rPr>
            <w:rStyle w:val="Hyperlink"/>
            <w:noProof/>
          </w:rPr>
          <w:t xml:space="preserve"> OptionalInputsBase – JSON Syntax</w:t>
        </w:r>
        <w:r w:rsidR="00166BB7">
          <w:rPr>
            <w:noProof/>
            <w:webHidden/>
          </w:rPr>
          <w:tab/>
        </w:r>
        <w:r w:rsidR="00166BB7">
          <w:rPr>
            <w:noProof/>
            <w:webHidden/>
          </w:rPr>
          <w:fldChar w:fldCharType="begin"/>
        </w:r>
        <w:r w:rsidR="00166BB7">
          <w:rPr>
            <w:noProof/>
            <w:webHidden/>
          </w:rPr>
          <w:instrText xml:space="preserve"> PAGEREF _Toc632518 \h </w:instrText>
        </w:r>
        <w:r w:rsidR="00166BB7">
          <w:rPr>
            <w:noProof/>
            <w:webHidden/>
          </w:rPr>
        </w:r>
        <w:r w:rsidR="00166BB7">
          <w:rPr>
            <w:noProof/>
            <w:webHidden/>
          </w:rPr>
          <w:fldChar w:fldCharType="separate"/>
        </w:r>
        <w:r w:rsidR="00166BB7">
          <w:rPr>
            <w:noProof/>
            <w:webHidden/>
          </w:rPr>
          <w:t>49</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19" w:history="1">
        <w:r w:rsidR="00166BB7" w:rsidRPr="006F2080">
          <w:rPr>
            <w:rStyle w:val="Hyperlink"/>
            <w:noProof/>
            <w14:scene3d>
              <w14:camera w14:prst="orthographicFront"/>
              <w14:lightRig w14:rig="threePt" w14:dir="t">
                <w14:rot w14:lat="0" w14:lon="0" w14:rev="0"/>
              </w14:lightRig>
            </w14:scene3d>
          </w:rPr>
          <w:t>4.3.3.2</w:t>
        </w:r>
        <w:r w:rsidR="00166BB7" w:rsidRPr="006F2080">
          <w:rPr>
            <w:rStyle w:val="Hyperlink"/>
            <w:noProof/>
          </w:rPr>
          <w:t xml:space="preserve"> OptionalInputsBase – XML Syntax</w:t>
        </w:r>
        <w:r w:rsidR="00166BB7">
          <w:rPr>
            <w:noProof/>
            <w:webHidden/>
          </w:rPr>
          <w:tab/>
        </w:r>
        <w:r w:rsidR="00166BB7">
          <w:rPr>
            <w:noProof/>
            <w:webHidden/>
          </w:rPr>
          <w:fldChar w:fldCharType="begin"/>
        </w:r>
        <w:r w:rsidR="00166BB7">
          <w:rPr>
            <w:noProof/>
            <w:webHidden/>
          </w:rPr>
          <w:instrText xml:space="preserve"> PAGEREF _Toc632519 \h </w:instrText>
        </w:r>
        <w:r w:rsidR="00166BB7">
          <w:rPr>
            <w:noProof/>
            <w:webHidden/>
          </w:rPr>
        </w:r>
        <w:r w:rsidR="00166BB7">
          <w:rPr>
            <w:noProof/>
            <w:webHidden/>
          </w:rPr>
          <w:fldChar w:fldCharType="separate"/>
        </w:r>
        <w:r w:rsidR="00166BB7">
          <w:rPr>
            <w:noProof/>
            <w:webHidden/>
          </w:rPr>
          <w:t>49</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20" w:history="1">
        <w:r w:rsidR="00166BB7" w:rsidRPr="006F2080">
          <w:rPr>
            <w:rStyle w:val="Hyperlink"/>
            <w:noProof/>
            <w14:scene3d>
              <w14:camera w14:prst="orthographicFront"/>
              <w14:lightRig w14:rig="threePt" w14:dir="t">
                <w14:rot w14:lat="0" w14:lon="0" w14:rev="0"/>
              </w14:lightRig>
            </w14:scene3d>
          </w:rPr>
          <w:t>4.3.4</w:t>
        </w:r>
        <w:r w:rsidR="00166BB7" w:rsidRPr="006F2080">
          <w:rPr>
            <w:rStyle w:val="Hyperlink"/>
            <w:noProof/>
          </w:rPr>
          <w:t xml:space="preserve"> Component OptionalInputsSign</w:t>
        </w:r>
        <w:r w:rsidR="00166BB7">
          <w:rPr>
            <w:noProof/>
            <w:webHidden/>
          </w:rPr>
          <w:tab/>
        </w:r>
        <w:r w:rsidR="00166BB7">
          <w:rPr>
            <w:noProof/>
            <w:webHidden/>
          </w:rPr>
          <w:fldChar w:fldCharType="begin"/>
        </w:r>
        <w:r w:rsidR="00166BB7">
          <w:rPr>
            <w:noProof/>
            <w:webHidden/>
          </w:rPr>
          <w:instrText xml:space="preserve"> PAGEREF _Toc632520 \h </w:instrText>
        </w:r>
        <w:r w:rsidR="00166BB7">
          <w:rPr>
            <w:noProof/>
            <w:webHidden/>
          </w:rPr>
        </w:r>
        <w:r w:rsidR="00166BB7">
          <w:rPr>
            <w:noProof/>
            <w:webHidden/>
          </w:rPr>
          <w:fldChar w:fldCharType="separate"/>
        </w:r>
        <w:r w:rsidR="00166BB7">
          <w:rPr>
            <w:noProof/>
            <w:webHidden/>
          </w:rPr>
          <w:t>50</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1" w:history="1">
        <w:r w:rsidR="00166BB7" w:rsidRPr="006F2080">
          <w:rPr>
            <w:rStyle w:val="Hyperlink"/>
            <w:noProof/>
            <w14:scene3d>
              <w14:camera w14:prst="orthographicFront"/>
              <w14:lightRig w14:rig="threePt" w14:dir="t">
                <w14:rot w14:lat="0" w14:lon="0" w14:rev="0"/>
              </w14:lightRig>
            </w14:scene3d>
          </w:rPr>
          <w:t>4.3.4.1</w:t>
        </w:r>
        <w:r w:rsidR="00166BB7" w:rsidRPr="006F2080">
          <w:rPr>
            <w:rStyle w:val="Hyperlink"/>
            <w:noProof/>
          </w:rPr>
          <w:t xml:space="preserve"> OptionalInputsSign – JSON Syntax</w:t>
        </w:r>
        <w:r w:rsidR="00166BB7">
          <w:rPr>
            <w:noProof/>
            <w:webHidden/>
          </w:rPr>
          <w:tab/>
        </w:r>
        <w:r w:rsidR="00166BB7">
          <w:rPr>
            <w:noProof/>
            <w:webHidden/>
          </w:rPr>
          <w:fldChar w:fldCharType="begin"/>
        </w:r>
        <w:r w:rsidR="00166BB7">
          <w:rPr>
            <w:noProof/>
            <w:webHidden/>
          </w:rPr>
          <w:instrText xml:space="preserve"> PAGEREF _Toc632521 \h </w:instrText>
        </w:r>
        <w:r w:rsidR="00166BB7">
          <w:rPr>
            <w:noProof/>
            <w:webHidden/>
          </w:rPr>
        </w:r>
        <w:r w:rsidR="00166BB7">
          <w:rPr>
            <w:noProof/>
            <w:webHidden/>
          </w:rPr>
          <w:fldChar w:fldCharType="separate"/>
        </w:r>
        <w:r w:rsidR="00166BB7">
          <w:rPr>
            <w:noProof/>
            <w:webHidden/>
          </w:rPr>
          <w:t>51</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2" w:history="1">
        <w:r w:rsidR="00166BB7" w:rsidRPr="006F2080">
          <w:rPr>
            <w:rStyle w:val="Hyperlink"/>
            <w:noProof/>
            <w14:scene3d>
              <w14:camera w14:prst="orthographicFront"/>
              <w14:lightRig w14:rig="threePt" w14:dir="t">
                <w14:rot w14:lat="0" w14:lon="0" w14:rev="0"/>
              </w14:lightRig>
            </w14:scene3d>
          </w:rPr>
          <w:t>4.3.4.2</w:t>
        </w:r>
        <w:r w:rsidR="00166BB7" w:rsidRPr="006F2080">
          <w:rPr>
            <w:rStyle w:val="Hyperlink"/>
            <w:noProof/>
          </w:rPr>
          <w:t xml:space="preserve"> OptionalInputsSign – XML Syntax</w:t>
        </w:r>
        <w:r w:rsidR="00166BB7">
          <w:rPr>
            <w:noProof/>
            <w:webHidden/>
          </w:rPr>
          <w:tab/>
        </w:r>
        <w:r w:rsidR="00166BB7">
          <w:rPr>
            <w:noProof/>
            <w:webHidden/>
          </w:rPr>
          <w:fldChar w:fldCharType="begin"/>
        </w:r>
        <w:r w:rsidR="00166BB7">
          <w:rPr>
            <w:noProof/>
            <w:webHidden/>
          </w:rPr>
          <w:instrText xml:space="preserve"> PAGEREF _Toc632522 \h </w:instrText>
        </w:r>
        <w:r w:rsidR="00166BB7">
          <w:rPr>
            <w:noProof/>
            <w:webHidden/>
          </w:rPr>
        </w:r>
        <w:r w:rsidR="00166BB7">
          <w:rPr>
            <w:noProof/>
            <w:webHidden/>
          </w:rPr>
          <w:fldChar w:fldCharType="separate"/>
        </w:r>
        <w:r w:rsidR="00166BB7">
          <w:rPr>
            <w:noProof/>
            <w:webHidden/>
          </w:rPr>
          <w:t>53</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23" w:history="1">
        <w:r w:rsidR="00166BB7" w:rsidRPr="006F2080">
          <w:rPr>
            <w:rStyle w:val="Hyperlink"/>
            <w:noProof/>
            <w14:scene3d>
              <w14:camera w14:prst="orthographicFront"/>
              <w14:lightRig w14:rig="threePt" w14:dir="t">
                <w14:rot w14:lat="0" w14:lon="0" w14:rev="0"/>
              </w14:lightRig>
            </w14:scene3d>
          </w:rPr>
          <w:t>4.3.5</w:t>
        </w:r>
        <w:r w:rsidR="00166BB7" w:rsidRPr="006F2080">
          <w:rPr>
            <w:rStyle w:val="Hyperlink"/>
            <w:noProof/>
          </w:rPr>
          <w:t xml:space="preserve"> Component OptionalInputsVerify</w:t>
        </w:r>
        <w:r w:rsidR="00166BB7">
          <w:rPr>
            <w:noProof/>
            <w:webHidden/>
          </w:rPr>
          <w:tab/>
        </w:r>
        <w:r w:rsidR="00166BB7">
          <w:rPr>
            <w:noProof/>
            <w:webHidden/>
          </w:rPr>
          <w:fldChar w:fldCharType="begin"/>
        </w:r>
        <w:r w:rsidR="00166BB7">
          <w:rPr>
            <w:noProof/>
            <w:webHidden/>
          </w:rPr>
          <w:instrText xml:space="preserve"> PAGEREF _Toc632523 \h </w:instrText>
        </w:r>
        <w:r w:rsidR="00166BB7">
          <w:rPr>
            <w:noProof/>
            <w:webHidden/>
          </w:rPr>
        </w:r>
        <w:r w:rsidR="00166BB7">
          <w:rPr>
            <w:noProof/>
            <w:webHidden/>
          </w:rPr>
          <w:fldChar w:fldCharType="separate"/>
        </w:r>
        <w:r w:rsidR="00166BB7">
          <w:rPr>
            <w:noProof/>
            <w:webHidden/>
          </w:rPr>
          <w:t>54</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4" w:history="1">
        <w:r w:rsidR="00166BB7" w:rsidRPr="006F2080">
          <w:rPr>
            <w:rStyle w:val="Hyperlink"/>
            <w:noProof/>
            <w14:scene3d>
              <w14:camera w14:prst="orthographicFront"/>
              <w14:lightRig w14:rig="threePt" w14:dir="t">
                <w14:rot w14:lat="0" w14:lon="0" w14:rev="0"/>
              </w14:lightRig>
            </w14:scene3d>
          </w:rPr>
          <w:t>4.3.5.1</w:t>
        </w:r>
        <w:r w:rsidR="00166BB7" w:rsidRPr="006F2080">
          <w:rPr>
            <w:rStyle w:val="Hyperlink"/>
            <w:noProof/>
          </w:rPr>
          <w:t xml:space="preserve"> OptionalInputsVerify – JSON Syntax</w:t>
        </w:r>
        <w:r w:rsidR="00166BB7">
          <w:rPr>
            <w:noProof/>
            <w:webHidden/>
          </w:rPr>
          <w:tab/>
        </w:r>
        <w:r w:rsidR="00166BB7">
          <w:rPr>
            <w:noProof/>
            <w:webHidden/>
          </w:rPr>
          <w:fldChar w:fldCharType="begin"/>
        </w:r>
        <w:r w:rsidR="00166BB7">
          <w:rPr>
            <w:noProof/>
            <w:webHidden/>
          </w:rPr>
          <w:instrText xml:space="preserve"> PAGEREF _Toc632524 \h </w:instrText>
        </w:r>
        <w:r w:rsidR="00166BB7">
          <w:rPr>
            <w:noProof/>
            <w:webHidden/>
          </w:rPr>
        </w:r>
        <w:r w:rsidR="00166BB7">
          <w:rPr>
            <w:noProof/>
            <w:webHidden/>
          </w:rPr>
          <w:fldChar w:fldCharType="separate"/>
        </w:r>
        <w:r w:rsidR="00166BB7">
          <w:rPr>
            <w:noProof/>
            <w:webHidden/>
          </w:rPr>
          <w:t>55</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5" w:history="1">
        <w:r w:rsidR="00166BB7" w:rsidRPr="006F2080">
          <w:rPr>
            <w:rStyle w:val="Hyperlink"/>
            <w:noProof/>
            <w14:scene3d>
              <w14:camera w14:prst="orthographicFront"/>
              <w14:lightRig w14:rig="threePt" w14:dir="t">
                <w14:rot w14:lat="0" w14:lon="0" w14:rev="0"/>
              </w14:lightRig>
            </w14:scene3d>
          </w:rPr>
          <w:t>4.3.5.2</w:t>
        </w:r>
        <w:r w:rsidR="00166BB7" w:rsidRPr="006F2080">
          <w:rPr>
            <w:rStyle w:val="Hyperlink"/>
            <w:noProof/>
          </w:rPr>
          <w:t xml:space="preserve"> OptionalInputsVerify – XML Syntax</w:t>
        </w:r>
        <w:r w:rsidR="00166BB7">
          <w:rPr>
            <w:noProof/>
            <w:webHidden/>
          </w:rPr>
          <w:tab/>
        </w:r>
        <w:r w:rsidR="00166BB7">
          <w:rPr>
            <w:noProof/>
            <w:webHidden/>
          </w:rPr>
          <w:fldChar w:fldCharType="begin"/>
        </w:r>
        <w:r w:rsidR="00166BB7">
          <w:rPr>
            <w:noProof/>
            <w:webHidden/>
          </w:rPr>
          <w:instrText xml:space="preserve"> PAGEREF _Toc632525 \h </w:instrText>
        </w:r>
        <w:r w:rsidR="00166BB7">
          <w:rPr>
            <w:noProof/>
            <w:webHidden/>
          </w:rPr>
        </w:r>
        <w:r w:rsidR="00166BB7">
          <w:rPr>
            <w:noProof/>
            <w:webHidden/>
          </w:rPr>
          <w:fldChar w:fldCharType="separate"/>
        </w:r>
        <w:r w:rsidR="00166BB7">
          <w:rPr>
            <w:noProof/>
            <w:webHidden/>
          </w:rPr>
          <w:t>57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26" w:history="1">
        <w:r w:rsidR="00166BB7" w:rsidRPr="006F2080">
          <w:rPr>
            <w:rStyle w:val="Hyperlink"/>
            <w:noProof/>
            <w14:scene3d>
              <w14:camera w14:prst="orthographicFront"/>
              <w14:lightRig w14:rig="threePt" w14:dir="t">
                <w14:rot w14:lat="0" w14:lon="0" w14:rev="0"/>
              </w14:lightRig>
            </w14:scene3d>
          </w:rPr>
          <w:t>4.3.6</w:t>
        </w:r>
        <w:r w:rsidR="00166BB7" w:rsidRPr="006F2080">
          <w:rPr>
            <w:rStyle w:val="Hyperlink"/>
            <w:noProof/>
          </w:rPr>
          <w:t xml:space="preserve"> Component OptionalOutputsBase</w:t>
        </w:r>
        <w:r w:rsidR="00166BB7">
          <w:rPr>
            <w:noProof/>
            <w:webHidden/>
          </w:rPr>
          <w:tab/>
        </w:r>
        <w:r w:rsidR="00166BB7">
          <w:rPr>
            <w:noProof/>
            <w:webHidden/>
          </w:rPr>
          <w:fldChar w:fldCharType="begin"/>
        </w:r>
        <w:r w:rsidR="00166BB7">
          <w:rPr>
            <w:noProof/>
            <w:webHidden/>
          </w:rPr>
          <w:instrText xml:space="preserve"> PAGEREF _Toc632526 \h </w:instrText>
        </w:r>
        <w:r w:rsidR="00166BB7">
          <w:rPr>
            <w:noProof/>
            <w:webHidden/>
          </w:rPr>
        </w:r>
        <w:r w:rsidR="00166BB7">
          <w:rPr>
            <w:noProof/>
            <w:webHidden/>
          </w:rPr>
          <w:fldChar w:fldCharType="separate"/>
        </w:r>
        <w:r w:rsidR="00166BB7">
          <w:rPr>
            <w:noProof/>
            <w:webHidden/>
          </w:rPr>
          <w:t>58</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7" w:history="1">
        <w:r w:rsidR="00166BB7" w:rsidRPr="006F2080">
          <w:rPr>
            <w:rStyle w:val="Hyperlink"/>
            <w:noProof/>
            <w14:scene3d>
              <w14:camera w14:prst="orthographicFront"/>
              <w14:lightRig w14:rig="threePt" w14:dir="t">
                <w14:rot w14:lat="0" w14:lon="0" w14:rev="0"/>
              </w14:lightRig>
            </w14:scene3d>
          </w:rPr>
          <w:t>4.3.6.1</w:t>
        </w:r>
        <w:r w:rsidR="00166BB7" w:rsidRPr="006F2080">
          <w:rPr>
            <w:rStyle w:val="Hyperlink"/>
            <w:noProof/>
          </w:rPr>
          <w:t xml:space="preserve"> OptionalOutputsBase – JSON Syntax</w:t>
        </w:r>
        <w:r w:rsidR="00166BB7">
          <w:rPr>
            <w:noProof/>
            <w:webHidden/>
          </w:rPr>
          <w:tab/>
        </w:r>
        <w:r w:rsidR="00166BB7">
          <w:rPr>
            <w:noProof/>
            <w:webHidden/>
          </w:rPr>
          <w:fldChar w:fldCharType="begin"/>
        </w:r>
        <w:r w:rsidR="00166BB7">
          <w:rPr>
            <w:noProof/>
            <w:webHidden/>
          </w:rPr>
          <w:instrText xml:space="preserve"> PAGEREF _Toc632527 \h </w:instrText>
        </w:r>
        <w:r w:rsidR="00166BB7">
          <w:rPr>
            <w:noProof/>
            <w:webHidden/>
          </w:rPr>
        </w:r>
        <w:r w:rsidR="00166BB7">
          <w:rPr>
            <w:noProof/>
            <w:webHidden/>
          </w:rPr>
          <w:fldChar w:fldCharType="separate"/>
        </w:r>
        <w:r w:rsidR="00166BB7">
          <w:rPr>
            <w:noProof/>
            <w:webHidden/>
          </w:rPr>
          <w:t>58</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28" w:history="1">
        <w:r w:rsidR="00166BB7" w:rsidRPr="006F2080">
          <w:rPr>
            <w:rStyle w:val="Hyperlink"/>
            <w:noProof/>
            <w14:scene3d>
              <w14:camera w14:prst="orthographicFront"/>
              <w14:lightRig w14:rig="threePt" w14:dir="t">
                <w14:rot w14:lat="0" w14:lon="0" w14:rev="0"/>
              </w14:lightRig>
            </w14:scene3d>
          </w:rPr>
          <w:t>4.3.6.2</w:t>
        </w:r>
        <w:r w:rsidR="00166BB7" w:rsidRPr="006F2080">
          <w:rPr>
            <w:rStyle w:val="Hyperlink"/>
            <w:noProof/>
          </w:rPr>
          <w:t xml:space="preserve"> OptionalOutputsBase – XML Syntax</w:t>
        </w:r>
        <w:r w:rsidR="00166BB7">
          <w:rPr>
            <w:noProof/>
            <w:webHidden/>
          </w:rPr>
          <w:tab/>
        </w:r>
        <w:r w:rsidR="00166BB7">
          <w:rPr>
            <w:noProof/>
            <w:webHidden/>
          </w:rPr>
          <w:fldChar w:fldCharType="begin"/>
        </w:r>
        <w:r w:rsidR="00166BB7">
          <w:rPr>
            <w:noProof/>
            <w:webHidden/>
          </w:rPr>
          <w:instrText xml:space="preserve"> PAGEREF _Toc632528 \h </w:instrText>
        </w:r>
        <w:r w:rsidR="00166BB7">
          <w:rPr>
            <w:noProof/>
            <w:webHidden/>
          </w:rPr>
        </w:r>
        <w:r w:rsidR="00166BB7">
          <w:rPr>
            <w:noProof/>
            <w:webHidden/>
          </w:rPr>
          <w:fldChar w:fldCharType="separate"/>
        </w:r>
        <w:r w:rsidR="00166BB7">
          <w:rPr>
            <w:noProof/>
            <w:webHidden/>
          </w:rPr>
          <w:t>58</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29" w:history="1">
        <w:r w:rsidR="00166BB7" w:rsidRPr="006F2080">
          <w:rPr>
            <w:rStyle w:val="Hyperlink"/>
            <w:noProof/>
            <w14:scene3d>
              <w14:camera w14:prst="orthographicFront"/>
              <w14:lightRig w14:rig="threePt" w14:dir="t">
                <w14:rot w14:lat="0" w14:lon="0" w14:rev="0"/>
              </w14:lightRig>
            </w14:scene3d>
          </w:rPr>
          <w:t>4.3.7</w:t>
        </w:r>
        <w:r w:rsidR="00166BB7" w:rsidRPr="006F2080">
          <w:rPr>
            <w:rStyle w:val="Hyperlink"/>
            <w:noProof/>
          </w:rPr>
          <w:t xml:space="preserve"> Component OptionalOutputsSign</w:t>
        </w:r>
        <w:r w:rsidR="00166BB7">
          <w:rPr>
            <w:noProof/>
            <w:webHidden/>
          </w:rPr>
          <w:tab/>
        </w:r>
        <w:r w:rsidR="00166BB7">
          <w:rPr>
            <w:noProof/>
            <w:webHidden/>
          </w:rPr>
          <w:fldChar w:fldCharType="begin"/>
        </w:r>
        <w:r w:rsidR="00166BB7">
          <w:rPr>
            <w:noProof/>
            <w:webHidden/>
          </w:rPr>
          <w:instrText xml:space="preserve"> PAGEREF _Toc632529 \h </w:instrText>
        </w:r>
        <w:r w:rsidR="00166BB7">
          <w:rPr>
            <w:noProof/>
            <w:webHidden/>
          </w:rPr>
        </w:r>
        <w:r w:rsidR="00166BB7">
          <w:rPr>
            <w:noProof/>
            <w:webHidden/>
          </w:rPr>
          <w:fldChar w:fldCharType="separate"/>
        </w:r>
        <w:r w:rsidR="00166BB7">
          <w:rPr>
            <w:noProof/>
            <w:webHidden/>
          </w:rPr>
          <w:t>59</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0" w:history="1">
        <w:r w:rsidR="00166BB7" w:rsidRPr="006F2080">
          <w:rPr>
            <w:rStyle w:val="Hyperlink"/>
            <w:noProof/>
            <w14:scene3d>
              <w14:camera w14:prst="orthographicFront"/>
              <w14:lightRig w14:rig="threePt" w14:dir="t">
                <w14:rot w14:lat="0" w14:lon="0" w14:rev="0"/>
              </w14:lightRig>
            </w14:scene3d>
          </w:rPr>
          <w:t>4.3.7.1</w:t>
        </w:r>
        <w:r w:rsidR="00166BB7" w:rsidRPr="006F2080">
          <w:rPr>
            <w:rStyle w:val="Hyperlink"/>
            <w:noProof/>
          </w:rPr>
          <w:t xml:space="preserve"> OptionalOutputsSign – JSON Syntax</w:t>
        </w:r>
        <w:r w:rsidR="00166BB7">
          <w:rPr>
            <w:noProof/>
            <w:webHidden/>
          </w:rPr>
          <w:tab/>
        </w:r>
        <w:r w:rsidR="00166BB7">
          <w:rPr>
            <w:noProof/>
            <w:webHidden/>
          </w:rPr>
          <w:fldChar w:fldCharType="begin"/>
        </w:r>
        <w:r w:rsidR="00166BB7">
          <w:rPr>
            <w:noProof/>
            <w:webHidden/>
          </w:rPr>
          <w:instrText xml:space="preserve"> PAGEREF _Toc632530 \h </w:instrText>
        </w:r>
        <w:r w:rsidR="00166BB7">
          <w:rPr>
            <w:noProof/>
            <w:webHidden/>
          </w:rPr>
        </w:r>
        <w:r w:rsidR="00166BB7">
          <w:rPr>
            <w:noProof/>
            <w:webHidden/>
          </w:rPr>
          <w:fldChar w:fldCharType="separate"/>
        </w:r>
        <w:r w:rsidR="00166BB7">
          <w:rPr>
            <w:noProof/>
            <w:webHidden/>
          </w:rPr>
          <w:t>59</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1" w:history="1">
        <w:r w:rsidR="00166BB7" w:rsidRPr="006F2080">
          <w:rPr>
            <w:rStyle w:val="Hyperlink"/>
            <w:noProof/>
            <w14:scene3d>
              <w14:camera w14:prst="orthographicFront"/>
              <w14:lightRig w14:rig="threePt" w14:dir="t">
                <w14:rot w14:lat="0" w14:lon="0" w14:rev="0"/>
              </w14:lightRig>
            </w14:scene3d>
          </w:rPr>
          <w:t>4.3.7.2</w:t>
        </w:r>
        <w:r w:rsidR="00166BB7" w:rsidRPr="006F2080">
          <w:rPr>
            <w:rStyle w:val="Hyperlink"/>
            <w:noProof/>
          </w:rPr>
          <w:t xml:space="preserve"> OptionalOutputsSign – XML Syntax</w:t>
        </w:r>
        <w:r w:rsidR="00166BB7">
          <w:rPr>
            <w:noProof/>
            <w:webHidden/>
          </w:rPr>
          <w:tab/>
        </w:r>
        <w:r w:rsidR="00166BB7">
          <w:rPr>
            <w:noProof/>
            <w:webHidden/>
          </w:rPr>
          <w:fldChar w:fldCharType="begin"/>
        </w:r>
        <w:r w:rsidR="00166BB7">
          <w:rPr>
            <w:noProof/>
            <w:webHidden/>
          </w:rPr>
          <w:instrText xml:space="preserve"> PAGEREF _Toc632531 \h </w:instrText>
        </w:r>
        <w:r w:rsidR="00166BB7">
          <w:rPr>
            <w:noProof/>
            <w:webHidden/>
          </w:rPr>
        </w:r>
        <w:r w:rsidR="00166BB7">
          <w:rPr>
            <w:noProof/>
            <w:webHidden/>
          </w:rPr>
          <w:fldChar w:fldCharType="separate"/>
        </w:r>
        <w:r w:rsidR="00166BB7">
          <w:rPr>
            <w:noProof/>
            <w:webHidden/>
          </w:rPr>
          <w:t>60</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32" w:history="1">
        <w:r w:rsidR="00166BB7" w:rsidRPr="006F2080">
          <w:rPr>
            <w:rStyle w:val="Hyperlink"/>
            <w:noProof/>
            <w14:scene3d>
              <w14:camera w14:prst="orthographicFront"/>
              <w14:lightRig w14:rig="threePt" w14:dir="t">
                <w14:rot w14:lat="0" w14:lon="0" w14:rev="0"/>
              </w14:lightRig>
            </w14:scene3d>
          </w:rPr>
          <w:t>4.3.8</w:t>
        </w:r>
        <w:r w:rsidR="00166BB7" w:rsidRPr="006F2080">
          <w:rPr>
            <w:rStyle w:val="Hyperlink"/>
            <w:noProof/>
          </w:rPr>
          <w:t xml:space="preserve"> Component OptionalOutputsVerify</w:t>
        </w:r>
        <w:r w:rsidR="00166BB7">
          <w:rPr>
            <w:noProof/>
            <w:webHidden/>
          </w:rPr>
          <w:tab/>
        </w:r>
        <w:r w:rsidR="00166BB7">
          <w:rPr>
            <w:noProof/>
            <w:webHidden/>
          </w:rPr>
          <w:fldChar w:fldCharType="begin"/>
        </w:r>
        <w:r w:rsidR="00166BB7">
          <w:rPr>
            <w:noProof/>
            <w:webHidden/>
          </w:rPr>
          <w:instrText xml:space="preserve"> PAGEREF _Toc632532 \h </w:instrText>
        </w:r>
        <w:r w:rsidR="00166BB7">
          <w:rPr>
            <w:noProof/>
            <w:webHidden/>
          </w:rPr>
        </w:r>
        <w:r w:rsidR="00166BB7">
          <w:rPr>
            <w:noProof/>
            <w:webHidden/>
          </w:rPr>
          <w:fldChar w:fldCharType="separate"/>
        </w:r>
        <w:r w:rsidR="00166BB7">
          <w:rPr>
            <w:noProof/>
            <w:webHidden/>
          </w:rPr>
          <w:t>60</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3" w:history="1">
        <w:r w:rsidR="00166BB7" w:rsidRPr="006F2080">
          <w:rPr>
            <w:rStyle w:val="Hyperlink"/>
            <w:noProof/>
            <w14:scene3d>
              <w14:camera w14:prst="orthographicFront"/>
              <w14:lightRig w14:rig="threePt" w14:dir="t">
                <w14:rot w14:lat="0" w14:lon="0" w14:rev="0"/>
              </w14:lightRig>
            </w14:scene3d>
          </w:rPr>
          <w:t>4.3.8.1</w:t>
        </w:r>
        <w:r w:rsidR="00166BB7" w:rsidRPr="006F2080">
          <w:rPr>
            <w:rStyle w:val="Hyperlink"/>
            <w:noProof/>
          </w:rPr>
          <w:t xml:space="preserve"> OptionalOutputsVerify – JSON Syntax</w:t>
        </w:r>
        <w:r w:rsidR="00166BB7">
          <w:rPr>
            <w:noProof/>
            <w:webHidden/>
          </w:rPr>
          <w:tab/>
        </w:r>
        <w:r w:rsidR="00166BB7">
          <w:rPr>
            <w:noProof/>
            <w:webHidden/>
          </w:rPr>
          <w:fldChar w:fldCharType="begin"/>
        </w:r>
        <w:r w:rsidR="00166BB7">
          <w:rPr>
            <w:noProof/>
            <w:webHidden/>
          </w:rPr>
          <w:instrText xml:space="preserve"> PAGEREF _Toc632533 \h </w:instrText>
        </w:r>
        <w:r w:rsidR="00166BB7">
          <w:rPr>
            <w:noProof/>
            <w:webHidden/>
          </w:rPr>
        </w:r>
        <w:r w:rsidR="00166BB7">
          <w:rPr>
            <w:noProof/>
            <w:webHidden/>
          </w:rPr>
          <w:fldChar w:fldCharType="separate"/>
        </w:r>
        <w:r w:rsidR="00166BB7">
          <w:rPr>
            <w:noProof/>
            <w:webHidden/>
          </w:rPr>
          <w:t>61</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4" w:history="1">
        <w:r w:rsidR="00166BB7" w:rsidRPr="006F2080">
          <w:rPr>
            <w:rStyle w:val="Hyperlink"/>
            <w:noProof/>
            <w14:scene3d>
              <w14:camera w14:prst="orthographicFront"/>
              <w14:lightRig w14:rig="threePt" w14:dir="t">
                <w14:rot w14:lat="0" w14:lon="0" w14:rev="0"/>
              </w14:lightRig>
            </w14:scene3d>
          </w:rPr>
          <w:t>4.3.8.2</w:t>
        </w:r>
        <w:r w:rsidR="00166BB7" w:rsidRPr="006F2080">
          <w:rPr>
            <w:rStyle w:val="Hyperlink"/>
            <w:noProof/>
          </w:rPr>
          <w:t xml:space="preserve"> OptionalOutputsVerify – XML Syntax</w:t>
        </w:r>
        <w:r w:rsidR="00166BB7">
          <w:rPr>
            <w:noProof/>
            <w:webHidden/>
          </w:rPr>
          <w:tab/>
        </w:r>
        <w:r w:rsidR="00166BB7">
          <w:rPr>
            <w:noProof/>
            <w:webHidden/>
          </w:rPr>
          <w:fldChar w:fldCharType="begin"/>
        </w:r>
        <w:r w:rsidR="00166BB7">
          <w:rPr>
            <w:noProof/>
            <w:webHidden/>
          </w:rPr>
          <w:instrText xml:space="preserve"> PAGEREF _Toc632534 \h </w:instrText>
        </w:r>
        <w:r w:rsidR="00166BB7">
          <w:rPr>
            <w:noProof/>
            <w:webHidden/>
          </w:rPr>
        </w:r>
        <w:r w:rsidR="00166BB7">
          <w:rPr>
            <w:noProof/>
            <w:webHidden/>
          </w:rPr>
          <w:fldChar w:fldCharType="separate"/>
        </w:r>
        <w:r w:rsidR="00166BB7">
          <w:rPr>
            <w:noProof/>
            <w:webHidden/>
          </w:rPr>
          <w:t>62</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35" w:history="1">
        <w:r w:rsidR="00166BB7" w:rsidRPr="006F2080">
          <w:rPr>
            <w:rStyle w:val="Hyperlink"/>
            <w:noProof/>
            <w14:scene3d>
              <w14:camera w14:prst="orthographicFront"/>
              <w14:lightRig w14:rig="threePt" w14:dir="t">
                <w14:rot w14:lat="0" w14:lon="0" w14:rev="0"/>
              </w14:lightRig>
            </w14:scene3d>
          </w:rPr>
          <w:t>4.3.9</w:t>
        </w:r>
        <w:r w:rsidR="00166BB7" w:rsidRPr="006F2080">
          <w:rPr>
            <w:rStyle w:val="Hyperlink"/>
            <w:noProof/>
          </w:rPr>
          <w:t xml:space="preserve"> Component ClaimedIdentity</w:t>
        </w:r>
        <w:r w:rsidR="00166BB7">
          <w:rPr>
            <w:noProof/>
            <w:webHidden/>
          </w:rPr>
          <w:tab/>
        </w:r>
        <w:r w:rsidR="00166BB7">
          <w:rPr>
            <w:noProof/>
            <w:webHidden/>
          </w:rPr>
          <w:fldChar w:fldCharType="begin"/>
        </w:r>
        <w:r w:rsidR="00166BB7">
          <w:rPr>
            <w:noProof/>
            <w:webHidden/>
          </w:rPr>
          <w:instrText xml:space="preserve"> PAGEREF _Toc632535 \h </w:instrText>
        </w:r>
        <w:r w:rsidR="00166BB7">
          <w:rPr>
            <w:noProof/>
            <w:webHidden/>
          </w:rPr>
        </w:r>
        <w:r w:rsidR="00166BB7">
          <w:rPr>
            <w:noProof/>
            <w:webHidden/>
          </w:rPr>
          <w:fldChar w:fldCharType="separate"/>
        </w:r>
        <w:r w:rsidR="00166BB7">
          <w:rPr>
            <w:noProof/>
            <w:webHidden/>
          </w:rPr>
          <w:t>63</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6" w:history="1">
        <w:r w:rsidR="00166BB7" w:rsidRPr="006F2080">
          <w:rPr>
            <w:rStyle w:val="Hyperlink"/>
            <w:noProof/>
            <w14:scene3d>
              <w14:camera w14:prst="orthographicFront"/>
              <w14:lightRig w14:rig="threePt" w14:dir="t">
                <w14:rot w14:lat="0" w14:lon="0" w14:rev="0"/>
              </w14:lightRig>
            </w14:scene3d>
          </w:rPr>
          <w:t>4.3.9.1</w:t>
        </w:r>
        <w:r w:rsidR="00166BB7" w:rsidRPr="006F2080">
          <w:rPr>
            <w:rStyle w:val="Hyperlink"/>
            <w:noProof/>
          </w:rPr>
          <w:t xml:space="preserve"> ClaimedIdentity – JSON Syntax</w:t>
        </w:r>
        <w:r w:rsidR="00166BB7">
          <w:rPr>
            <w:noProof/>
            <w:webHidden/>
          </w:rPr>
          <w:tab/>
        </w:r>
        <w:r w:rsidR="00166BB7">
          <w:rPr>
            <w:noProof/>
            <w:webHidden/>
          </w:rPr>
          <w:fldChar w:fldCharType="begin"/>
        </w:r>
        <w:r w:rsidR="00166BB7">
          <w:rPr>
            <w:noProof/>
            <w:webHidden/>
          </w:rPr>
          <w:instrText xml:space="preserve"> PAGEREF _Toc632536 \h </w:instrText>
        </w:r>
        <w:r w:rsidR="00166BB7">
          <w:rPr>
            <w:noProof/>
            <w:webHidden/>
          </w:rPr>
        </w:r>
        <w:r w:rsidR="00166BB7">
          <w:rPr>
            <w:noProof/>
            <w:webHidden/>
          </w:rPr>
          <w:fldChar w:fldCharType="separate"/>
        </w:r>
        <w:r w:rsidR="00166BB7">
          <w:rPr>
            <w:noProof/>
            <w:webHidden/>
          </w:rPr>
          <w:t>63</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7" w:history="1">
        <w:r w:rsidR="00166BB7" w:rsidRPr="006F2080">
          <w:rPr>
            <w:rStyle w:val="Hyperlink"/>
            <w:noProof/>
            <w14:scene3d>
              <w14:camera w14:prst="orthographicFront"/>
              <w14:lightRig w14:rig="threePt" w14:dir="t">
                <w14:rot w14:lat="0" w14:lon="0" w14:rev="0"/>
              </w14:lightRig>
            </w14:scene3d>
          </w:rPr>
          <w:t>4.3.9.2</w:t>
        </w:r>
        <w:r w:rsidR="00166BB7" w:rsidRPr="006F2080">
          <w:rPr>
            <w:rStyle w:val="Hyperlink"/>
            <w:noProof/>
          </w:rPr>
          <w:t xml:space="preserve"> ClaimedIdentity – XML Syntax</w:t>
        </w:r>
        <w:r w:rsidR="00166BB7">
          <w:rPr>
            <w:noProof/>
            <w:webHidden/>
          </w:rPr>
          <w:tab/>
        </w:r>
        <w:r w:rsidR="00166BB7">
          <w:rPr>
            <w:noProof/>
            <w:webHidden/>
          </w:rPr>
          <w:fldChar w:fldCharType="begin"/>
        </w:r>
        <w:r w:rsidR="00166BB7">
          <w:rPr>
            <w:noProof/>
            <w:webHidden/>
          </w:rPr>
          <w:instrText xml:space="preserve"> PAGEREF _Toc632537 \h </w:instrText>
        </w:r>
        <w:r w:rsidR="00166BB7">
          <w:rPr>
            <w:noProof/>
            <w:webHidden/>
          </w:rPr>
        </w:r>
        <w:r w:rsidR="00166BB7">
          <w:rPr>
            <w:noProof/>
            <w:webHidden/>
          </w:rPr>
          <w:fldChar w:fldCharType="separate"/>
        </w:r>
        <w:r w:rsidR="00166BB7">
          <w:rPr>
            <w:noProof/>
            <w:webHidden/>
          </w:rPr>
          <w:t>64</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38" w:history="1">
        <w:r w:rsidR="00166BB7" w:rsidRPr="006F2080">
          <w:rPr>
            <w:rStyle w:val="Hyperlink"/>
            <w:noProof/>
            <w14:scene3d>
              <w14:camera w14:prst="orthographicFront"/>
              <w14:lightRig w14:rig="threePt" w14:dir="t">
                <w14:rot w14:lat="0" w14:lon="0" w14:rev="0"/>
              </w14:lightRig>
            </w14:scene3d>
          </w:rPr>
          <w:t>4.3.10</w:t>
        </w:r>
        <w:r w:rsidR="00166BB7" w:rsidRPr="006F2080">
          <w:rPr>
            <w:rStyle w:val="Hyperlink"/>
            <w:noProof/>
          </w:rPr>
          <w:t xml:space="preserve"> Component Schemas</w:t>
        </w:r>
        <w:r w:rsidR="00166BB7">
          <w:rPr>
            <w:noProof/>
            <w:webHidden/>
          </w:rPr>
          <w:tab/>
        </w:r>
        <w:r w:rsidR="00166BB7">
          <w:rPr>
            <w:noProof/>
            <w:webHidden/>
          </w:rPr>
          <w:fldChar w:fldCharType="begin"/>
        </w:r>
        <w:r w:rsidR="00166BB7">
          <w:rPr>
            <w:noProof/>
            <w:webHidden/>
          </w:rPr>
          <w:instrText xml:space="preserve"> PAGEREF _Toc632538 \h </w:instrText>
        </w:r>
        <w:r w:rsidR="00166BB7">
          <w:rPr>
            <w:noProof/>
            <w:webHidden/>
          </w:rPr>
        </w:r>
        <w:r w:rsidR="00166BB7">
          <w:rPr>
            <w:noProof/>
            <w:webHidden/>
          </w:rPr>
          <w:fldChar w:fldCharType="separate"/>
        </w:r>
        <w:r w:rsidR="00166BB7">
          <w:rPr>
            <w:noProof/>
            <w:webHidden/>
          </w:rPr>
          <w:t>64</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39" w:history="1">
        <w:r w:rsidR="00166BB7" w:rsidRPr="006F2080">
          <w:rPr>
            <w:rStyle w:val="Hyperlink"/>
            <w:noProof/>
            <w14:scene3d>
              <w14:camera w14:prst="orthographicFront"/>
              <w14:lightRig w14:rig="threePt" w14:dir="t">
                <w14:rot w14:lat="0" w14:lon="0" w14:rev="0"/>
              </w14:lightRig>
            </w14:scene3d>
          </w:rPr>
          <w:t>4.3.10.1</w:t>
        </w:r>
        <w:r w:rsidR="00166BB7" w:rsidRPr="006F2080">
          <w:rPr>
            <w:rStyle w:val="Hyperlink"/>
            <w:noProof/>
          </w:rPr>
          <w:t xml:space="preserve"> Schemas – JSON Syntax</w:t>
        </w:r>
        <w:r w:rsidR="00166BB7">
          <w:rPr>
            <w:noProof/>
            <w:webHidden/>
          </w:rPr>
          <w:tab/>
        </w:r>
        <w:r w:rsidR="00166BB7">
          <w:rPr>
            <w:noProof/>
            <w:webHidden/>
          </w:rPr>
          <w:fldChar w:fldCharType="begin"/>
        </w:r>
        <w:r w:rsidR="00166BB7">
          <w:rPr>
            <w:noProof/>
            <w:webHidden/>
          </w:rPr>
          <w:instrText xml:space="preserve"> PAGEREF _Toc632539 \h </w:instrText>
        </w:r>
        <w:r w:rsidR="00166BB7">
          <w:rPr>
            <w:noProof/>
            <w:webHidden/>
          </w:rPr>
        </w:r>
        <w:r w:rsidR="00166BB7">
          <w:rPr>
            <w:noProof/>
            <w:webHidden/>
          </w:rPr>
          <w:fldChar w:fldCharType="separate"/>
        </w:r>
        <w:r w:rsidR="00166BB7">
          <w:rPr>
            <w:noProof/>
            <w:webHidden/>
          </w:rPr>
          <w:t>65</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0" w:history="1">
        <w:r w:rsidR="00166BB7" w:rsidRPr="006F2080">
          <w:rPr>
            <w:rStyle w:val="Hyperlink"/>
            <w:noProof/>
            <w14:scene3d>
              <w14:camera w14:prst="orthographicFront"/>
              <w14:lightRig w14:rig="threePt" w14:dir="t">
                <w14:rot w14:lat="0" w14:lon="0" w14:rev="0"/>
              </w14:lightRig>
            </w14:scene3d>
          </w:rPr>
          <w:t>4.3.10.2</w:t>
        </w:r>
        <w:r w:rsidR="00166BB7" w:rsidRPr="006F2080">
          <w:rPr>
            <w:rStyle w:val="Hyperlink"/>
            <w:noProof/>
          </w:rPr>
          <w:t xml:space="preserve"> Schemas – XML Syntax</w:t>
        </w:r>
        <w:r w:rsidR="00166BB7">
          <w:rPr>
            <w:noProof/>
            <w:webHidden/>
          </w:rPr>
          <w:tab/>
        </w:r>
        <w:r w:rsidR="00166BB7">
          <w:rPr>
            <w:noProof/>
            <w:webHidden/>
          </w:rPr>
          <w:fldChar w:fldCharType="begin"/>
        </w:r>
        <w:r w:rsidR="00166BB7">
          <w:rPr>
            <w:noProof/>
            <w:webHidden/>
          </w:rPr>
          <w:instrText xml:space="preserve"> PAGEREF _Toc632540 \h </w:instrText>
        </w:r>
        <w:r w:rsidR="00166BB7">
          <w:rPr>
            <w:noProof/>
            <w:webHidden/>
          </w:rPr>
        </w:r>
        <w:r w:rsidR="00166BB7">
          <w:rPr>
            <w:noProof/>
            <w:webHidden/>
          </w:rPr>
          <w:fldChar w:fldCharType="separate"/>
        </w:r>
        <w:r w:rsidR="00166BB7">
          <w:rPr>
            <w:noProof/>
            <w:webHidden/>
          </w:rPr>
          <w:t>65</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41" w:history="1">
        <w:r w:rsidR="00166BB7" w:rsidRPr="006F2080">
          <w:rPr>
            <w:rStyle w:val="Hyperlink"/>
            <w:noProof/>
            <w14:scene3d>
              <w14:camera w14:prst="orthographicFront"/>
              <w14:lightRig w14:rig="threePt" w14:dir="t">
                <w14:rot w14:lat="0" w14:lon="0" w14:rev="0"/>
              </w14:lightRig>
            </w14:scene3d>
          </w:rPr>
          <w:t>4.3.11</w:t>
        </w:r>
        <w:r w:rsidR="00166BB7" w:rsidRPr="006F2080">
          <w:rPr>
            <w:rStyle w:val="Hyperlink"/>
            <w:noProof/>
          </w:rPr>
          <w:t xml:space="preserve"> Component IntendedAudience</w:t>
        </w:r>
        <w:r w:rsidR="00166BB7">
          <w:rPr>
            <w:noProof/>
            <w:webHidden/>
          </w:rPr>
          <w:tab/>
        </w:r>
        <w:r w:rsidR="00166BB7">
          <w:rPr>
            <w:noProof/>
            <w:webHidden/>
          </w:rPr>
          <w:fldChar w:fldCharType="begin"/>
        </w:r>
        <w:r w:rsidR="00166BB7">
          <w:rPr>
            <w:noProof/>
            <w:webHidden/>
          </w:rPr>
          <w:instrText xml:space="preserve"> PAGEREF _Toc632541 \h </w:instrText>
        </w:r>
        <w:r w:rsidR="00166BB7">
          <w:rPr>
            <w:noProof/>
            <w:webHidden/>
          </w:rPr>
        </w:r>
        <w:r w:rsidR="00166BB7">
          <w:rPr>
            <w:noProof/>
            <w:webHidden/>
          </w:rPr>
          <w:fldChar w:fldCharType="separate"/>
        </w:r>
        <w:r w:rsidR="00166BB7">
          <w:rPr>
            <w:noProof/>
            <w:webHidden/>
          </w:rPr>
          <w:t>65</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2" w:history="1">
        <w:r w:rsidR="00166BB7" w:rsidRPr="006F2080">
          <w:rPr>
            <w:rStyle w:val="Hyperlink"/>
            <w:noProof/>
            <w14:scene3d>
              <w14:camera w14:prst="orthographicFront"/>
              <w14:lightRig w14:rig="threePt" w14:dir="t">
                <w14:rot w14:lat="0" w14:lon="0" w14:rev="0"/>
              </w14:lightRig>
            </w14:scene3d>
          </w:rPr>
          <w:t>4.3.11.1</w:t>
        </w:r>
        <w:r w:rsidR="00166BB7" w:rsidRPr="006F2080">
          <w:rPr>
            <w:rStyle w:val="Hyperlink"/>
            <w:noProof/>
          </w:rPr>
          <w:t xml:space="preserve"> IntendedAudience – JSON Syntax</w:t>
        </w:r>
        <w:r w:rsidR="00166BB7">
          <w:rPr>
            <w:noProof/>
            <w:webHidden/>
          </w:rPr>
          <w:tab/>
        </w:r>
        <w:r w:rsidR="00166BB7">
          <w:rPr>
            <w:noProof/>
            <w:webHidden/>
          </w:rPr>
          <w:fldChar w:fldCharType="begin"/>
        </w:r>
        <w:r w:rsidR="00166BB7">
          <w:rPr>
            <w:noProof/>
            <w:webHidden/>
          </w:rPr>
          <w:instrText xml:space="preserve"> PAGEREF _Toc632542 \h </w:instrText>
        </w:r>
        <w:r w:rsidR="00166BB7">
          <w:rPr>
            <w:noProof/>
            <w:webHidden/>
          </w:rPr>
        </w:r>
        <w:r w:rsidR="00166BB7">
          <w:rPr>
            <w:noProof/>
            <w:webHidden/>
          </w:rPr>
          <w:fldChar w:fldCharType="separate"/>
        </w:r>
        <w:r w:rsidR="00166BB7">
          <w:rPr>
            <w:noProof/>
            <w:webHidden/>
          </w:rPr>
          <w:t>66</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3" w:history="1">
        <w:r w:rsidR="00166BB7" w:rsidRPr="006F2080">
          <w:rPr>
            <w:rStyle w:val="Hyperlink"/>
            <w:noProof/>
            <w14:scene3d>
              <w14:camera w14:prst="orthographicFront"/>
              <w14:lightRig w14:rig="threePt" w14:dir="t">
                <w14:rot w14:lat="0" w14:lon="0" w14:rev="0"/>
              </w14:lightRig>
            </w14:scene3d>
          </w:rPr>
          <w:t>4.3.11.2</w:t>
        </w:r>
        <w:r w:rsidR="00166BB7" w:rsidRPr="006F2080">
          <w:rPr>
            <w:rStyle w:val="Hyperlink"/>
            <w:noProof/>
          </w:rPr>
          <w:t xml:space="preserve"> IntendedAudience – XML Syntax</w:t>
        </w:r>
        <w:r w:rsidR="00166BB7">
          <w:rPr>
            <w:noProof/>
            <w:webHidden/>
          </w:rPr>
          <w:tab/>
        </w:r>
        <w:r w:rsidR="00166BB7">
          <w:rPr>
            <w:noProof/>
            <w:webHidden/>
          </w:rPr>
          <w:fldChar w:fldCharType="begin"/>
        </w:r>
        <w:r w:rsidR="00166BB7">
          <w:rPr>
            <w:noProof/>
            <w:webHidden/>
          </w:rPr>
          <w:instrText xml:space="preserve"> PAGEREF _Toc632543 \h </w:instrText>
        </w:r>
        <w:r w:rsidR="00166BB7">
          <w:rPr>
            <w:noProof/>
            <w:webHidden/>
          </w:rPr>
        </w:r>
        <w:r w:rsidR="00166BB7">
          <w:rPr>
            <w:noProof/>
            <w:webHidden/>
          </w:rPr>
          <w:fldChar w:fldCharType="separate"/>
        </w:r>
        <w:r w:rsidR="00166BB7">
          <w:rPr>
            <w:noProof/>
            <w:webHidden/>
          </w:rPr>
          <w:t>66</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44" w:history="1">
        <w:r w:rsidR="00166BB7" w:rsidRPr="006F2080">
          <w:rPr>
            <w:rStyle w:val="Hyperlink"/>
            <w:noProof/>
            <w14:scene3d>
              <w14:camera w14:prst="orthographicFront"/>
              <w14:lightRig w14:rig="threePt" w14:dir="t">
                <w14:rot w14:lat="0" w14:lon="0" w14:rev="0"/>
              </w14:lightRig>
            </w14:scene3d>
          </w:rPr>
          <w:t>4.3.12</w:t>
        </w:r>
        <w:r w:rsidR="00166BB7" w:rsidRPr="006F2080">
          <w:rPr>
            <w:rStyle w:val="Hyperlink"/>
            <w:noProof/>
          </w:rPr>
          <w:t xml:space="preserve"> Component KeySelector</w:t>
        </w:r>
        <w:r w:rsidR="00166BB7">
          <w:rPr>
            <w:noProof/>
            <w:webHidden/>
          </w:rPr>
          <w:tab/>
        </w:r>
        <w:r w:rsidR="00166BB7">
          <w:rPr>
            <w:noProof/>
            <w:webHidden/>
          </w:rPr>
          <w:fldChar w:fldCharType="begin"/>
        </w:r>
        <w:r w:rsidR="00166BB7">
          <w:rPr>
            <w:noProof/>
            <w:webHidden/>
          </w:rPr>
          <w:instrText xml:space="preserve"> PAGEREF _Toc632544 \h </w:instrText>
        </w:r>
        <w:r w:rsidR="00166BB7">
          <w:rPr>
            <w:noProof/>
            <w:webHidden/>
          </w:rPr>
        </w:r>
        <w:r w:rsidR="00166BB7">
          <w:rPr>
            <w:noProof/>
            <w:webHidden/>
          </w:rPr>
          <w:fldChar w:fldCharType="separate"/>
        </w:r>
        <w:r w:rsidR="00166BB7">
          <w:rPr>
            <w:noProof/>
            <w:webHidden/>
          </w:rPr>
          <w:t>67</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5" w:history="1">
        <w:r w:rsidR="00166BB7" w:rsidRPr="006F2080">
          <w:rPr>
            <w:rStyle w:val="Hyperlink"/>
            <w:noProof/>
            <w14:scene3d>
              <w14:camera w14:prst="orthographicFront"/>
              <w14:lightRig w14:rig="threePt" w14:dir="t">
                <w14:rot w14:lat="0" w14:lon="0" w14:rev="0"/>
              </w14:lightRig>
            </w14:scene3d>
          </w:rPr>
          <w:t>4.3.12.1</w:t>
        </w:r>
        <w:r w:rsidR="00166BB7" w:rsidRPr="006F2080">
          <w:rPr>
            <w:rStyle w:val="Hyperlink"/>
            <w:noProof/>
          </w:rPr>
          <w:t xml:space="preserve"> KeySelector – JSON Syntax</w:t>
        </w:r>
        <w:r w:rsidR="00166BB7">
          <w:rPr>
            <w:noProof/>
            <w:webHidden/>
          </w:rPr>
          <w:tab/>
        </w:r>
        <w:r w:rsidR="00166BB7">
          <w:rPr>
            <w:noProof/>
            <w:webHidden/>
          </w:rPr>
          <w:fldChar w:fldCharType="begin"/>
        </w:r>
        <w:r w:rsidR="00166BB7">
          <w:rPr>
            <w:noProof/>
            <w:webHidden/>
          </w:rPr>
          <w:instrText xml:space="preserve"> PAGEREF _Toc632545 \h </w:instrText>
        </w:r>
        <w:r w:rsidR="00166BB7">
          <w:rPr>
            <w:noProof/>
            <w:webHidden/>
          </w:rPr>
        </w:r>
        <w:r w:rsidR="00166BB7">
          <w:rPr>
            <w:noProof/>
            <w:webHidden/>
          </w:rPr>
          <w:fldChar w:fldCharType="separate"/>
        </w:r>
        <w:r w:rsidR="00166BB7">
          <w:rPr>
            <w:noProof/>
            <w:webHidden/>
          </w:rPr>
          <w:t>67</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6" w:history="1">
        <w:r w:rsidR="00166BB7" w:rsidRPr="006F2080">
          <w:rPr>
            <w:rStyle w:val="Hyperlink"/>
            <w:noProof/>
            <w14:scene3d>
              <w14:camera w14:prst="orthographicFront"/>
              <w14:lightRig w14:rig="threePt" w14:dir="t">
                <w14:rot w14:lat="0" w14:lon="0" w14:rev="0"/>
              </w14:lightRig>
            </w14:scene3d>
          </w:rPr>
          <w:t>4.3.12.2</w:t>
        </w:r>
        <w:r w:rsidR="00166BB7" w:rsidRPr="006F2080">
          <w:rPr>
            <w:rStyle w:val="Hyperlink"/>
            <w:noProof/>
          </w:rPr>
          <w:t xml:space="preserve"> KeySelector – XML Syntax</w:t>
        </w:r>
        <w:r w:rsidR="00166BB7">
          <w:rPr>
            <w:noProof/>
            <w:webHidden/>
          </w:rPr>
          <w:tab/>
        </w:r>
        <w:r w:rsidR="00166BB7">
          <w:rPr>
            <w:noProof/>
            <w:webHidden/>
          </w:rPr>
          <w:fldChar w:fldCharType="begin"/>
        </w:r>
        <w:r w:rsidR="00166BB7">
          <w:rPr>
            <w:noProof/>
            <w:webHidden/>
          </w:rPr>
          <w:instrText xml:space="preserve"> PAGEREF _Toc632546 \h </w:instrText>
        </w:r>
        <w:r w:rsidR="00166BB7">
          <w:rPr>
            <w:noProof/>
            <w:webHidden/>
          </w:rPr>
        </w:r>
        <w:r w:rsidR="00166BB7">
          <w:rPr>
            <w:noProof/>
            <w:webHidden/>
          </w:rPr>
          <w:fldChar w:fldCharType="separate"/>
        </w:r>
        <w:r w:rsidR="00166BB7">
          <w:rPr>
            <w:noProof/>
            <w:webHidden/>
          </w:rPr>
          <w:t>68</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47" w:history="1">
        <w:r w:rsidR="00166BB7" w:rsidRPr="006F2080">
          <w:rPr>
            <w:rStyle w:val="Hyperlink"/>
            <w:noProof/>
            <w14:scene3d>
              <w14:camera w14:prst="orthographicFront"/>
              <w14:lightRig w14:rig="threePt" w14:dir="t">
                <w14:rot w14:lat="0" w14:lon="0" w14:rev="0"/>
              </w14:lightRig>
            </w14:scene3d>
          </w:rPr>
          <w:t>4.3.13</w:t>
        </w:r>
        <w:r w:rsidR="00166BB7" w:rsidRPr="006F2080">
          <w:rPr>
            <w:rStyle w:val="Hyperlink"/>
            <w:noProof/>
          </w:rPr>
          <w:t xml:space="preserve"> Component X509Digest</w:t>
        </w:r>
        <w:r w:rsidR="00166BB7">
          <w:rPr>
            <w:noProof/>
            <w:webHidden/>
          </w:rPr>
          <w:tab/>
        </w:r>
        <w:r w:rsidR="00166BB7">
          <w:rPr>
            <w:noProof/>
            <w:webHidden/>
          </w:rPr>
          <w:fldChar w:fldCharType="begin"/>
        </w:r>
        <w:r w:rsidR="00166BB7">
          <w:rPr>
            <w:noProof/>
            <w:webHidden/>
          </w:rPr>
          <w:instrText xml:space="preserve"> PAGEREF _Toc632547 \h </w:instrText>
        </w:r>
        <w:r w:rsidR="00166BB7">
          <w:rPr>
            <w:noProof/>
            <w:webHidden/>
          </w:rPr>
        </w:r>
        <w:r w:rsidR="00166BB7">
          <w:rPr>
            <w:noProof/>
            <w:webHidden/>
          </w:rPr>
          <w:fldChar w:fldCharType="separate"/>
        </w:r>
        <w:r w:rsidR="00166BB7">
          <w:rPr>
            <w:noProof/>
            <w:webHidden/>
          </w:rPr>
          <w:t>68</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8" w:history="1">
        <w:r w:rsidR="00166BB7" w:rsidRPr="006F2080">
          <w:rPr>
            <w:rStyle w:val="Hyperlink"/>
            <w:noProof/>
            <w14:scene3d>
              <w14:camera w14:prst="orthographicFront"/>
              <w14:lightRig w14:rig="threePt" w14:dir="t">
                <w14:rot w14:lat="0" w14:lon="0" w14:rev="0"/>
              </w14:lightRig>
            </w14:scene3d>
          </w:rPr>
          <w:t>4.3.13.1</w:t>
        </w:r>
        <w:r w:rsidR="00166BB7" w:rsidRPr="006F2080">
          <w:rPr>
            <w:rStyle w:val="Hyperlink"/>
            <w:noProof/>
          </w:rPr>
          <w:t xml:space="preserve"> X509Digest – JSON Syntax</w:t>
        </w:r>
        <w:r w:rsidR="00166BB7">
          <w:rPr>
            <w:noProof/>
            <w:webHidden/>
          </w:rPr>
          <w:tab/>
        </w:r>
        <w:r w:rsidR="00166BB7">
          <w:rPr>
            <w:noProof/>
            <w:webHidden/>
          </w:rPr>
          <w:fldChar w:fldCharType="begin"/>
        </w:r>
        <w:r w:rsidR="00166BB7">
          <w:rPr>
            <w:noProof/>
            <w:webHidden/>
          </w:rPr>
          <w:instrText xml:space="preserve"> PAGEREF _Toc632548 \h </w:instrText>
        </w:r>
        <w:r w:rsidR="00166BB7">
          <w:rPr>
            <w:noProof/>
            <w:webHidden/>
          </w:rPr>
        </w:r>
        <w:r w:rsidR="00166BB7">
          <w:rPr>
            <w:noProof/>
            <w:webHidden/>
          </w:rPr>
          <w:fldChar w:fldCharType="separate"/>
        </w:r>
        <w:r w:rsidR="00166BB7">
          <w:rPr>
            <w:noProof/>
            <w:webHidden/>
          </w:rPr>
          <w:t>69</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49" w:history="1">
        <w:r w:rsidR="00166BB7" w:rsidRPr="006F2080">
          <w:rPr>
            <w:rStyle w:val="Hyperlink"/>
            <w:noProof/>
            <w14:scene3d>
              <w14:camera w14:prst="orthographicFront"/>
              <w14:lightRig w14:rig="threePt" w14:dir="t">
                <w14:rot w14:lat="0" w14:lon="0" w14:rev="0"/>
              </w14:lightRig>
            </w14:scene3d>
          </w:rPr>
          <w:t>4.3.13.2</w:t>
        </w:r>
        <w:r w:rsidR="00166BB7" w:rsidRPr="006F2080">
          <w:rPr>
            <w:rStyle w:val="Hyperlink"/>
            <w:noProof/>
          </w:rPr>
          <w:t xml:space="preserve"> X509Digest – XML Syntax</w:t>
        </w:r>
        <w:r w:rsidR="00166BB7">
          <w:rPr>
            <w:noProof/>
            <w:webHidden/>
          </w:rPr>
          <w:tab/>
        </w:r>
        <w:r w:rsidR="00166BB7">
          <w:rPr>
            <w:noProof/>
            <w:webHidden/>
          </w:rPr>
          <w:fldChar w:fldCharType="begin"/>
        </w:r>
        <w:r w:rsidR="00166BB7">
          <w:rPr>
            <w:noProof/>
            <w:webHidden/>
          </w:rPr>
          <w:instrText xml:space="preserve"> PAGEREF _Toc632549 \h </w:instrText>
        </w:r>
        <w:r w:rsidR="00166BB7">
          <w:rPr>
            <w:noProof/>
            <w:webHidden/>
          </w:rPr>
        </w:r>
        <w:r w:rsidR="00166BB7">
          <w:rPr>
            <w:noProof/>
            <w:webHidden/>
          </w:rPr>
          <w:fldChar w:fldCharType="separate"/>
        </w:r>
        <w:r w:rsidR="00166BB7">
          <w:rPr>
            <w:noProof/>
            <w:webHidden/>
          </w:rPr>
          <w:t>69</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50" w:history="1">
        <w:r w:rsidR="00166BB7" w:rsidRPr="006F2080">
          <w:rPr>
            <w:rStyle w:val="Hyperlink"/>
            <w:noProof/>
            <w14:scene3d>
              <w14:camera w14:prst="orthographicFront"/>
              <w14:lightRig w14:rig="threePt" w14:dir="t">
                <w14:rot w14:lat="0" w14:lon="0" w14:rev="0"/>
              </w14:lightRig>
            </w14:scene3d>
          </w:rPr>
          <w:t>4.3.14</w:t>
        </w:r>
        <w:r w:rsidR="00166BB7" w:rsidRPr="006F2080">
          <w:rPr>
            <w:rStyle w:val="Hyperlink"/>
            <w:noProof/>
          </w:rPr>
          <w:t xml:space="preserve"> Component PropertiesHolder</w:t>
        </w:r>
        <w:r w:rsidR="00166BB7">
          <w:rPr>
            <w:noProof/>
            <w:webHidden/>
          </w:rPr>
          <w:tab/>
        </w:r>
        <w:r w:rsidR="00166BB7">
          <w:rPr>
            <w:noProof/>
            <w:webHidden/>
          </w:rPr>
          <w:fldChar w:fldCharType="begin"/>
        </w:r>
        <w:r w:rsidR="00166BB7">
          <w:rPr>
            <w:noProof/>
            <w:webHidden/>
          </w:rPr>
          <w:instrText xml:space="preserve"> PAGEREF _Toc632550 \h </w:instrText>
        </w:r>
        <w:r w:rsidR="00166BB7">
          <w:rPr>
            <w:noProof/>
            <w:webHidden/>
          </w:rPr>
        </w:r>
        <w:r w:rsidR="00166BB7">
          <w:rPr>
            <w:noProof/>
            <w:webHidden/>
          </w:rPr>
          <w:fldChar w:fldCharType="separate"/>
        </w:r>
        <w:r w:rsidR="00166BB7">
          <w:rPr>
            <w:noProof/>
            <w:webHidden/>
          </w:rPr>
          <w:t>70</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1" w:history="1">
        <w:r w:rsidR="00166BB7" w:rsidRPr="006F2080">
          <w:rPr>
            <w:rStyle w:val="Hyperlink"/>
            <w:noProof/>
            <w14:scene3d>
              <w14:camera w14:prst="orthographicFront"/>
              <w14:lightRig w14:rig="threePt" w14:dir="t">
                <w14:rot w14:lat="0" w14:lon="0" w14:rev="0"/>
              </w14:lightRig>
            </w14:scene3d>
          </w:rPr>
          <w:t>4.3.14.1</w:t>
        </w:r>
        <w:r w:rsidR="00166BB7" w:rsidRPr="006F2080">
          <w:rPr>
            <w:rStyle w:val="Hyperlink"/>
            <w:noProof/>
          </w:rPr>
          <w:t xml:space="preserve"> PropertiesHolder – JSON Syntax</w:t>
        </w:r>
        <w:r w:rsidR="00166BB7">
          <w:rPr>
            <w:noProof/>
            <w:webHidden/>
          </w:rPr>
          <w:tab/>
        </w:r>
        <w:r w:rsidR="00166BB7">
          <w:rPr>
            <w:noProof/>
            <w:webHidden/>
          </w:rPr>
          <w:fldChar w:fldCharType="begin"/>
        </w:r>
        <w:r w:rsidR="00166BB7">
          <w:rPr>
            <w:noProof/>
            <w:webHidden/>
          </w:rPr>
          <w:instrText xml:space="preserve"> PAGEREF _Toc632551 \h </w:instrText>
        </w:r>
        <w:r w:rsidR="00166BB7">
          <w:rPr>
            <w:noProof/>
            <w:webHidden/>
          </w:rPr>
        </w:r>
        <w:r w:rsidR="00166BB7">
          <w:rPr>
            <w:noProof/>
            <w:webHidden/>
          </w:rPr>
          <w:fldChar w:fldCharType="separate"/>
        </w:r>
        <w:r w:rsidR="00166BB7">
          <w:rPr>
            <w:noProof/>
            <w:webHidden/>
          </w:rPr>
          <w:t>70</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2" w:history="1">
        <w:r w:rsidR="00166BB7" w:rsidRPr="006F2080">
          <w:rPr>
            <w:rStyle w:val="Hyperlink"/>
            <w:noProof/>
            <w14:scene3d>
              <w14:camera w14:prst="orthographicFront"/>
              <w14:lightRig w14:rig="threePt" w14:dir="t">
                <w14:rot w14:lat="0" w14:lon="0" w14:rev="0"/>
              </w14:lightRig>
            </w14:scene3d>
          </w:rPr>
          <w:t>4.3.14.2</w:t>
        </w:r>
        <w:r w:rsidR="00166BB7" w:rsidRPr="006F2080">
          <w:rPr>
            <w:rStyle w:val="Hyperlink"/>
            <w:noProof/>
          </w:rPr>
          <w:t xml:space="preserve"> PropertiesHolder – XML Syntax</w:t>
        </w:r>
        <w:r w:rsidR="00166BB7">
          <w:rPr>
            <w:noProof/>
            <w:webHidden/>
          </w:rPr>
          <w:tab/>
        </w:r>
        <w:r w:rsidR="00166BB7">
          <w:rPr>
            <w:noProof/>
            <w:webHidden/>
          </w:rPr>
          <w:fldChar w:fldCharType="begin"/>
        </w:r>
        <w:r w:rsidR="00166BB7">
          <w:rPr>
            <w:noProof/>
            <w:webHidden/>
          </w:rPr>
          <w:instrText xml:space="preserve"> PAGEREF _Toc632552 \h </w:instrText>
        </w:r>
        <w:r w:rsidR="00166BB7">
          <w:rPr>
            <w:noProof/>
            <w:webHidden/>
          </w:rPr>
        </w:r>
        <w:r w:rsidR="00166BB7">
          <w:rPr>
            <w:noProof/>
            <w:webHidden/>
          </w:rPr>
          <w:fldChar w:fldCharType="separate"/>
        </w:r>
        <w:r w:rsidR="00166BB7">
          <w:rPr>
            <w:noProof/>
            <w:webHidden/>
          </w:rPr>
          <w:t>70</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53" w:history="1">
        <w:r w:rsidR="00166BB7" w:rsidRPr="006F2080">
          <w:rPr>
            <w:rStyle w:val="Hyperlink"/>
            <w:noProof/>
            <w14:scene3d>
              <w14:camera w14:prst="orthographicFront"/>
              <w14:lightRig w14:rig="threePt" w14:dir="t">
                <w14:rot w14:lat="0" w14:lon="0" w14:rev="0"/>
              </w14:lightRig>
            </w14:scene3d>
          </w:rPr>
          <w:t>4.3.15</w:t>
        </w:r>
        <w:r w:rsidR="00166BB7" w:rsidRPr="006F2080">
          <w:rPr>
            <w:rStyle w:val="Hyperlink"/>
            <w:noProof/>
          </w:rPr>
          <w:t xml:space="preserve"> Component Properties</w:t>
        </w:r>
        <w:r w:rsidR="00166BB7">
          <w:rPr>
            <w:noProof/>
            <w:webHidden/>
          </w:rPr>
          <w:tab/>
        </w:r>
        <w:r w:rsidR="00166BB7">
          <w:rPr>
            <w:noProof/>
            <w:webHidden/>
          </w:rPr>
          <w:fldChar w:fldCharType="begin"/>
        </w:r>
        <w:r w:rsidR="00166BB7">
          <w:rPr>
            <w:noProof/>
            <w:webHidden/>
          </w:rPr>
          <w:instrText xml:space="preserve"> PAGEREF _Toc632553 \h </w:instrText>
        </w:r>
        <w:r w:rsidR="00166BB7">
          <w:rPr>
            <w:noProof/>
            <w:webHidden/>
          </w:rPr>
        </w:r>
        <w:r w:rsidR="00166BB7">
          <w:rPr>
            <w:noProof/>
            <w:webHidden/>
          </w:rPr>
          <w:fldChar w:fldCharType="separate"/>
        </w:r>
        <w:r w:rsidR="00166BB7">
          <w:rPr>
            <w:noProof/>
            <w:webHidden/>
          </w:rPr>
          <w:t>71</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4" w:history="1">
        <w:r w:rsidR="00166BB7" w:rsidRPr="006F2080">
          <w:rPr>
            <w:rStyle w:val="Hyperlink"/>
            <w:noProof/>
            <w14:scene3d>
              <w14:camera w14:prst="orthographicFront"/>
              <w14:lightRig w14:rig="threePt" w14:dir="t">
                <w14:rot w14:lat="0" w14:lon="0" w14:rev="0"/>
              </w14:lightRig>
            </w14:scene3d>
          </w:rPr>
          <w:t>4.3.15.1</w:t>
        </w:r>
        <w:r w:rsidR="00166BB7" w:rsidRPr="006F2080">
          <w:rPr>
            <w:rStyle w:val="Hyperlink"/>
            <w:noProof/>
          </w:rPr>
          <w:t xml:space="preserve"> Properties – JSON Syntax</w:t>
        </w:r>
        <w:r w:rsidR="00166BB7">
          <w:rPr>
            <w:noProof/>
            <w:webHidden/>
          </w:rPr>
          <w:tab/>
        </w:r>
        <w:r w:rsidR="00166BB7">
          <w:rPr>
            <w:noProof/>
            <w:webHidden/>
          </w:rPr>
          <w:fldChar w:fldCharType="begin"/>
        </w:r>
        <w:r w:rsidR="00166BB7">
          <w:rPr>
            <w:noProof/>
            <w:webHidden/>
          </w:rPr>
          <w:instrText xml:space="preserve"> PAGEREF _Toc632554 \h </w:instrText>
        </w:r>
        <w:r w:rsidR="00166BB7">
          <w:rPr>
            <w:noProof/>
            <w:webHidden/>
          </w:rPr>
        </w:r>
        <w:r w:rsidR="00166BB7">
          <w:rPr>
            <w:noProof/>
            <w:webHidden/>
          </w:rPr>
          <w:fldChar w:fldCharType="separate"/>
        </w:r>
        <w:r w:rsidR="00166BB7">
          <w:rPr>
            <w:noProof/>
            <w:webHidden/>
          </w:rPr>
          <w:t>71</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5" w:history="1">
        <w:r w:rsidR="00166BB7" w:rsidRPr="006F2080">
          <w:rPr>
            <w:rStyle w:val="Hyperlink"/>
            <w:noProof/>
            <w14:scene3d>
              <w14:camera w14:prst="orthographicFront"/>
              <w14:lightRig w14:rig="threePt" w14:dir="t">
                <w14:rot w14:lat="0" w14:lon="0" w14:rev="0"/>
              </w14:lightRig>
            </w14:scene3d>
          </w:rPr>
          <w:t>4.3.15.2</w:t>
        </w:r>
        <w:r w:rsidR="00166BB7" w:rsidRPr="006F2080">
          <w:rPr>
            <w:rStyle w:val="Hyperlink"/>
            <w:noProof/>
          </w:rPr>
          <w:t xml:space="preserve"> Properties – XML Syntax</w:t>
        </w:r>
        <w:r w:rsidR="00166BB7">
          <w:rPr>
            <w:noProof/>
            <w:webHidden/>
          </w:rPr>
          <w:tab/>
        </w:r>
        <w:r w:rsidR="00166BB7">
          <w:rPr>
            <w:noProof/>
            <w:webHidden/>
          </w:rPr>
          <w:fldChar w:fldCharType="begin"/>
        </w:r>
        <w:r w:rsidR="00166BB7">
          <w:rPr>
            <w:noProof/>
            <w:webHidden/>
          </w:rPr>
          <w:instrText xml:space="preserve"> PAGEREF _Toc632555 \h </w:instrText>
        </w:r>
        <w:r w:rsidR="00166BB7">
          <w:rPr>
            <w:noProof/>
            <w:webHidden/>
          </w:rPr>
        </w:r>
        <w:r w:rsidR="00166BB7">
          <w:rPr>
            <w:noProof/>
            <w:webHidden/>
          </w:rPr>
          <w:fldChar w:fldCharType="separate"/>
        </w:r>
        <w:r w:rsidR="00166BB7">
          <w:rPr>
            <w:noProof/>
            <w:webHidden/>
          </w:rPr>
          <w:t>72</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56" w:history="1">
        <w:r w:rsidR="00166BB7" w:rsidRPr="006F2080">
          <w:rPr>
            <w:rStyle w:val="Hyperlink"/>
            <w:noProof/>
            <w14:scene3d>
              <w14:camera w14:prst="orthographicFront"/>
              <w14:lightRig w14:rig="threePt" w14:dir="t">
                <w14:rot w14:lat="0" w14:lon="0" w14:rev="0"/>
              </w14:lightRig>
            </w14:scene3d>
          </w:rPr>
          <w:t>4.3.16</w:t>
        </w:r>
        <w:r w:rsidR="00166BB7" w:rsidRPr="006F2080">
          <w:rPr>
            <w:rStyle w:val="Hyperlink"/>
            <w:noProof/>
          </w:rPr>
          <w:t xml:space="preserve"> Component Property</w:t>
        </w:r>
        <w:r w:rsidR="00166BB7">
          <w:rPr>
            <w:noProof/>
            <w:webHidden/>
          </w:rPr>
          <w:tab/>
        </w:r>
        <w:r w:rsidR="00166BB7">
          <w:rPr>
            <w:noProof/>
            <w:webHidden/>
          </w:rPr>
          <w:fldChar w:fldCharType="begin"/>
        </w:r>
        <w:r w:rsidR="00166BB7">
          <w:rPr>
            <w:noProof/>
            <w:webHidden/>
          </w:rPr>
          <w:instrText xml:space="preserve"> PAGEREF _Toc632556 \h </w:instrText>
        </w:r>
        <w:r w:rsidR="00166BB7">
          <w:rPr>
            <w:noProof/>
            <w:webHidden/>
          </w:rPr>
        </w:r>
        <w:r w:rsidR="00166BB7">
          <w:rPr>
            <w:noProof/>
            <w:webHidden/>
          </w:rPr>
          <w:fldChar w:fldCharType="separate"/>
        </w:r>
        <w:r w:rsidR="00166BB7">
          <w:rPr>
            <w:noProof/>
            <w:webHidden/>
          </w:rPr>
          <w:t>72</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7" w:history="1">
        <w:r w:rsidR="00166BB7" w:rsidRPr="006F2080">
          <w:rPr>
            <w:rStyle w:val="Hyperlink"/>
            <w:noProof/>
            <w14:scene3d>
              <w14:camera w14:prst="orthographicFront"/>
              <w14:lightRig w14:rig="threePt" w14:dir="t">
                <w14:rot w14:lat="0" w14:lon="0" w14:rev="0"/>
              </w14:lightRig>
            </w14:scene3d>
          </w:rPr>
          <w:t>4.3.16.1</w:t>
        </w:r>
        <w:r w:rsidR="00166BB7" w:rsidRPr="006F2080">
          <w:rPr>
            <w:rStyle w:val="Hyperlink"/>
            <w:noProof/>
          </w:rPr>
          <w:t xml:space="preserve"> Property – JSON Syntax</w:t>
        </w:r>
        <w:r w:rsidR="00166BB7">
          <w:rPr>
            <w:noProof/>
            <w:webHidden/>
          </w:rPr>
          <w:tab/>
        </w:r>
        <w:r w:rsidR="00166BB7">
          <w:rPr>
            <w:noProof/>
            <w:webHidden/>
          </w:rPr>
          <w:fldChar w:fldCharType="begin"/>
        </w:r>
        <w:r w:rsidR="00166BB7">
          <w:rPr>
            <w:noProof/>
            <w:webHidden/>
          </w:rPr>
          <w:instrText xml:space="preserve"> PAGEREF _Toc632557 \h </w:instrText>
        </w:r>
        <w:r w:rsidR="00166BB7">
          <w:rPr>
            <w:noProof/>
            <w:webHidden/>
          </w:rPr>
        </w:r>
        <w:r w:rsidR="00166BB7">
          <w:rPr>
            <w:noProof/>
            <w:webHidden/>
          </w:rPr>
          <w:fldChar w:fldCharType="separate"/>
        </w:r>
        <w:r w:rsidR="00166BB7">
          <w:rPr>
            <w:noProof/>
            <w:webHidden/>
          </w:rPr>
          <w:t>72</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58" w:history="1">
        <w:r w:rsidR="00166BB7" w:rsidRPr="006F2080">
          <w:rPr>
            <w:rStyle w:val="Hyperlink"/>
            <w:noProof/>
            <w14:scene3d>
              <w14:camera w14:prst="orthographicFront"/>
              <w14:lightRig w14:rig="threePt" w14:dir="t">
                <w14:rot w14:lat="0" w14:lon="0" w14:rev="0"/>
              </w14:lightRig>
            </w14:scene3d>
          </w:rPr>
          <w:t>4.3.16.2</w:t>
        </w:r>
        <w:r w:rsidR="00166BB7" w:rsidRPr="006F2080">
          <w:rPr>
            <w:rStyle w:val="Hyperlink"/>
            <w:noProof/>
          </w:rPr>
          <w:t xml:space="preserve"> Property – XML Syntax</w:t>
        </w:r>
        <w:r w:rsidR="00166BB7">
          <w:rPr>
            <w:noProof/>
            <w:webHidden/>
          </w:rPr>
          <w:tab/>
        </w:r>
        <w:r w:rsidR="00166BB7">
          <w:rPr>
            <w:noProof/>
            <w:webHidden/>
          </w:rPr>
          <w:fldChar w:fldCharType="begin"/>
        </w:r>
        <w:r w:rsidR="00166BB7">
          <w:rPr>
            <w:noProof/>
            <w:webHidden/>
          </w:rPr>
          <w:instrText xml:space="preserve"> PAGEREF _Toc632558 \h </w:instrText>
        </w:r>
        <w:r w:rsidR="00166BB7">
          <w:rPr>
            <w:noProof/>
            <w:webHidden/>
          </w:rPr>
        </w:r>
        <w:r w:rsidR="00166BB7">
          <w:rPr>
            <w:noProof/>
            <w:webHidden/>
          </w:rPr>
          <w:fldChar w:fldCharType="separate"/>
        </w:r>
        <w:r w:rsidR="00166BB7">
          <w:rPr>
            <w:noProof/>
            <w:webHidden/>
          </w:rPr>
          <w:t>73</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59" w:history="1">
        <w:r w:rsidR="00166BB7" w:rsidRPr="006F2080">
          <w:rPr>
            <w:rStyle w:val="Hyperlink"/>
            <w:noProof/>
            <w14:scene3d>
              <w14:camera w14:prst="orthographicFront"/>
              <w14:lightRig w14:rig="threePt" w14:dir="t">
                <w14:rot w14:lat="0" w14:lon="0" w14:rev="0"/>
              </w14:lightRig>
            </w14:scene3d>
          </w:rPr>
          <w:t>4.3.17</w:t>
        </w:r>
        <w:r w:rsidR="00166BB7" w:rsidRPr="006F2080">
          <w:rPr>
            <w:rStyle w:val="Hyperlink"/>
            <w:noProof/>
          </w:rPr>
          <w:t xml:space="preserve"> Component IncludeObject</w:t>
        </w:r>
        <w:r w:rsidR="00166BB7">
          <w:rPr>
            <w:noProof/>
            <w:webHidden/>
          </w:rPr>
          <w:tab/>
        </w:r>
        <w:r w:rsidR="00166BB7">
          <w:rPr>
            <w:noProof/>
            <w:webHidden/>
          </w:rPr>
          <w:fldChar w:fldCharType="begin"/>
        </w:r>
        <w:r w:rsidR="00166BB7">
          <w:rPr>
            <w:noProof/>
            <w:webHidden/>
          </w:rPr>
          <w:instrText xml:space="preserve"> PAGEREF _Toc632559 \h </w:instrText>
        </w:r>
        <w:r w:rsidR="00166BB7">
          <w:rPr>
            <w:noProof/>
            <w:webHidden/>
          </w:rPr>
        </w:r>
        <w:r w:rsidR="00166BB7">
          <w:rPr>
            <w:noProof/>
            <w:webHidden/>
          </w:rPr>
          <w:fldChar w:fldCharType="separate"/>
        </w:r>
        <w:r w:rsidR="00166BB7">
          <w:rPr>
            <w:noProof/>
            <w:webHidden/>
          </w:rPr>
          <w:t>73</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0" w:history="1">
        <w:r w:rsidR="00166BB7" w:rsidRPr="006F2080">
          <w:rPr>
            <w:rStyle w:val="Hyperlink"/>
            <w:noProof/>
            <w14:scene3d>
              <w14:camera w14:prst="orthographicFront"/>
              <w14:lightRig w14:rig="threePt" w14:dir="t">
                <w14:rot w14:lat="0" w14:lon="0" w14:rev="0"/>
              </w14:lightRig>
            </w14:scene3d>
          </w:rPr>
          <w:t>4.3.17.1</w:t>
        </w:r>
        <w:r w:rsidR="00166BB7" w:rsidRPr="006F2080">
          <w:rPr>
            <w:rStyle w:val="Hyperlink"/>
            <w:noProof/>
          </w:rPr>
          <w:t xml:space="preserve"> IncludeObject – JSON Syntax</w:t>
        </w:r>
        <w:r w:rsidR="00166BB7">
          <w:rPr>
            <w:noProof/>
            <w:webHidden/>
          </w:rPr>
          <w:tab/>
        </w:r>
        <w:r w:rsidR="00166BB7">
          <w:rPr>
            <w:noProof/>
            <w:webHidden/>
          </w:rPr>
          <w:fldChar w:fldCharType="begin"/>
        </w:r>
        <w:r w:rsidR="00166BB7">
          <w:rPr>
            <w:noProof/>
            <w:webHidden/>
          </w:rPr>
          <w:instrText xml:space="preserve"> PAGEREF _Toc632560 \h </w:instrText>
        </w:r>
        <w:r w:rsidR="00166BB7">
          <w:rPr>
            <w:noProof/>
            <w:webHidden/>
          </w:rPr>
        </w:r>
        <w:r w:rsidR="00166BB7">
          <w:rPr>
            <w:noProof/>
            <w:webHidden/>
          </w:rPr>
          <w:fldChar w:fldCharType="separate"/>
        </w:r>
        <w:r w:rsidR="00166BB7">
          <w:rPr>
            <w:noProof/>
            <w:webHidden/>
          </w:rPr>
          <w:t>73</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1" w:history="1">
        <w:r w:rsidR="00166BB7" w:rsidRPr="006F2080">
          <w:rPr>
            <w:rStyle w:val="Hyperlink"/>
            <w:noProof/>
            <w14:scene3d>
              <w14:camera w14:prst="orthographicFront"/>
              <w14:lightRig w14:rig="threePt" w14:dir="t">
                <w14:rot w14:lat="0" w14:lon="0" w14:rev="0"/>
              </w14:lightRig>
            </w14:scene3d>
          </w:rPr>
          <w:t>4.3.17.2</w:t>
        </w:r>
        <w:r w:rsidR="00166BB7" w:rsidRPr="006F2080">
          <w:rPr>
            <w:rStyle w:val="Hyperlink"/>
            <w:noProof/>
          </w:rPr>
          <w:t xml:space="preserve"> IncludeObject – XML Syntax</w:t>
        </w:r>
        <w:r w:rsidR="00166BB7">
          <w:rPr>
            <w:noProof/>
            <w:webHidden/>
          </w:rPr>
          <w:tab/>
        </w:r>
        <w:r w:rsidR="00166BB7">
          <w:rPr>
            <w:noProof/>
            <w:webHidden/>
          </w:rPr>
          <w:fldChar w:fldCharType="begin"/>
        </w:r>
        <w:r w:rsidR="00166BB7">
          <w:rPr>
            <w:noProof/>
            <w:webHidden/>
          </w:rPr>
          <w:instrText xml:space="preserve"> PAGEREF _Toc632561 \h </w:instrText>
        </w:r>
        <w:r w:rsidR="00166BB7">
          <w:rPr>
            <w:noProof/>
            <w:webHidden/>
          </w:rPr>
        </w:r>
        <w:r w:rsidR="00166BB7">
          <w:rPr>
            <w:noProof/>
            <w:webHidden/>
          </w:rPr>
          <w:fldChar w:fldCharType="separate"/>
        </w:r>
        <w:r w:rsidR="00166BB7">
          <w:rPr>
            <w:noProof/>
            <w:webHidden/>
          </w:rPr>
          <w:t>74</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62" w:history="1">
        <w:r w:rsidR="00166BB7" w:rsidRPr="006F2080">
          <w:rPr>
            <w:rStyle w:val="Hyperlink"/>
            <w:noProof/>
            <w14:scene3d>
              <w14:camera w14:prst="orthographicFront"/>
              <w14:lightRig w14:rig="threePt" w14:dir="t">
                <w14:rot w14:lat="0" w14:lon="0" w14:rev="0"/>
              </w14:lightRig>
            </w14:scene3d>
          </w:rPr>
          <w:t>4.3.18</w:t>
        </w:r>
        <w:r w:rsidR="00166BB7" w:rsidRPr="006F2080">
          <w:rPr>
            <w:rStyle w:val="Hyperlink"/>
            <w:noProof/>
          </w:rPr>
          <w:t xml:space="preserve"> Component SignaturePlacement</w:t>
        </w:r>
        <w:r w:rsidR="00166BB7">
          <w:rPr>
            <w:noProof/>
            <w:webHidden/>
          </w:rPr>
          <w:tab/>
        </w:r>
        <w:r w:rsidR="00166BB7">
          <w:rPr>
            <w:noProof/>
            <w:webHidden/>
          </w:rPr>
          <w:fldChar w:fldCharType="begin"/>
        </w:r>
        <w:r w:rsidR="00166BB7">
          <w:rPr>
            <w:noProof/>
            <w:webHidden/>
          </w:rPr>
          <w:instrText xml:space="preserve"> PAGEREF _Toc632562 \h </w:instrText>
        </w:r>
        <w:r w:rsidR="00166BB7">
          <w:rPr>
            <w:noProof/>
            <w:webHidden/>
          </w:rPr>
        </w:r>
        <w:r w:rsidR="00166BB7">
          <w:rPr>
            <w:noProof/>
            <w:webHidden/>
          </w:rPr>
          <w:fldChar w:fldCharType="separate"/>
        </w:r>
        <w:r w:rsidR="00166BB7">
          <w:rPr>
            <w:noProof/>
            <w:webHidden/>
          </w:rPr>
          <w:t>74</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3" w:history="1">
        <w:r w:rsidR="00166BB7" w:rsidRPr="006F2080">
          <w:rPr>
            <w:rStyle w:val="Hyperlink"/>
            <w:noProof/>
            <w14:scene3d>
              <w14:camera w14:prst="orthographicFront"/>
              <w14:lightRig w14:rig="threePt" w14:dir="t">
                <w14:rot w14:lat="0" w14:lon="0" w14:rev="0"/>
              </w14:lightRig>
            </w14:scene3d>
          </w:rPr>
          <w:t>4.3.18.1</w:t>
        </w:r>
        <w:r w:rsidR="00166BB7" w:rsidRPr="006F2080">
          <w:rPr>
            <w:rStyle w:val="Hyperlink"/>
            <w:noProof/>
          </w:rPr>
          <w:t xml:space="preserve"> SignaturePlacement – JSON Syntax</w:t>
        </w:r>
        <w:r w:rsidR="00166BB7">
          <w:rPr>
            <w:noProof/>
            <w:webHidden/>
          </w:rPr>
          <w:tab/>
        </w:r>
        <w:r w:rsidR="00166BB7">
          <w:rPr>
            <w:noProof/>
            <w:webHidden/>
          </w:rPr>
          <w:fldChar w:fldCharType="begin"/>
        </w:r>
        <w:r w:rsidR="00166BB7">
          <w:rPr>
            <w:noProof/>
            <w:webHidden/>
          </w:rPr>
          <w:instrText xml:space="preserve"> PAGEREF _Toc632563 \h </w:instrText>
        </w:r>
        <w:r w:rsidR="00166BB7">
          <w:rPr>
            <w:noProof/>
            <w:webHidden/>
          </w:rPr>
        </w:r>
        <w:r w:rsidR="00166BB7">
          <w:rPr>
            <w:noProof/>
            <w:webHidden/>
          </w:rPr>
          <w:fldChar w:fldCharType="separate"/>
        </w:r>
        <w:r w:rsidR="00166BB7">
          <w:rPr>
            <w:noProof/>
            <w:webHidden/>
          </w:rPr>
          <w:t>75</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4" w:history="1">
        <w:r w:rsidR="00166BB7" w:rsidRPr="006F2080">
          <w:rPr>
            <w:rStyle w:val="Hyperlink"/>
            <w:noProof/>
            <w14:scene3d>
              <w14:camera w14:prst="orthographicFront"/>
              <w14:lightRig w14:rig="threePt" w14:dir="t">
                <w14:rot w14:lat="0" w14:lon="0" w14:rev="0"/>
              </w14:lightRig>
            </w14:scene3d>
          </w:rPr>
          <w:t>4.3.18.2</w:t>
        </w:r>
        <w:r w:rsidR="00166BB7" w:rsidRPr="006F2080">
          <w:rPr>
            <w:rStyle w:val="Hyperlink"/>
            <w:noProof/>
          </w:rPr>
          <w:t xml:space="preserve"> SignaturePlacement – XML Syntax</w:t>
        </w:r>
        <w:r w:rsidR="00166BB7">
          <w:rPr>
            <w:noProof/>
            <w:webHidden/>
          </w:rPr>
          <w:tab/>
        </w:r>
        <w:r w:rsidR="00166BB7">
          <w:rPr>
            <w:noProof/>
            <w:webHidden/>
          </w:rPr>
          <w:fldChar w:fldCharType="begin"/>
        </w:r>
        <w:r w:rsidR="00166BB7">
          <w:rPr>
            <w:noProof/>
            <w:webHidden/>
          </w:rPr>
          <w:instrText xml:space="preserve"> PAGEREF _Toc632564 \h </w:instrText>
        </w:r>
        <w:r w:rsidR="00166BB7">
          <w:rPr>
            <w:noProof/>
            <w:webHidden/>
          </w:rPr>
        </w:r>
        <w:r w:rsidR="00166BB7">
          <w:rPr>
            <w:noProof/>
            <w:webHidden/>
          </w:rPr>
          <w:fldChar w:fldCharType="separate"/>
        </w:r>
        <w:r w:rsidR="00166BB7">
          <w:rPr>
            <w:noProof/>
            <w:webHidden/>
          </w:rPr>
          <w:t>76</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65" w:history="1">
        <w:r w:rsidR="00166BB7" w:rsidRPr="006F2080">
          <w:rPr>
            <w:rStyle w:val="Hyperlink"/>
            <w:noProof/>
            <w14:scene3d>
              <w14:camera w14:prst="orthographicFront"/>
              <w14:lightRig w14:rig="threePt" w14:dir="t">
                <w14:rot w14:lat="0" w14:lon="0" w14:rev="0"/>
              </w14:lightRig>
            </w14:scene3d>
          </w:rPr>
          <w:t>4.3.19</w:t>
        </w:r>
        <w:r w:rsidR="00166BB7" w:rsidRPr="006F2080">
          <w:rPr>
            <w:rStyle w:val="Hyperlink"/>
            <w:noProof/>
          </w:rPr>
          <w:t xml:space="preserve"> Component DocumentWithSignature</w:t>
        </w:r>
        <w:r w:rsidR="00166BB7">
          <w:rPr>
            <w:noProof/>
            <w:webHidden/>
          </w:rPr>
          <w:tab/>
        </w:r>
        <w:r w:rsidR="00166BB7">
          <w:rPr>
            <w:noProof/>
            <w:webHidden/>
          </w:rPr>
          <w:fldChar w:fldCharType="begin"/>
        </w:r>
        <w:r w:rsidR="00166BB7">
          <w:rPr>
            <w:noProof/>
            <w:webHidden/>
          </w:rPr>
          <w:instrText xml:space="preserve"> PAGEREF _Toc632565 \h </w:instrText>
        </w:r>
        <w:r w:rsidR="00166BB7">
          <w:rPr>
            <w:noProof/>
            <w:webHidden/>
          </w:rPr>
        </w:r>
        <w:r w:rsidR="00166BB7">
          <w:rPr>
            <w:noProof/>
            <w:webHidden/>
          </w:rPr>
          <w:fldChar w:fldCharType="separate"/>
        </w:r>
        <w:r w:rsidR="00166BB7">
          <w:rPr>
            <w:noProof/>
            <w:webHidden/>
          </w:rPr>
          <w:t>76</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6" w:history="1">
        <w:r w:rsidR="00166BB7" w:rsidRPr="006F2080">
          <w:rPr>
            <w:rStyle w:val="Hyperlink"/>
            <w:noProof/>
            <w14:scene3d>
              <w14:camera w14:prst="orthographicFront"/>
              <w14:lightRig w14:rig="threePt" w14:dir="t">
                <w14:rot w14:lat="0" w14:lon="0" w14:rev="0"/>
              </w14:lightRig>
            </w14:scene3d>
          </w:rPr>
          <w:t>4.3.19.1</w:t>
        </w:r>
        <w:r w:rsidR="00166BB7" w:rsidRPr="006F2080">
          <w:rPr>
            <w:rStyle w:val="Hyperlink"/>
            <w:noProof/>
          </w:rPr>
          <w:t xml:space="preserve"> DocumentWithSignature – JSON Syntax</w:t>
        </w:r>
        <w:r w:rsidR="00166BB7">
          <w:rPr>
            <w:noProof/>
            <w:webHidden/>
          </w:rPr>
          <w:tab/>
        </w:r>
        <w:r w:rsidR="00166BB7">
          <w:rPr>
            <w:noProof/>
            <w:webHidden/>
          </w:rPr>
          <w:fldChar w:fldCharType="begin"/>
        </w:r>
        <w:r w:rsidR="00166BB7">
          <w:rPr>
            <w:noProof/>
            <w:webHidden/>
          </w:rPr>
          <w:instrText xml:space="preserve"> PAGEREF _Toc632566 \h </w:instrText>
        </w:r>
        <w:r w:rsidR="00166BB7">
          <w:rPr>
            <w:noProof/>
            <w:webHidden/>
          </w:rPr>
        </w:r>
        <w:r w:rsidR="00166BB7">
          <w:rPr>
            <w:noProof/>
            <w:webHidden/>
          </w:rPr>
          <w:fldChar w:fldCharType="separate"/>
        </w:r>
        <w:r w:rsidR="00166BB7">
          <w:rPr>
            <w:noProof/>
            <w:webHidden/>
          </w:rPr>
          <w:t>77</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7" w:history="1">
        <w:r w:rsidR="00166BB7" w:rsidRPr="006F2080">
          <w:rPr>
            <w:rStyle w:val="Hyperlink"/>
            <w:noProof/>
            <w14:scene3d>
              <w14:camera w14:prst="orthographicFront"/>
              <w14:lightRig w14:rig="threePt" w14:dir="t">
                <w14:rot w14:lat="0" w14:lon="0" w14:rev="0"/>
              </w14:lightRig>
            </w14:scene3d>
          </w:rPr>
          <w:t>4.3.19.2</w:t>
        </w:r>
        <w:r w:rsidR="00166BB7" w:rsidRPr="006F2080">
          <w:rPr>
            <w:rStyle w:val="Hyperlink"/>
            <w:noProof/>
          </w:rPr>
          <w:t xml:space="preserve"> DocumentWithSignature – XML Syntax</w:t>
        </w:r>
        <w:r w:rsidR="00166BB7">
          <w:rPr>
            <w:noProof/>
            <w:webHidden/>
          </w:rPr>
          <w:tab/>
        </w:r>
        <w:r w:rsidR="00166BB7">
          <w:rPr>
            <w:noProof/>
            <w:webHidden/>
          </w:rPr>
          <w:fldChar w:fldCharType="begin"/>
        </w:r>
        <w:r w:rsidR="00166BB7">
          <w:rPr>
            <w:noProof/>
            <w:webHidden/>
          </w:rPr>
          <w:instrText xml:space="preserve"> PAGEREF _Toc632567 \h </w:instrText>
        </w:r>
        <w:r w:rsidR="00166BB7">
          <w:rPr>
            <w:noProof/>
            <w:webHidden/>
          </w:rPr>
        </w:r>
        <w:r w:rsidR="00166BB7">
          <w:rPr>
            <w:noProof/>
            <w:webHidden/>
          </w:rPr>
          <w:fldChar w:fldCharType="separate"/>
        </w:r>
        <w:r w:rsidR="00166BB7">
          <w:rPr>
            <w:noProof/>
            <w:webHidden/>
          </w:rPr>
          <w:t>77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68" w:history="1">
        <w:r w:rsidR="00166BB7" w:rsidRPr="006F2080">
          <w:rPr>
            <w:rStyle w:val="Hyperlink"/>
            <w:noProof/>
            <w14:scene3d>
              <w14:camera w14:prst="orthographicFront"/>
              <w14:lightRig w14:rig="threePt" w14:dir="t">
                <w14:rot w14:lat="0" w14:lon="0" w14:rev="0"/>
              </w14:lightRig>
            </w14:scene3d>
          </w:rPr>
          <w:t>4.3.20</w:t>
        </w:r>
        <w:r w:rsidR="00166BB7" w:rsidRPr="006F2080">
          <w:rPr>
            <w:rStyle w:val="Hyperlink"/>
            <w:noProof/>
          </w:rPr>
          <w:t xml:space="preserve"> Component SignedReferences</w:t>
        </w:r>
        <w:r w:rsidR="00166BB7">
          <w:rPr>
            <w:noProof/>
            <w:webHidden/>
          </w:rPr>
          <w:tab/>
        </w:r>
        <w:r w:rsidR="00166BB7">
          <w:rPr>
            <w:noProof/>
            <w:webHidden/>
          </w:rPr>
          <w:fldChar w:fldCharType="begin"/>
        </w:r>
        <w:r w:rsidR="00166BB7">
          <w:rPr>
            <w:noProof/>
            <w:webHidden/>
          </w:rPr>
          <w:instrText xml:space="preserve"> PAGEREF _Toc632568 \h </w:instrText>
        </w:r>
        <w:r w:rsidR="00166BB7">
          <w:rPr>
            <w:noProof/>
            <w:webHidden/>
          </w:rPr>
        </w:r>
        <w:r w:rsidR="00166BB7">
          <w:rPr>
            <w:noProof/>
            <w:webHidden/>
          </w:rPr>
          <w:fldChar w:fldCharType="separate"/>
        </w:r>
        <w:r w:rsidR="00166BB7">
          <w:rPr>
            <w:noProof/>
            <w:webHidden/>
          </w:rPr>
          <w:t>78</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69" w:history="1">
        <w:r w:rsidR="00166BB7" w:rsidRPr="006F2080">
          <w:rPr>
            <w:rStyle w:val="Hyperlink"/>
            <w:noProof/>
            <w14:scene3d>
              <w14:camera w14:prst="orthographicFront"/>
              <w14:lightRig w14:rig="threePt" w14:dir="t">
                <w14:rot w14:lat="0" w14:lon="0" w14:rev="0"/>
              </w14:lightRig>
            </w14:scene3d>
          </w:rPr>
          <w:t>4.3.20.1</w:t>
        </w:r>
        <w:r w:rsidR="00166BB7" w:rsidRPr="006F2080">
          <w:rPr>
            <w:rStyle w:val="Hyperlink"/>
            <w:noProof/>
          </w:rPr>
          <w:t xml:space="preserve"> SignedReferences – JSON Syntax</w:t>
        </w:r>
        <w:r w:rsidR="00166BB7">
          <w:rPr>
            <w:noProof/>
            <w:webHidden/>
          </w:rPr>
          <w:tab/>
        </w:r>
        <w:r w:rsidR="00166BB7">
          <w:rPr>
            <w:noProof/>
            <w:webHidden/>
          </w:rPr>
          <w:fldChar w:fldCharType="begin"/>
        </w:r>
        <w:r w:rsidR="00166BB7">
          <w:rPr>
            <w:noProof/>
            <w:webHidden/>
          </w:rPr>
          <w:instrText xml:space="preserve"> PAGEREF _Toc632569 \h </w:instrText>
        </w:r>
        <w:r w:rsidR="00166BB7">
          <w:rPr>
            <w:noProof/>
            <w:webHidden/>
          </w:rPr>
        </w:r>
        <w:r w:rsidR="00166BB7">
          <w:rPr>
            <w:noProof/>
            <w:webHidden/>
          </w:rPr>
          <w:fldChar w:fldCharType="separate"/>
        </w:r>
        <w:r w:rsidR="00166BB7">
          <w:rPr>
            <w:noProof/>
            <w:webHidden/>
          </w:rPr>
          <w:t>78</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0" w:history="1">
        <w:r w:rsidR="00166BB7" w:rsidRPr="006F2080">
          <w:rPr>
            <w:rStyle w:val="Hyperlink"/>
            <w:noProof/>
            <w14:scene3d>
              <w14:camera w14:prst="orthographicFront"/>
              <w14:lightRig w14:rig="threePt" w14:dir="t">
                <w14:rot w14:lat="0" w14:lon="0" w14:rev="0"/>
              </w14:lightRig>
            </w14:scene3d>
          </w:rPr>
          <w:t>4.3.20.2</w:t>
        </w:r>
        <w:r w:rsidR="00166BB7" w:rsidRPr="006F2080">
          <w:rPr>
            <w:rStyle w:val="Hyperlink"/>
            <w:noProof/>
          </w:rPr>
          <w:t xml:space="preserve"> SignedReferences – XML Syntax</w:t>
        </w:r>
        <w:r w:rsidR="00166BB7">
          <w:rPr>
            <w:noProof/>
            <w:webHidden/>
          </w:rPr>
          <w:tab/>
        </w:r>
        <w:r w:rsidR="00166BB7">
          <w:rPr>
            <w:noProof/>
            <w:webHidden/>
          </w:rPr>
          <w:fldChar w:fldCharType="begin"/>
        </w:r>
        <w:r w:rsidR="00166BB7">
          <w:rPr>
            <w:noProof/>
            <w:webHidden/>
          </w:rPr>
          <w:instrText xml:space="preserve"> PAGEREF _Toc632570 \h </w:instrText>
        </w:r>
        <w:r w:rsidR="00166BB7">
          <w:rPr>
            <w:noProof/>
            <w:webHidden/>
          </w:rPr>
        </w:r>
        <w:r w:rsidR="00166BB7">
          <w:rPr>
            <w:noProof/>
            <w:webHidden/>
          </w:rPr>
          <w:fldChar w:fldCharType="separate"/>
        </w:r>
        <w:r w:rsidR="00166BB7">
          <w:rPr>
            <w:noProof/>
            <w:webHidden/>
          </w:rPr>
          <w:t>78</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71" w:history="1">
        <w:r w:rsidR="00166BB7" w:rsidRPr="006F2080">
          <w:rPr>
            <w:rStyle w:val="Hyperlink"/>
            <w:noProof/>
            <w14:scene3d>
              <w14:camera w14:prst="orthographicFront"/>
              <w14:lightRig w14:rig="threePt" w14:dir="t">
                <w14:rot w14:lat="0" w14:lon="0" w14:rev="0"/>
              </w14:lightRig>
            </w14:scene3d>
          </w:rPr>
          <w:t>4.3.21</w:t>
        </w:r>
        <w:r w:rsidR="00166BB7" w:rsidRPr="006F2080">
          <w:rPr>
            <w:rStyle w:val="Hyperlink"/>
            <w:noProof/>
          </w:rPr>
          <w:t xml:space="preserve"> Component SignedReference</w:t>
        </w:r>
        <w:r w:rsidR="00166BB7">
          <w:rPr>
            <w:noProof/>
            <w:webHidden/>
          </w:rPr>
          <w:tab/>
        </w:r>
        <w:r w:rsidR="00166BB7">
          <w:rPr>
            <w:noProof/>
            <w:webHidden/>
          </w:rPr>
          <w:fldChar w:fldCharType="begin"/>
        </w:r>
        <w:r w:rsidR="00166BB7">
          <w:rPr>
            <w:noProof/>
            <w:webHidden/>
          </w:rPr>
          <w:instrText xml:space="preserve"> PAGEREF _Toc632571 \h </w:instrText>
        </w:r>
        <w:r w:rsidR="00166BB7">
          <w:rPr>
            <w:noProof/>
            <w:webHidden/>
          </w:rPr>
        </w:r>
        <w:r w:rsidR="00166BB7">
          <w:rPr>
            <w:noProof/>
            <w:webHidden/>
          </w:rPr>
          <w:fldChar w:fldCharType="separate"/>
        </w:r>
        <w:r w:rsidR="00166BB7">
          <w:rPr>
            <w:noProof/>
            <w:webHidden/>
          </w:rPr>
          <w:t>79</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2" w:history="1">
        <w:r w:rsidR="00166BB7" w:rsidRPr="006F2080">
          <w:rPr>
            <w:rStyle w:val="Hyperlink"/>
            <w:noProof/>
            <w14:scene3d>
              <w14:camera w14:prst="orthographicFront"/>
              <w14:lightRig w14:rig="threePt" w14:dir="t">
                <w14:rot w14:lat="0" w14:lon="0" w14:rev="0"/>
              </w14:lightRig>
            </w14:scene3d>
          </w:rPr>
          <w:t>4.3.21.1</w:t>
        </w:r>
        <w:r w:rsidR="00166BB7" w:rsidRPr="006F2080">
          <w:rPr>
            <w:rStyle w:val="Hyperlink"/>
            <w:noProof/>
          </w:rPr>
          <w:t xml:space="preserve"> SignedReference – JSON Syntax</w:t>
        </w:r>
        <w:r w:rsidR="00166BB7">
          <w:rPr>
            <w:noProof/>
            <w:webHidden/>
          </w:rPr>
          <w:tab/>
        </w:r>
        <w:r w:rsidR="00166BB7">
          <w:rPr>
            <w:noProof/>
            <w:webHidden/>
          </w:rPr>
          <w:fldChar w:fldCharType="begin"/>
        </w:r>
        <w:r w:rsidR="00166BB7">
          <w:rPr>
            <w:noProof/>
            <w:webHidden/>
          </w:rPr>
          <w:instrText xml:space="preserve"> PAGEREF _Toc632572 \h </w:instrText>
        </w:r>
        <w:r w:rsidR="00166BB7">
          <w:rPr>
            <w:noProof/>
            <w:webHidden/>
          </w:rPr>
        </w:r>
        <w:r w:rsidR="00166BB7">
          <w:rPr>
            <w:noProof/>
            <w:webHidden/>
          </w:rPr>
          <w:fldChar w:fldCharType="separate"/>
        </w:r>
        <w:r w:rsidR="00166BB7">
          <w:rPr>
            <w:noProof/>
            <w:webHidden/>
          </w:rPr>
          <w:t>79</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3" w:history="1">
        <w:r w:rsidR="00166BB7" w:rsidRPr="006F2080">
          <w:rPr>
            <w:rStyle w:val="Hyperlink"/>
            <w:noProof/>
            <w14:scene3d>
              <w14:camera w14:prst="orthographicFront"/>
              <w14:lightRig w14:rig="threePt" w14:dir="t">
                <w14:rot w14:lat="0" w14:lon="0" w14:rev="0"/>
              </w14:lightRig>
            </w14:scene3d>
          </w:rPr>
          <w:t>4.3.21.2</w:t>
        </w:r>
        <w:r w:rsidR="00166BB7" w:rsidRPr="006F2080">
          <w:rPr>
            <w:rStyle w:val="Hyperlink"/>
            <w:noProof/>
          </w:rPr>
          <w:t xml:space="preserve"> SignedReference – XML Syntax</w:t>
        </w:r>
        <w:r w:rsidR="00166BB7">
          <w:rPr>
            <w:noProof/>
            <w:webHidden/>
          </w:rPr>
          <w:tab/>
        </w:r>
        <w:r w:rsidR="00166BB7">
          <w:rPr>
            <w:noProof/>
            <w:webHidden/>
          </w:rPr>
          <w:fldChar w:fldCharType="begin"/>
        </w:r>
        <w:r w:rsidR="00166BB7">
          <w:rPr>
            <w:noProof/>
            <w:webHidden/>
          </w:rPr>
          <w:instrText xml:space="preserve"> PAGEREF _Toc632573 \h </w:instrText>
        </w:r>
        <w:r w:rsidR="00166BB7">
          <w:rPr>
            <w:noProof/>
            <w:webHidden/>
          </w:rPr>
        </w:r>
        <w:r w:rsidR="00166BB7">
          <w:rPr>
            <w:noProof/>
            <w:webHidden/>
          </w:rPr>
          <w:fldChar w:fldCharType="separate"/>
        </w:r>
        <w:r w:rsidR="00166BB7">
          <w:rPr>
            <w:noProof/>
            <w:webHidden/>
          </w:rPr>
          <w:t>80</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74" w:history="1">
        <w:r w:rsidR="00166BB7" w:rsidRPr="006F2080">
          <w:rPr>
            <w:rStyle w:val="Hyperlink"/>
            <w:noProof/>
            <w14:scene3d>
              <w14:camera w14:prst="orthographicFront"/>
              <w14:lightRig w14:rig="threePt" w14:dir="t">
                <w14:rot w14:lat="0" w14:lon="0" w14:rev="0"/>
              </w14:lightRig>
            </w14:scene3d>
          </w:rPr>
          <w:t>4.3.22</w:t>
        </w:r>
        <w:r w:rsidR="00166BB7" w:rsidRPr="006F2080">
          <w:rPr>
            <w:rStyle w:val="Hyperlink"/>
            <w:noProof/>
          </w:rPr>
          <w:t xml:space="preserve"> Component VerifyManifestResults</w:t>
        </w:r>
        <w:r w:rsidR="00166BB7">
          <w:rPr>
            <w:noProof/>
            <w:webHidden/>
          </w:rPr>
          <w:tab/>
        </w:r>
        <w:r w:rsidR="00166BB7">
          <w:rPr>
            <w:noProof/>
            <w:webHidden/>
          </w:rPr>
          <w:fldChar w:fldCharType="begin"/>
        </w:r>
        <w:r w:rsidR="00166BB7">
          <w:rPr>
            <w:noProof/>
            <w:webHidden/>
          </w:rPr>
          <w:instrText xml:space="preserve"> PAGEREF _Toc632574 \h </w:instrText>
        </w:r>
        <w:r w:rsidR="00166BB7">
          <w:rPr>
            <w:noProof/>
            <w:webHidden/>
          </w:rPr>
        </w:r>
        <w:r w:rsidR="00166BB7">
          <w:rPr>
            <w:noProof/>
            <w:webHidden/>
          </w:rPr>
          <w:fldChar w:fldCharType="separate"/>
        </w:r>
        <w:r w:rsidR="00166BB7">
          <w:rPr>
            <w:noProof/>
            <w:webHidden/>
          </w:rPr>
          <w:t>80</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5" w:history="1">
        <w:r w:rsidR="00166BB7" w:rsidRPr="006F2080">
          <w:rPr>
            <w:rStyle w:val="Hyperlink"/>
            <w:noProof/>
            <w14:scene3d>
              <w14:camera w14:prst="orthographicFront"/>
              <w14:lightRig w14:rig="threePt" w14:dir="t">
                <w14:rot w14:lat="0" w14:lon="0" w14:rev="0"/>
              </w14:lightRig>
            </w14:scene3d>
          </w:rPr>
          <w:t>4.3.22.1</w:t>
        </w:r>
        <w:r w:rsidR="00166BB7" w:rsidRPr="006F2080">
          <w:rPr>
            <w:rStyle w:val="Hyperlink"/>
            <w:noProof/>
          </w:rPr>
          <w:t xml:space="preserve"> VerifyManifestResults – JSON Syntax</w:t>
        </w:r>
        <w:r w:rsidR="00166BB7">
          <w:rPr>
            <w:noProof/>
            <w:webHidden/>
          </w:rPr>
          <w:tab/>
        </w:r>
        <w:r w:rsidR="00166BB7">
          <w:rPr>
            <w:noProof/>
            <w:webHidden/>
          </w:rPr>
          <w:fldChar w:fldCharType="begin"/>
        </w:r>
        <w:r w:rsidR="00166BB7">
          <w:rPr>
            <w:noProof/>
            <w:webHidden/>
          </w:rPr>
          <w:instrText xml:space="preserve"> PAGEREF _Toc632575 \h </w:instrText>
        </w:r>
        <w:r w:rsidR="00166BB7">
          <w:rPr>
            <w:noProof/>
            <w:webHidden/>
          </w:rPr>
        </w:r>
        <w:r w:rsidR="00166BB7">
          <w:rPr>
            <w:noProof/>
            <w:webHidden/>
          </w:rPr>
          <w:fldChar w:fldCharType="separate"/>
        </w:r>
        <w:r w:rsidR="00166BB7">
          <w:rPr>
            <w:noProof/>
            <w:webHidden/>
          </w:rPr>
          <w:t>80</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6" w:history="1">
        <w:r w:rsidR="00166BB7" w:rsidRPr="006F2080">
          <w:rPr>
            <w:rStyle w:val="Hyperlink"/>
            <w:noProof/>
            <w14:scene3d>
              <w14:camera w14:prst="orthographicFront"/>
              <w14:lightRig w14:rig="threePt" w14:dir="t">
                <w14:rot w14:lat="0" w14:lon="0" w14:rev="0"/>
              </w14:lightRig>
            </w14:scene3d>
          </w:rPr>
          <w:t>4.3.22.2</w:t>
        </w:r>
        <w:r w:rsidR="00166BB7" w:rsidRPr="006F2080">
          <w:rPr>
            <w:rStyle w:val="Hyperlink"/>
            <w:noProof/>
          </w:rPr>
          <w:t xml:space="preserve"> VerifyManifestResults – XML Syntax</w:t>
        </w:r>
        <w:r w:rsidR="00166BB7">
          <w:rPr>
            <w:noProof/>
            <w:webHidden/>
          </w:rPr>
          <w:tab/>
        </w:r>
        <w:r w:rsidR="00166BB7">
          <w:rPr>
            <w:noProof/>
            <w:webHidden/>
          </w:rPr>
          <w:fldChar w:fldCharType="begin"/>
        </w:r>
        <w:r w:rsidR="00166BB7">
          <w:rPr>
            <w:noProof/>
            <w:webHidden/>
          </w:rPr>
          <w:instrText xml:space="preserve"> PAGEREF _Toc632576 \h </w:instrText>
        </w:r>
        <w:r w:rsidR="00166BB7">
          <w:rPr>
            <w:noProof/>
            <w:webHidden/>
          </w:rPr>
        </w:r>
        <w:r w:rsidR="00166BB7">
          <w:rPr>
            <w:noProof/>
            <w:webHidden/>
          </w:rPr>
          <w:fldChar w:fldCharType="separate"/>
        </w:r>
        <w:r w:rsidR="00166BB7">
          <w:rPr>
            <w:noProof/>
            <w:webHidden/>
          </w:rPr>
          <w:t>81</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77" w:history="1">
        <w:r w:rsidR="00166BB7" w:rsidRPr="006F2080">
          <w:rPr>
            <w:rStyle w:val="Hyperlink"/>
            <w:noProof/>
            <w14:scene3d>
              <w14:camera w14:prst="orthographicFront"/>
              <w14:lightRig w14:rig="threePt" w14:dir="t">
                <w14:rot w14:lat="0" w14:lon="0" w14:rev="0"/>
              </w14:lightRig>
            </w14:scene3d>
          </w:rPr>
          <w:t>4.3.23</w:t>
        </w:r>
        <w:r w:rsidR="00166BB7" w:rsidRPr="006F2080">
          <w:rPr>
            <w:rStyle w:val="Hyperlink"/>
            <w:noProof/>
          </w:rPr>
          <w:t xml:space="preserve"> Component ManifestResult</w:t>
        </w:r>
        <w:r w:rsidR="00166BB7">
          <w:rPr>
            <w:noProof/>
            <w:webHidden/>
          </w:rPr>
          <w:tab/>
        </w:r>
        <w:r w:rsidR="00166BB7">
          <w:rPr>
            <w:noProof/>
            <w:webHidden/>
          </w:rPr>
          <w:fldChar w:fldCharType="begin"/>
        </w:r>
        <w:r w:rsidR="00166BB7">
          <w:rPr>
            <w:noProof/>
            <w:webHidden/>
          </w:rPr>
          <w:instrText xml:space="preserve"> PAGEREF _Toc632577 \h </w:instrText>
        </w:r>
        <w:r w:rsidR="00166BB7">
          <w:rPr>
            <w:noProof/>
            <w:webHidden/>
          </w:rPr>
        </w:r>
        <w:r w:rsidR="00166BB7">
          <w:rPr>
            <w:noProof/>
            <w:webHidden/>
          </w:rPr>
          <w:fldChar w:fldCharType="separate"/>
        </w:r>
        <w:r w:rsidR="00166BB7">
          <w:rPr>
            <w:noProof/>
            <w:webHidden/>
          </w:rPr>
          <w:t>81</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8" w:history="1">
        <w:r w:rsidR="00166BB7" w:rsidRPr="006F2080">
          <w:rPr>
            <w:rStyle w:val="Hyperlink"/>
            <w:noProof/>
            <w14:scene3d>
              <w14:camera w14:prst="orthographicFront"/>
              <w14:lightRig w14:rig="threePt" w14:dir="t">
                <w14:rot w14:lat="0" w14:lon="0" w14:rev="0"/>
              </w14:lightRig>
            </w14:scene3d>
          </w:rPr>
          <w:t>4.3.23.1</w:t>
        </w:r>
        <w:r w:rsidR="00166BB7" w:rsidRPr="006F2080">
          <w:rPr>
            <w:rStyle w:val="Hyperlink"/>
            <w:noProof/>
          </w:rPr>
          <w:t xml:space="preserve"> ManifestResult – JSON Syntax</w:t>
        </w:r>
        <w:r w:rsidR="00166BB7">
          <w:rPr>
            <w:noProof/>
            <w:webHidden/>
          </w:rPr>
          <w:tab/>
        </w:r>
        <w:r w:rsidR="00166BB7">
          <w:rPr>
            <w:noProof/>
            <w:webHidden/>
          </w:rPr>
          <w:fldChar w:fldCharType="begin"/>
        </w:r>
        <w:r w:rsidR="00166BB7">
          <w:rPr>
            <w:noProof/>
            <w:webHidden/>
          </w:rPr>
          <w:instrText xml:space="preserve"> PAGEREF _Toc632578 \h </w:instrText>
        </w:r>
        <w:r w:rsidR="00166BB7">
          <w:rPr>
            <w:noProof/>
            <w:webHidden/>
          </w:rPr>
        </w:r>
        <w:r w:rsidR="00166BB7">
          <w:rPr>
            <w:noProof/>
            <w:webHidden/>
          </w:rPr>
          <w:fldChar w:fldCharType="separate"/>
        </w:r>
        <w:r w:rsidR="00166BB7">
          <w:rPr>
            <w:noProof/>
            <w:webHidden/>
          </w:rPr>
          <w:t>81</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79" w:history="1">
        <w:r w:rsidR="00166BB7" w:rsidRPr="006F2080">
          <w:rPr>
            <w:rStyle w:val="Hyperlink"/>
            <w:noProof/>
            <w14:scene3d>
              <w14:camera w14:prst="orthographicFront"/>
              <w14:lightRig w14:rig="threePt" w14:dir="t">
                <w14:rot w14:lat="0" w14:lon="0" w14:rev="0"/>
              </w14:lightRig>
            </w14:scene3d>
          </w:rPr>
          <w:t>4.3.23.2</w:t>
        </w:r>
        <w:r w:rsidR="00166BB7" w:rsidRPr="006F2080">
          <w:rPr>
            <w:rStyle w:val="Hyperlink"/>
            <w:noProof/>
          </w:rPr>
          <w:t xml:space="preserve"> ManifestResult – XML Syntax</w:t>
        </w:r>
        <w:r w:rsidR="00166BB7">
          <w:rPr>
            <w:noProof/>
            <w:webHidden/>
          </w:rPr>
          <w:tab/>
        </w:r>
        <w:r w:rsidR="00166BB7">
          <w:rPr>
            <w:noProof/>
            <w:webHidden/>
          </w:rPr>
          <w:fldChar w:fldCharType="begin"/>
        </w:r>
        <w:r w:rsidR="00166BB7">
          <w:rPr>
            <w:noProof/>
            <w:webHidden/>
          </w:rPr>
          <w:instrText xml:space="preserve"> PAGEREF _Toc632579 \h </w:instrText>
        </w:r>
        <w:r w:rsidR="00166BB7">
          <w:rPr>
            <w:noProof/>
            <w:webHidden/>
          </w:rPr>
        </w:r>
        <w:r w:rsidR="00166BB7">
          <w:rPr>
            <w:noProof/>
            <w:webHidden/>
          </w:rPr>
          <w:fldChar w:fldCharType="separate"/>
        </w:r>
        <w:r w:rsidR="00166BB7">
          <w:rPr>
            <w:noProof/>
            <w:webHidden/>
          </w:rPr>
          <w:t>82</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80" w:history="1">
        <w:r w:rsidR="00166BB7" w:rsidRPr="006F2080">
          <w:rPr>
            <w:rStyle w:val="Hyperlink"/>
            <w:noProof/>
            <w14:scene3d>
              <w14:camera w14:prst="orthographicFront"/>
              <w14:lightRig w14:rig="threePt" w14:dir="t">
                <w14:rot w14:lat="0" w14:lon="0" w14:rev="0"/>
              </w14:lightRig>
            </w14:scene3d>
          </w:rPr>
          <w:t>4.3.24</w:t>
        </w:r>
        <w:r w:rsidR="00166BB7" w:rsidRPr="006F2080">
          <w:rPr>
            <w:rStyle w:val="Hyperlink"/>
            <w:noProof/>
          </w:rPr>
          <w:t xml:space="preserve"> Component UseVerificationTime</w:t>
        </w:r>
        <w:r w:rsidR="00166BB7">
          <w:rPr>
            <w:noProof/>
            <w:webHidden/>
          </w:rPr>
          <w:tab/>
        </w:r>
        <w:r w:rsidR="00166BB7">
          <w:rPr>
            <w:noProof/>
            <w:webHidden/>
          </w:rPr>
          <w:fldChar w:fldCharType="begin"/>
        </w:r>
        <w:r w:rsidR="00166BB7">
          <w:rPr>
            <w:noProof/>
            <w:webHidden/>
          </w:rPr>
          <w:instrText xml:space="preserve"> PAGEREF _Toc632580 \h </w:instrText>
        </w:r>
        <w:r w:rsidR="00166BB7">
          <w:rPr>
            <w:noProof/>
            <w:webHidden/>
          </w:rPr>
        </w:r>
        <w:r w:rsidR="00166BB7">
          <w:rPr>
            <w:noProof/>
            <w:webHidden/>
          </w:rPr>
          <w:fldChar w:fldCharType="separate"/>
        </w:r>
        <w:r w:rsidR="00166BB7">
          <w:rPr>
            <w:noProof/>
            <w:webHidden/>
          </w:rPr>
          <w:t>83</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1" w:history="1">
        <w:r w:rsidR="00166BB7" w:rsidRPr="006F2080">
          <w:rPr>
            <w:rStyle w:val="Hyperlink"/>
            <w:noProof/>
            <w14:scene3d>
              <w14:camera w14:prst="orthographicFront"/>
              <w14:lightRig w14:rig="threePt" w14:dir="t">
                <w14:rot w14:lat="0" w14:lon="0" w14:rev="0"/>
              </w14:lightRig>
            </w14:scene3d>
          </w:rPr>
          <w:t>4.3.24.1</w:t>
        </w:r>
        <w:r w:rsidR="00166BB7" w:rsidRPr="006F2080">
          <w:rPr>
            <w:rStyle w:val="Hyperlink"/>
            <w:noProof/>
          </w:rPr>
          <w:t xml:space="preserve"> UseVerificationTime – JSON Syntax</w:t>
        </w:r>
        <w:r w:rsidR="00166BB7">
          <w:rPr>
            <w:noProof/>
            <w:webHidden/>
          </w:rPr>
          <w:tab/>
        </w:r>
        <w:r w:rsidR="00166BB7">
          <w:rPr>
            <w:noProof/>
            <w:webHidden/>
          </w:rPr>
          <w:fldChar w:fldCharType="begin"/>
        </w:r>
        <w:r w:rsidR="00166BB7">
          <w:rPr>
            <w:noProof/>
            <w:webHidden/>
          </w:rPr>
          <w:instrText xml:space="preserve"> PAGEREF _Toc632581 \h </w:instrText>
        </w:r>
        <w:r w:rsidR="00166BB7">
          <w:rPr>
            <w:noProof/>
            <w:webHidden/>
          </w:rPr>
        </w:r>
        <w:r w:rsidR="00166BB7">
          <w:rPr>
            <w:noProof/>
            <w:webHidden/>
          </w:rPr>
          <w:fldChar w:fldCharType="separate"/>
        </w:r>
        <w:r w:rsidR="00166BB7">
          <w:rPr>
            <w:noProof/>
            <w:webHidden/>
          </w:rPr>
          <w:t>83</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2" w:history="1">
        <w:r w:rsidR="00166BB7" w:rsidRPr="006F2080">
          <w:rPr>
            <w:rStyle w:val="Hyperlink"/>
            <w:noProof/>
            <w14:scene3d>
              <w14:camera w14:prst="orthographicFront"/>
              <w14:lightRig w14:rig="threePt" w14:dir="t">
                <w14:rot w14:lat="0" w14:lon="0" w14:rev="0"/>
              </w14:lightRig>
            </w14:scene3d>
          </w:rPr>
          <w:t>4.3.24.2</w:t>
        </w:r>
        <w:r w:rsidR="00166BB7" w:rsidRPr="006F2080">
          <w:rPr>
            <w:rStyle w:val="Hyperlink"/>
            <w:noProof/>
          </w:rPr>
          <w:t xml:space="preserve"> UseVerificationTime – XML Syntax</w:t>
        </w:r>
        <w:r w:rsidR="00166BB7">
          <w:rPr>
            <w:noProof/>
            <w:webHidden/>
          </w:rPr>
          <w:tab/>
        </w:r>
        <w:r w:rsidR="00166BB7">
          <w:rPr>
            <w:noProof/>
            <w:webHidden/>
          </w:rPr>
          <w:fldChar w:fldCharType="begin"/>
        </w:r>
        <w:r w:rsidR="00166BB7">
          <w:rPr>
            <w:noProof/>
            <w:webHidden/>
          </w:rPr>
          <w:instrText xml:space="preserve"> PAGEREF _Toc632582 \h </w:instrText>
        </w:r>
        <w:r w:rsidR="00166BB7">
          <w:rPr>
            <w:noProof/>
            <w:webHidden/>
          </w:rPr>
        </w:r>
        <w:r w:rsidR="00166BB7">
          <w:rPr>
            <w:noProof/>
            <w:webHidden/>
          </w:rPr>
          <w:fldChar w:fldCharType="separate"/>
        </w:r>
        <w:r w:rsidR="00166BB7">
          <w:rPr>
            <w:noProof/>
            <w:webHidden/>
          </w:rPr>
          <w:t>84</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83" w:history="1">
        <w:r w:rsidR="00166BB7" w:rsidRPr="006F2080">
          <w:rPr>
            <w:rStyle w:val="Hyperlink"/>
            <w:noProof/>
            <w14:scene3d>
              <w14:camera w14:prst="orthographicFront"/>
              <w14:lightRig w14:rig="threePt" w14:dir="t">
                <w14:rot w14:lat="0" w14:lon="0" w14:rev="0"/>
              </w14:lightRig>
            </w14:scene3d>
          </w:rPr>
          <w:t>4.3.25</w:t>
        </w:r>
        <w:r w:rsidR="00166BB7" w:rsidRPr="006F2080">
          <w:rPr>
            <w:rStyle w:val="Hyperlink"/>
            <w:noProof/>
          </w:rPr>
          <w:t xml:space="preserve"> Component AdditionalTimeInfo</w:t>
        </w:r>
        <w:r w:rsidR="00166BB7">
          <w:rPr>
            <w:noProof/>
            <w:webHidden/>
          </w:rPr>
          <w:tab/>
        </w:r>
        <w:r w:rsidR="00166BB7">
          <w:rPr>
            <w:noProof/>
            <w:webHidden/>
          </w:rPr>
          <w:fldChar w:fldCharType="begin"/>
        </w:r>
        <w:r w:rsidR="00166BB7">
          <w:rPr>
            <w:noProof/>
            <w:webHidden/>
          </w:rPr>
          <w:instrText xml:space="preserve"> PAGEREF _Toc632583 \h </w:instrText>
        </w:r>
        <w:r w:rsidR="00166BB7">
          <w:rPr>
            <w:noProof/>
            <w:webHidden/>
          </w:rPr>
        </w:r>
        <w:r w:rsidR="00166BB7">
          <w:rPr>
            <w:noProof/>
            <w:webHidden/>
          </w:rPr>
          <w:fldChar w:fldCharType="separate"/>
        </w:r>
        <w:r w:rsidR="00166BB7">
          <w:rPr>
            <w:noProof/>
            <w:webHidden/>
          </w:rPr>
          <w:t>84</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4" w:history="1">
        <w:r w:rsidR="00166BB7" w:rsidRPr="006F2080">
          <w:rPr>
            <w:rStyle w:val="Hyperlink"/>
            <w:noProof/>
            <w14:scene3d>
              <w14:camera w14:prst="orthographicFront"/>
              <w14:lightRig w14:rig="threePt" w14:dir="t">
                <w14:rot w14:lat="0" w14:lon="0" w14:rev="0"/>
              </w14:lightRig>
            </w14:scene3d>
          </w:rPr>
          <w:t>4.3.25.1</w:t>
        </w:r>
        <w:r w:rsidR="00166BB7" w:rsidRPr="006F2080">
          <w:rPr>
            <w:rStyle w:val="Hyperlink"/>
            <w:noProof/>
          </w:rPr>
          <w:t xml:space="preserve"> AdditionalTimeInfo – JSON Syntax</w:t>
        </w:r>
        <w:r w:rsidR="00166BB7">
          <w:rPr>
            <w:noProof/>
            <w:webHidden/>
          </w:rPr>
          <w:tab/>
        </w:r>
        <w:r w:rsidR="00166BB7">
          <w:rPr>
            <w:noProof/>
            <w:webHidden/>
          </w:rPr>
          <w:fldChar w:fldCharType="begin"/>
        </w:r>
        <w:r w:rsidR="00166BB7">
          <w:rPr>
            <w:noProof/>
            <w:webHidden/>
          </w:rPr>
          <w:instrText xml:space="preserve"> PAGEREF _Toc632584 \h </w:instrText>
        </w:r>
        <w:r w:rsidR="00166BB7">
          <w:rPr>
            <w:noProof/>
            <w:webHidden/>
          </w:rPr>
        </w:r>
        <w:r w:rsidR="00166BB7">
          <w:rPr>
            <w:noProof/>
            <w:webHidden/>
          </w:rPr>
          <w:fldChar w:fldCharType="separate"/>
        </w:r>
        <w:r w:rsidR="00166BB7">
          <w:rPr>
            <w:noProof/>
            <w:webHidden/>
          </w:rPr>
          <w:t>85</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5" w:history="1">
        <w:r w:rsidR="00166BB7" w:rsidRPr="006F2080">
          <w:rPr>
            <w:rStyle w:val="Hyperlink"/>
            <w:noProof/>
            <w14:scene3d>
              <w14:camera w14:prst="orthographicFront"/>
              <w14:lightRig w14:rig="threePt" w14:dir="t">
                <w14:rot w14:lat="0" w14:lon="0" w14:rev="0"/>
              </w14:lightRig>
            </w14:scene3d>
          </w:rPr>
          <w:t>4.3.25.2</w:t>
        </w:r>
        <w:r w:rsidR="00166BB7" w:rsidRPr="006F2080">
          <w:rPr>
            <w:rStyle w:val="Hyperlink"/>
            <w:noProof/>
          </w:rPr>
          <w:t xml:space="preserve"> AdditionalTimeInfo – XML Syntax</w:t>
        </w:r>
        <w:r w:rsidR="00166BB7">
          <w:rPr>
            <w:noProof/>
            <w:webHidden/>
          </w:rPr>
          <w:tab/>
        </w:r>
        <w:r w:rsidR="00166BB7">
          <w:rPr>
            <w:noProof/>
            <w:webHidden/>
          </w:rPr>
          <w:fldChar w:fldCharType="begin"/>
        </w:r>
        <w:r w:rsidR="00166BB7">
          <w:rPr>
            <w:noProof/>
            <w:webHidden/>
          </w:rPr>
          <w:instrText xml:space="preserve"> PAGEREF _Toc632585 \h </w:instrText>
        </w:r>
        <w:r w:rsidR="00166BB7">
          <w:rPr>
            <w:noProof/>
            <w:webHidden/>
          </w:rPr>
        </w:r>
        <w:r w:rsidR="00166BB7">
          <w:rPr>
            <w:noProof/>
            <w:webHidden/>
          </w:rPr>
          <w:fldChar w:fldCharType="separate"/>
        </w:r>
        <w:r w:rsidR="00166BB7">
          <w:rPr>
            <w:noProof/>
            <w:webHidden/>
          </w:rPr>
          <w:t>86</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86" w:history="1">
        <w:r w:rsidR="00166BB7" w:rsidRPr="006F2080">
          <w:rPr>
            <w:rStyle w:val="Hyperlink"/>
            <w:noProof/>
            <w14:scene3d>
              <w14:camera w14:prst="orthographicFront"/>
              <w14:lightRig w14:rig="threePt" w14:dir="t">
                <w14:rot w14:lat="0" w14:lon="0" w14:rev="0"/>
              </w14:lightRig>
            </w14:scene3d>
          </w:rPr>
          <w:t>4.3.26</w:t>
        </w:r>
        <w:r w:rsidR="00166BB7" w:rsidRPr="006F2080">
          <w:rPr>
            <w:rStyle w:val="Hyperlink"/>
            <w:noProof/>
          </w:rPr>
          <w:t xml:space="preserve"> Component VerificationTimeInfo</w:t>
        </w:r>
        <w:r w:rsidR="00166BB7">
          <w:rPr>
            <w:noProof/>
            <w:webHidden/>
          </w:rPr>
          <w:tab/>
        </w:r>
        <w:r w:rsidR="00166BB7">
          <w:rPr>
            <w:noProof/>
            <w:webHidden/>
          </w:rPr>
          <w:fldChar w:fldCharType="begin"/>
        </w:r>
        <w:r w:rsidR="00166BB7">
          <w:rPr>
            <w:noProof/>
            <w:webHidden/>
          </w:rPr>
          <w:instrText xml:space="preserve"> PAGEREF _Toc632586 \h </w:instrText>
        </w:r>
        <w:r w:rsidR="00166BB7">
          <w:rPr>
            <w:noProof/>
            <w:webHidden/>
          </w:rPr>
        </w:r>
        <w:r w:rsidR="00166BB7">
          <w:rPr>
            <w:noProof/>
            <w:webHidden/>
          </w:rPr>
          <w:fldChar w:fldCharType="separate"/>
        </w:r>
        <w:r w:rsidR="00166BB7">
          <w:rPr>
            <w:noProof/>
            <w:webHidden/>
          </w:rPr>
          <w:t>86</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7" w:history="1">
        <w:r w:rsidR="00166BB7" w:rsidRPr="006F2080">
          <w:rPr>
            <w:rStyle w:val="Hyperlink"/>
            <w:noProof/>
            <w14:scene3d>
              <w14:camera w14:prst="orthographicFront"/>
              <w14:lightRig w14:rig="threePt" w14:dir="t">
                <w14:rot w14:lat="0" w14:lon="0" w14:rev="0"/>
              </w14:lightRig>
            </w14:scene3d>
          </w:rPr>
          <w:t>4.3.26.1</w:t>
        </w:r>
        <w:r w:rsidR="00166BB7" w:rsidRPr="006F2080">
          <w:rPr>
            <w:rStyle w:val="Hyperlink"/>
            <w:noProof/>
          </w:rPr>
          <w:t xml:space="preserve"> VerificationTimeInfo – JSON Syntax</w:t>
        </w:r>
        <w:r w:rsidR="00166BB7">
          <w:rPr>
            <w:noProof/>
            <w:webHidden/>
          </w:rPr>
          <w:tab/>
        </w:r>
        <w:r w:rsidR="00166BB7">
          <w:rPr>
            <w:noProof/>
            <w:webHidden/>
          </w:rPr>
          <w:fldChar w:fldCharType="begin"/>
        </w:r>
        <w:r w:rsidR="00166BB7">
          <w:rPr>
            <w:noProof/>
            <w:webHidden/>
          </w:rPr>
          <w:instrText xml:space="preserve"> PAGEREF _Toc632587 \h </w:instrText>
        </w:r>
        <w:r w:rsidR="00166BB7">
          <w:rPr>
            <w:noProof/>
            <w:webHidden/>
          </w:rPr>
        </w:r>
        <w:r w:rsidR="00166BB7">
          <w:rPr>
            <w:noProof/>
            <w:webHidden/>
          </w:rPr>
          <w:fldChar w:fldCharType="separate"/>
        </w:r>
        <w:r w:rsidR="00166BB7">
          <w:rPr>
            <w:noProof/>
            <w:webHidden/>
          </w:rPr>
          <w:t>86</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88" w:history="1">
        <w:r w:rsidR="00166BB7" w:rsidRPr="006F2080">
          <w:rPr>
            <w:rStyle w:val="Hyperlink"/>
            <w:noProof/>
            <w14:scene3d>
              <w14:camera w14:prst="orthographicFront"/>
              <w14:lightRig w14:rig="threePt" w14:dir="t">
                <w14:rot w14:lat="0" w14:lon="0" w14:rev="0"/>
              </w14:lightRig>
            </w14:scene3d>
          </w:rPr>
          <w:t>4.3.26.2</w:t>
        </w:r>
        <w:r w:rsidR="00166BB7" w:rsidRPr="006F2080">
          <w:rPr>
            <w:rStyle w:val="Hyperlink"/>
            <w:noProof/>
          </w:rPr>
          <w:t xml:space="preserve"> VerificationTimeInfo – XML Syntax</w:t>
        </w:r>
        <w:r w:rsidR="00166BB7">
          <w:rPr>
            <w:noProof/>
            <w:webHidden/>
          </w:rPr>
          <w:tab/>
        </w:r>
        <w:r w:rsidR="00166BB7">
          <w:rPr>
            <w:noProof/>
            <w:webHidden/>
          </w:rPr>
          <w:fldChar w:fldCharType="begin"/>
        </w:r>
        <w:r w:rsidR="00166BB7">
          <w:rPr>
            <w:noProof/>
            <w:webHidden/>
          </w:rPr>
          <w:instrText xml:space="preserve"> PAGEREF _Toc632588 \h </w:instrText>
        </w:r>
        <w:r w:rsidR="00166BB7">
          <w:rPr>
            <w:noProof/>
            <w:webHidden/>
          </w:rPr>
        </w:r>
        <w:r w:rsidR="00166BB7">
          <w:rPr>
            <w:noProof/>
            <w:webHidden/>
          </w:rPr>
          <w:fldChar w:fldCharType="separate"/>
        </w:r>
        <w:r w:rsidR="00166BB7">
          <w:rPr>
            <w:noProof/>
            <w:webHidden/>
          </w:rPr>
          <w:t>87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89" w:history="1">
        <w:r w:rsidR="00166BB7" w:rsidRPr="006F2080">
          <w:rPr>
            <w:rStyle w:val="Hyperlink"/>
            <w:noProof/>
            <w14:scene3d>
              <w14:camera w14:prst="orthographicFront"/>
              <w14:lightRig w14:rig="threePt" w14:dir="t">
                <w14:rot w14:lat="0" w14:lon="0" w14:rev="0"/>
              </w14:lightRig>
            </w14:scene3d>
          </w:rPr>
          <w:t>4.3.27</w:t>
        </w:r>
        <w:r w:rsidR="00166BB7" w:rsidRPr="006F2080">
          <w:rPr>
            <w:rStyle w:val="Hyperlink"/>
            <w:noProof/>
          </w:rPr>
          <w:t xml:space="preserve"> Component AdditionalKeyInfo</w:t>
        </w:r>
        <w:r w:rsidR="00166BB7">
          <w:rPr>
            <w:noProof/>
            <w:webHidden/>
          </w:rPr>
          <w:tab/>
        </w:r>
        <w:r w:rsidR="00166BB7">
          <w:rPr>
            <w:noProof/>
            <w:webHidden/>
          </w:rPr>
          <w:fldChar w:fldCharType="begin"/>
        </w:r>
        <w:r w:rsidR="00166BB7">
          <w:rPr>
            <w:noProof/>
            <w:webHidden/>
          </w:rPr>
          <w:instrText xml:space="preserve"> PAGEREF _Toc632589 \h </w:instrText>
        </w:r>
        <w:r w:rsidR="00166BB7">
          <w:rPr>
            <w:noProof/>
            <w:webHidden/>
          </w:rPr>
        </w:r>
        <w:r w:rsidR="00166BB7">
          <w:rPr>
            <w:noProof/>
            <w:webHidden/>
          </w:rPr>
          <w:fldChar w:fldCharType="separate"/>
        </w:r>
        <w:r w:rsidR="00166BB7">
          <w:rPr>
            <w:noProof/>
            <w:webHidden/>
          </w:rPr>
          <w:t>87</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0" w:history="1">
        <w:r w:rsidR="00166BB7" w:rsidRPr="006F2080">
          <w:rPr>
            <w:rStyle w:val="Hyperlink"/>
            <w:noProof/>
            <w14:scene3d>
              <w14:camera w14:prst="orthographicFront"/>
              <w14:lightRig w14:rig="threePt" w14:dir="t">
                <w14:rot w14:lat="0" w14:lon="0" w14:rev="0"/>
              </w14:lightRig>
            </w14:scene3d>
          </w:rPr>
          <w:t>4.3.27.1</w:t>
        </w:r>
        <w:r w:rsidR="00166BB7" w:rsidRPr="006F2080">
          <w:rPr>
            <w:rStyle w:val="Hyperlink"/>
            <w:noProof/>
          </w:rPr>
          <w:t xml:space="preserve"> AdditionalKeyInfo – JSON Syntax</w:t>
        </w:r>
        <w:r w:rsidR="00166BB7">
          <w:rPr>
            <w:noProof/>
            <w:webHidden/>
          </w:rPr>
          <w:tab/>
        </w:r>
        <w:r w:rsidR="00166BB7">
          <w:rPr>
            <w:noProof/>
            <w:webHidden/>
          </w:rPr>
          <w:fldChar w:fldCharType="begin"/>
        </w:r>
        <w:r w:rsidR="00166BB7">
          <w:rPr>
            <w:noProof/>
            <w:webHidden/>
          </w:rPr>
          <w:instrText xml:space="preserve"> PAGEREF _Toc632590 \h </w:instrText>
        </w:r>
        <w:r w:rsidR="00166BB7">
          <w:rPr>
            <w:noProof/>
            <w:webHidden/>
          </w:rPr>
        </w:r>
        <w:r w:rsidR="00166BB7">
          <w:rPr>
            <w:noProof/>
            <w:webHidden/>
          </w:rPr>
          <w:fldChar w:fldCharType="separate"/>
        </w:r>
        <w:r w:rsidR="00166BB7">
          <w:rPr>
            <w:noProof/>
            <w:webHidden/>
          </w:rPr>
          <w:t>88</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1" w:history="1">
        <w:r w:rsidR="00166BB7" w:rsidRPr="006F2080">
          <w:rPr>
            <w:rStyle w:val="Hyperlink"/>
            <w:noProof/>
            <w14:scene3d>
              <w14:camera w14:prst="orthographicFront"/>
              <w14:lightRig w14:rig="threePt" w14:dir="t">
                <w14:rot w14:lat="0" w14:lon="0" w14:rev="0"/>
              </w14:lightRig>
            </w14:scene3d>
          </w:rPr>
          <w:t>4.3.27.2</w:t>
        </w:r>
        <w:r w:rsidR="00166BB7" w:rsidRPr="006F2080">
          <w:rPr>
            <w:rStyle w:val="Hyperlink"/>
            <w:noProof/>
          </w:rPr>
          <w:t xml:space="preserve"> AdditionalKeyInfo – XML Syntax</w:t>
        </w:r>
        <w:r w:rsidR="00166BB7">
          <w:rPr>
            <w:noProof/>
            <w:webHidden/>
          </w:rPr>
          <w:tab/>
        </w:r>
        <w:r w:rsidR="00166BB7">
          <w:rPr>
            <w:noProof/>
            <w:webHidden/>
          </w:rPr>
          <w:fldChar w:fldCharType="begin"/>
        </w:r>
        <w:r w:rsidR="00166BB7">
          <w:rPr>
            <w:noProof/>
            <w:webHidden/>
          </w:rPr>
          <w:instrText xml:space="preserve"> PAGEREF _Toc632591 \h </w:instrText>
        </w:r>
        <w:r w:rsidR="00166BB7">
          <w:rPr>
            <w:noProof/>
            <w:webHidden/>
          </w:rPr>
        </w:r>
        <w:r w:rsidR="00166BB7">
          <w:rPr>
            <w:noProof/>
            <w:webHidden/>
          </w:rPr>
          <w:fldChar w:fldCharType="separate"/>
        </w:r>
        <w:r w:rsidR="00166BB7">
          <w:rPr>
            <w:noProof/>
            <w:webHidden/>
          </w:rPr>
          <w:t>89</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92" w:history="1">
        <w:r w:rsidR="00166BB7" w:rsidRPr="006F2080">
          <w:rPr>
            <w:rStyle w:val="Hyperlink"/>
            <w:noProof/>
            <w14:scene3d>
              <w14:camera w14:prst="orthographicFront"/>
              <w14:lightRig w14:rig="threePt" w14:dir="t">
                <w14:rot w14:lat="0" w14:lon="0" w14:rev="0"/>
              </w14:lightRig>
            </w14:scene3d>
          </w:rPr>
          <w:t>4.3.28</w:t>
        </w:r>
        <w:r w:rsidR="00166BB7" w:rsidRPr="006F2080">
          <w:rPr>
            <w:rStyle w:val="Hyperlink"/>
            <w:noProof/>
          </w:rPr>
          <w:t xml:space="preserve"> Component ProcessingDetails</w:t>
        </w:r>
        <w:r w:rsidR="00166BB7">
          <w:rPr>
            <w:noProof/>
            <w:webHidden/>
          </w:rPr>
          <w:tab/>
        </w:r>
        <w:r w:rsidR="00166BB7">
          <w:rPr>
            <w:noProof/>
            <w:webHidden/>
          </w:rPr>
          <w:fldChar w:fldCharType="begin"/>
        </w:r>
        <w:r w:rsidR="00166BB7">
          <w:rPr>
            <w:noProof/>
            <w:webHidden/>
          </w:rPr>
          <w:instrText xml:space="preserve"> PAGEREF _Toc632592 \h </w:instrText>
        </w:r>
        <w:r w:rsidR="00166BB7">
          <w:rPr>
            <w:noProof/>
            <w:webHidden/>
          </w:rPr>
        </w:r>
        <w:r w:rsidR="00166BB7">
          <w:rPr>
            <w:noProof/>
            <w:webHidden/>
          </w:rPr>
          <w:fldChar w:fldCharType="separate"/>
        </w:r>
        <w:r w:rsidR="00166BB7">
          <w:rPr>
            <w:noProof/>
            <w:webHidden/>
          </w:rPr>
          <w:t>90</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3" w:history="1">
        <w:r w:rsidR="00166BB7" w:rsidRPr="006F2080">
          <w:rPr>
            <w:rStyle w:val="Hyperlink"/>
            <w:noProof/>
            <w14:scene3d>
              <w14:camera w14:prst="orthographicFront"/>
              <w14:lightRig w14:rig="threePt" w14:dir="t">
                <w14:rot w14:lat="0" w14:lon="0" w14:rev="0"/>
              </w14:lightRig>
            </w14:scene3d>
          </w:rPr>
          <w:t>4.3.28.1</w:t>
        </w:r>
        <w:r w:rsidR="00166BB7" w:rsidRPr="006F2080">
          <w:rPr>
            <w:rStyle w:val="Hyperlink"/>
            <w:noProof/>
          </w:rPr>
          <w:t xml:space="preserve"> ProcessingDetails – JSON Syntax</w:t>
        </w:r>
        <w:r w:rsidR="00166BB7">
          <w:rPr>
            <w:noProof/>
            <w:webHidden/>
          </w:rPr>
          <w:tab/>
        </w:r>
        <w:r w:rsidR="00166BB7">
          <w:rPr>
            <w:noProof/>
            <w:webHidden/>
          </w:rPr>
          <w:fldChar w:fldCharType="begin"/>
        </w:r>
        <w:r w:rsidR="00166BB7">
          <w:rPr>
            <w:noProof/>
            <w:webHidden/>
          </w:rPr>
          <w:instrText xml:space="preserve"> PAGEREF _Toc632593 \h </w:instrText>
        </w:r>
        <w:r w:rsidR="00166BB7">
          <w:rPr>
            <w:noProof/>
            <w:webHidden/>
          </w:rPr>
        </w:r>
        <w:r w:rsidR="00166BB7">
          <w:rPr>
            <w:noProof/>
            <w:webHidden/>
          </w:rPr>
          <w:fldChar w:fldCharType="separate"/>
        </w:r>
        <w:r w:rsidR="00166BB7">
          <w:rPr>
            <w:noProof/>
            <w:webHidden/>
          </w:rPr>
          <w:t>90</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4" w:history="1">
        <w:r w:rsidR="00166BB7" w:rsidRPr="006F2080">
          <w:rPr>
            <w:rStyle w:val="Hyperlink"/>
            <w:noProof/>
            <w14:scene3d>
              <w14:camera w14:prst="orthographicFront"/>
              <w14:lightRig w14:rig="threePt" w14:dir="t">
                <w14:rot w14:lat="0" w14:lon="0" w14:rev="0"/>
              </w14:lightRig>
            </w14:scene3d>
          </w:rPr>
          <w:t>4.3.28.2</w:t>
        </w:r>
        <w:r w:rsidR="00166BB7" w:rsidRPr="006F2080">
          <w:rPr>
            <w:rStyle w:val="Hyperlink"/>
            <w:noProof/>
          </w:rPr>
          <w:t xml:space="preserve"> ProcessingDetails – XML Syntax</w:t>
        </w:r>
        <w:r w:rsidR="00166BB7">
          <w:rPr>
            <w:noProof/>
            <w:webHidden/>
          </w:rPr>
          <w:tab/>
        </w:r>
        <w:r w:rsidR="00166BB7">
          <w:rPr>
            <w:noProof/>
            <w:webHidden/>
          </w:rPr>
          <w:fldChar w:fldCharType="begin"/>
        </w:r>
        <w:r w:rsidR="00166BB7">
          <w:rPr>
            <w:noProof/>
            <w:webHidden/>
          </w:rPr>
          <w:instrText xml:space="preserve"> PAGEREF _Toc632594 \h </w:instrText>
        </w:r>
        <w:r w:rsidR="00166BB7">
          <w:rPr>
            <w:noProof/>
            <w:webHidden/>
          </w:rPr>
        </w:r>
        <w:r w:rsidR="00166BB7">
          <w:rPr>
            <w:noProof/>
            <w:webHidden/>
          </w:rPr>
          <w:fldChar w:fldCharType="separate"/>
        </w:r>
        <w:r w:rsidR="00166BB7">
          <w:rPr>
            <w:noProof/>
            <w:webHidden/>
          </w:rPr>
          <w:t>91</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95" w:history="1">
        <w:r w:rsidR="00166BB7" w:rsidRPr="006F2080">
          <w:rPr>
            <w:rStyle w:val="Hyperlink"/>
            <w:noProof/>
            <w14:scene3d>
              <w14:camera w14:prst="orthographicFront"/>
              <w14:lightRig w14:rig="threePt" w14:dir="t">
                <w14:rot w14:lat="0" w14:lon="0" w14:rev="0"/>
              </w14:lightRig>
            </w14:scene3d>
          </w:rPr>
          <w:t>4.3.29</w:t>
        </w:r>
        <w:r w:rsidR="00166BB7" w:rsidRPr="006F2080">
          <w:rPr>
            <w:rStyle w:val="Hyperlink"/>
            <w:noProof/>
          </w:rPr>
          <w:t xml:space="preserve"> Component Detail</w:t>
        </w:r>
        <w:r w:rsidR="00166BB7">
          <w:rPr>
            <w:noProof/>
            <w:webHidden/>
          </w:rPr>
          <w:tab/>
        </w:r>
        <w:r w:rsidR="00166BB7">
          <w:rPr>
            <w:noProof/>
            <w:webHidden/>
          </w:rPr>
          <w:fldChar w:fldCharType="begin"/>
        </w:r>
        <w:r w:rsidR="00166BB7">
          <w:rPr>
            <w:noProof/>
            <w:webHidden/>
          </w:rPr>
          <w:instrText xml:space="preserve"> PAGEREF _Toc632595 \h </w:instrText>
        </w:r>
        <w:r w:rsidR="00166BB7">
          <w:rPr>
            <w:noProof/>
            <w:webHidden/>
          </w:rPr>
        </w:r>
        <w:r w:rsidR="00166BB7">
          <w:rPr>
            <w:noProof/>
            <w:webHidden/>
          </w:rPr>
          <w:fldChar w:fldCharType="separate"/>
        </w:r>
        <w:r w:rsidR="00166BB7">
          <w:rPr>
            <w:noProof/>
            <w:webHidden/>
          </w:rPr>
          <w:t>91</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6" w:history="1">
        <w:r w:rsidR="00166BB7" w:rsidRPr="006F2080">
          <w:rPr>
            <w:rStyle w:val="Hyperlink"/>
            <w:noProof/>
            <w14:scene3d>
              <w14:camera w14:prst="orthographicFront"/>
              <w14:lightRig w14:rig="threePt" w14:dir="t">
                <w14:rot w14:lat="0" w14:lon="0" w14:rev="0"/>
              </w14:lightRig>
            </w14:scene3d>
          </w:rPr>
          <w:t>4.3.29.1</w:t>
        </w:r>
        <w:r w:rsidR="00166BB7" w:rsidRPr="006F2080">
          <w:rPr>
            <w:rStyle w:val="Hyperlink"/>
            <w:noProof/>
          </w:rPr>
          <w:t xml:space="preserve"> Detail – JSON Syntax</w:t>
        </w:r>
        <w:r w:rsidR="00166BB7">
          <w:rPr>
            <w:noProof/>
            <w:webHidden/>
          </w:rPr>
          <w:tab/>
        </w:r>
        <w:r w:rsidR="00166BB7">
          <w:rPr>
            <w:noProof/>
            <w:webHidden/>
          </w:rPr>
          <w:fldChar w:fldCharType="begin"/>
        </w:r>
        <w:r w:rsidR="00166BB7">
          <w:rPr>
            <w:noProof/>
            <w:webHidden/>
          </w:rPr>
          <w:instrText xml:space="preserve"> PAGEREF _Toc632596 \h </w:instrText>
        </w:r>
        <w:r w:rsidR="00166BB7">
          <w:rPr>
            <w:noProof/>
            <w:webHidden/>
          </w:rPr>
        </w:r>
        <w:r w:rsidR="00166BB7">
          <w:rPr>
            <w:noProof/>
            <w:webHidden/>
          </w:rPr>
          <w:fldChar w:fldCharType="separate"/>
        </w:r>
        <w:r w:rsidR="00166BB7">
          <w:rPr>
            <w:noProof/>
            <w:webHidden/>
          </w:rPr>
          <w:t>92</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7" w:history="1">
        <w:r w:rsidR="00166BB7" w:rsidRPr="006F2080">
          <w:rPr>
            <w:rStyle w:val="Hyperlink"/>
            <w:noProof/>
            <w14:scene3d>
              <w14:camera w14:prst="orthographicFront"/>
              <w14:lightRig w14:rig="threePt" w14:dir="t">
                <w14:rot w14:lat="0" w14:lon="0" w14:rev="0"/>
              </w14:lightRig>
            </w14:scene3d>
          </w:rPr>
          <w:t>4.3.29.2</w:t>
        </w:r>
        <w:r w:rsidR="00166BB7" w:rsidRPr="006F2080">
          <w:rPr>
            <w:rStyle w:val="Hyperlink"/>
            <w:noProof/>
          </w:rPr>
          <w:t xml:space="preserve"> Detail – XML Syntax</w:t>
        </w:r>
        <w:r w:rsidR="00166BB7">
          <w:rPr>
            <w:noProof/>
            <w:webHidden/>
          </w:rPr>
          <w:tab/>
        </w:r>
        <w:r w:rsidR="00166BB7">
          <w:rPr>
            <w:noProof/>
            <w:webHidden/>
          </w:rPr>
          <w:fldChar w:fldCharType="begin"/>
        </w:r>
        <w:r w:rsidR="00166BB7">
          <w:rPr>
            <w:noProof/>
            <w:webHidden/>
          </w:rPr>
          <w:instrText xml:space="preserve"> PAGEREF _Toc632597 \h </w:instrText>
        </w:r>
        <w:r w:rsidR="00166BB7">
          <w:rPr>
            <w:noProof/>
            <w:webHidden/>
          </w:rPr>
        </w:r>
        <w:r w:rsidR="00166BB7">
          <w:rPr>
            <w:noProof/>
            <w:webHidden/>
          </w:rPr>
          <w:fldChar w:fldCharType="separate"/>
        </w:r>
        <w:r w:rsidR="00166BB7">
          <w:rPr>
            <w:noProof/>
            <w:webHidden/>
          </w:rPr>
          <w:t>93</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598" w:history="1">
        <w:r w:rsidR="00166BB7" w:rsidRPr="006F2080">
          <w:rPr>
            <w:rStyle w:val="Hyperlink"/>
            <w:noProof/>
            <w14:scene3d>
              <w14:camera w14:prst="orthographicFront"/>
              <w14:lightRig w14:rig="threePt" w14:dir="t">
                <w14:rot w14:lat="0" w14:lon="0" w14:rev="0"/>
              </w14:lightRig>
            </w14:scene3d>
          </w:rPr>
          <w:t>4.3.30</w:t>
        </w:r>
        <w:r w:rsidR="00166BB7" w:rsidRPr="006F2080">
          <w:rPr>
            <w:rStyle w:val="Hyperlink"/>
            <w:noProof/>
          </w:rPr>
          <w:t xml:space="preserve"> Component SigningTimeInfo</w:t>
        </w:r>
        <w:r w:rsidR="00166BB7">
          <w:rPr>
            <w:noProof/>
            <w:webHidden/>
          </w:rPr>
          <w:tab/>
        </w:r>
        <w:r w:rsidR="00166BB7">
          <w:rPr>
            <w:noProof/>
            <w:webHidden/>
          </w:rPr>
          <w:fldChar w:fldCharType="begin"/>
        </w:r>
        <w:r w:rsidR="00166BB7">
          <w:rPr>
            <w:noProof/>
            <w:webHidden/>
          </w:rPr>
          <w:instrText xml:space="preserve"> PAGEREF _Toc632598 \h </w:instrText>
        </w:r>
        <w:r w:rsidR="00166BB7">
          <w:rPr>
            <w:noProof/>
            <w:webHidden/>
          </w:rPr>
        </w:r>
        <w:r w:rsidR="00166BB7">
          <w:rPr>
            <w:noProof/>
            <w:webHidden/>
          </w:rPr>
          <w:fldChar w:fldCharType="separate"/>
        </w:r>
        <w:r w:rsidR="00166BB7">
          <w:rPr>
            <w:noProof/>
            <w:webHidden/>
          </w:rPr>
          <w:t>93</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599" w:history="1">
        <w:r w:rsidR="00166BB7" w:rsidRPr="006F2080">
          <w:rPr>
            <w:rStyle w:val="Hyperlink"/>
            <w:noProof/>
            <w14:scene3d>
              <w14:camera w14:prst="orthographicFront"/>
              <w14:lightRig w14:rig="threePt" w14:dir="t">
                <w14:rot w14:lat="0" w14:lon="0" w14:rev="0"/>
              </w14:lightRig>
            </w14:scene3d>
          </w:rPr>
          <w:t>4.3.30.1</w:t>
        </w:r>
        <w:r w:rsidR="00166BB7" w:rsidRPr="006F2080">
          <w:rPr>
            <w:rStyle w:val="Hyperlink"/>
            <w:noProof/>
          </w:rPr>
          <w:t xml:space="preserve"> SigningTimeInfo – JSON Syntax</w:t>
        </w:r>
        <w:r w:rsidR="00166BB7">
          <w:rPr>
            <w:noProof/>
            <w:webHidden/>
          </w:rPr>
          <w:tab/>
        </w:r>
        <w:r w:rsidR="00166BB7">
          <w:rPr>
            <w:noProof/>
            <w:webHidden/>
          </w:rPr>
          <w:fldChar w:fldCharType="begin"/>
        </w:r>
        <w:r w:rsidR="00166BB7">
          <w:rPr>
            <w:noProof/>
            <w:webHidden/>
          </w:rPr>
          <w:instrText xml:space="preserve"> PAGEREF _Toc632599 \h </w:instrText>
        </w:r>
        <w:r w:rsidR="00166BB7">
          <w:rPr>
            <w:noProof/>
            <w:webHidden/>
          </w:rPr>
        </w:r>
        <w:r w:rsidR="00166BB7">
          <w:rPr>
            <w:noProof/>
            <w:webHidden/>
          </w:rPr>
          <w:fldChar w:fldCharType="separate"/>
        </w:r>
        <w:r w:rsidR="00166BB7">
          <w:rPr>
            <w:noProof/>
            <w:webHidden/>
          </w:rPr>
          <w:t>93</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0" w:history="1">
        <w:r w:rsidR="00166BB7" w:rsidRPr="006F2080">
          <w:rPr>
            <w:rStyle w:val="Hyperlink"/>
            <w:noProof/>
            <w14:scene3d>
              <w14:camera w14:prst="orthographicFront"/>
              <w14:lightRig w14:rig="threePt" w14:dir="t">
                <w14:rot w14:lat="0" w14:lon="0" w14:rev="0"/>
              </w14:lightRig>
            </w14:scene3d>
          </w:rPr>
          <w:t>4.3.30.2</w:t>
        </w:r>
        <w:r w:rsidR="00166BB7" w:rsidRPr="006F2080">
          <w:rPr>
            <w:rStyle w:val="Hyperlink"/>
            <w:noProof/>
          </w:rPr>
          <w:t xml:space="preserve"> SigningTimeInfo – XML Syntax</w:t>
        </w:r>
        <w:r w:rsidR="00166BB7">
          <w:rPr>
            <w:noProof/>
            <w:webHidden/>
          </w:rPr>
          <w:tab/>
        </w:r>
        <w:r w:rsidR="00166BB7">
          <w:rPr>
            <w:noProof/>
            <w:webHidden/>
          </w:rPr>
          <w:fldChar w:fldCharType="begin"/>
        </w:r>
        <w:r w:rsidR="00166BB7">
          <w:rPr>
            <w:noProof/>
            <w:webHidden/>
          </w:rPr>
          <w:instrText xml:space="preserve"> PAGEREF _Toc632600 \h </w:instrText>
        </w:r>
        <w:r w:rsidR="00166BB7">
          <w:rPr>
            <w:noProof/>
            <w:webHidden/>
          </w:rPr>
        </w:r>
        <w:r w:rsidR="00166BB7">
          <w:rPr>
            <w:noProof/>
            <w:webHidden/>
          </w:rPr>
          <w:fldChar w:fldCharType="separate"/>
        </w:r>
        <w:r w:rsidR="00166BB7">
          <w:rPr>
            <w:noProof/>
            <w:webHidden/>
          </w:rPr>
          <w:t>94</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01" w:history="1">
        <w:r w:rsidR="00166BB7" w:rsidRPr="006F2080">
          <w:rPr>
            <w:rStyle w:val="Hyperlink"/>
            <w:noProof/>
            <w14:scene3d>
              <w14:camera w14:prst="orthographicFront"/>
              <w14:lightRig w14:rig="threePt" w14:dir="t">
                <w14:rot w14:lat="0" w14:lon="0" w14:rev="0"/>
              </w14:lightRig>
            </w14:scene3d>
          </w:rPr>
          <w:t>4.3.31</w:t>
        </w:r>
        <w:r w:rsidR="00166BB7" w:rsidRPr="006F2080">
          <w:rPr>
            <w:rStyle w:val="Hyperlink"/>
            <w:noProof/>
          </w:rPr>
          <w:t xml:space="preserve"> Component SigningTimeBoundaries</w:t>
        </w:r>
        <w:r w:rsidR="00166BB7">
          <w:rPr>
            <w:noProof/>
            <w:webHidden/>
          </w:rPr>
          <w:tab/>
        </w:r>
        <w:r w:rsidR="00166BB7">
          <w:rPr>
            <w:noProof/>
            <w:webHidden/>
          </w:rPr>
          <w:fldChar w:fldCharType="begin"/>
        </w:r>
        <w:r w:rsidR="00166BB7">
          <w:rPr>
            <w:noProof/>
            <w:webHidden/>
          </w:rPr>
          <w:instrText xml:space="preserve"> PAGEREF _Toc632601 \h </w:instrText>
        </w:r>
        <w:r w:rsidR="00166BB7">
          <w:rPr>
            <w:noProof/>
            <w:webHidden/>
          </w:rPr>
        </w:r>
        <w:r w:rsidR="00166BB7">
          <w:rPr>
            <w:noProof/>
            <w:webHidden/>
          </w:rPr>
          <w:fldChar w:fldCharType="separate"/>
        </w:r>
        <w:r w:rsidR="00166BB7">
          <w:rPr>
            <w:noProof/>
            <w:webHidden/>
          </w:rPr>
          <w:t>94</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2" w:history="1">
        <w:r w:rsidR="00166BB7" w:rsidRPr="006F2080">
          <w:rPr>
            <w:rStyle w:val="Hyperlink"/>
            <w:noProof/>
            <w14:scene3d>
              <w14:camera w14:prst="orthographicFront"/>
              <w14:lightRig w14:rig="threePt" w14:dir="t">
                <w14:rot w14:lat="0" w14:lon="0" w14:rev="0"/>
              </w14:lightRig>
            </w14:scene3d>
          </w:rPr>
          <w:t>4.3.31.1</w:t>
        </w:r>
        <w:r w:rsidR="00166BB7" w:rsidRPr="006F2080">
          <w:rPr>
            <w:rStyle w:val="Hyperlink"/>
            <w:noProof/>
          </w:rPr>
          <w:t xml:space="preserve"> SigningTimeBoundaries – JSON Syntax</w:t>
        </w:r>
        <w:r w:rsidR="00166BB7">
          <w:rPr>
            <w:noProof/>
            <w:webHidden/>
          </w:rPr>
          <w:tab/>
        </w:r>
        <w:r w:rsidR="00166BB7">
          <w:rPr>
            <w:noProof/>
            <w:webHidden/>
          </w:rPr>
          <w:fldChar w:fldCharType="begin"/>
        </w:r>
        <w:r w:rsidR="00166BB7">
          <w:rPr>
            <w:noProof/>
            <w:webHidden/>
          </w:rPr>
          <w:instrText xml:space="preserve"> PAGEREF _Toc632602 \h </w:instrText>
        </w:r>
        <w:r w:rsidR="00166BB7">
          <w:rPr>
            <w:noProof/>
            <w:webHidden/>
          </w:rPr>
        </w:r>
        <w:r w:rsidR="00166BB7">
          <w:rPr>
            <w:noProof/>
            <w:webHidden/>
          </w:rPr>
          <w:fldChar w:fldCharType="separate"/>
        </w:r>
        <w:r w:rsidR="00166BB7">
          <w:rPr>
            <w:noProof/>
            <w:webHidden/>
          </w:rPr>
          <w:t>94</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3" w:history="1">
        <w:r w:rsidR="00166BB7" w:rsidRPr="006F2080">
          <w:rPr>
            <w:rStyle w:val="Hyperlink"/>
            <w:noProof/>
            <w14:scene3d>
              <w14:camera w14:prst="orthographicFront"/>
              <w14:lightRig w14:rig="threePt" w14:dir="t">
                <w14:rot w14:lat="0" w14:lon="0" w14:rev="0"/>
              </w14:lightRig>
            </w14:scene3d>
          </w:rPr>
          <w:t>4.3.31.2</w:t>
        </w:r>
        <w:r w:rsidR="00166BB7" w:rsidRPr="006F2080">
          <w:rPr>
            <w:rStyle w:val="Hyperlink"/>
            <w:noProof/>
          </w:rPr>
          <w:t xml:space="preserve"> SigningTimeBoundaries – XML Syntax</w:t>
        </w:r>
        <w:r w:rsidR="00166BB7">
          <w:rPr>
            <w:noProof/>
            <w:webHidden/>
          </w:rPr>
          <w:tab/>
        </w:r>
        <w:r w:rsidR="00166BB7">
          <w:rPr>
            <w:noProof/>
            <w:webHidden/>
          </w:rPr>
          <w:fldChar w:fldCharType="begin"/>
        </w:r>
        <w:r w:rsidR="00166BB7">
          <w:rPr>
            <w:noProof/>
            <w:webHidden/>
          </w:rPr>
          <w:instrText xml:space="preserve"> PAGEREF _Toc632603 \h </w:instrText>
        </w:r>
        <w:r w:rsidR="00166BB7">
          <w:rPr>
            <w:noProof/>
            <w:webHidden/>
          </w:rPr>
        </w:r>
        <w:r w:rsidR="00166BB7">
          <w:rPr>
            <w:noProof/>
            <w:webHidden/>
          </w:rPr>
          <w:fldChar w:fldCharType="separate"/>
        </w:r>
        <w:r w:rsidR="00166BB7">
          <w:rPr>
            <w:noProof/>
            <w:webHidden/>
          </w:rPr>
          <w:t>95</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04" w:history="1">
        <w:r w:rsidR="00166BB7" w:rsidRPr="006F2080">
          <w:rPr>
            <w:rStyle w:val="Hyperlink"/>
            <w:noProof/>
            <w14:scene3d>
              <w14:camera w14:prst="orthographicFront"/>
              <w14:lightRig w14:rig="threePt" w14:dir="t">
                <w14:rot w14:lat="0" w14:lon="0" w14:rev="0"/>
              </w14:lightRig>
            </w14:scene3d>
          </w:rPr>
          <w:t>4.3.32</w:t>
        </w:r>
        <w:r w:rsidR="00166BB7" w:rsidRPr="006F2080">
          <w:rPr>
            <w:rStyle w:val="Hyperlink"/>
            <w:noProof/>
          </w:rPr>
          <w:t xml:space="preserve"> Component AugmentedSignature</w:t>
        </w:r>
        <w:r w:rsidR="00166BB7">
          <w:rPr>
            <w:noProof/>
            <w:webHidden/>
          </w:rPr>
          <w:tab/>
        </w:r>
        <w:r w:rsidR="00166BB7">
          <w:rPr>
            <w:noProof/>
            <w:webHidden/>
          </w:rPr>
          <w:fldChar w:fldCharType="begin"/>
        </w:r>
        <w:r w:rsidR="00166BB7">
          <w:rPr>
            <w:noProof/>
            <w:webHidden/>
          </w:rPr>
          <w:instrText xml:space="preserve"> PAGEREF _Toc632604 \h </w:instrText>
        </w:r>
        <w:r w:rsidR="00166BB7">
          <w:rPr>
            <w:noProof/>
            <w:webHidden/>
          </w:rPr>
        </w:r>
        <w:r w:rsidR="00166BB7">
          <w:rPr>
            <w:noProof/>
            <w:webHidden/>
          </w:rPr>
          <w:fldChar w:fldCharType="separate"/>
        </w:r>
        <w:r w:rsidR="00166BB7">
          <w:rPr>
            <w:noProof/>
            <w:webHidden/>
          </w:rPr>
          <w:t>95</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5" w:history="1">
        <w:r w:rsidR="00166BB7" w:rsidRPr="006F2080">
          <w:rPr>
            <w:rStyle w:val="Hyperlink"/>
            <w:noProof/>
            <w14:scene3d>
              <w14:camera w14:prst="orthographicFront"/>
              <w14:lightRig w14:rig="threePt" w14:dir="t">
                <w14:rot w14:lat="0" w14:lon="0" w14:rev="0"/>
              </w14:lightRig>
            </w14:scene3d>
          </w:rPr>
          <w:t>4.3.32.1</w:t>
        </w:r>
        <w:r w:rsidR="00166BB7" w:rsidRPr="006F2080">
          <w:rPr>
            <w:rStyle w:val="Hyperlink"/>
            <w:noProof/>
          </w:rPr>
          <w:t xml:space="preserve"> AugmentedSignature – JSON Syntax</w:t>
        </w:r>
        <w:r w:rsidR="00166BB7">
          <w:rPr>
            <w:noProof/>
            <w:webHidden/>
          </w:rPr>
          <w:tab/>
        </w:r>
        <w:r w:rsidR="00166BB7">
          <w:rPr>
            <w:noProof/>
            <w:webHidden/>
          </w:rPr>
          <w:fldChar w:fldCharType="begin"/>
        </w:r>
        <w:r w:rsidR="00166BB7">
          <w:rPr>
            <w:noProof/>
            <w:webHidden/>
          </w:rPr>
          <w:instrText xml:space="preserve"> PAGEREF _Toc632605 \h </w:instrText>
        </w:r>
        <w:r w:rsidR="00166BB7">
          <w:rPr>
            <w:noProof/>
            <w:webHidden/>
          </w:rPr>
        </w:r>
        <w:r w:rsidR="00166BB7">
          <w:rPr>
            <w:noProof/>
            <w:webHidden/>
          </w:rPr>
          <w:fldChar w:fldCharType="separate"/>
        </w:r>
        <w:r w:rsidR="00166BB7">
          <w:rPr>
            <w:noProof/>
            <w:webHidden/>
          </w:rPr>
          <w:t>96</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6" w:history="1">
        <w:r w:rsidR="00166BB7" w:rsidRPr="006F2080">
          <w:rPr>
            <w:rStyle w:val="Hyperlink"/>
            <w:noProof/>
            <w14:scene3d>
              <w14:camera w14:prst="orthographicFront"/>
              <w14:lightRig w14:rig="threePt" w14:dir="t">
                <w14:rot w14:lat="0" w14:lon="0" w14:rev="0"/>
              </w14:lightRig>
            </w14:scene3d>
          </w:rPr>
          <w:t>4.3.32.2</w:t>
        </w:r>
        <w:r w:rsidR="00166BB7" w:rsidRPr="006F2080">
          <w:rPr>
            <w:rStyle w:val="Hyperlink"/>
            <w:noProof/>
          </w:rPr>
          <w:t xml:space="preserve"> AugmentedSignature – XML Syntax</w:t>
        </w:r>
        <w:r w:rsidR="00166BB7">
          <w:rPr>
            <w:noProof/>
            <w:webHidden/>
          </w:rPr>
          <w:tab/>
        </w:r>
        <w:r w:rsidR="00166BB7">
          <w:rPr>
            <w:noProof/>
            <w:webHidden/>
          </w:rPr>
          <w:fldChar w:fldCharType="begin"/>
        </w:r>
        <w:r w:rsidR="00166BB7">
          <w:rPr>
            <w:noProof/>
            <w:webHidden/>
          </w:rPr>
          <w:instrText xml:space="preserve"> PAGEREF _Toc632606 \h </w:instrText>
        </w:r>
        <w:r w:rsidR="00166BB7">
          <w:rPr>
            <w:noProof/>
            <w:webHidden/>
          </w:rPr>
        </w:r>
        <w:r w:rsidR="00166BB7">
          <w:rPr>
            <w:noProof/>
            <w:webHidden/>
          </w:rPr>
          <w:fldChar w:fldCharType="separate"/>
        </w:r>
        <w:r w:rsidR="00166BB7">
          <w:rPr>
            <w:noProof/>
            <w:webHidden/>
          </w:rPr>
          <w:t>97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07" w:history="1">
        <w:r w:rsidR="00166BB7" w:rsidRPr="006F2080">
          <w:rPr>
            <w:rStyle w:val="Hyperlink"/>
            <w:noProof/>
            <w14:scene3d>
              <w14:camera w14:prst="orthographicFront"/>
              <w14:lightRig w14:rig="threePt" w14:dir="t">
                <w14:rot w14:lat="0" w14:lon="0" w14:rev="0"/>
              </w14:lightRig>
            </w14:scene3d>
          </w:rPr>
          <w:t>4.3.33</w:t>
        </w:r>
        <w:r w:rsidR="00166BB7" w:rsidRPr="006F2080">
          <w:rPr>
            <w:rStyle w:val="Hyperlink"/>
            <w:noProof/>
          </w:rPr>
          <w:t xml:space="preserve"> Component ReturnTransformedDocument</w:t>
        </w:r>
        <w:r w:rsidR="00166BB7">
          <w:rPr>
            <w:noProof/>
            <w:webHidden/>
          </w:rPr>
          <w:tab/>
        </w:r>
        <w:r w:rsidR="00166BB7">
          <w:rPr>
            <w:noProof/>
            <w:webHidden/>
          </w:rPr>
          <w:fldChar w:fldCharType="begin"/>
        </w:r>
        <w:r w:rsidR="00166BB7">
          <w:rPr>
            <w:noProof/>
            <w:webHidden/>
          </w:rPr>
          <w:instrText xml:space="preserve"> PAGEREF _Toc632607 \h </w:instrText>
        </w:r>
        <w:r w:rsidR="00166BB7">
          <w:rPr>
            <w:noProof/>
            <w:webHidden/>
          </w:rPr>
        </w:r>
        <w:r w:rsidR="00166BB7">
          <w:rPr>
            <w:noProof/>
            <w:webHidden/>
          </w:rPr>
          <w:fldChar w:fldCharType="separate"/>
        </w:r>
        <w:r w:rsidR="00166BB7">
          <w:rPr>
            <w:noProof/>
            <w:webHidden/>
          </w:rPr>
          <w:t>97</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8" w:history="1">
        <w:r w:rsidR="00166BB7" w:rsidRPr="006F2080">
          <w:rPr>
            <w:rStyle w:val="Hyperlink"/>
            <w:noProof/>
            <w14:scene3d>
              <w14:camera w14:prst="orthographicFront"/>
              <w14:lightRig w14:rig="threePt" w14:dir="t">
                <w14:rot w14:lat="0" w14:lon="0" w14:rev="0"/>
              </w14:lightRig>
            </w14:scene3d>
          </w:rPr>
          <w:t>4.3.33.1</w:t>
        </w:r>
        <w:r w:rsidR="00166BB7" w:rsidRPr="006F2080">
          <w:rPr>
            <w:rStyle w:val="Hyperlink"/>
            <w:noProof/>
          </w:rPr>
          <w:t xml:space="preserve"> ReturnTransformedDocument – JSON Syntax</w:t>
        </w:r>
        <w:r w:rsidR="00166BB7">
          <w:rPr>
            <w:noProof/>
            <w:webHidden/>
          </w:rPr>
          <w:tab/>
        </w:r>
        <w:r w:rsidR="00166BB7">
          <w:rPr>
            <w:noProof/>
            <w:webHidden/>
          </w:rPr>
          <w:fldChar w:fldCharType="begin"/>
        </w:r>
        <w:r w:rsidR="00166BB7">
          <w:rPr>
            <w:noProof/>
            <w:webHidden/>
          </w:rPr>
          <w:instrText xml:space="preserve"> PAGEREF _Toc632608 \h </w:instrText>
        </w:r>
        <w:r w:rsidR="00166BB7">
          <w:rPr>
            <w:noProof/>
            <w:webHidden/>
          </w:rPr>
        </w:r>
        <w:r w:rsidR="00166BB7">
          <w:rPr>
            <w:noProof/>
            <w:webHidden/>
          </w:rPr>
          <w:fldChar w:fldCharType="separate"/>
        </w:r>
        <w:r w:rsidR="00166BB7">
          <w:rPr>
            <w:noProof/>
            <w:webHidden/>
          </w:rPr>
          <w:t>97</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09" w:history="1">
        <w:r w:rsidR="00166BB7" w:rsidRPr="006F2080">
          <w:rPr>
            <w:rStyle w:val="Hyperlink"/>
            <w:noProof/>
            <w14:scene3d>
              <w14:camera w14:prst="orthographicFront"/>
              <w14:lightRig w14:rig="threePt" w14:dir="t">
                <w14:rot w14:lat="0" w14:lon="0" w14:rev="0"/>
              </w14:lightRig>
            </w14:scene3d>
          </w:rPr>
          <w:t>4.3.33.2</w:t>
        </w:r>
        <w:r w:rsidR="00166BB7" w:rsidRPr="006F2080">
          <w:rPr>
            <w:rStyle w:val="Hyperlink"/>
            <w:noProof/>
          </w:rPr>
          <w:t xml:space="preserve"> ReturnTransformedDocument – XML Syntax</w:t>
        </w:r>
        <w:r w:rsidR="00166BB7">
          <w:rPr>
            <w:noProof/>
            <w:webHidden/>
          </w:rPr>
          <w:tab/>
        </w:r>
        <w:r w:rsidR="00166BB7">
          <w:rPr>
            <w:noProof/>
            <w:webHidden/>
          </w:rPr>
          <w:fldChar w:fldCharType="begin"/>
        </w:r>
        <w:r w:rsidR="00166BB7">
          <w:rPr>
            <w:noProof/>
            <w:webHidden/>
          </w:rPr>
          <w:instrText xml:space="preserve"> PAGEREF _Toc632609 \h </w:instrText>
        </w:r>
        <w:r w:rsidR="00166BB7">
          <w:rPr>
            <w:noProof/>
            <w:webHidden/>
          </w:rPr>
        </w:r>
        <w:r w:rsidR="00166BB7">
          <w:rPr>
            <w:noProof/>
            <w:webHidden/>
          </w:rPr>
          <w:fldChar w:fldCharType="separate"/>
        </w:r>
        <w:r w:rsidR="00166BB7">
          <w:rPr>
            <w:noProof/>
            <w:webHidden/>
          </w:rPr>
          <w:t>97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10" w:history="1">
        <w:r w:rsidR="00166BB7" w:rsidRPr="006F2080">
          <w:rPr>
            <w:rStyle w:val="Hyperlink"/>
            <w:noProof/>
            <w14:scene3d>
              <w14:camera w14:prst="orthographicFront"/>
              <w14:lightRig w14:rig="threePt" w14:dir="t">
                <w14:rot w14:lat="0" w14:lon="0" w14:rev="0"/>
              </w14:lightRig>
            </w14:scene3d>
          </w:rPr>
          <w:t>4.3.34</w:t>
        </w:r>
        <w:r w:rsidR="00166BB7" w:rsidRPr="006F2080">
          <w:rPr>
            <w:rStyle w:val="Hyperlink"/>
            <w:noProof/>
          </w:rPr>
          <w:t xml:space="preserve"> Component TransformedDocument</w:t>
        </w:r>
        <w:r w:rsidR="00166BB7">
          <w:rPr>
            <w:noProof/>
            <w:webHidden/>
          </w:rPr>
          <w:tab/>
        </w:r>
        <w:r w:rsidR="00166BB7">
          <w:rPr>
            <w:noProof/>
            <w:webHidden/>
          </w:rPr>
          <w:fldChar w:fldCharType="begin"/>
        </w:r>
        <w:r w:rsidR="00166BB7">
          <w:rPr>
            <w:noProof/>
            <w:webHidden/>
          </w:rPr>
          <w:instrText xml:space="preserve"> PAGEREF _Toc632610 \h </w:instrText>
        </w:r>
        <w:r w:rsidR="00166BB7">
          <w:rPr>
            <w:noProof/>
            <w:webHidden/>
          </w:rPr>
        </w:r>
        <w:r w:rsidR="00166BB7">
          <w:rPr>
            <w:noProof/>
            <w:webHidden/>
          </w:rPr>
          <w:fldChar w:fldCharType="separate"/>
        </w:r>
        <w:r w:rsidR="00166BB7">
          <w:rPr>
            <w:noProof/>
            <w:webHidden/>
          </w:rPr>
          <w:t>98</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1" w:history="1">
        <w:r w:rsidR="00166BB7" w:rsidRPr="006F2080">
          <w:rPr>
            <w:rStyle w:val="Hyperlink"/>
            <w:noProof/>
            <w14:scene3d>
              <w14:camera w14:prst="orthographicFront"/>
              <w14:lightRig w14:rig="threePt" w14:dir="t">
                <w14:rot w14:lat="0" w14:lon="0" w14:rev="0"/>
              </w14:lightRig>
            </w14:scene3d>
          </w:rPr>
          <w:t>4.3.34.1</w:t>
        </w:r>
        <w:r w:rsidR="00166BB7" w:rsidRPr="006F2080">
          <w:rPr>
            <w:rStyle w:val="Hyperlink"/>
            <w:noProof/>
          </w:rPr>
          <w:t xml:space="preserve"> TransformedDocument – JSON Syntax</w:t>
        </w:r>
        <w:r w:rsidR="00166BB7">
          <w:rPr>
            <w:noProof/>
            <w:webHidden/>
          </w:rPr>
          <w:tab/>
        </w:r>
        <w:r w:rsidR="00166BB7">
          <w:rPr>
            <w:noProof/>
            <w:webHidden/>
          </w:rPr>
          <w:fldChar w:fldCharType="begin"/>
        </w:r>
        <w:r w:rsidR="00166BB7">
          <w:rPr>
            <w:noProof/>
            <w:webHidden/>
          </w:rPr>
          <w:instrText xml:space="preserve"> PAGEREF _Toc632611 \h </w:instrText>
        </w:r>
        <w:r w:rsidR="00166BB7">
          <w:rPr>
            <w:noProof/>
            <w:webHidden/>
          </w:rPr>
        </w:r>
        <w:r w:rsidR="00166BB7">
          <w:rPr>
            <w:noProof/>
            <w:webHidden/>
          </w:rPr>
          <w:fldChar w:fldCharType="separate"/>
        </w:r>
        <w:r w:rsidR="00166BB7">
          <w:rPr>
            <w:noProof/>
            <w:webHidden/>
          </w:rPr>
          <w:t>98</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2" w:history="1">
        <w:r w:rsidR="00166BB7" w:rsidRPr="006F2080">
          <w:rPr>
            <w:rStyle w:val="Hyperlink"/>
            <w:noProof/>
            <w14:scene3d>
              <w14:camera w14:prst="orthographicFront"/>
              <w14:lightRig w14:rig="threePt" w14:dir="t">
                <w14:rot w14:lat="0" w14:lon="0" w14:rev="0"/>
              </w14:lightRig>
            </w14:scene3d>
          </w:rPr>
          <w:t>4.3.34.2</w:t>
        </w:r>
        <w:r w:rsidR="00166BB7" w:rsidRPr="006F2080">
          <w:rPr>
            <w:rStyle w:val="Hyperlink"/>
            <w:noProof/>
          </w:rPr>
          <w:t xml:space="preserve"> TransformedDocument – XML Syntax</w:t>
        </w:r>
        <w:r w:rsidR="00166BB7">
          <w:rPr>
            <w:noProof/>
            <w:webHidden/>
          </w:rPr>
          <w:tab/>
        </w:r>
        <w:r w:rsidR="00166BB7">
          <w:rPr>
            <w:noProof/>
            <w:webHidden/>
          </w:rPr>
          <w:fldChar w:fldCharType="begin"/>
        </w:r>
        <w:r w:rsidR="00166BB7">
          <w:rPr>
            <w:noProof/>
            <w:webHidden/>
          </w:rPr>
          <w:instrText xml:space="preserve"> PAGEREF _Toc632612 \h </w:instrText>
        </w:r>
        <w:r w:rsidR="00166BB7">
          <w:rPr>
            <w:noProof/>
            <w:webHidden/>
          </w:rPr>
        </w:r>
        <w:r w:rsidR="00166BB7">
          <w:rPr>
            <w:noProof/>
            <w:webHidden/>
          </w:rPr>
          <w:fldChar w:fldCharType="separate"/>
        </w:r>
        <w:r w:rsidR="00166BB7">
          <w:rPr>
            <w:noProof/>
            <w:webHidden/>
          </w:rPr>
          <w:t>98</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13" w:history="1">
        <w:r w:rsidR="00166BB7" w:rsidRPr="006F2080">
          <w:rPr>
            <w:rStyle w:val="Hyperlink"/>
            <w:noProof/>
          </w:rPr>
          <w:t>4.4 Request/Response related data structures defined in this document</w:t>
        </w:r>
        <w:r w:rsidR="00166BB7">
          <w:rPr>
            <w:noProof/>
            <w:webHidden/>
          </w:rPr>
          <w:tab/>
        </w:r>
        <w:r w:rsidR="00166BB7">
          <w:rPr>
            <w:noProof/>
            <w:webHidden/>
          </w:rPr>
          <w:fldChar w:fldCharType="begin"/>
        </w:r>
        <w:r w:rsidR="00166BB7">
          <w:rPr>
            <w:noProof/>
            <w:webHidden/>
          </w:rPr>
          <w:instrText xml:space="preserve"> PAGEREF _Toc632613 \h </w:instrText>
        </w:r>
        <w:r w:rsidR="00166BB7">
          <w:rPr>
            <w:noProof/>
            <w:webHidden/>
          </w:rPr>
        </w:r>
        <w:r w:rsidR="00166BB7">
          <w:rPr>
            <w:noProof/>
            <w:webHidden/>
          </w:rPr>
          <w:fldChar w:fldCharType="separate"/>
        </w:r>
        <w:r w:rsidR="00166BB7">
          <w:rPr>
            <w:noProof/>
            <w:webHidden/>
          </w:rPr>
          <w:t>98</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14" w:history="1">
        <w:r w:rsidR="00166BB7" w:rsidRPr="006F2080">
          <w:rPr>
            <w:rStyle w:val="Hyperlink"/>
            <w:noProof/>
            <w14:scene3d>
              <w14:camera w14:prst="orthographicFront"/>
              <w14:lightRig w14:rig="threePt" w14:dir="t">
                <w14:rot w14:lat="0" w14:lon="0" w14:rev="0"/>
              </w14:lightRig>
            </w14:scene3d>
          </w:rPr>
          <w:t>4.4.1</w:t>
        </w:r>
        <w:r w:rsidR="00166BB7" w:rsidRPr="006F2080">
          <w:rPr>
            <w:rStyle w:val="Hyperlink"/>
            <w:noProof/>
          </w:rPr>
          <w:t xml:space="preserve"> Component InputDocuments</w:t>
        </w:r>
        <w:r w:rsidR="00166BB7">
          <w:rPr>
            <w:noProof/>
            <w:webHidden/>
          </w:rPr>
          <w:tab/>
        </w:r>
        <w:r w:rsidR="00166BB7">
          <w:rPr>
            <w:noProof/>
            <w:webHidden/>
          </w:rPr>
          <w:fldChar w:fldCharType="begin"/>
        </w:r>
        <w:r w:rsidR="00166BB7">
          <w:rPr>
            <w:noProof/>
            <w:webHidden/>
          </w:rPr>
          <w:instrText xml:space="preserve"> PAGEREF _Toc632614 \h </w:instrText>
        </w:r>
        <w:r w:rsidR="00166BB7">
          <w:rPr>
            <w:noProof/>
            <w:webHidden/>
          </w:rPr>
        </w:r>
        <w:r w:rsidR="00166BB7">
          <w:rPr>
            <w:noProof/>
            <w:webHidden/>
          </w:rPr>
          <w:fldChar w:fldCharType="separate"/>
        </w:r>
        <w:r w:rsidR="00166BB7">
          <w:rPr>
            <w:noProof/>
            <w:webHidden/>
          </w:rPr>
          <w:t>98</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5" w:history="1">
        <w:r w:rsidR="00166BB7" w:rsidRPr="006F2080">
          <w:rPr>
            <w:rStyle w:val="Hyperlink"/>
            <w:noProof/>
            <w14:scene3d>
              <w14:camera w14:prst="orthographicFront"/>
              <w14:lightRig w14:rig="threePt" w14:dir="t">
                <w14:rot w14:lat="0" w14:lon="0" w14:rev="0"/>
              </w14:lightRig>
            </w14:scene3d>
          </w:rPr>
          <w:t>4.4.1.1</w:t>
        </w:r>
        <w:r w:rsidR="00166BB7" w:rsidRPr="006F2080">
          <w:rPr>
            <w:rStyle w:val="Hyperlink"/>
            <w:noProof/>
          </w:rPr>
          <w:t xml:space="preserve"> InputDocuments – JSON Syntax</w:t>
        </w:r>
        <w:r w:rsidR="00166BB7">
          <w:rPr>
            <w:noProof/>
            <w:webHidden/>
          </w:rPr>
          <w:tab/>
        </w:r>
        <w:r w:rsidR="00166BB7">
          <w:rPr>
            <w:noProof/>
            <w:webHidden/>
          </w:rPr>
          <w:fldChar w:fldCharType="begin"/>
        </w:r>
        <w:r w:rsidR="00166BB7">
          <w:rPr>
            <w:noProof/>
            <w:webHidden/>
          </w:rPr>
          <w:instrText xml:space="preserve"> PAGEREF _Toc632615 \h </w:instrText>
        </w:r>
        <w:r w:rsidR="00166BB7">
          <w:rPr>
            <w:noProof/>
            <w:webHidden/>
          </w:rPr>
        </w:r>
        <w:r w:rsidR="00166BB7">
          <w:rPr>
            <w:noProof/>
            <w:webHidden/>
          </w:rPr>
          <w:fldChar w:fldCharType="separate"/>
        </w:r>
        <w:r w:rsidR="00166BB7">
          <w:rPr>
            <w:noProof/>
            <w:webHidden/>
          </w:rPr>
          <w:t>99</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6" w:history="1">
        <w:r w:rsidR="00166BB7" w:rsidRPr="006F2080">
          <w:rPr>
            <w:rStyle w:val="Hyperlink"/>
            <w:noProof/>
            <w14:scene3d>
              <w14:camera w14:prst="orthographicFront"/>
              <w14:lightRig w14:rig="threePt" w14:dir="t">
                <w14:rot w14:lat="0" w14:lon="0" w14:rev="0"/>
              </w14:lightRig>
            </w14:scene3d>
          </w:rPr>
          <w:t>4.4.1.2</w:t>
        </w:r>
        <w:r w:rsidR="00166BB7" w:rsidRPr="006F2080">
          <w:rPr>
            <w:rStyle w:val="Hyperlink"/>
            <w:noProof/>
          </w:rPr>
          <w:t xml:space="preserve"> InputDocuments – XML Syntax</w:t>
        </w:r>
        <w:r w:rsidR="00166BB7">
          <w:rPr>
            <w:noProof/>
            <w:webHidden/>
          </w:rPr>
          <w:tab/>
        </w:r>
        <w:r w:rsidR="00166BB7">
          <w:rPr>
            <w:noProof/>
            <w:webHidden/>
          </w:rPr>
          <w:fldChar w:fldCharType="begin"/>
        </w:r>
        <w:r w:rsidR="00166BB7">
          <w:rPr>
            <w:noProof/>
            <w:webHidden/>
          </w:rPr>
          <w:instrText xml:space="preserve"> PAGEREF _Toc632616 \h </w:instrText>
        </w:r>
        <w:r w:rsidR="00166BB7">
          <w:rPr>
            <w:noProof/>
            <w:webHidden/>
          </w:rPr>
        </w:r>
        <w:r w:rsidR="00166BB7">
          <w:rPr>
            <w:noProof/>
            <w:webHidden/>
          </w:rPr>
          <w:fldChar w:fldCharType="separate"/>
        </w:r>
        <w:r w:rsidR="00166BB7">
          <w:rPr>
            <w:noProof/>
            <w:webHidden/>
          </w:rPr>
          <w:t>100</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17" w:history="1">
        <w:r w:rsidR="00166BB7" w:rsidRPr="006F2080">
          <w:rPr>
            <w:rStyle w:val="Hyperlink"/>
            <w:noProof/>
            <w14:scene3d>
              <w14:camera w14:prst="orthographicFront"/>
              <w14:lightRig w14:rig="threePt" w14:dir="t">
                <w14:rot w14:lat="0" w14:lon="0" w14:rev="0"/>
              </w14:lightRig>
            </w14:scene3d>
          </w:rPr>
          <w:t>4.4.2</w:t>
        </w:r>
        <w:r w:rsidR="00166BB7" w:rsidRPr="006F2080">
          <w:rPr>
            <w:rStyle w:val="Hyperlink"/>
            <w:noProof/>
          </w:rPr>
          <w:t xml:space="preserve"> Component DocumentBase</w:t>
        </w:r>
        <w:r w:rsidR="00166BB7">
          <w:rPr>
            <w:noProof/>
            <w:webHidden/>
          </w:rPr>
          <w:tab/>
        </w:r>
        <w:r w:rsidR="00166BB7">
          <w:rPr>
            <w:noProof/>
            <w:webHidden/>
          </w:rPr>
          <w:fldChar w:fldCharType="begin"/>
        </w:r>
        <w:r w:rsidR="00166BB7">
          <w:rPr>
            <w:noProof/>
            <w:webHidden/>
          </w:rPr>
          <w:instrText xml:space="preserve"> PAGEREF _Toc632617 \h </w:instrText>
        </w:r>
        <w:r w:rsidR="00166BB7">
          <w:rPr>
            <w:noProof/>
            <w:webHidden/>
          </w:rPr>
        </w:r>
        <w:r w:rsidR="00166BB7">
          <w:rPr>
            <w:noProof/>
            <w:webHidden/>
          </w:rPr>
          <w:fldChar w:fldCharType="separate"/>
        </w:r>
        <w:r w:rsidR="00166BB7">
          <w:rPr>
            <w:noProof/>
            <w:webHidden/>
          </w:rPr>
          <w:t>100</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8" w:history="1">
        <w:r w:rsidR="00166BB7" w:rsidRPr="006F2080">
          <w:rPr>
            <w:rStyle w:val="Hyperlink"/>
            <w:noProof/>
            <w14:scene3d>
              <w14:camera w14:prst="orthographicFront"/>
              <w14:lightRig w14:rig="threePt" w14:dir="t">
                <w14:rot w14:lat="0" w14:lon="0" w14:rev="0"/>
              </w14:lightRig>
            </w14:scene3d>
          </w:rPr>
          <w:t>4.4.2.1</w:t>
        </w:r>
        <w:r w:rsidR="00166BB7" w:rsidRPr="006F2080">
          <w:rPr>
            <w:rStyle w:val="Hyperlink"/>
            <w:noProof/>
          </w:rPr>
          <w:t xml:space="preserve"> DocumentBase – JSON Syntax</w:t>
        </w:r>
        <w:r w:rsidR="00166BB7">
          <w:rPr>
            <w:noProof/>
            <w:webHidden/>
          </w:rPr>
          <w:tab/>
        </w:r>
        <w:r w:rsidR="00166BB7">
          <w:rPr>
            <w:noProof/>
            <w:webHidden/>
          </w:rPr>
          <w:fldChar w:fldCharType="begin"/>
        </w:r>
        <w:r w:rsidR="00166BB7">
          <w:rPr>
            <w:noProof/>
            <w:webHidden/>
          </w:rPr>
          <w:instrText xml:space="preserve"> PAGEREF _Toc632618 \h </w:instrText>
        </w:r>
        <w:r w:rsidR="00166BB7">
          <w:rPr>
            <w:noProof/>
            <w:webHidden/>
          </w:rPr>
        </w:r>
        <w:r w:rsidR="00166BB7">
          <w:rPr>
            <w:noProof/>
            <w:webHidden/>
          </w:rPr>
          <w:fldChar w:fldCharType="separate"/>
        </w:r>
        <w:r w:rsidR="00166BB7">
          <w:rPr>
            <w:noProof/>
            <w:webHidden/>
          </w:rPr>
          <w:t>101</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19" w:history="1">
        <w:r w:rsidR="00166BB7" w:rsidRPr="006F2080">
          <w:rPr>
            <w:rStyle w:val="Hyperlink"/>
            <w:noProof/>
            <w14:scene3d>
              <w14:camera w14:prst="orthographicFront"/>
              <w14:lightRig w14:rig="threePt" w14:dir="t">
                <w14:rot w14:lat="0" w14:lon="0" w14:rev="0"/>
              </w14:lightRig>
            </w14:scene3d>
          </w:rPr>
          <w:t>4.4.2.2</w:t>
        </w:r>
        <w:r w:rsidR="00166BB7" w:rsidRPr="006F2080">
          <w:rPr>
            <w:rStyle w:val="Hyperlink"/>
            <w:noProof/>
          </w:rPr>
          <w:t xml:space="preserve"> DocumentBase – XML Syntax</w:t>
        </w:r>
        <w:r w:rsidR="00166BB7">
          <w:rPr>
            <w:noProof/>
            <w:webHidden/>
          </w:rPr>
          <w:tab/>
        </w:r>
        <w:r w:rsidR="00166BB7">
          <w:rPr>
            <w:noProof/>
            <w:webHidden/>
          </w:rPr>
          <w:fldChar w:fldCharType="begin"/>
        </w:r>
        <w:r w:rsidR="00166BB7">
          <w:rPr>
            <w:noProof/>
            <w:webHidden/>
          </w:rPr>
          <w:instrText xml:space="preserve"> PAGEREF _Toc632619 \h </w:instrText>
        </w:r>
        <w:r w:rsidR="00166BB7">
          <w:rPr>
            <w:noProof/>
            <w:webHidden/>
          </w:rPr>
        </w:r>
        <w:r w:rsidR="00166BB7">
          <w:rPr>
            <w:noProof/>
            <w:webHidden/>
          </w:rPr>
          <w:fldChar w:fldCharType="separate"/>
        </w:r>
        <w:r w:rsidR="00166BB7">
          <w:rPr>
            <w:noProof/>
            <w:webHidden/>
          </w:rPr>
          <w:t>102</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20" w:history="1">
        <w:r w:rsidR="00166BB7" w:rsidRPr="006F2080">
          <w:rPr>
            <w:rStyle w:val="Hyperlink"/>
            <w:noProof/>
            <w14:scene3d>
              <w14:camera w14:prst="orthographicFront"/>
              <w14:lightRig w14:rig="threePt" w14:dir="t">
                <w14:rot w14:lat="0" w14:lon="0" w14:rev="0"/>
              </w14:lightRig>
            </w14:scene3d>
          </w:rPr>
          <w:t>4.4.3</w:t>
        </w:r>
        <w:r w:rsidR="00166BB7" w:rsidRPr="006F2080">
          <w:rPr>
            <w:rStyle w:val="Hyperlink"/>
            <w:noProof/>
          </w:rPr>
          <w:t xml:space="preserve"> Component Document</w:t>
        </w:r>
        <w:r w:rsidR="00166BB7">
          <w:rPr>
            <w:noProof/>
            <w:webHidden/>
          </w:rPr>
          <w:tab/>
        </w:r>
        <w:r w:rsidR="00166BB7">
          <w:rPr>
            <w:noProof/>
            <w:webHidden/>
          </w:rPr>
          <w:fldChar w:fldCharType="begin"/>
        </w:r>
        <w:r w:rsidR="00166BB7">
          <w:rPr>
            <w:noProof/>
            <w:webHidden/>
          </w:rPr>
          <w:instrText xml:space="preserve"> PAGEREF _Toc632620 \h </w:instrText>
        </w:r>
        <w:r w:rsidR="00166BB7">
          <w:rPr>
            <w:noProof/>
            <w:webHidden/>
          </w:rPr>
        </w:r>
        <w:r w:rsidR="00166BB7">
          <w:rPr>
            <w:noProof/>
            <w:webHidden/>
          </w:rPr>
          <w:fldChar w:fldCharType="separate"/>
        </w:r>
        <w:r w:rsidR="00166BB7">
          <w:rPr>
            <w:noProof/>
            <w:webHidden/>
          </w:rPr>
          <w:t>102</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1" w:history="1">
        <w:r w:rsidR="00166BB7" w:rsidRPr="006F2080">
          <w:rPr>
            <w:rStyle w:val="Hyperlink"/>
            <w:noProof/>
            <w14:scene3d>
              <w14:camera w14:prst="orthographicFront"/>
              <w14:lightRig w14:rig="threePt" w14:dir="t">
                <w14:rot w14:lat="0" w14:lon="0" w14:rev="0"/>
              </w14:lightRig>
            </w14:scene3d>
          </w:rPr>
          <w:t>4.4.3.1</w:t>
        </w:r>
        <w:r w:rsidR="00166BB7" w:rsidRPr="006F2080">
          <w:rPr>
            <w:rStyle w:val="Hyperlink"/>
            <w:noProof/>
          </w:rPr>
          <w:t xml:space="preserve"> Document – JSON Syntax</w:t>
        </w:r>
        <w:r w:rsidR="00166BB7">
          <w:rPr>
            <w:noProof/>
            <w:webHidden/>
          </w:rPr>
          <w:tab/>
        </w:r>
        <w:r w:rsidR="00166BB7">
          <w:rPr>
            <w:noProof/>
            <w:webHidden/>
          </w:rPr>
          <w:fldChar w:fldCharType="begin"/>
        </w:r>
        <w:r w:rsidR="00166BB7">
          <w:rPr>
            <w:noProof/>
            <w:webHidden/>
          </w:rPr>
          <w:instrText xml:space="preserve"> PAGEREF _Toc632621 \h </w:instrText>
        </w:r>
        <w:r w:rsidR="00166BB7">
          <w:rPr>
            <w:noProof/>
            <w:webHidden/>
          </w:rPr>
        </w:r>
        <w:r w:rsidR="00166BB7">
          <w:rPr>
            <w:noProof/>
            <w:webHidden/>
          </w:rPr>
          <w:fldChar w:fldCharType="separate"/>
        </w:r>
        <w:r w:rsidR="00166BB7">
          <w:rPr>
            <w:noProof/>
            <w:webHidden/>
          </w:rPr>
          <w:t>102</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2" w:history="1">
        <w:r w:rsidR="00166BB7" w:rsidRPr="006F2080">
          <w:rPr>
            <w:rStyle w:val="Hyperlink"/>
            <w:noProof/>
            <w14:scene3d>
              <w14:camera w14:prst="orthographicFront"/>
              <w14:lightRig w14:rig="threePt" w14:dir="t">
                <w14:rot w14:lat="0" w14:lon="0" w14:rev="0"/>
              </w14:lightRig>
            </w14:scene3d>
          </w:rPr>
          <w:t>4.4.3.2</w:t>
        </w:r>
        <w:r w:rsidR="00166BB7" w:rsidRPr="006F2080">
          <w:rPr>
            <w:rStyle w:val="Hyperlink"/>
            <w:noProof/>
          </w:rPr>
          <w:t xml:space="preserve"> Document – XML Syntax</w:t>
        </w:r>
        <w:r w:rsidR="00166BB7">
          <w:rPr>
            <w:noProof/>
            <w:webHidden/>
          </w:rPr>
          <w:tab/>
        </w:r>
        <w:r w:rsidR="00166BB7">
          <w:rPr>
            <w:noProof/>
            <w:webHidden/>
          </w:rPr>
          <w:fldChar w:fldCharType="begin"/>
        </w:r>
        <w:r w:rsidR="00166BB7">
          <w:rPr>
            <w:noProof/>
            <w:webHidden/>
          </w:rPr>
          <w:instrText xml:space="preserve"> PAGEREF _Toc632622 \h </w:instrText>
        </w:r>
        <w:r w:rsidR="00166BB7">
          <w:rPr>
            <w:noProof/>
            <w:webHidden/>
          </w:rPr>
        </w:r>
        <w:r w:rsidR="00166BB7">
          <w:rPr>
            <w:noProof/>
            <w:webHidden/>
          </w:rPr>
          <w:fldChar w:fldCharType="separate"/>
        </w:r>
        <w:r w:rsidR="00166BB7">
          <w:rPr>
            <w:noProof/>
            <w:webHidden/>
          </w:rPr>
          <w:t>103</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23" w:history="1">
        <w:r w:rsidR="00166BB7" w:rsidRPr="006F2080">
          <w:rPr>
            <w:rStyle w:val="Hyperlink"/>
            <w:noProof/>
            <w14:scene3d>
              <w14:camera w14:prst="orthographicFront"/>
              <w14:lightRig w14:rig="threePt" w14:dir="t">
                <w14:rot w14:lat="0" w14:lon="0" w14:rev="0"/>
              </w14:lightRig>
            </w14:scene3d>
          </w:rPr>
          <w:t>4.4.4</w:t>
        </w:r>
        <w:r w:rsidR="00166BB7" w:rsidRPr="006F2080">
          <w:rPr>
            <w:rStyle w:val="Hyperlink"/>
            <w:noProof/>
          </w:rPr>
          <w:t xml:space="preserve"> Component TransformedData</w:t>
        </w:r>
        <w:r w:rsidR="00166BB7">
          <w:rPr>
            <w:noProof/>
            <w:webHidden/>
          </w:rPr>
          <w:tab/>
        </w:r>
        <w:r w:rsidR="00166BB7">
          <w:rPr>
            <w:noProof/>
            <w:webHidden/>
          </w:rPr>
          <w:fldChar w:fldCharType="begin"/>
        </w:r>
        <w:r w:rsidR="00166BB7">
          <w:rPr>
            <w:noProof/>
            <w:webHidden/>
          </w:rPr>
          <w:instrText xml:space="preserve"> PAGEREF _Toc632623 \h </w:instrText>
        </w:r>
        <w:r w:rsidR="00166BB7">
          <w:rPr>
            <w:noProof/>
            <w:webHidden/>
          </w:rPr>
        </w:r>
        <w:r w:rsidR="00166BB7">
          <w:rPr>
            <w:noProof/>
            <w:webHidden/>
          </w:rPr>
          <w:fldChar w:fldCharType="separate"/>
        </w:r>
        <w:r w:rsidR="00166BB7">
          <w:rPr>
            <w:noProof/>
            <w:webHidden/>
          </w:rPr>
          <w:t>103</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4" w:history="1">
        <w:r w:rsidR="00166BB7" w:rsidRPr="006F2080">
          <w:rPr>
            <w:rStyle w:val="Hyperlink"/>
            <w:noProof/>
            <w14:scene3d>
              <w14:camera w14:prst="orthographicFront"/>
              <w14:lightRig w14:rig="threePt" w14:dir="t">
                <w14:rot w14:lat="0" w14:lon="0" w14:rev="0"/>
              </w14:lightRig>
            </w14:scene3d>
          </w:rPr>
          <w:t>4.4.4.1</w:t>
        </w:r>
        <w:r w:rsidR="00166BB7" w:rsidRPr="006F2080">
          <w:rPr>
            <w:rStyle w:val="Hyperlink"/>
            <w:noProof/>
          </w:rPr>
          <w:t xml:space="preserve"> TransformedData – JSON Syntax</w:t>
        </w:r>
        <w:r w:rsidR="00166BB7">
          <w:rPr>
            <w:noProof/>
            <w:webHidden/>
          </w:rPr>
          <w:tab/>
        </w:r>
        <w:r w:rsidR="00166BB7">
          <w:rPr>
            <w:noProof/>
            <w:webHidden/>
          </w:rPr>
          <w:fldChar w:fldCharType="begin"/>
        </w:r>
        <w:r w:rsidR="00166BB7">
          <w:rPr>
            <w:noProof/>
            <w:webHidden/>
          </w:rPr>
          <w:instrText xml:space="preserve"> PAGEREF _Toc632624 \h </w:instrText>
        </w:r>
        <w:r w:rsidR="00166BB7">
          <w:rPr>
            <w:noProof/>
            <w:webHidden/>
          </w:rPr>
        </w:r>
        <w:r w:rsidR="00166BB7">
          <w:rPr>
            <w:noProof/>
            <w:webHidden/>
          </w:rPr>
          <w:fldChar w:fldCharType="separate"/>
        </w:r>
        <w:r w:rsidR="00166BB7">
          <w:rPr>
            <w:noProof/>
            <w:webHidden/>
          </w:rPr>
          <w:t>104</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5" w:history="1">
        <w:r w:rsidR="00166BB7" w:rsidRPr="006F2080">
          <w:rPr>
            <w:rStyle w:val="Hyperlink"/>
            <w:noProof/>
            <w14:scene3d>
              <w14:camera w14:prst="orthographicFront"/>
              <w14:lightRig w14:rig="threePt" w14:dir="t">
                <w14:rot w14:lat="0" w14:lon="0" w14:rev="0"/>
              </w14:lightRig>
            </w14:scene3d>
          </w:rPr>
          <w:t>4.4.4.2</w:t>
        </w:r>
        <w:r w:rsidR="00166BB7" w:rsidRPr="006F2080">
          <w:rPr>
            <w:rStyle w:val="Hyperlink"/>
            <w:noProof/>
          </w:rPr>
          <w:t xml:space="preserve"> TransformedData – XML Syntax</w:t>
        </w:r>
        <w:r w:rsidR="00166BB7">
          <w:rPr>
            <w:noProof/>
            <w:webHidden/>
          </w:rPr>
          <w:tab/>
        </w:r>
        <w:r w:rsidR="00166BB7">
          <w:rPr>
            <w:noProof/>
            <w:webHidden/>
          </w:rPr>
          <w:fldChar w:fldCharType="begin"/>
        </w:r>
        <w:r w:rsidR="00166BB7">
          <w:rPr>
            <w:noProof/>
            <w:webHidden/>
          </w:rPr>
          <w:instrText xml:space="preserve"> PAGEREF _Toc632625 \h </w:instrText>
        </w:r>
        <w:r w:rsidR="00166BB7">
          <w:rPr>
            <w:noProof/>
            <w:webHidden/>
          </w:rPr>
        </w:r>
        <w:r w:rsidR="00166BB7">
          <w:rPr>
            <w:noProof/>
            <w:webHidden/>
          </w:rPr>
          <w:fldChar w:fldCharType="separate"/>
        </w:r>
        <w:r w:rsidR="00166BB7">
          <w:rPr>
            <w:noProof/>
            <w:webHidden/>
          </w:rPr>
          <w:t>105</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26" w:history="1">
        <w:r w:rsidR="00166BB7" w:rsidRPr="006F2080">
          <w:rPr>
            <w:rStyle w:val="Hyperlink"/>
            <w:noProof/>
            <w14:scene3d>
              <w14:camera w14:prst="orthographicFront"/>
              <w14:lightRig w14:rig="threePt" w14:dir="t">
                <w14:rot w14:lat="0" w14:lon="0" w14:rev="0"/>
              </w14:lightRig>
            </w14:scene3d>
          </w:rPr>
          <w:t>4.4.5</w:t>
        </w:r>
        <w:r w:rsidR="00166BB7" w:rsidRPr="006F2080">
          <w:rPr>
            <w:rStyle w:val="Hyperlink"/>
            <w:noProof/>
          </w:rPr>
          <w:t xml:space="preserve"> Component DocumentHash</w:t>
        </w:r>
        <w:r w:rsidR="00166BB7">
          <w:rPr>
            <w:noProof/>
            <w:webHidden/>
          </w:rPr>
          <w:tab/>
        </w:r>
        <w:r w:rsidR="00166BB7">
          <w:rPr>
            <w:noProof/>
            <w:webHidden/>
          </w:rPr>
          <w:fldChar w:fldCharType="begin"/>
        </w:r>
        <w:r w:rsidR="00166BB7">
          <w:rPr>
            <w:noProof/>
            <w:webHidden/>
          </w:rPr>
          <w:instrText xml:space="preserve"> PAGEREF _Toc632626 \h </w:instrText>
        </w:r>
        <w:r w:rsidR="00166BB7">
          <w:rPr>
            <w:noProof/>
            <w:webHidden/>
          </w:rPr>
        </w:r>
        <w:r w:rsidR="00166BB7">
          <w:rPr>
            <w:noProof/>
            <w:webHidden/>
          </w:rPr>
          <w:fldChar w:fldCharType="separate"/>
        </w:r>
        <w:r w:rsidR="00166BB7">
          <w:rPr>
            <w:noProof/>
            <w:webHidden/>
          </w:rPr>
          <w:t>105</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7" w:history="1">
        <w:r w:rsidR="00166BB7" w:rsidRPr="006F2080">
          <w:rPr>
            <w:rStyle w:val="Hyperlink"/>
            <w:noProof/>
            <w14:scene3d>
              <w14:camera w14:prst="orthographicFront"/>
              <w14:lightRig w14:rig="threePt" w14:dir="t">
                <w14:rot w14:lat="0" w14:lon="0" w14:rev="0"/>
              </w14:lightRig>
            </w14:scene3d>
          </w:rPr>
          <w:t>4.4.5.1</w:t>
        </w:r>
        <w:r w:rsidR="00166BB7" w:rsidRPr="006F2080">
          <w:rPr>
            <w:rStyle w:val="Hyperlink"/>
            <w:noProof/>
          </w:rPr>
          <w:t xml:space="preserve"> DocumentHash – JSON Syntax</w:t>
        </w:r>
        <w:r w:rsidR="00166BB7">
          <w:rPr>
            <w:noProof/>
            <w:webHidden/>
          </w:rPr>
          <w:tab/>
        </w:r>
        <w:r w:rsidR="00166BB7">
          <w:rPr>
            <w:noProof/>
            <w:webHidden/>
          </w:rPr>
          <w:fldChar w:fldCharType="begin"/>
        </w:r>
        <w:r w:rsidR="00166BB7">
          <w:rPr>
            <w:noProof/>
            <w:webHidden/>
          </w:rPr>
          <w:instrText xml:space="preserve"> PAGEREF _Toc632627 \h </w:instrText>
        </w:r>
        <w:r w:rsidR="00166BB7">
          <w:rPr>
            <w:noProof/>
            <w:webHidden/>
          </w:rPr>
        </w:r>
        <w:r w:rsidR="00166BB7">
          <w:rPr>
            <w:noProof/>
            <w:webHidden/>
          </w:rPr>
          <w:fldChar w:fldCharType="separate"/>
        </w:r>
        <w:r w:rsidR="00166BB7">
          <w:rPr>
            <w:noProof/>
            <w:webHidden/>
          </w:rPr>
          <w:t>106</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28" w:history="1">
        <w:r w:rsidR="00166BB7" w:rsidRPr="006F2080">
          <w:rPr>
            <w:rStyle w:val="Hyperlink"/>
            <w:noProof/>
            <w14:scene3d>
              <w14:camera w14:prst="orthographicFront"/>
              <w14:lightRig w14:rig="threePt" w14:dir="t">
                <w14:rot w14:lat="0" w14:lon="0" w14:rev="0"/>
              </w14:lightRig>
            </w14:scene3d>
          </w:rPr>
          <w:t>4.4.5.2</w:t>
        </w:r>
        <w:r w:rsidR="00166BB7" w:rsidRPr="006F2080">
          <w:rPr>
            <w:rStyle w:val="Hyperlink"/>
            <w:noProof/>
          </w:rPr>
          <w:t xml:space="preserve"> DocumentHash – XML Syntax</w:t>
        </w:r>
        <w:r w:rsidR="00166BB7">
          <w:rPr>
            <w:noProof/>
            <w:webHidden/>
          </w:rPr>
          <w:tab/>
        </w:r>
        <w:r w:rsidR="00166BB7">
          <w:rPr>
            <w:noProof/>
            <w:webHidden/>
          </w:rPr>
          <w:fldChar w:fldCharType="begin"/>
        </w:r>
        <w:r w:rsidR="00166BB7">
          <w:rPr>
            <w:noProof/>
            <w:webHidden/>
          </w:rPr>
          <w:instrText xml:space="preserve"> PAGEREF _Toc632628 \h </w:instrText>
        </w:r>
        <w:r w:rsidR="00166BB7">
          <w:rPr>
            <w:noProof/>
            <w:webHidden/>
          </w:rPr>
        </w:r>
        <w:r w:rsidR="00166BB7">
          <w:rPr>
            <w:noProof/>
            <w:webHidden/>
          </w:rPr>
          <w:fldChar w:fldCharType="separate"/>
        </w:r>
        <w:r w:rsidR="00166BB7">
          <w:rPr>
            <w:noProof/>
            <w:webHidden/>
          </w:rPr>
          <w:t>107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29" w:history="1">
        <w:r w:rsidR="00166BB7" w:rsidRPr="006F2080">
          <w:rPr>
            <w:rStyle w:val="Hyperlink"/>
            <w:noProof/>
            <w14:scene3d>
              <w14:camera w14:prst="orthographicFront"/>
              <w14:lightRig w14:rig="threePt" w14:dir="t">
                <w14:rot w14:lat="0" w14:lon="0" w14:rev="0"/>
              </w14:lightRig>
            </w14:scene3d>
          </w:rPr>
          <w:t>4.4.6</w:t>
        </w:r>
        <w:r w:rsidR="00166BB7" w:rsidRPr="006F2080">
          <w:rPr>
            <w:rStyle w:val="Hyperlink"/>
            <w:noProof/>
          </w:rPr>
          <w:t xml:space="preserve"> Component SignatureObject</w:t>
        </w:r>
        <w:r w:rsidR="00166BB7">
          <w:rPr>
            <w:noProof/>
            <w:webHidden/>
          </w:rPr>
          <w:tab/>
        </w:r>
        <w:r w:rsidR="00166BB7">
          <w:rPr>
            <w:noProof/>
            <w:webHidden/>
          </w:rPr>
          <w:fldChar w:fldCharType="begin"/>
        </w:r>
        <w:r w:rsidR="00166BB7">
          <w:rPr>
            <w:noProof/>
            <w:webHidden/>
          </w:rPr>
          <w:instrText xml:space="preserve"> PAGEREF _Toc632629 \h </w:instrText>
        </w:r>
        <w:r w:rsidR="00166BB7">
          <w:rPr>
            <w:noProof/>
            <w:webHidden/>
          </w:rPr>
        </w:r>
        <w:r w:rsidR="00166BB7">
          <w:rPr>
            <w:noProof/>
            <w:webHidden/>
          </w:rPr>
          <w:fldChar w:fldCharType="separate"/>
        </w:r>
        <w:r w:rsidR="00166BB7">
          <w:rPr>
            <w:noProof/>
            <w:webHidden/>
          </w:rPr>
          <w:t>107</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0" w:history="1">
        <w:r w:rsidR="00166BB7" w:rsidRPr="006F2080">
          <w:rPr>
            <w:rStyle w:val="Hyperlink"/>
            <w:noProof/>
            <w14:scene3d>
              <w14:camera w14:prst="orthographicFront"/>
              <w14:lightRig w14:rig="threePt" w14:dir="t">
                <w14:rot w14:lat="0" w14:lon="0" w14:rev="0"/>
              </w14:lightRig>
            </w14:scene3d>
          </w:rPr>
          <w:t>4.4.6.1</w:t>
        </w:r>
        <w:r w:rsidR="00166BB7" w:rsidRPr="006F2080">
          <w:rPr>
            <w:rStyle w:val="Hyperlink"/>
            <w:noProof/>
          </w:rPr>
          <w:t xml:space="preserve"> SignatureObject – JSON Syntax</w:t>
        </w:r>
        <w:r w:rsidR="00166BB7">
          <w:rPr>
            <w:noProof/>
            <w:webHidden/>
          </w:rPr>
          <w:tab/>
        </w:r>
        <w:r w:rsidR="00166BB7">
          <w:rPr>
            <w:noProof/>
            <w:webHidden/>
          </w:rPr>
          <w:fldChar w:fldCharType="begin"/>
        </w:r>
        <w:r w:rsidR="00166BB7">
          <w:rPr>
            <w:noProof/>
            <w:webHidden/>
          </w:rPr>
          <w:instrText xml:space="preserve"> PAGEREF _Toc632630 \h </w:instrText>
        </w:r>
        <w:r w:rsidR="00166BB7">
          <w:rPr>
            <w:noProof/>
            <w:webHidden/>
          </w:rPr>
        </w:r>
        <w:r w:rsidR="00166BB7">
          <w:rPr>
            <w:noProof/>
            <w:webHidden/>
          </w:rPr>
          <w:fldChar w:fldCharType="separate"/>
        </w:r>
        <w:r w:rsidR="00166BB7">
          <w:rPr>
            <w:noProof/>
            <w:webHidden/>
          </w:rPr>
          <w:t>108</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1" w:history="1">
        <w:r w:rsidR="00166BB7" w:rsidRPr="006F2080">
          <w:rPr>
            <w:rStyle w:val="Hyperlink"/>
            <w:noProof/>
            <w14:scene3d>
              <w14:camera w14:prst="orthographicFront"/>
              <w14:lightRig w14:rig="threePt" w14:dir="t">
                <w14:rot w14:lat="0" w14:lon="0" w14:rev="0"/>
              </w14:lightRig>
            </w14:scene3d>
          </w:rPr>
          <w:t>4.4.6.2</w:t>
        </w:r>
        <w:r w:rsidR="00166BB7" w:rsidRPr="006F2080">
          <w:rPr>
            <w:rStyle w:val="Hyperlink"/>
            <w:noProof/>
          </w:rPr>
          <w:t xml:space="preserve"> SignatureObject – XML Syntax</w:t>
        </w:r>
        <w:r w:rsidR="00166BB7">
          <w:rPr>
            <w:noProof/>
            <w:webHidden/>
          </w:rPr>
          <w:tab/>
        </w:r>
        <w:r w:rsidR="00166BB7">
          <w:rPr>
            <w:noProof/>
            <w:webHidden/>
          </w:rPr>
          <w:fldChar w:fldCharType="begin"/>
        </w:r>
        <w:r w:rsidR="00166BB7">
          <w:rPr>
            <w:noProof/>
            <w:webHidden/>
          </w:rPr>
          <w:instrText xml:space="preserve"> PAGEREF _Toc632631 \h </w:instrText>
        </w:r>
        <w:r w:rsidR="00166BB7">
          <w:rPr>
            <w:noProof/>
            <w:webHidden/>
          </w:rPr>
        </w:r>
        <w:r w:rsidR="00166BB7">
          <w:rPr>
            <w:noProof/>
            <w:webHidden/>
          </w:rPr>
          <w:fldChar w:fldCharType="separate"/>
        </w:r>
        <w:r w:rsidR="00166BB7">
          <w:rPr>
            <w:noProof/>
            <w:webHidden/>
          </w:rPr>
          <w:t>109</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32" w:history="1">
        <w:r w:rsidR="00166BB7" w:rsidRPr="006F2080">
          <w:rPr>
            <w:rStyle w:val="Hyperlink"/>
            <w:noProof/>
          </w:rPr>
          <w:t>4.5 Referenced Data Structure Models from other documents</w:t>
        </w:r>
        <w:r w:rsidR="00166BB7">
          <w:rPr>
            <w:noProof/>
            <w:webHidden/>
          </w:rPr>
          <w:tab/>
        </w:r>
        <w:r w:rsidR="00166BB7">
          <w:rPr>
            <w:noProof/>
            <w:webHidden/>
          </w:rPr>
          <w:fldChar w:fldCharType="begin"/>
        </w:r>
        <w:r w:rsidR="00166BB7">
          <w:rPr>
            <w:noProof/>
            <w:webHidden/>
          </w:rPr>
          <w:instrText xml:space="preserve"> PAGEREF _Toc632632 \h </w:instrText>
        </w:r>
        <w:r w:rsidR="00166BB7">
          <w:rPr>
            <w:noProof/>
            <w:webHidden/>
          </w:rPr>
        </w:r>
        <w:r w:rsidR="00166BB7">
          <w:rPr>
            <w:noProof/>
            <w:webHidden/>
          </w:rPr>
          <w:fldChar w:fldCharType="separate"/>
        </w:r>
        <w:r w:rsidR="00166BB7">
          <w:rPr>
            <w:noProof/>
            <w:webHidden/>
          </w:rPr>
          <w:t>109</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33" w:history="1">
        <w:r w:rsidR="00166BB7" w:rsidRPr="006F2080">
          <w:rPr>
            <w:rStyle w:val="Hyperlink"/>
            <w:noProof/>
            <w14:scene3d>
              <w14:camera w14:prst="orthographicFront"/>
              <w14:lightRig w14:rig="threePt" w14:dir="t">
                <w14:rot w14:lat="0" w14:lon="0" w14:rev="0"/>
              </w14:lightRig>
            </w14:scene3d>
          </w:rPr>
          <w:t>4.5.1</w:t>
        </w:r>
        <w:r w:rsidR="00166BB7" w:rsidRPr="006F2080">
          <w:rPr>
            <w:rStyle w:val="Hyperlink"/>
            <w:noProof/>
          </w:rPr>
          <w:t xml:space="preserve"> Component NameID</w:t>
        </w:r>
        <w:r w:rsidR="00166BB7">
          <w:rPr>
            <w:noProof/>
            <w:webHidden/>
          </w:rPr>
          <w:tab/>
        </w:r>
        <w:r w:rsidR="00166BB7">
          <w:rPr>
            <w:noProof/>
            <w:webHidden/>
          </w:rPr>
          <w:fldChar w:fldCharType="begin"/>
        </w:r>
        <w:r w:rsidR="00166BB7">
          <w:rPr>
            <w:noProof/>
            <w:webHidden/>
          </w:rPr>
          <w:instrText xml:space="preserve"> PAGEREF _Toc632633 \h </w:instrText>
        </w:r>
        <w:r w:rsidR="00166BB7">
          <w:rPr>
            <w:noProof/>
            <w:webHidden/>
          </w:rPr>
        </w:r>
        <w:r w:rsidR="00166BB7">
          <w:rPr>
            <w:noProof/>
            <w:webHidden/>
          </w:rPr>
          <w:fldChar w:fldCharType="separate"/>
        </w:r>
        <w:r w:rsidR="00166BB7">
          <w:rPr>
            <w:noProof/>
            <w:webHidden/>
          </w:rPr>
          <w:t>109</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4" w:history="1">
        <w:r w:rsidR="00166BB7" w:rsidRPr="006F2080">
          <w:rPr>
            <w:rStyle w:val="Hyperlink"/>
            <w:noProof/>
            <w14:scene3d>
              <w14:camera w14:prst="orthographicFront"/>
              <w14:lightRig w14:rig="threePt" w14:dir="t">
                <w14:rot w14:lat="0" w14:lon="0" w14:rev="0"/>
              </w14:lightRig>
            </w14:scene3d>
          </w:rPr>
          <w:t>4.5.1.1</w:t>
        </w:r>
        <w:r w:rsidR="00166BB7" w:rsidRPr="006F2080">
          <w:rPr>
            <w:rStyle w:val="Hyperlink"/>
            <w:noProof/>
          </w:rPr>
          <w:t xml:space="preserve"> NameID – JSON Syntax</w:t>
        </w:r>
        <w:r w:rsidR="00166BB7">
          <w:rPr>
            <w:noProof/>
            <w:webHidden/>
          </w:rPr>
          <w:tab/>
        </w:r>
        <w:r w:rsidR="00166BB7">
          <w:rPr>
            <w:noProof/>
            <w:webHidden/>
          </w:rPr>
          <w:fldChar w:fldCharType="begin"/>
        </w:r>
        <w:r w:rsidR="00166BB7">
          <w:rPr>
            <w:noProof/>
            <w:webHidden/>
          </w:rPr>
          <w:instrText xml:space="preserve"> PAGEREF _Toc632634 \h </w:instrText>
        </w:r>
        <w:r w:rsidR="00166BB7">
          <w:rPr>
            <w:noProof/>
            <w:webHidden/>
          </w:rPr>
        </w:r>
        <w:r w:rsidR="00166BB7">
          <w:rPr>
            <w:noProof/>
            <w:webHidden/>
          </w:rPr>
          <w:fldChar w:fldCharType="separate"/>
        </w:r>
        <w:r w:rsidR="00166BB7">
          <w:rPr>
            <w:noProof/>
            <w:webHidden/>
          </w:rPr>
          <w:t>110</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5" w:history="1">
        <w:r w:rsidR="00166BB7" w:rsidRPr="006F2080">
          <w:rPr>
            <w:rStyle w:val="Hyperlink"/>
            <w:noProof/>
            <w14:scene3d>
              <w14:camera w14:prst="orthographicFront"/>
              <w14:lightRig w14:rig="threePt" w14:dir="t">
                <w14:rot w14:lat="0" w14:lon="0" w14:rev="0"/>
              </w14:lightRig>
            </w14:scene3d>
          </w:rPr>
          <w:t>4.5.1.2</w:t>
        </w:r>
        <w:r w:rsidR="00166BB7" w:rsidRPr="006F2080">
          <w:rPr>
            <w:rStyle w:val="Hyperlink"/>
            <w:noProof/>
          </w:rPr>
          <w:t xml:space="preserve"> NameID – XML Syntax</w:t>
        </w:r>
        <w:r w:rsidR="00166BB7">
          <w:rPr>
            <w:noProof/>
            <w:webHidden/>
          </w:rPr>
          <w:tab/>
        </w:r>
        <w:r w:rsidR="00166BB7">
          <w:rPr>
            <w:noProof/>
            <w:webHidden/>
          </w:rPr>
          <w:fldChar w:fldCharType="begin"/>
        </w:r>
        <w:r w:rsidR="00166BB7">
          <w:rPr>
            <w:noProof/>
            <w:webHidden/>
          </w:rPr>
          <w:instrText xml:space="preserve"> PAGEREF _Toc632635 \h </w:instrText>
        </w:r>
        <w:r w:rsidR="00166BB7">
          <w:rPr>
            <w:noProof/>
            <w:webHidden/>
          </w:rPr>
        </w:r>
        <w:r w:rsidR="00166BB7">
          <w:rPr>
            <w:noProof/>
            <w:webHidden/>
          </w:rPr>
          <w:fldChar w:fldCharType="separate"/>
        </w:r>
        <w:r w:rsidR="00166BB7">
          <w:rPr>
            <w:noProof/>
            <w:webHidden/>
          </w:rPr>
          <w:t>111</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36" w:history="1">
        <w:r w:rsidR="00166BB7" w:rsidRPr="006F2080">
          <w:rPr>
            <w:rStyle w:val="Hyperlink"/>
            <w:noProof/>
            <w14:scene3d>
              <w14:camera w14:prst="orthographicFront"/>
              <w14:lightRig w14:rig="threePt" w14:dir="t">
                <w14:rot w14:lat="0" w14:lon="0" w14:rev="0"/>
              </w14:lightRig>
            </w14:scene3d>
          </w:rPr>
          <w:t>4.5.2</w:t>
        </w:r>
        <w:r w:rsidR="00166BB7" w:rsidRPr="006F2080">
          <w:rPr>
            <w:rStyle w:val="Hyperlink"/>
            <w:noProof/>
          </w:rPr>
          <w:t xml:space="preserve"> Component Transforms</w:t>
        </w:r>
        <w:r w:rsidR="00166BB7">
          <w:rPr>
            <w:noProof/>
            <w:webHidden/>
          </w:rPr>
          <w:tab/>
        </w:r>
        <w:r w:rsidR="00166BB7">
          <w:rPr>
            <w:noProof/>
            <w:webHidden/>
          </w:rPr>
          <w:fldChar w:fldCharType="begin"/>
        </w:r>
        <w:r w:rsidR="00166BB7">
          <w:rPr>
            <w:noProof/>
            <w:webHidden/>
          </w:rPr>
          <w:instrText xml:space="preserve"> PAGEREF _Toc632636 \h </w:instrText>
        </w:r>
        <w:r w:rsidR="00166BB7">
          <w:rPr>
            <w:noProof/>
            <w:webHidden/>
          </w:rPr>
        </w:r>
        <w:r w:rsidR="00166BB7">
          <w:rPr>
            <w:noProof/>
            <w:webHidden/>
          </w:rPr>
          <w:fldChar w:fldCharType="separate"/>
        </w:r>
        <w:r w:rsidR="00166BB7">
          <w:rPr>
            <w:noProof/>
            <w:webHidden/>
          </w:rPr>
          <w:t>111</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7" w:history="1">
        <w:r w:rsidR="00166BB7" w:rsidRPr="006F2080">
          <w:rPr>
            <w:rStyle w:val="Hyperlink"/>
            <w:noProof/>
            <w14:scene3d>
              <w14:camera w14:prst="orthographicFront"/>
              <w14:lightRig w14:rig="threePt" w14:dir="t">
                <w14:rot w14:lat="0" w14:lon="0" w14:rev="0"/>
              </w14:lightRig>
            </w14:scene3d>
          </w:rPr>
          <w:t>4.5.2.1</w:t>
        </w:r>
        <w:r w:rsidR="00166BB7" w:rsidRPr="006F2080">
          <w:rPr>
            <w:rStyle w:val="Hyperlink"/>
            <w:noProof/>
          </w:rPr>
          <w:t xml:space="preserve"> Transforms – JSON Syntax</w:t>
        </w:r>
        <w:r w:rsidR="00166BB7">
          <w:rPr>
            <w:noProof/>
            <w:webHidden/>
          </w:rPr>
          <w:tab/>
        </w:r>
        <w:r w:rsidR="00166BB7">
          <w:rPr>
            <w:noProof/>
            <w:webHidden/>
          </w:rPr>
          <w:fldChar w:fldCharType="begin"/>
        </w:r>
        <w:r w:rsidR="00166BB7">
          <w:rPr>
            <w:noProof/>
            <w:webHidden/>
          </w:rPr>
          <w:instrText xml:space="preserve"> PAGEREF _Toc632637 \h </w:instrText>
        </w:r>
        <w:r w:rsidR="00166BB7">
          <w:rPr>
            <w:noProof/>
            <w:webHidden/>
          </w:rPr>
        </w:r>
        <w:r w:rsidR="00166BB7">
          <w:rPr>
            <w:noProof/>
            <w:webHidden/>
          </w:rPr>
          <w:fldChar w:fldCharType="separate"/>
        </w:r>
        <w:r w:rsidR="00166BB7">
          <w:rPr>
            <w:noProof/>
            <w:webHidden/>
          </w:rPr>
          <w:t>111</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38" w:history="1">
        <w:r w:rsidR="00166BB7" w:rsidRPr="006F2080">
          <w:rPr>
            <w:rStyle w:val="Hyperlink"/>
            <w:noProof/>
            <w14:scene3d>
              <w14:camera w14:prst="orthographicFront"/>
              <w14:lightRig w14:rig="threePt" w14:dir="t">
                <w14:rot w14:lat="0" w14:lon="0" w14:rev="0"/>
              </w14:lightRig>
            </w14:scene3d>
          </w:rPr>
          <w:t>4.5.2.2</w:t>
        </w:r>
        <w:r w:rsidR="00166BB7" w:rsidRPr="006F2080">
          <w:rPr>
            <w:rStyle w:val="Hyperlink"/>
            <w:noProof/>
          </w:rPr>
          <w:t xml:space="preserve"> Transforms – XML Syntax</w:t>
        </w:r>
        <w:r w:rsidR="00166BB7">
          <w:rPr>
            <w:noProof/>
            <w:webHidden/>
          </w:rPr>
          <w:tab/>
        </w:r>
        <w:r w:rsidR="00166BB7">
          <w:rPr>
            <w:noProof/>
            <w:webHidden/>
          </w:rPr>
          <w:fldChar w:fldCharType="begin"/>
        </w:r>
        <w:r w:rsidR="00166BB7">
          <w:rPr>
            <w:noProof/>
            <w:webHidden/>
          </w:rPr>
          <w:instrText xml:space="preserve"> PAGEREF _Toc632638 \h </w:instrText>
        </w:r>
        <w:r w:rsidR="00166BB7">
          <w:rPr>
            <w:noProof/>
            <w:webHidden/>
          </w:rPr>
        </w:r>
        <w:r w:rsidR="00166BB7">
          <w:rPr>
            <w:noProof/>
            <w:webHidden/>
          </w:rPr>
          <w:fldChar w:fldCharType="separate"/>
        </w:r>
        <w:r w:rsidR="00166BB7">
          <w:rPr>
            <w:noProof/>
            <w:webHidden/>
          </w:rPr>
          <w:t>112</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39" w:history="1">
        <w:r w:rsidR="00166BB7" w:rsidRPr="006F2080">
          <w:rPr>
            <w:rStyle w:val="Hyperlink"/>
            <w:noProof/>
            <w14:scene3d>
              <w14:camera w14:prst="orthographicFront"/>
              <w14:lightRig w14:rig="threePt" w14:dir="t">
                <w14:rot w14:lat="0" w14:lon="0" w14:rev="0"/>
              </w14:lightRig>
            </w14:scene3d>
          </w:rPr>
          <w:t>4.5.3</w:t>
        </w:r>
        <w:r w:rsidR="00166BB7" w:rsidRPr="006F2080">
          <w:rPr>
            <w:rStyle w:val="Hyperlink"/>
            <w:noProof/>
          </w:rPr>
          <w:t xml:space="preserve"> Component Transform</w:t>
        </w:r>
        <w:r w:rsidR="00166BB7">
          <w:rPr>
            <w:noProof/>
            <w:webHidden/>
          </w:rPr>
          <w:tab/>
        </w:r>
        <w:r w:rsidR="00166BB7">
          <w:rPr>
            <w:noProof/>
            <w:webHidden/>
          </w:rPr>
          <w:fldChar w:fldCharType="begin"/>
        </w:r>
        <w:r w:rsidR="00166BB7">
          <w:rPr>
            <w:noProof/>
            <w:webHidden/>
          </w:rPr>
          <w:instrText xml:space="preserve"> PAGEREF _Toc632639 \h </w:instrText>
        </w:r>
        <w:r w:rsidR="00166BB7">
          <w:rPr>
            <w:noProof/>
            <w:webHidden/>
          </w:rPr>
        </w:r>
        <w:r w:rsidR="00166BB7">
          <w:rPr>
            <w:noProof/>
            <w:webHidden/>
          </w:rPr>
          <w:fldChar w:fldCharType="separate"/>
        </w:r>
        <w:r w:rsidR="00166BB7">
          <w:rPr>
            <w:noProof/>
            <w:webHidden/>
          </w:rPr>
          <w:t>112</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40" w:history="1">
        <w:r w:rsidR="00166BB7" w:rsidRPr="006F2080">
          <w:rPr>
            <w:rStyle w:val="Hyperlink"/>
            <w:noProof/>
            <w14:scene3d>
              <w14:camera w14:prst="orthographicFront"/>
              <w14:lightRig w14:rig="threePt" w14:dir="t">
                <w14:rot w14:lat="0" w14:lon="0" w14:rev="0"/>
              </w14:lightRig>
            </w14:scene3d>
          </w:rPr>
          <w:t>4.5.3.1</w:t>
        </w:r>
        <w:r w:rsidR="00166BB7" w:rsidRPr="006F2080">
          <w:rPr>
            <w:rStyle w:val="Hyperlink"/>
            <w:noProof/>
          </w:rPr>
          <w:t xml:space="preserve"> Transform – JSON Syntax</w:t>
        </w:r>
        <w:r w:rsidR="00166BB7">
          <w:rPr>
            <w:noProof/>
            <w:webHidden/>
          </w:rPr>
          <w:tab/>
        </w:r>
        <w:r w:rsidR="00166BB7">
          <w:rPr>
            <w:noProof/>
            <w:webHidden/>
          </w:rPr>
          <w:fldChar w:fldCharType="begin"/>
        </w:r>
        <w:r w:rsidR="00166BB7">
          <w:rPr>
            <w:noProof/>
            <w:webHidden/>
          </w:rPr>
          <w:instrText xml:space="preserve"> PAGEREF _Toc632640 \h </w:instrText>
        </w:r>
        <w:r w:rsidR="00166BB7">
          <w:rPr>
            <w:noProof/>
            <w:webHidden/>
          </w:rPr>
        </w:r>
        <w:r w:rsidR="00166BB7">
          <w:rPr>
            <w:noProof/>
            <w:webHidden/>
          </w:rPr>
          <w:fldChar w:fldCharType="separate"/>
        </w:r>
        <w:r w:rsidR="00166BB7">
          <w:rPr>
            <w:noProof/>
            <w:webHidden/>
          </w:rPr>
          <w:t>113</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41" w:history="1">
        <w:r w:rsidR="00166BB7" w:rsidRPr="006F2080">
          <w:rPr>
            <w:rStyle w:val="Hyperlink"/>
            <w:noProof/>
            <w14:scene3d>
              <w14:camera w14:prst="orthographicFront"/>
              <w14:lightRig w14:rig="threePt" w14:dir="t">
                <w14:rot w14:lat="0" w14:lon="0" w14:rev="0"/>
              </w14:lightRig>
            </w14:scene3d>
          </w:rPr>
          <w:t>4.5.3.2</w:t>
        </w:r>
        <w:r w:rsidR="00166BB7" w:rsidRPr="006F2080">
          <w:rPr>
            <w:rStyle w:val="Hyperlink"/>
            <w:noProof/>
          </w:rPr>
          <w:t xml:space="preserve"> Transform – XML Syntax</w:t>
        </w:r>
        <w:r w:rsidR="00166BB7">
          <w:rPr>
            <w:noProof/>
            <w:webHidden/>
          </w:rPr>
          <w:tab/>
        </w:r>
        <w:r w:rsidR="00166BB7">
          <w:rPr>
            <w:noProof/>
            <w:webHidden/>
          </w:rPr>
          <w:fldChar w:fldCharType="begin"/>
        </w:r>
        <w:r w:rsidR="00166BB7">
          <w:rPr>
            <w:noProof/>
            <w:webHidden/>
          </w:rPr>
          <w:instrText xml:space="preserve"> PAGEREF _Toc632641 \h </w:instrText>
        </w:r>
        <w:r w:rsidR="00166BB7">
          <w:rPr>
            <w:noProof/>
            <w:webHidden/>
          </w:rPr>
        </w:r>
        <w:r w:rsidR="00166BB7">
          <w:rPr>
            <w:noProof/>
            <w:webHidden/>
          </w:rPr>
          <w:fldChar w:fldCharType="separate"/>
        </w:r>
        <w:r w:rsidR="00166BB7">
          <w:rPr>
            <w:noProof/>
            <w:webHidden/>
          </w:rPr>
          <w:t>114</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42" w:history="1">
        <w:r w:rsidR="00166BB7" w:rsidRPr="006F2080">
          <w:rPr>
            <w:rStyle w:val="Hyperlink"/>
            <w:noProof/>
          </w:rPr>
          <w:t>4.6 Element / JSON name lookup tables</w:t>
        </w:r>
        <w:r w:rsidR="00166BB7">
          <w:rPr>
            <w:noProof/>
            <w:webHidden/>
          </w:rPr>
          <w:tab/>
        </w:r>
        <w:r w:rsidR="00166BB7">
          <w:rPr>
            <w:noProof/>
            <w:webHidden/>
          </w:rPr>
          <w:fldChar w:fldCharType="begin"/>
        </w:r>
        <w:r w:rsidR="00166BB7">
          <w:rPr>
            <w:noProof/>
            <w:webHidden/>
          </w:rPr>
          <w:instrText xml:space="preserve"> PAGEREF _Toc632642 \h </w:instrText>
        </w:r>
        <w:r w:rsidR="00166BB7">
          <w:rPr>
            <w:noProof/>
            <w:webHidden/>
          </w:rPr>
        </w:r>
        <w:r w:rsidR="00166BB7">
          <w:rPr>
            <w:noProof/>
            <w:webHidden/>
          </w:rPr>
          <w:fldChar w:fldCharType="separate"/>
        </w:r>
        <w:r w:rsidR="00166BB7">
          <w:rPr>
            <w:noProof/>
            <w:webHidden/>
          </w:rPr>
          <w:t>114</w:t>
        </w:r>
        <w:r w:rsidR="00166BB7">
          <w:rPr>
            <w:noProof/>
            <w:webHidden/>
          </w:rPr>
          <w:fldChar w:fldCharType="end"/>
        </w:r>
      </w:hyperlink>
    </w:p>
    <w:p w:rsidR="00166BB7" w:rsidRDefault="0052671B">
      <w:pPr>
        <w:pStyle w:val="Verzeichnis1"/>
        <w:rPr>
          <w:rFonts w:asciiTheme="minorHAnsi" w:eastAsiaTheme="minorEastAsia" w:hAnsiTheme="minorHAnsi" w:cstheme="minorBidi"/>
          <w:noProof/>
          <w:sz w:val="22"/>
          <w:szCs w:val="22"/>
          <w:lang w:val="en-GB" w:eastAsia="en-GB"/>
        </w:rPr>
      </w:pPr>
      <w:hyperlink w:anchor="_Toc632643" w:history="1">
        <w:r w:rsidR="00166BB7" w:rsidRPr="006F2080">
          <w:rPr>
            <w:rStyle w:val="Hyperlink"/>
            <w:noProof/>
            <w:lang w:val="en-GB"/>
          </w:rPr>
          <w:t>5</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Data Processing Model for Signing</w:t>
        </w:r>
        <w:r w:rsidR="00166BB7">
          <w:rPr>
            <w:noProof/>
            <w:webHidden/>
          </w:rPr>
          <w:tab/>
        </w:r>
        <w:r w:rsidR="00166BB7">
          <w:rPr>
            <w:noProof/>
            <w:webHidden/>
          </w:rPr>
          <w:fldChar w:fldCharType="begin"/>
        </w:r>
        <w:r w:rsidR="00166BB7">
          <w:rPr>
            <w:noProof/>
            <w:webHidden/>
          </w:rPr>
          <w:instrText xml:space="preserve"> PAGEREF _Toc632643 \h </w:instrText>
        </w:r>
        <w:r w:rsidR="00166BB7">
          <w:rPr>
            <w:noProof/>
            <w:webHidden/>
          </w:rPr>
        </w:r>
        <w:r w:rsidR="00166BB7">
          <w:rPr>
            <w:noProof/>
            <w:webHidden/>
          </w:rPr>
          <w:fldChar w:fldCharType="separate"/>
        </w:r>
        <w:r w:rsidR="00166BB7">
          <w:rPr>
            <w:noProof/>
            <w:webHidden/>
          </w:rPr>
          <w:t>123</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44" w:history="1">
        <w:r w:rsidR="00166BB7" w:rsidRPr="006F2080">
          <w:rPr>
            <w:rStyle w:val="Hyperlink"/>
            <w:noProof/>
            <w:lang w:val="en-GB"/>
          </w:rPr>
          <w:t>5.1 Processing for XML Signatures</w:t>
        </w:r>
        <w:r w:rsidR="00166BB7">
          <w:rPr>
            <w:noProof/>
            <w:webHidden/>
          </w:rPr>
          <w:tab/>
        </w:r>
        <w:r w:rsidR="00166BB7">
          <w:rPr>
            <w:noProof/>
            <w:webHidden/>
          </w:rPr>
          <w:fldChar w:fldCharType="begin"/>
        </w:r>
        <w:r w:rsidR="00166BB7">
          <w:rPr>
            <w:noProof/>
            <w:webHidden/>
          </w:rPr>
          <w:instrText xml:space="preserve"> PAGEREF _Toc632644 \h </w:instrText>
        </w:r>
        <w:r w:rsidR="00166BB7">
          <w:rPr>
            <w:noProof/>
            <w:webHidden/>
          </w:rPr>
        </w:r>
        <w:r w:rsidR="00166BB7">
          <w:rPr>
            <w:noProof/>
            <w:webHidden/>
          </w:rPr>
          <w:fldChar w:fldCharType="separate"/>
        </w:r>
        <w:r w:rsidR="00166BB7">
          <w:rPr>
            <w:noProof/>
            <w:webHidden/>
          </w:rPr>
          <w:t>123</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45" w:history="1">
        <w:r w:rsidR="00166BB7" w:rsidRPr="006F2080">
          <w:rPr>
            <w:rStyle w:val="Hyperlink"/>
            <w:noProof/>
            <w:lang w:val="en-GB"/>
            <w14:scene3d>
              <w14:camera w14:prst="orthographicFront"/>
              <w14:lightRig w14:rig="threePt" w14:dir="t">
                <w14:rot w14:lat="0" w14:lon="0" w14:rev="0"/>
              </w14:lightRig>
            </w14:scene3d>
          </w:rPr>
          <w:t>5.1.1</w:t>
        </w:r>
        <w:r w:rsidR="00166BB7" w:rsidRPr="006F2080">
          <w:rPr>
            <w:rStyle w:val="Hyperlink"/>
            <w:noProof/>
            <w:lang w:val="en-GB"/>
          </w:rPr>
          <w:t xml:space="preserve"> Sub process ‘</w:t>
        </w:r>
        <w:r w:rsidR="00166BB7" w:rsidRPr="006F2080">
          <w:rPr>
            <w:rStyle w:val="Hyperlink"/>
            <w:rFonts w:ascii="Courier New" w:hAnsi="Courier New"/>
            <w:noProof/>
            <w:lang w:val="en-GB"/>
          </w:rPr>
          <w:t>process references</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_Toc632645 \h </w:instrText>
        </w:r>
        <w:r w:rsidR="00166BB7">
          <w:rPr>
            <w:noProof/>
            <w:webHidden/>
          </w:rPr>
        </w:r>
        <w:r w:rsidR="00166BB7">
          <w:rPr>
            <w:noProof/>
            <w:webHidden/>
          </w:rPr>
          <w:fldChar w:fldCharType="separate"/>
        </w:r>
        <w:r w:rsidR="00166BB7">
          <w:rPr>
            <w:noProof/>
            <w:webHidden/>
          </w:rPr>
          <w:t>123</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46" w:history="1">
        <w:r w:rsidR="00166BB7" w:rsidRPr="006F2080">
          <w:rPr>
            <w:rStyle w:val="Hyperlink"/>
            <w:noProof/>
            <w:lang w:val="en-GB"/>
            <w14:scene3d>
              <w14:camera w14:prst="orthographicFront"/>
              <w14:lightRig w14:rig="threePt" w14:dir="t">
                <w14:rot w14:lat="0" w14:lon="0" w14:rev="0"/>
              </w14:lightRig>
            </w14:scene3d>
          </w:rPr>
          <w:t>5.1.2</w:t>
        </w:r>
        <w:r w:rsidR="00166BB7" w:rsidRPr="006F2080">
          <w:rPr>
            <w:rStyle w:val="Hyperlink"/>
            <w:noProof/>
            <w:lang w:val="en-GB"/>
          </w:rPr>
          <w:t xml:space="preserve"> Sub process ‘</w:t>
        </w:r>
        <w:r w:rsidR="00166BB7" w:rsidRPr="006F2080">
          <w:rPr>
            <w:rStyle w:val="Hyperlink"/>
            <w:rFonts w:ascii="Courier New" w:hAnsi="Courier New"/>
            <w:noProof/>
            <w:lang w:val="en-GB"/>
          </w:rPr>
          <w:t>create XML signature</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_Toc632646 \h </w:instrText>
        </w:r>
        <w:r w:rsidR="00166BB7">
          <w:rPr>
            <w:noProof/>
            <w:webHidden/>
          </w:rPr>
        </w:r>
        <w:r w:rsidR="00166BB7">
          <w:rPr>
            <w:noProof/>
            <w:webHidden/>
          </w:rPr>
          <w:fldChar w:fldCharType="separate"/>
        </w:r>
        <w:r w:rsidR="00166BB7">
          <w:rPr>
            <w:noProof/>
            <w:webHidden/>
          </w:rPr>
          <w:t>124</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47" w:history="1">
        <w:r w:rsidR="00166BB7" w:rsidRPr="006F2080">
          <w:rPr>
            <w:rStyle w:val="Hyperlink"/>
            <w:rFonts w:ascii="Courier New" w:hAnsi="Courier New"/>
            <w:noProof/>
            <w:lang w:val="en-GB"/>
            <w14:scene3d>
              <w14:camera w14:prst="orthographicFront"/>
              <w14:lightRig w14:rig="threePt" w14:dir="t">
                <w14:rot w14:lat="0" w14:lon="0" w14:rev="0"/>
              </w14:lightRig>
            </w14:scene3d>
          </w:rPr>
          <w:t>5.1.2.1</w:t>
        </w:r>
        <w:r w:rsidR="00166BB7" w:rsidRPr="006F2080">
          <w:rPr>
            <w:rStyle w:val="Hyperlink"/>
            <w:noProof/>
            <w:lang w:val="en-GB"/>
          </w:rPr>
          <w:t xml:space="preserve"> XML Signatures Variant Optional Input </w:t>
        </w:r>
        <w:r w:rsidR="00166BB7" w:rsidRPr="006F2080">
          <w:rPr>
            <w:rStyle w:val="Hyperlink"/>
            <w:rFonts w:ascii="Courier New" w:hAnsi="Courier New"/>
            <w:noProof/>
            <w:lang w:val="en-GB"/>
          </w:rPr>
          <w:t>IncludeObject</w:t>
        </w:r>
        <w:r w:rsidR="00166BB7">
          <w:rPr>
            <w:noProof/>
            <w:webHidden/>
          </w:rPr>
          <w:tab/>
        </w:r>
        <w:r w:rsidR="00166BB7">
          <w:rPr>
            <w:noProof/>
            <w:webHidden/>
          </w:rPr>
          <w:fldChar w:fldCharType="begin"/>
        </w:r>
        <w:r w:rsidR="00166BB7">
          <w:rPr>
            <w:noProof/>
            <w:webHidden/>
          </w:rPr>
          <w:instrText xml:space="preserve"> PAGEREF _Toc632647 \h </w:instrText>
        </w:r>
        <w:r w:rsidR="00166BB7">
          <w:rPr>
            <w:noProof/>
            <w:webHidden/>
          </w:rPr>
        </w:r>
        <w:r w:rsidR="00166BB7">
          <w:rPr>
            <w:noProof/>
            <w:webHidden/>
          </w:rPr>
          <w:fldChar w:fldCharType="separate"/>
        </w:r>
        <w:r w:rsidR="00166BB7">
          <w:rPr>
            <w:noProof/>
            <w:webHidden/>
          </w:rPr>
          <w:t>125</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48" w:history="1">
        <w:r w:rsidR="00166BB7" w:rsidRPr="006F2080">
          <w:rPr>
            <w:rStyle w:val="Hyperlink"/>
            <w:noProof/>
            <w:lang w:val="en-GB"/>
          </w:rPr>
          <w:t>5.2 Processing for CMS Signatures</w:t>
        </w:r>
        <w:r w:rsidR="00166BB7">
          <w:rPr>
            <w:noProof/>
            <w:webHidden/>
          </w:rPr>
          <w:tab/>
        </w:r>
        <w:r w:rsidR="00166BB7">
          <w:rPr>
            <w:noProof/>
            <w:webHidden/>
          </w:rPr>
          <w:fldChar w:fldCharType="begin"/>
        </w:r>
        <w:r w:rsidR="00166BB7">
          <w:rPr>
            <w:noProof/>
            <w:webHidden/>
          </w:rPr>
          <w:instrText xml:space="preserve"> PAGEREF _Toc632648 \h </w:instrText>
        </w:r>
        <w:r w:rsidR="00166BB7">
          <w:rPr>
            <w:noProof/>
            <w:webHidden/>
          </w:rPr>
        </w:r>
        <w:r w:rsidR="00166BB7">
          <w:rPr>
            <w:noProof/>
            <w:webHidden/>
          </w:rPr>
          <w:fldChar w:fldCharType="separate"/>
        </w:r>
        <w:r w:rsidR="00166BB7">
          <w:rPr>
            <w:noProof/>
            <w:webHidden/>
          </w:rPr>
          <w:t>126</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49" w:history="1">
        <w:r w:rsidR="00166BB7" w:rsidRPr="006F2080">
          <w:rPr>
            <w:rStyle w:val="Hyperlink"/>
            <w:noProof/>
            <w:lang w:val="en-GB"/>
            <w14:scene3d>
              <w14:camera w14:prst="orthographicFront"/>
              <w14:lightRig w14:rig="threePt" w14:dir="t">
                <w14:rot w14:lat="0" w14:lon="0" w14:rev="0"/>
              </w14:lightRig>
            </w14:scene3d>
          </w:rPr>
          <w:t>5.2.1</w:t>
        </w:r>
        <w:r w:rsidR="00166BB7" w:rsidRPr="006F2080">
          <w:rPr>
            <w:rStyle w:val="Hyperlink"/>
            <w:noProof/>
            <w:lang w:val="en-GB"/>
          </w:rPr>
          <w:t xml:space="preserve"> Sub process ‘</w:t>
        </w:r>
        <w:r w:rsidR="00166BB7" w:rsidRPr="006F2080">
          <w:rPr>
            <w:rStyle w:val="Hyperlink"/>
            <w:rFonts w:ascii="Courier New" w:hAnsi="Courier New"/>
            <w:noProof/>
            <w:lang w:val="en-GB"/>
          </w:rPr>
          <w:t>process digest</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_Toc632649 \h </w:instrText>
        </w:r>
        <w:r w:rsidR="00166BB7">
          <w:rPr>
            <w:noProof/>
            <w:webHidden/>
          </w:rPr>
        </w:r>
        <w:r w:rsidR="00166BB7">
          <w:rPr>
            <w:noProof/>
            <w:webHidden/>
          </w:rPr>
          <w:fldChar w:fldCharType="separate"/>
        </w:r>
        <w:r w:rsidR="00166BB7">
          <w:rPr>
            <w:noProof/>
            <w:webHidden/>
          </w:rPr>
          <w:t>126</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50" w:history="1">
        <w:r w:rsidR="00166BB7" w:rsidRPr="006F2080">
          <w:rPr>
            <w:rStyle w:val="Hyperlink"/>
            <w:noProof/>
            <w:lang w:val="en-GB"/>
            <w14:scene3d>
              <w14:camera w14:prst="orthographicFront"/>
              <w14:lightRig w14:rig="threePt" w14:dir="t">
                <w14:rot w14:lat="0" w14:lon="0" w14:rev="0"/>
              </w14:lightRig>
            </w14:scene3d>
          </w:rPr>
          <w:t>5.2.2</w:t>
        </w:r>
        <w:r w:rsidR="00166BB7" w:rsidRPr="006F2080">
          <w:rPr>
            <w:rStyle w:val="Hyperlink"/>
            <w:noProof/>
            <w:lang w:val="en-GB"/>
          </w:rPr>
          <w:t xml:space="preserve"> Sub process ‘</w:t>
        </w:r>
        <w:r w:rsidR="00166BB7" w:rsidRPr="006F2080">
          <w:rPr>
            <w:rStyle w:val="Hyperlink"/>
            <w:rFonts w:ascii="Courier New" w:hAnsi="Courier New"/>
            <w:noProof/>
            <w:lang w:val="en-GB"/>
          </w:rPr>
          <w:t>create CMS signature</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_Toc632650 \h </w:instrText>
        </w:r>
        <w:r w:rsidR="00166BB7">
          <w:rPr>
            <w:noProof/>
            <w:webHidden/>
          </w:rPr>
        </w:r>
        <w:r w:rsidR="00166BB7">
          <w:rPr>
            <w:noProof/>
            <w:webHidden/>
          </w:rPr>
          <w:fldChar w:fldCharType="separate"/>
        </w:r>
        <w:r w:rsidR="00166BB7">
          <w:rPr>
            <w:noProof/>
            <w:webHidden/>
          </w:rPr>
          <w:t>127</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51" w:history="1">
        <w:r w:rsidR="00166BB7" w:rsidRPr="006F2080">
          <w:rPr>
            <w:rStyle w:val="Hyperlink"/>
            <w:noProof/>
            <w:lang w:val="en-GB"/>
          </w:rPr>
          <w:t>5.3 General Timestamp Processing</w:t>
        </w:r>
        <w:r w:rsidR="00166BB7">
          <w:rPr>
            <w:noProof/>
            <w:webHidden/>
          </w:rPr>
          <w:tab/>
        </w:r>
        <w:r w:rsidR="00166BB7">
          <w:rPr>
            <w:noProof/>
            <w:webHidden/>
          </w:rPr>
          <w:fldChar w:fldCharType="begin"/>
        </w:r>
        <w:r w:rsidR="00166BB7">
          <w:rPr>
            <w:noProof/>
            <w:webHidden/>
          </w:rPr>
          <w:instrText xml:space="preserve"> PAGEREF _Toc632651 \h </w:instrText>
        </w:r>
        <w:r w:rsidR="00166BB7">
          <w:rPr>
            <w:noProof/>
            <w:webHidden/>
          </w:rPr>
        </w:r>
        <w:r w:rsidR="00166BB7">
          <w:rPr>
            <w:noProof/>
            <w:webHidden/>
          </w:rPr>
          <w:fldChar w:fldCharType="separate"/>
        </w:r>
        <w:r w:rsidR="00166BB7">
          <w:rPr>
            <w:noProof/>
            <w:webHidden/>
          </w:rPr>
          <w:t>128</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52" w:history="1">
        <w:r w:rsidR="00166BB7" w:rsidRPr="006F2080">
          <w:rPr>
            <w:rStyle w:val="Hyperlink"/>
            <w:rFonts w:ascii="Courier New" w:hAnsi="Courier New"/>
            <w:noProof/>
            <w:lang w:val="en-GB"/>
            <w14:scene3d>
              <w14:camera w14:prst="orthographicFront"/>
              <w14:lightRig w14:rig="threePt" w14:dir="t">
                <w14:rot w14:lat="0" w14:lon="0" w14:rev="0"/>
              </w14:lightRig>
            </w14:scene3d>
          </w:rPr>
          <w:t>5.3.1</w:t>
        </w:r>
        <w:r w:rsidR="00166BB7" w:rsidRPr="006F2080">
          <w:rPr>
            <w:rStyle w:val="Hyperlink"/>
            <w:noProof/>
            <w:lang w:val="en-GB"/>
          </w:rPr>
          <w:t xml:space="preserve"> Sub process ‘</w:t>
        </w:r>
        <w:r w:rsidR="00166BB7" w:rsidRPr="006F2080">
          <w:rPr>
            <w:rStyle w:val="Hyperlink"/>
            <w:rFonts w:ascii="Courier New" w:hAnsi="Courier New"/>
            <w:noProof/>
            <w:lang w:val="en-GB"/>
          </w:rPr>
          <w:t>add Timestamp</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_Toc632652 \h </w:instrText>
        </w:r>
        <w:r w:rsidR="00166BB7">
          <w:rPr>
            <w:noProof/>
            <w:webHidden/>
          </w:rPr>
        </w:r>
        <w:r w:rsidR="00166BB7">
          <w:rPr>
            <w:noProof/>
            <w:webHidden/>
          </w:rPr>
          <w:fldChar w:fldCharType="separate"/>
        </w:r>
        <w:r w:rsidR="00166BB7">
          <w:rPr>
            <w:noProof/>
            <w:webHidden/>
          </w:rPr>
          <w:t>128</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53" w:history="1">
        <w:r w:rsidR="00166BB7" w:rsidRPr="006F2080">
          <w:rPr>
            <w:rStyle w:val="Hyperlink"/>
            <w:noProof/>
            <w:lang w:val="en-GB"/>
            <w14:scene3d>
              <w14:camera w14:prst="orthographicFront"/>
              <w14:lightRig w14:rig="threePt" w14:dir="t">
                <w14:rot w14:lat="0" w14:lon="0" w14:rev="0"/>
              </w14:lightRig>
            </w14:scene3d>
          </w:rPr>
          <w:t>5.3.1.1</w:t>
        </w:r>
        <w:r w:rsidR="00166BB7" w:rsidRPr="006F2080">
          <w:rPr>
            <w:rStyle w:val="Hyperlink"/>
            <w:noProof/>
            <w:lang w:val="en-GB"/>
          </w:rPr>
          <w:t xml:space="preserve"> Processing for CMS signatures time-stamping</w:t>
        </w:r>
        <w:r w:rsidR="00166BB7">
          <w:rPr>
            <w:noProof/>
            <w:webHidden/>
          </w:rPr>
          <w:tab/>
        </w:r>
        <w:r w:rsidR="00166BB7">
          <w:rPr>
            <w:noProof/>
            <w:webHidden/>
          </w:rPr>
          <w:fldChar w:fldCharType="begin"/>
        </w:r>
        <w:r w:rsidR="00166BB7">
          <w:rPr>
            <w:noProof/>
            <w:webHidden/>
          </w:rPr>
          <w:instrText xml:space="preserve"> PAGEREF _Toc632653 \h </w:instrText>
        </w:r>
        <w:r w:rsidR="00166BB7">
          <w:rPr>
            <w:noProof/>
            <w:webHidden/>
          </w:rPr>
        </w:r>
        <w:r w:rsidR="00166BB7">
          <w:rPr>
            <w:noProof/>
            <w:webHidden/>
          </w:rPr>
          <w:fldChar w:fldCharType="separate"/>
        </w:r>
        <w:r w:rsidR="00166BB7">
          <w:rPr>
            <w:noProof/>
            <w:webHidden/>
          </w:rPr>
          <w:t>128</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54" w:history="1">
        <w:r w:rsidR="00166BB7" w:rsidRPr="006F2080">
          <w:rPr>
            <w:rStyle w:val="Hyperlink"/>
            <w:noProof/>
            <w:lang w:val="en-GB"/>
            <w14:scene3d>
              <w14:camera w14:prst="orthographicFront"/>
              <w14:lightRig w14:rig="threePt" w14:dir="t">
                <w14:rot w14:lat="0" w14:lon="0" w14:rev="0"/>
              </w14:lightRig>
            </w14:scene3d>
          </w:rPr>
          <w:t>5.3.1.2</w:t>
        </w:r>
        <w:r w:rsidR="00166BB7" w:rsidRPr="006F2080">
          <w:rPr>
            <w:rStyle w:val="Hyperlink"/>
            <w:noProof/>
            <w:lang w:val="en-GB"/>
          </w:rPr>
          <w:t xml:space="preserve"> Processing for XML Timestamps on XML signatures</w:t>
        </w:r>
        <w:r w:rsidR="00166BB7">
          <w:rPr>
            <w:noProof/>
            <w:webHidden/>
          </w:rPr>
          <w:tab/>
        </w:r>
        <w:r w:rsidR="00166BB7">
          <w:rPr>
            <w:noProof/>
            <w:webHidden/>
          </w:rPr>
          <w:fldChar w:fldCharType="begin"/>
        </w:r>
        <w:r w:rsidR="00166BB7">
          <w:rPr>
            <w:noProof/>
            <w:webHidden/>
          </w:rPr>
          <w:instrText xml:space="preserve"> PAGEREF _Toc632654 \h </w:instrText>
        </w:r>
        <w:r w:rsidR="00166BB7">
          <w:rPr>
            <w:noProof/>
            <w:webHidden/>
          </w:rPr>
        </w:r>
        <w:r w:rsidR="00166BB7">
          <w:rPr>
            <w:noProof/>
            <w:webHidden/>
          </w:rPr>
          <w:fldChar w:fldCharType="separate"/>
        </w:r>
        <w:r w:rsidR="00166BB7">
          <w:rPr>
            <w:noProof/>
            <w:webHidden/>
          </w:rPr>
          <w:t>129</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55" w:history="1">
        <w:r w:rsidR="00166BB7" w:rsidRPr="006F2080">
          <w:rPr>
            <w:rStyle w:val="Hyperlink"/>
            <w:noProof/>
            <w:lang w:val="en-GB"/>
            <w14:scene3d>
              <w14:camera w14:prst="orthographicFront"/>
              <w14:lightRig w14:rig="threePt" w14:dir="t">
                <w14:rot w14:lat="0" w14:lon="0" w14:rev="0"/>
              </w14:lightRig>
            </w14:scene3d>
          </w:rPr>
          <w:t>5.3.1.3</w:t>
        </w:r>
        <w:r w:rsidR="00166BB7" w:rsidRPr="006F2080">
          <w:rPr>
            <w:rStyle w:val="Hyperlink"/>
            <w:noProof/>
            <w:lang w:val="en-GB"/>
          </w:rPr>
          <w:t xml:space="preserve"> Processing for RFC 3161 Timestamps on XML signatures</w:t>
        </w:r>
        <w:r w:rsidR="00166BB7">
          <w:rPr>
            <w:noProof/>
            <w:webHidden/>
          </w:rPr>
          <w:tab/>
        </w:r>
        <w:r w:rsidR="00166BB7">
          <w:rPr>
            <w:noProof/>
            <w:webHidden/>
          </w:rPr>
          <w:fldChar w:fldCharType="begin"/>
        </w:r>
        <w:r w:rsidR="00166BB7">
          <w:rPr>
            <w:noProof/>
            <w:webHidden/>
          </w:rPr>
          <w:instrText xml:space="preserve"> PAGEREF _Toc632655 \h </w:instrText>
        </w:r>
        <w:r w:rsidR="00166BB7">
          <w:rPr>
            <w:noProof/>
            <w:webHidden/>
          </w:rPr>
        </w:r>
        <w:r w:rsidR="00166BB7">
          <w:rPr>
            <w:noProof/>
            <w:webHidden/>
          </w:rPr>
          <w:fldChar w:fldCharType="separate"/>
        </w:r>
        <w:r w:rsidR="00166BB7">
          <w:rPr>
            <w:noProof/>
            <w:webHidden/>
          </w:rPr>
          <w:t>129</w:t>
        </w:r>
        <w:r w:rsidR="00166BB7">
          <w:rPr>
            <w:noProof/>
            <w:webHidden/>
          </w:rPr>
          <w:fldChar w:fldCharType="end"/>
        </w:r>
      </w:hyperlink>
    </w:p>
    <w:p w:rsidR="00166BB7" w:rsidRDefault="0052671B">
      <w:pPr>
        <w:pStyle w:val="Verzeichnis1"/>
        <w:rPr>
          <w:rFonts w:asciiTheme="minorHAnsi" w:eastAsiaTheme="minorEastAsia" w:hAnsiTheme="minorHAnsi" w:cstheme="minorBidi"/>
          <w:noProof/>
          <w:sz w:val="22"/>
          <w:szCs w:val="22"/>
          <w:lang w:val="en-GB" w:eastAsia="en-GB"/>
        </w:rPr>
      </w:pPr>
      <w:hyperlink w:anchor="_Toc632656" w:history="1">
        <w:r w:rsidR="00166BB7" w:rsidRPr="006F2080">
          <w:rPr>
            <w:rStyle w:val="Hyperlink"/>
            <w:noProof/>
            <w:lang w:val="en-GB"/>
          </w:rPr>
          <w:t>6</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Data Processing Model for Verification</w:t>
        </w:r>
        <w:r w:rsidR="00166BB7">
          <w:rPr>
            <w:noProof/>
            <w:webHidden/>
          </w:rPr>
          <w:tab/>
        </w:r>
        <w:r w:rsidR="00166BB7">
          <w:rPr>
            <w:noProof/>
            <w:webHidden/>
          </w:rPr>
          <w:fldChar w:fldCharType="begin"/>
        </w:r>
        <w:r w:rsidR="00166BB7">
          <w:rPr>
            <w:noProof/>
            <w:webHidden/>
          </w:rPr>
          <w:instrText xml:space="preserve"> PAGEREF _Toc632656 \h </w:instrText>
        </w:r>
        <w:r w:rsidR="00166BB7">
          <w:rPr>
            <w:noProof/>
            <w:webHidden/>
          </w:rPr>
        </w:r>
        <w:r w:rsidR="00166BB7">
          <w:rPr>
            <w:noProof/>
            <w:webHidden/>
          </w:rPr>
          <w:fldChar w:fldCharType="separate"/>
        </w:r>
        <w:r w:rsidR="00166BB7">
          <w:rPr>
            <w:noProof/>
            <w:webHidden/>
          </w:rPr>
          <w:t>130</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57" w:history="1">
        <w:r w:rsidR="00166BB7" w:rsidRPr="006F2080">
          <w:rPr>
            <w:rStyle w:val="Hyperlink"/>
            <w:noProof/>
            <w:lang w:val="en-GB"/>
          </w:rPr>
          <w:t>6.1 Processing for XML Signature Verification</w:t>
        </w:r>
        <w:r w:rsidR="00166BB7">
          <w:rPr>
            <w:noProof/>
            <w:webHidden/>
          </w:rPr>
          <w:tab/>
        </w:r>
        <w:r w:rsidR="00166BB7">
          <w:rPr>
            <w:noProof/>
            <w:webHidden/>
          </w:rPr>
          <w:fldChar w:fldCharType="begin"/>
        </w:r>
        <w:r w:rsidR="00166BB7">
          <w:rPr>
            <w:noProof/>
            <w:webHidden/>
          </w:rPr>
          <w:instrText xml:space="preserve"> PAGEREF _Toc632657 \h </w:instrText>
        </w:r>
        <w:r w:rsidR="00166BB7">
          <w:rPr>
            <w:noProof/>
            <w:webHidden/>
          </w:rPr>
        </w:r>
        <w:r w:rsidR="00166BB7">
          <w:rPr>
            <w:noProof/>
            <w:webHidden/>
          </w:rPr>
          <w:fldChar w:fldCharType="separate"/>
        </w:r>
        <w:r w:rsidR="00166BB7">
          <w:rPr>
            <w:noProof/>
            <w:webHidden/>
          </w:rPr>
          <w:t>131</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58" w:history="1">
        <w:r w:rsidR="00166BB7" w:rsidRPr="006F2080">
          <w:rPr>
            <w:rStyle w:val="Hyperlink"/>
            <w:noProof/>
            <w:lang w:val="en-GB"/>
            <w14:scene3d>
              <w14:camera w14:prst="orthographicFront"/>
              <w14:lightRig w14:rig="threePt" w14:dir="t">
                <w14:rot w14:lat="0" w14:lon="0" w14:rev="0"/>
              </w14:lightRig>
            </w14:scene3d>
          </w:rPr>
          <w:t>6.1.1</w:t>
        </w:r>
        <w:r w:rsidR="00166BB7" w:rsidRPr="006F2080">
          <w:rPr>
            <w:rStyle w:val="Hyperlink"/>
            <w:noProof/>
            <w:lang w:val="en-GB"/>
          </w:rPr>
          <w:t xml:space="preserve"> Sub process ‘</w:t>
        </w:r>
        <w:r w:rsidR="00166BB7" w:rsidRPr="006F2080">
          <w:rPr>
            <w:rStyle w:val="Hyperlink"/>
            <w:rFonts w:ascii="Courier New" w:hAnsi="Courier New"/>
            <w:noProof/>
            <w:lang w:val="en-GB"/>
          </w:rPr>
          <w:t>retrieve XML signature</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_Toc632658 \h </w:instrText>
        </w:r>
        <w:r w:rsidR="00166BB7">
          <w:rPr>
            <w:noProof/>
            <w:webHidden/>
          </w:rPr>
        </w:r>
        <w:r w:rsidR="00166BB7">
          <w:rPr>
            <w:noProof/>
            <w:webHidden/>
          </w:rPr>
          <w:fldChar w:fldCharType="separate"/>
        </w:r>
        <w:r w:rsidR="00166BB7">
          <w:rPr>
            <w:noProof/>
            <w:webHidden/>
          </w:rPr>
          <w:t>131</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59" w:history="1">
        <w:r w:rsidR="00166BB7" w:rsidRPr="006F2080">
          <w:rPr>
            <w:rStyle w:val="Hyperlink"/>
            <w:noProof/>
            <w:lang w:val="en-GB"/>
            <w14:scene3d>
              <w14:camera w14:prst="orthographicFront"/>
              <w14:lightRig w14:rig="threePt" w14:dir="t">
                <w14:rot w14:lat="0" w14:lon="0" w14:rev="0"/>
              </w14:lightRig>
            </w14:scene3d>
          </w:rPr>
          <w:t>6.1.2</w:t>
        </w:r>
        <w:r w:rsidR="00166BB7" w:rsidRPr="006F2080">
          <w:rPr>
            <w:rStyle w:val="Hyperlink"/>
            <w:noProof/>
            <w:lang w:val="en-GB"/>
          </w:rPr>
          <w:t xml:space="preserve"> Sub process ‘</w:t>
        </w:r>
        <w:r w:rsidR="00166BB7" w:rsidRPr="006F2080">
          <w:rPr>
            <w:rStyle w:val="Hyperlink"/>
            <w:rFonts w:ascii="Courier New" w:hAnsi="Courier New"/>
            <w:noProof/>
            <w:lang w:val="en-GB"/>
          </w:rPr>
          <w:t>recalculate references</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_Toc632659 \h </w:instrText>
        </w:r>
        <w:r w:rsidR="00166BB7">
          <w:rPr>
            <w:noProof/>
            <w:webHidden/>
          </w:rPr>
        </w:r>
        <w:r w:rsidR="00166BB7">
          <w:rPr>
            <w:noProof/>
            <w:webHidden/>
          </w:rPr>
          <w:fldChar w:fldCharType="separate"/>
        </w:r>
        <w:r w:rsidR="00166BB7">
          <w:rPr>
            <w:noProof/>
            <w:webHidden/>
          </w:rPr>
          <w:t>131</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60" w:history="1">
        <w:r w:rsidR="00166BB7" w:rsidRPr="006F2080">
          <w:rPr>
            <w:rStyle w:val="Hyperlink"/>
            <w:noProof/>
            <w:lang w:val="en-GB"/>
            <w14:scene3d>
              <w14:camera w14:prst="orthographicFront"/>
              <w14:lightRig w14:rig="threePt" w14:dir="t">
                <w14:rot w14:lat="0" w14:lon="0" w14:rev="0"/>
              </w14:lightRig>
            </w14:scene3d>
          </w:rPr>
          <w:t>6.1.3</w:t>
        </w:r>
        <w:r w:rsidR="00166BB7" w:rsidRPr="006F2080">
          <w:rPr>
            <w:rStyle w:val="Hyperlink"/>
            <w:noProof/>
            <w:lang w:val="en-GB"/>
          </w:rPr>
          <w:t xml:space="preserve"> Sub process ‘</w:t>
        </w:r>
        <w:r w:rsidR="00166BB7" w:rsidRPr="006F2080">
          <w:rPr>
            <w:rStyle w:val="Hyperlink"/>
            <w:rFonts w:ascii="Courier New" w:hAnsi="Courier New"/>
            <w:noProof/>
            <w:lang w:val="en-GB"/>
          </w:rPr>
          <w:t>verify XML signature</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_Toc632660 \h </w:instrText>
        </w:r>
        <w:r w:rsidR="00166BB7">
          <w:rPr>
            <w:noProof/>
            <w:webHidden/>
          </w:rPr>
        </w:r>
        <w:r w:rsidR="00166BB7">
          <w:rPr>
            <w:noProof/>
            <w:webHidden/>
          </w:rPr>
          <w:fldChar w:fldCharType="separate"/>
        </w:r>
        <w:r w:rsidR="00166BB7">
          <w:rPr>
            <w:noProof/>
            <w:webHidden/>
          </w:rPr>
          <w:t>132</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61" w:history="1">
        <w:r w:rsidR="00166BB7" w:rsidRPr="006F2080">
          <w:rPr>
            <w:rStyle w:val="Hyperlink"/>
            <w:noProof/>
            <w:lang w:val="en-GB"/>
            <w14:scene3d>
              <w14:camera w14:prst="orthographicFront"/>
              <w14:lightRig w14:rig="threePt" w14:dir="t">
                <w14:rot w14:lat="0" w14:lon="0" w14:rev="0"/>
              </w14:lightRig>
            </w14:scene3d>
          </w:rPr>
          <w:t>6.1.3.1</w:t>
        </w:r>
        <w:r w:rsidR="00166BB7" w:rsidRPr="006F2080">
          <w:rPr>
            <w:rStyle w:val="Hyperlink"/>
            <w:noProof/>
            <w:lang w:val="en-GB"/>
          </w:rPr>
          <w:t xml:space="preserve"> Processing for RFC 3161 timestamp tokens on XML Signatures</w:t>
        </w:r>
        <w:r w:rsidR="00166BB7">
          <w:rPr>
            <w:noProof/>
            <w:webHidden/>
          </w:rPr>
          <w:tab/>
        </w:r>
        <w:r w:rsidR="00166BB7">
          <w:rPr>
            <w:noProof/>
            <w:webHidden/>
          </w:rPr>
          <w:fldChar w:fldCharType="begin"/>
        </w:r>
        <w:r w:rsidR="00166BB7">
          <w:rPr>
            <w:noProof/>
            <w:webHidden/>
          </w:rPr>
          <w:instrText xml:space="preserve"> PAGEREF _Toc632661 \h </w:instrText>
        </w:r>
        <w:r w:rsidR="00166BB7">
          <w:rPr>
            <w:noProof/>
            <w:webHidden/>
          </w:rPr>
        </w:r>
        <w:r w:rsidR="00166BB7">
          <w:rPr>
            <w:noProof/>
            <w:webHidden/>
          </w:rPr>
          <w:fldChar w:fldCharType="separate"/>
        </w:r>
        <w:r w:rsidR="00166BB7">
          <w:rPr>
            <w:noProof/>
            <w:webHidden/>
          </w:rPr>
          <w:t>133</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62" w:history="1">
        <w:r w:rsidR="00166BB7" w:rsidRPr="006F2080">
          <w:rPr>
            <w:rStyle w:val="Hyperlink"/>
            <w:noProof/>
            <w:lang w:val="en-GB"/>
            <w14:scene3d>
              <w14:camera w14:prst="orthographicFront"/>
              <w14:lightRig w14:rig="threePt" w14:dir="t">
                <w14:rot w14:lat="0" w14:lon="0" w14:rev="0"/>
              </w14:lightRig>
            </w14:scene3d>
          </w:rPr>
          <w:t>6.1.3.2</w:t>
        </w:r>
        <w:r w:rsidR="00166BB7" w:rsidRPr="006F2080">
          <w:rPr>
            <w:rStyle w:val="Hyperlink"/>
            <w:noProof/>
            <w:lang w:val="en-GB"/>
          </w:rPr>
          <w:t xml:space="preserve"> Processing for XML timestamp tokens on XML signatures</w:t>
        </w:r>
        <w:r w:rsidR="00166BB7">
          <w:rPr>
            <w:noProof/>
            <w:webHidden/>
          </w:rPr>
          <w:tab/>
        </w:r>
        <w:r w:rsidR="00166BB7">
          <w:rPr>
            <w:noProof/>
            <w:webHidden/>
          </w:rPr>
          <w:fldChar w:fldCharType="begin"/>
        </w:r>
        <w:r w:rsidR="00166BB7">
          <w:rPr>
            <w:noProof/>
            <w:webHidden/>
          </w:rPr>
          <w:instrText xml:space="preserve"> PAGEREF _Toc632662 \h </w:instrText>
        </w:r>
        <w:r w:rsidR="00166BB7">
          <w:rPr>
            <w:noProof/>
            <w:webHidden/>
          </w:rPr>
        </w:r>
        <w:r w:rsidR="00166BB7">
          <w:rPr>
            <w:noProof/>
            <w:webHidden/>
          </w:rPr>
          <w:fldChar w:fldCharType="separate"/>
        </w:r>
        <w:r w:rsidR="00166BB7">
          <w:rPr>
            <w:noProof/>
            <w:webHidden/>
          </w:rPr>
          <w:t>134</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63" w:history="1">
        <w:r w:rsidR="00166BB7" w:rsidRPr="006F2080">
          <w:rPr>
            <w:rStyle w:val="Hyperlink"/>
            <w:noProof/>
            <w:lang w:val="en-GB"/>
          </w:rPr>
          <w:t>6.2 Processing for CMS Signature Verification</w:t>
        </w:r>
        <w:r w:rsidR="00166BB7">
          <w:rPr>
            <w:noProof/>
            <w:webHidden/>
          </w:rPr>
          <w:tab/>
        </w:r>
        <w:r w:rsidR="00166BB7">
          <w:rPr>
            <w:noProof/>
            <w:webHidden/>
          </w:rPr>
          <w:fldChar w:fldCharType="begin"/>
        </w:r>
        <w:r w:rsidR="00166BB7">
          <w:rPr>
            <w:noProof/>
            <w:webHidden/>
          </w:rPr>
          <w:instrText xml:space="preserve"> PAGEREF _Toc632663 \h </w:instrText>
        </w:r>
        <w:r w:rsidR="00166BB7">
          <w:rPr>
            <w:noProof/>
            <w:webHidden/>
          </w:rPr>
        </w:r>
        <w:r w:rsidR="00166BB7">
          <w:rPr>
            <w:noProof/>
            <w:webHidden/>
          </w:rPr>
          <w:fldChar w:fldCharType="separate"/>
        </w:r>
        <w:r w:rsidR="00166BB7">
          <w:rPr>
            <w:noProof/>
            <w:webHidden/>
          </w:rPr>
          <w:t>134</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64" w:history="1">
        <w:r w:rsidR="00166BB7" w:rsidRPr="006F2080">
          <w:rPr>
            <w:rStyle w:val="Hyperlink"/>
            <w:noProof/>
            <w:lang w:val="en-GB"/>
            <w14:scene3d>
              <w14:camera w14:prst="orthographicFront"/>
              <w14:lightRig w14:rig="threePt" w14:dir="t">
                <w14:rot w14:lat="0" w14:lon="0" w14:rev="0"/>
              </w14:lightRig>
            </w14:scene3d>
          </w:rPr>
          <w:t>6.2.1</w:t>
        </w:r>
        <w:r w:rsidR="00166BB7" w:rsidRPr="006F2080">
          <w:rPr>
            <w:rStyle w:val="Hyperlink"/>
            <w:noProof/>
            <w:lang w:val="en-GB"/>
          </w:rPr>
          <w:t xml:space="preserve"> Sub process ‘</w:t>
        </w:r>
        <w:r w:rsidR="00166BB7" w:rsidRPr="006F2080">
          <w:rPr>
            <w:rStyle w:val="Hyperlink"/>
            <w:rFonts w:ascii="Courier New" w:hAnsi="Courier New"/>
            <w:noProof/>
            <w:lang w:val="en-GB"/>
          </w:rPr>
          <w:t>retrieve CMS signature</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_Toc632664 \h </w:instrText>
        </w:r>
        <w:r w:rsidR="00166BB7">
          <w:rPr>
            <w:noProof/>
            <w:webHidden/>
          </w:rPr>
        </w:r>
        <w:r w:rsidR="00166BB7">
          <w:rPr>
            <w:noProof/>
            <w:webHidden/>
          </w:rPr>
          <w:fldChar w:fldCharType="separate"/>
        </w:r>
        <w:r w:rsidR="00166BB7">
          <w:rPr>
            <w:noProof/>
            <w:webHidden/>
          </w:rPr>
          <w:t>134</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65" w:history="1">
        <w:r w:rsidR="00166BB7" w:rsidRPr="006F2080">
          <w:rPr>
            <w:rStyle w:val="Hyperlink"/>
            <w:noProof/>
            <w:lang w:val="en-GB"/>
            <w14:scene3d>
              <w14:camera w14:prst="orthographicFront"/>
              <w14:lightRig w14:rig="threePt" w14:dir="t">
                <w14:rot w14:lat="0" w14:lon="0" w14:rev="0"/>
              </w14:lightRig>
            </w14:scene3d>
          </w:rPr>
          <w:t>6.2.2</w:t>
        </w:r>
        <w:r w:rsidR="00166BB7" w:rsidRPr="006F2080">
          <w:rPr>
            <w:rStyle w:val="Hyperlink"/>
            <w:noProof/>
            <w:lang w:val="en-GB"/>
          </w:rPr>
          <w:t xml:space="preserve"> Sub process ‘</w:t>
        </w:r>
        <w:r w:rsidR="00166BB7" w:rsidRPr="006F2080">
          <w:rPr>
            <w:rStyle w:val="Hyperlink"/>
            <w:rFonts w:ascii="Courier New" w:hAnsi="Courier New"/>
            <w:noProof/>
            <w:lang w:val="en-GB"/>
          </w:rPr>
          <w:t>verify CMS signature</w:t>
        </w:r>
        <w:r w:rsidR="00166BB7" w:rsidRPr="006F2080">
          <w:rPr>
            <w:rStyle w:val="Hyperlink"/>
            <w:noProof/>
            <w:lang w:val="en-GB"/>
          </w:rPr>
          <w:t>’</w:t>
        </w:r>
        <w:r w:rsidR="00166BB7">
          <w:rPr>
            <w:noProof/>
            <w:webHidden/>
          </w:rPr>
          <w:tab/>
        </w:r>
        <w:r w:rsidR="00166BB7">
          <w:rPr>
            <w:noProof/>
            <w:webHidden/>
          </w:rPr>
          <w:fldChar w:fldCharType="begin"/>
        </w:r>
        <w:r w:rsidR="00166BB7">
          <w:rPr>
            <w:noProof/>
            <w:webHidden/>
          </w:rPr>
          <w:instrText xml:space="preserve"> PAGEREF _Toc632665 \h </w:instrText>
        </w:r>
        <w:r w:rsidR="00166BB7">
          <w:rPr>
            <w:noProof/>
            <w:webHidden/>
          </w:rPr>
        </w:r>
        <w:r w:rsidR="00166BB7">
          <w:rPr>
            <w:noProof/>
            <w:webHidden/>
          </w:rPr>
          <w:fldChar w:fldCharType="separate"/>
        </w:r>
        <w:r w:rsidR="00166BB7">
          <w:rPr>
            <w:noProof/>
            <w:webHidden/>
          </w:rPr>
          <w:t>135</w:t>
        </w:r>
        <w:r w:rsidR="00166BB7">
          <w:rPr>
            <w:noProof/>
            <w:webHidden/>
          </w:rPr>
          <w:fldChar w:fldCharType="end"/>
        </w:r>
      </w:hyperlink>
    </w:p>
    <w:p w:rsidR="00166BB7" w:rsidRDefault="0052671B">
      <w:pPr>
        <w:pStyle w:val="Verzeichnis4"/>
        <w:tabs>
          <w:tab w:val="right" w:leader="dot" w:pos="9350"/>
        </w:tabs>
        <w:rPr>
          <w:rFonts w:asciiTheme="minorHAnsi" w:eastAsiaTheme="minorEastAsia" w:hAnsiTheme="minorHAnsi" w:cstheme="minorBidi"/>
          <w:noProof/>
          <w:sz w:val="22"/>
          <w:szCs w:val="22"/>
          <w:lang w:val="en-GB" w:eastAsia="en-GB"/>
        </w:rPr>
      </w:pPr>
      <w:hyperlink w:anchor="_Toc632666" w:history="1">
        <w:r w:rsidR="00166BB7" w:rsidRPr="006F2080">
          <w:rPr>
            <w:rStyle w:val="Hyperlink"/>
            <w:noProof/>
            <w:lang w:val="en-GB"/>
            <w14:scene3d>
              <w14:camera w14:prst="orthographicFront"/>
              <w14:lightRig w14:rig="threePt" w14:dir="t">
                <w14:rot w14:lat="0" w14:lon="0" w14:rev="0"/>
              </w14:lightRig>
            </w14:scene3d>
          </w:rPr>
          <w:t>6.2.2.1</w:t>
        </w:r>
        <w:r w:rsidR="00166BB7" w:rsidRPr="006F2080">
          <w:rPr>
            <w:rStyle w:val="Hyperlink"/>
            <w:noProof/>
            <w:lang w:val="en-GB"/>
          </w:rPr>
          <w:t xml:space="preserve"> Processing for RFC 3161 Timestamp tokens on CMS Signatures.</w:t>
        </w:r>
        <w:r w:rsidR="00166BB7">
          <w:rPr>
            <w:noProof/>
            <w:webHidden/>
          </w:rPr>
          <w:tab/>
        </w:r>
        <w:r w:rsidR="00166BB7">
          <w:rPr>
            <w:noProof/>
            <w:webHidden/>
          </w:rPr>
          <w:fldChar w:fldCharType="begin"/>
        </w:r>
        <w:r w:rsidR="00166BB7">
          <w:rPr>
            <w:noProof/>
            <w:webHidden/>
          </w:rPr>
          <w:instrText xml:space="preserve"> PAGEREF _Toc632666 \h </w:instrText>
        </w:r>
        <w:r w:rsidR="00166BB7">
          <w:rPr>
            <w:noProof/>
            <w:webHidden/>
          </w:rPr>
        </w:r>
        <w:r w:rsidR="00166BB7">
          <w:rPr>
            <w:noProof/>
            <w:webHidden/>
          </w:rPr>
          <w:fldChar w:fldCharType="separate"/>
        </w:r>
        <w:r w:rsidR="00166BB7">
          <w:rPr>
            <w:noProof/>
            <w:webHidden/>
          </w:rPr>
          <w:t>135</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67" w:history="1">
        <w:r w:rsidR="00166BB7" w:rsidRPr="006F2080">
          <w:rPr>
            <w:rStyle w:val="Hyperlink"/>
            <w:noProof/>
            <w:lang w:val="en-GB"/>
          </w:rPr>
          <w:t>6.3 General Processing</w:t>
        </w:r>
        <w:r w:rsidR="00166BB7">
          <w:rPr>
            <w:noProof/>
            <w:webHidden/>
          </w:rPr>
          <w:tab/>
        </w:r>
        <w:r w:rsidR="00166BB7">
          <w:rPr>
            <w:noProof/>
            <w:webHidden/>
          </w:rPr>
          <w:fldChar w:fldCharType="begin"/>
        </w:r>
        <w:r w:rsidR="00166BB7">
          <w:rPr>
            <w:noProof/>
            <w:webHidden/>
          </w:rPr>
          <w:instrText xml:space="preserve"> PAGEREF _Toc632667 \h </w:instrText>
        </w:r>
        <w:r w:rsidR="00166BB7">
          <w:rPr>
            <w:noProof/>
            <w:webHidden/>
          </w:rPr>
        </w:r>
        <w:r w:rsidR="00166BB7">
          <w:rPr>
            <w:noProof/>
            <w:webHidden/>
          </w:rPr>
          <w:fldChar w:fldCharType="separate"/>
        </w:r>
        <w:r w:rsidR="00166BB7">
          <w:rPr>
            <w:noProof/>
            <w:webHidden/>
          </w:rPr>
          <w:t>136</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68" w:history="1">
        <w:r w:rsidR="00166BB7" w:rsidRPr="006F2080">
          <w:rPr>
            <w:rStyle w:val="Hyperlink"/>
            <w:noProof/>
            <w:lang w:val="en-GB"/>
            <w14:scene3d>
              <w14:camera w14:prst="orthographicFront"/>
              <w14:lightRig w14:rig="threePt" w14:dir="t">
                <w14:rot w14:lat="0" w14:lon="0" w14:rev="0"/>
              </w14:lightRig>
            </w14:scene3d>
          </w:rPr>
          <w:t>6.3.1</w:t>
        </w:r>
        <w:r w:rsidR="00166BB7" w:rsidRPr="006F2080">
          <w:rPr>
            <w:rStyle w:val="Hyperlink"/>
            <w:noProof/>
            <w:lang w:val="en-GB"/>
          </w:rPr>
          <w:t xml:space="preserve"> Multi-Signature Creation</w:t>
        </w:r>
        <w:r w:rsidR="00166BB7">
          <w:rPr>
            <w:noProof/>
            <w:webHidden/>
          </w:rPr>
          <w:tab/>
        </w:r>
        <w:r w:rsidR="00166BB7">
          <w:rPr>
            <w:noProof/>
            <w:webHidden/>
          </w:rPr>
          <w:fldChar w:fldCharType="begin"/>
        </w:r>
        <w:r w:rsidR="00166BB7">
          <w:rPr>
            <w:noProof/>
            <w:webHidden/>
          </w:rPr>
          <w:instrText xml:space="preserve"> PAGEREF _Toc632668 \h </w:instrText>
        </w:r>
        <w:r w:rsidR="00166BB7">
          <w:rPr>
            <w:noProof/>
            <w:webHidden/>
          </w:rPr>
        </w:r>
        <w:r w:rsidR="00166BB7">
          <w:rPr>
            <w:noProof/>
            <w:webHidden/>
          </w:rPr>
          <w:fldChar w:fldCharType="separate"/>
        </w:r>
        <w:r w:rsidR="00166BB7">
          <w:rPr>
            <w:noProof/>
            <w:webHidden/>
          </w:rPr>
          <w:t>136</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69" w:history="1">
        <w:r w:rsidR="00166BB7" w:rsidRPr="006F2080">
          <w:rPr>
            <w:rStyle w:val="Hyperlink"/>
            <w:noProof/>
            <w14:scene3d>
              <w14:camera w14:prst="orthographicFront"/>
              <w14:lightRig w14:rig="threePt" w14:dir="t">
                <w14:rot w14:lat="0" w14:lon="0" w14:rev="0"/>
              </w14:lightRig>
            </w14:scene3d>
          </w:rPr>
          <w:t>6.3.2</w:t>
        </w:r>
        <w:r w:rsidR="00166BB7" w:rsidRPr="006F2080">
          <w:rPr>
            <w:rStyle w:val="Hyperlink"/>
            <w:noProof/>
          </w:rPr>
          <w:t xml:space="preserve"> Multi-Signature Verification</w:t>
        </w:r>
        <w:r w:rsidR="00166BB7">
          <w:rPr>
            <w:noProof/>
            <w:webHidden/>
          </w:rPr>
          <w:tab/>
        </w:r>
        <w:r w:rsidR="00166BB7">
          <w:rPr>
            <w:noProof/>
            <w:webHidden/>
          </w:rPr>
          <w:fldChar w:fldCharType="begin"/>
        </w:r>
        <w:r w:rsidR="00166BB7">
          <w:rPr>
            <w:noProof/>
            <w:webHidden/>
          </w:rPr>
          <w:instrText xml:space="preserve"> PAGEREF _Toc632669 \h </w:instrText>
        </w:r>
        <w:r w:rsidR="00166BB7">
          <w:rPr>
            <w:noProof/>
            <w:webHidden/>
          </w:rPr>
        </w:r>
        <w:r w:rsidR="00166BB7">
          <w:rPr>
            <w:noProof/>
            <w:webHidden/>
          </w:rPr>
          <w:fldChar w:fldCharType="separate"/>
        </w:r>
        <w:r w:rsidR="00166BB7">
          <w:rPr>
            <w:noProof/>
            <w:webHidden/>
          </w:rPr>
          <w:t>136</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70" w:history="1">
        <w:r w:rsidR="00166BB7" w:rsidRPr="006F2080">
          <w:rPr>
            <w:rStyle w:val="Hyperlink"/>
            <w:noProof/>
            <w:lang w:val="en-GB"/>
            <w14:scene3d>
              <w14:camera w14:prst="orthographicFront"/>
              <w14:lightRig w14:rig="threePt" w14:dir="t">
                <w14:rot w14:lat="0" w14:lon="0" w14:rev="0"/>
              </w14:lightRig>
            </w14:scene3d>
          </w:rPr>
          <w:t>6.3.3</w:t>
        </w:r>
        <w:r w:rsidR="00166BB7" w:rsidRPr="006F2080">
          <w:rPr>
            <w:rStyle w:val="Hyperlink"/>
            <w:noProof/>
            <w:lang w:val="en-GB"/>
          </w:rPr>
          <w:t xml:space="preserve"> Sub process ‘augment Signature’</w:t>
        </w:r>
        <w:r w:rsidR="00166BB7">
          <w:rPr>
            <w:noProof/>
            <w:webHidden/>
          </w:rPr>
          <w:tab/>
        </w:r>
        <w:r w:rsidR="00166BB7">
          <w:rPr>
            <w:noProof/>
            <w:webHidden/>
          </w:rPr>
          <w:fldChar w:fldCharType="begin"/>
        </w:r>
        <w:r w:rsidR="00166BB7">
          <w:rPr>
            <w:noProof/>
            <w:webHidden/>
          </w:rPr>
          <w:instrText xml:space="preserve"> PAGEREF _Toc632670 \h </w:instrText>
        </w:r>
        <w:r w:rsidR="00166BB7">
          <w:rPr>
            <w:noProof/>
            <w:webHidden/>
          </w:rPr>
        </w:r>
        <w:r w:rsidR="00166BB7">
          <w:rPr>
            <w:noProof/>
            <w:webHidden/>
          </w:rPr>
          <w:fldChar w:fldCharType="separate"/>
        </w:r>
        <w:r w:rsidR="00166BB7">
          <w:rPr>
            <w:noProof/>
            <w:webHidden/>
          </w:rPr>
          <w:t>137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71" w:history="1">
        <w:r w:rsidR="00166BB7" w:rsidRPr="006F2080">
          <w:rPr>
            <w:rStyle w:val="Hyperlink"/>
            <w:noProof/>
            <w:lang w:val="en-GB"/>
            <w14:scene3d>
              <w14:camera w14:prst="orthographicFront"/>
              <w14:lightRig w14:rig="threePt" w14:dir="t">
                <w14:rot w14:lat="0" w14:lon="0" w14:rev="0"/>
              </w14:lightRig>
            </w14:scene3d>
          </w:rPr>
          <w:t>6.3.4</w:t>
        </w:r>
        <w:r w:rsidR="00166BB7" w:rsidRPr="006F2080">
          <w:rPr>
            <w:rStyle w:val="Hyperlink"/>
            <w:noProof/>
            <w:lang w:val="en-GB"/>
          </w:rPr>
          <w:t xml:space="preserve"> Sub process ‘timestamp Signature’</w:t>
        </w:r>
        <w:r w:rsidR="00166BB7">
          <w:rPr>
            <w:noProof/>
            <w:webHidden/>
          </w:rPr>
          <w:tab/>
        </w:r>
        <w:r w:rsidR="00166BB7">
          <w:rPr>
            <w:noProof/>
            <w:webHidden/>
          </w:rPr>
          <w:fldChar w:fldCharType="begin"/>
        </w:r>
        <w:r w:rsidR="00166BB7">
          <w:rPr>
            <w:noProof/>
            <w:webHidden/>
          </w:rPr>
          <w:instrText xml:space="preserve"> PAGEREF _Toc632671 \h </w:instrText>
        </w:r>
        <w:r w:rsidR="00166BB7">
          <w:rPr>
            <w:noProof/>
            <w:webHidden/>
          </w:rPr>
        </w:r>
        <w:r w:rsidR="00166BB7">
          <w:rPr>
            <w:noProof/>
            <w:webHidden/>
          </w:rPr>
          <w:fldChar w:fldCharType="separate"/>
        </w:r>
        <w:r w:rsidR="00166BB7">
          <w:rPr>
            <w:noProof/>
            <w:webHidden/>
          </w:rPr>
          <w:t>138</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72" w:history="1">
        <w:r w:rsidR="00166BB7" w:rsidRPr="006F2080">
          <w:rPr>
            <w:rStyle w:val="Hyperlink"/>
            <w:noProof/>
            <w:lang w:val="en-GB"/>
            <w14:scene3d>
              <w14:camera w14:prst="orthographicFront"/>
              <w14:lightRig w14:rig="threePt" w14:dir="t">
                <w14:rot w14:lat="0" w14:lon="0" w14:rev="0"/>
              </w14:lightRig>
            </w14:scene3d>
          </w:rPr>
          <w:t>6.3.5</w:t>
        </w:r>
        <w:r w:rsidR="00166BB7" w:rsidRPr="006F2080">
          <w:rPr>
            <w:rStyle w:val="Hyperlink"/>
            <w:noProof/>
            <w:lang w:val="en-GB"/>
          </w:rPr>
          <w:t xml:space="preserve"> Task ‘build VerifyResponse’</w:t>
        </w:r>
        <w:r w:rsidR="00166BB7">
          <w:rPr>
            <w:noProof/>
            <w:webHidden/>
          </w:rPr>
          <w:tab/>
        </w:r>
        <w:r w:rsidR="00166BB7">
          <w:rPr>
            <w:noProof/>
            <w:webHidden/>
          </w:rPr>
          <w:fldChar w:fldCharType="begin"/>
        </w:r>
        <w:r w:rsidR="00166BB7">
          <w:rPr>
            <w:noProof/>
            <w:webHidden/>
          </w:rPr>
          <w:instrText xml:space="preserve"> PAGEREF _Toc632672 \h </w:instrText>
        </w:r>
        <w:r w:rsidR="00166BB7">
          <w:rPr>
            <w:noProof/>
            <w:webHidden/>
          </w:rPr>
        </w:r>
        <w:r w:rsidR="00166BB7">
          <w:rPr>
            <w:noProof/>
            <w:webHidden/>
          </w:rPr>
          <w:fldChar w:fldCharType="separate"/>
        </w:r>
        <w:r w:rsidR="00166BB7">
          <w:rPr>
            <w:noProof/>
            <w:webHidden/>
          </w:rPr>
          <w:t>139</w:t>
        </w:r>
        <w:r w:rsidR="00166BB7">
          <w:rPr>
            <w:noProof/>
            <w:webHidden/>
          </w:rPr>
          <w:fldChar w:fldCharType="end"/>
        </w:r>
      </w:hyperlink>
    </w:p>
    <w:p w:rsidR="00166BB7" w:rsidRDefault="0052671B">
      <w:pPr>
        <w:pStyle w:val="Verzeichnis1"/>
        <w:rPr>
          <w:rFonts w:asciiTheme="minorHAnsi" w:eastAsiaTheme="minorEastAsia" w:hAnsiTheme="minorHAnsi" w:cstheme="minorBidi"/>
          <w:noProof/>
          <w:sz w:val="22"/>
          <w:szCs w:val="22"/>
          <w:lang w:val="en-GB" w:eastAsia="en-GB"/>
        </w:rPr>
      </w:pPr>
      <w:hyperlink w:anchor="_Toc632673" w:history="1">
        <w:r w:rsidR="00166BB7" w:rsidRPr="006F2080">
          <w:rPr>
            <w:rStyle w:val="Hyperlink"/>
            <w:noProof/>
            <w:lang w:val="en-GB"/>
          </w:rPr>
          <w:t>7</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Asynchronous Processing Model</w:t>
        </w:r>
        <w:r w:rsidR="00166BB7">
          <w:rPr>
            <w:noProof/>
            <w:webHidden/>
          </w:rPr>
          <w:tab/>
        </w:r>
        <w:r w:rsidR="00166BB7">
          <w:rPr>
            <w:noProof/>
            <w:webHidden/>
          </w:rPr>
          <w:fldChar w:fldCharType="begin"/>
        </w:r>
        <w:r w:rsidR="00166BB7">
          <w:rPr>
            <w:noProof/>
            <w:webHidden/>
          </w:rPr>
          <w:instrText xml:space="preserve"> PAGEREF _Toc632673 \h </w:instrText>
        </w:r>
        <w:r w:rsidR="00166BB7">
          <w:rPr>
            <w:noProof/>
            <w:webHidden/>
          </w:rPr>
        </w:r>
        <w:r w:rsidR="00166BB7">
          <w:rPr>
            <w:noProof/>
            <w:webHidden/>
          </w:rPr>
          <w:fldChar w:fldCharType="separate"/>
        </w:r>
        <w:r w:rsidR="00166BB7">
          <w:rPr>
            <w:noProof/>
            <w:webHidden/>
          </w:rPr>
          <w:t>141</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74" w:history="1">
        <w:r w:rsidR="00166BB7" w:rsidRPr="006F2080">
          <w:rPr>
            <w:rStyle w:val="Hyperlink"/>
            <w:noProof/>
            <w:lang w:val="en-GB"/>
          </w:rPr>
          <w:t>7.1 Asynchronous-only Processing</w:t>
        </w:r>
        <w:r w:rsidR="00166BB7">
          <w:rPr>
            <w:noProof/>
            <w:webHidden/>
          </w:rPr>
          <w:tab/>
        </w:r>
        <w:r w:rsidR="00166BB7">
          <w:rPr>
            <w:noProof/>
            <w:webHidden/>
          </w:rPr>
          <w:fldChar w:fldCharType="begin"/>
        </w:r>
        <w:r w:rsidR="00166BB7">
          <w:rPr>
            <w:noProof/>
            <w:webHidden/>
          </w:rPr>
          <w:instrText xml:space="preserve"> PAGEREF _Toc632674 \h </w:instrText>
        </w:r>
        <w:r w:rsidR="00166BB7">
          <w:rPr>
            <w:noProof/>
            <w:webHidden/>
          </w:rPr>
        </w:r>
        <w:r w:rsidR="00166BB7">
          <w:rPr>
            <w:noProof/>
            <w:webHidden/>
          </w:rPr>
          <w:fldChar w:fldCharType="separate"/>
        </w:r>
        <w:r w:rsidR="00166BB7">
          <w:rPr>
            <w:noProof/>
            <w:webHidden/>
          </w:rPr>
          <w:t>141</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75" w:history="1">
        <w:r w:rsidR="00166BB7" w:rsidRPr="006F2080">
          <w:rPr>
            <w:rStyle w:val="Hyperlink"/>
            <w:noProof/>
            <w:lang w:val="en-GB"/>
          </w:rPr>
          <w:t>7.2 Enforcing Asynchronous Processing</w:t>
        </w:r>
        <w:r w:rsidR="00166BB7">
          <w:rPr>
            <w:noProof/>
            <w:webHidden/>
          </w:rPr>
          <w:tab/>
        </w:r>
        <w:r w:rsidR="00166BB7">
          <w:rPr>
            <w:noProof/>
            <w:webHidden/>
          </w:rPr>
          <w:fldChar w:fldCharType="begin"/>
        </w:r>
        <w:r w:rsidR="00166BB7">
          <w:rPr>
            <w:noProof/>
            <w:webHidden/>
          </w:rPr>
          <w:instrText xml:space="preserve"> PAGEREF _Toc632675 \h </w:instrText>
        </w:r>
        <w:r w:rsidR="00166BB7">
          <w:rPr>
            <w:noProof/>
            <w:webHidden/>
          </w:rPr>
        </w:r>
        <w:r w:rsidR="00166BB7">
          <w:rPr>
            <w:noProof/>
            <w:webHidden/>
          </w:rPr>
          <w:fldChar w:fldCharType="separate"/>
        </w:r>
        <w:r w:rsidR="00166BB7">
          <w:rPr>
            <w:noProof/>
            <w:webHidden/>
          </w:rPr>
          <w:t>142</w:t>
        </w:r>
        <w:r w:rsidR="00166BB7">
          <w:rPr>
            <w:noProof/>
            <w:webHidden/>
          </w:rPr>
          <w:fldChar w:fldCharType="end"/>
        </w:r>
      </w:hyperlink>
    </w:p>
    <w:p w:rsidR="00166BB7" w:rsidRDefault="0052671B">
      <w:pPr>
        <w:pStyle w:val="Verzeichnis1"/>
        <w:rPr>
          <w:rFonts w:asciiTheme="minorHAnsi" w:eastAsiaTheme="minorEastAsia" w:hAnsiTheme="minorHAnsi" w:cstheme="minorBidi"/>
          <w:noProof/>
          <w:sz w:val="22"/>
          <w:szCs w:val="22"/>
          <w:lang w:val="en-GB" w:eastAsia="en-GB"/>
        </w:rPr>
      </w:pPr>
      <w:hyperlink w:anchor="_Toc632676" w:history="1">
        <w:r w:rsidR="00166BB7" w:rsidRPr="006F2080">
          <w:rPr>
            <w:rStyle w:val="Hyperlink"/>
            <w:noProof/>
            <w:lang w:val="en-GB"/>
          </w:rPr>
          <w:t>8</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DSS Core Bindings</w:t>
        </w:r>
        <w:r w:rsidR="00166BB7">
          <w:rPr>
            <w:noProof/>
            <w:webHidden/>
          </w:rPr>
          <w:tab/>
        </w:r>
        <w:r w:rsidR="00166BB7">
          <w:rPr>
            <w:noProof/>
            <w:webHidden/>
          </w:rPr>
          <w:fldChar w:fldCharType="begin"/>
        </w:r>
        <w:r w:rsidR="00166BB7">
          <w:rPr>
            <w:noProof/>
            <w:webHidden/>
          </w:rPr>
          <w:instrText xml:space="preserve"> PAGEREF _Toc632676 \h </w:instrText>
        </w:r>
        <w:r w:rsidR="00166BB7">
          <w:rPr>
            <w:noProof/>
            <w:webHidden/>
          </w:rPr>
        </w:r>
        <w:r w:rsidR="00166BB7">
          <w:rPr>
            <w:noProof/>
            <w:webHidden/>
          </w:rPr>
          <w:fldChar w:fldCharType="separate"/>
        </w:r>
        <w:r w:rsidR="00166BB7">
          <w:rPr>
            <w:noProof/>
            <w:webHidden/>
          </w:rPr>
          <w:t>143</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77" w:history="1">
        <w:r w:rsidR="00166BB7" w:rsidRPr="006F2080">
          <w:rPr>
            <w:rStyle w:val="Hyperlink"/>
            <w:noProof/>
            <w:lang w:val="en-GB"/>
          </w:rPr>
          <w:t>8.1 HTTP POST Transport Binding</w:t>
        </w:r>
        <w:r w:rsidR="00166BB7">
          <w:rPr>
            <w:noProof/>
            <w:webHidden/>
          </w:rPr>
          <w:tab/>
        </w:r>
        <w:r w:rsidR="00166BB7">
          <w:rPr>
            <w:noProof/>
            <w:webHidden/>
          </w:rPr>
          <w:fldChar w:fldCharType="begin"/>
        </w:r>
        <w:r w:rsidR="00166BB7">
          <w:rPr>
            <w:noProof/>
            <w:webHidden/>
          </w:rPr>
          <w:instrText xml:space="preserve"> PAGEREF _Toc632677 \h </w:instrText>
        </w:r>
        <w:r w:rsidR="00166BB7">
          <w:rPr>
            <w:noProof/>
            <w:webHidden/>
          </w:rPr>
        </w:r>
        <w:r w:rsidR="00166BB7">
          <w:rPr>
            <w:noProof/>
            <w:webHidden/>
          </w:rPr>
          <w:fldChar w:fldCharType="separate"/>
        </w:r>
        <w:r w:rsidR="00166BB7">
          <w:rPr>
            <w:noProof/>
            <w:webHidden/>
          </w:rPr>
          <w:t>143</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78" w:history="1">
        <w:r w:rsidR="00166BB7" w:rsidRPr="006F2080">
          <w:rPr>
            <w:rStyle w:val="Hyperlink"/>
            <w:noProof/>
            <w:lang w:val="en-GB"/>
          </w:rPr>
          <w:t>8.2 SOAP 1.2 Transport Binding</w:t>
        </w:r>
        <w:r w:rsidR="00166BB7">
          <w:rPr>
            <w:noProof/>
            <w:webHidden/>
          </w:rPr>
          <w:tab/>
        </w:r>
        <w:r w:rsidR="00166BB7">
          <w:rPr>
            <w:noProof/>
            <w:webHidden/>
          </w:rPr>
          <w:fldChar w:fldCharType="begin"/>
        </w:r>
        <w:r w:rsidR="00166BB7">
          <w:rPr>
            <w:noProof/>
            <w:webHidden/>
          </w:rPr>
          <w:instrText xml:space="preserve"> PAGEREF _Toc632678 \h </w:instrText>
        </w:r>
        <w:r w:rsidR="00166BB7">
          <w:rPr>
            <w:noProof/>
            <w:webHidden/>
          </w:rPr>
        </w:r>
        <w:r w:rsidR="00166BB7">
          <w:rPr>
            <w:noProof/>
            <w:webHidden/>
          </w:rPr>
          <w:fldChar w:fldCharType="separate"/>
        </w:r>
        <w:r w:rsidR="00166BB7">
          <w:rPr>
            <w:noProof/>
            <w:webHidden/>
          </w:rPr>
          <w:t>143</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79" w:history="1">
        <w:r w:rsidR="00166BB7" w:rsidRPr="006F2080">
          <w:rPr>
            <w:rStyle w:val="Hyperlink"/>
            <w:noProof/>
            <w:lang w:val="en-GB"/>
          </w:rPr>
          <w:t>8.3 Security Bindings</w:t>
        </w:r>
        <w:r w:rsidR="00166BB7">
          <w:rPr>
            <w:noProof/>
            <w:webHidden/>
          </w:rPr>
          <w:tab/>
        </w:r>
        <w:r w:rsidR="00166BB7">
          <w:rPr>
            <w:noProof/>
            <w:webHidden/>
          </w:rPr>
          <w:fldChar w:fldCharType="begin"/>
        </w:r>
        <w:r w:rsidR="00166BB7">
          <w:rPr>
            <w:noProof/>
            <w:webHidden/>
          </w:rPr>
          <w:instrText xml:space="preserve"> PAGEREF _Toc632679 \h </w:instrText>
        </w:r>
        <w:r w:rsidR="00166BB7">
          <w:rPr>
            <w:noProof/>
            <w:webHidden/>
          </w:rPr>
        </w:r>
        <w:r w:rsidR="00166BB7">
          <w:rPr>
            <w:noProof/>
            <w:webHidden/>
          </w:rPr>
          <w:fldChar w:fldCharType="separate"/>
        </w:r>
        <w:r w:rsidR="00166BB7">
          <w:rPr>
            <w:noProof/>
            <w:webHidden/>
          </w:rPr>
          <w:t>144</w:t>
        </w:r>
        <w:r w:rsidR="00166BB7">
          <w:rPr>
            <w:noProof/>
            <w:webHidden/>
          </w:rPr>
          <w:fldChar w:fldCharType="end"/>
        </w:r>
      </w:hyperlink>
    </w:p>
    <w:p w:rsidR="00166BB7" w:rsidRDefault="0052671B">
      <w:pPr>
        <w:pStyle w:val="Verzeichnis1"/>
        <w:rPr>
          <w:rFonts w:asciiTheme="minorHAnsi" w:eastAsiaTheme="minorEastAsia" w:hAnsiTheme="minorHAnsi" w:cstheme="minorBidi"/>
          <w:noProof/>
          <w:sz w:val="22"/>
          <w:szCs w:val="22"/>
          <w:lang w:val="en-GB" w:eastAsia="en-GB"/>
        </w:rPr>
      </w:pPr>
      <w:hyperlink w:anchor="_Toc632680" w:history="1">
        <w:r w:rsidR="00166BB7" w:rsidRPr="006F2080">
          <w:rPr>
            <w:rStyle w:val="Hyperlink"/>
            <w:noProof/>
            <w:lang w:val="en-GB"/>
          </w:rPr>
          <w:t>9</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DSS-Defined Identifiers</w:t>
        </w:r>
        <w:r w:rsidR="00166BB7">
          <w:rPr>
            <w:noProof/>
            <w:webHidden/>
          </w:rPr>
          <w:tab/>
        </w:r>
        <w:r w:rsidR="00166BB7">
          <w:rPr>
            <w:noProof/>
            <w:webHidden/>
          </w:rPr>
          <w:fldChar w:fldCharType="begin"/>
        </w:r>
        <w:r w:rsidR="00166BB7">
          <w:rPr>
            <w:noProof/>
            <w:webHidden/>
          </w:rPr>
          <w:instrText xml:space="preserve"> PAGEREF _Toc632680 \h </w:instrText>
        </w:r>
        <w:r w:rsidR="00166BB7">
          <w:rPr>
            <w:noProof/>
            <w:webHidden/>
          </w:rPr>
        </w:r>
        <w:r w:rsidR="00166BB7">
          <w:rPr>
            <w:noProof/>
            <w:webHidden/>
          </w:rPr>
          <w:fldChar w:fldCharType="separate"/>
        </w:r>
        <w:r w:rsidR="00166BB7">
          <w:rPr>
            <w:noProof/>
            <w:webHidden/>
          </w:rPr>
          <w:t>145</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81" w:history="1">
        <w:r w:rsidR="00166BB7" w:rsidRPr="006F2080">
          <w:rPr>
            <w:rStyle w:val="Hyperlink"/>
            <w:noProof/>
            <w:lang w:val="en-GB"/>
          </w:rPr>
          <w:t>9.1 Signature Type Identifiers</w:t>
        </w:r>
        <w:r w:rsidR="00166BB7">
          <w:rPr>
            <w:noProof/>
            <w:webHidden/>
          </w:rPr>
          <w:tab/>
        </w:r>
        <w:r w:rsidR="00166BB7">
          <w:rPr>
            <w:noProof/>
            <w:webHidden/>
          </w:rPr>
          <w:fldChar w:fldCharType="begin"/>
        </w:r>
        <w:r w:rsidR="00166BB7">
          <w:rPr>
            <w:noProof/>
            <w:webHidden/>
          </w:rPr>
          <w:instrText xml:space="preserve"> PAGEREF _Toc632681 \h </w:instrText>
        </w:r>
        <w:r w:rsidR="00166BB7">
          <w:rPr>
            <w:noProof/>
            <w:webHidden/>
          </w:rPr>
        </w:r>
        <w:r w:rsidR="00166BB7">
          <w:rPr>
            <w:noProof/>
            <w:webHidden/>
          </w:rPr>
          <w:fldChar w:fldCharType="separate"/>
        </w:r>
        <w:r w:rsidR="00166BB7">
          <w:rPr>
            <w:noProof/>
            <w:webHidden/>
          </w:rPr>
          <w:t>145</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82" w:history="1">
        <w:r w:rsidR="00166BB7" w:rsidRPr="006F2080">
          <w:rPr>
            <w:rStyle w:val="Hyperlink"/>
            <w:noProof/>
            <w:lang w:val="en-GB"/>
            <w14:scene3d>
              <w14:camera w14:prst="orthographicFront"/>
              <w14:lightRig w14:rig="threePt" w14:dir="t">
                <w14:rot w14:lat="0" w14:lon="0" w14:rev="0"/>
              </w14:lightRig>
            </w14:scene3d>
          </w:rPr>
          <w:t>9.1.1</w:t>
        </w:r>
        <w:r w:rsidR="00166BB7" w:rsidRPr="006F2080">
          <w:rPr>
            <w:rStyle w:val="Hyperlink"/>
            <w:noProof/>
            <w:lang w:val="en-GB"/>
          </w:rPr>
          <w:t xml:space="preserve"> XML Signature</w:t>
        </w:r>
        <w:r w:rsidR="00166BB7">
          <w:rPr>
            <w:noProof/>
            <w:webHidden/>
          </w:rPr>
          <w:tab/>
        </w:r>
        <w:r w:rsidR="00166BB7">
          <w:rPr>
            <w:noProof/>
            <w:webHidden/>
          </w:rPr>
          <w:fldChar w:fldCharType="begin"/>
        </w:r>
        <w:r w:rsidR="00166BB7">
          <w:rPr>
            <w:noProof/>
            <w:webHidden/>
          </w:rPr>
          <w:instrText xml:space="preserve"> PAGEREF _Toc632682 \h </w:instrText>
        </w:r>
        <w:r w:rsidR="00166BB7">
          <w:rPr>
            <w:noProof/>
            <w:webHidden/>
          </w:rPr>
        </w:r>
        <w:r w:rsidR="00166BB7">
          <w:rPr>
            <w:noProof/>
            <w:webHidden/>
          </w:rPr>
          <w:fldChar w:fldCharType="separate"/>
        </w:r>
        <w:r w:rsidR="00166BB7">
          <w:rPr>
            <w:noProof/>
            <w:webHidden/>
          </w:rPr>
          <w:t>145</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83" w:history="1">
        <w:r w:rsidR="00166BB7" w:rsidRPr="006F2080">
          <w:rPr>
            <w:rStyle w:val="Hyperlink"/>
            <w:noProof/>
            <w:lang w:val="en-GB"/>
            <w14:scene3d>
              <w14:camera w14:prst="orthographicFront"/>
              <w14:lightRig w14:rig="threePt" w14:dir="t">
                <w14:rot w14:lat="0" w14:lon="0" w14:rev="0"/>
              </w14:lightRig>
            </w14:scene3d>
          </w:rPr>
          <w:t>9.1.2</w:t>
        </w:r>
        <w:r w:rsidR="00166BB7" w:rsidRPr="006F2080">
          <w:rPr>
            <w:rStyle w:val="Hyperlink"/>
            <w:noProof/>
            <w:lang w:val="en-GB"/>
          </w:rPr>
          <w:t xml:space="preserve"> XML TimeStampToken</w:t>
        </w:r>
        <w:r w:rsidR="00166BB7">
          <w:rPr>
            <w:noProof/>
            <w:webHidden/>
          </w:rPr>
          <w:tab/>
        </w:r>
        <w:r w:rsidR="00166BB7">
          <w:rPr>
            <w:noProof/>
            <w:webHidden/>
          </w:rPr>
          <w:fldChar w:fldCharType="begin"/>
        </w:r>
        <w:r w:rsidR="00166BB7">
          <w:rPr>
            <w:noProof/>
            <w:webHidden/>
          </w:rPr>
          <w:instrText xml:space="preserve"> PAGEREF _Toc632683 \h </w:instrText>
        </w:r>
        <w:r w:rsidR="00166BB7">
          <w:rPr>
            <w:noProof/>
            <w:webHidden/>
          </w:rPr>
        </w:r>
        <w:r w:rsidR="00166BB7">
          <w:rPr>
            <w:noProof/>
            <w:webHidden/>
          </w:rPr>
          <w:fldChar w:fldCharType="separate"/>
        </w:r>
        <w:r w:rsidR="00166BB7">
          <w:rPr>
            <w:noProof/>
            <w:webHidden/>
          </w:rPr>
          <w:t>145</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84" w:history="1">
        <w:r w:rsidR="00166BB7" w:rsidRPr="006F2080">
          <w:rPr>
            <w:rStyle w:val="Hyperlink"/>
            <w:noProof/>
            <w:lang w:val="en-GB"/>
            <w14:scene3d>
              <w14:camera w14:prst="orthographicFront"/>
              <w14:lightRig w14:rig="threePt" w14:dir="t">
                <w14:rot w14:lat="0" w14:lon="0" w14:rev="0"/>
              </w14:lightRig>
            </w14:scene3d>
          </w:rPr>
          <w:t>9.1.3</w:t>
        </w:r>
        <w:r w:rsidR="00166BB7" w:rsidRPr="006F2080">
          <w:rPr>
            <w:rStyle w:val="Hyperlink"/>
            <w:noProof/>
            <w:lang w:val="en-GB"/>
          </w:rPr>
          <w:t xml:space="preserve"> RFC 3161 TimeStampToken</w:t>
        </w:r>
        <w:r w:rsidR="00166BB7">
          <w:rPr>
            <w:noProof/>
            <w:webHidden/>
          </w:rPr>
          <w:tab/>
        </w:r>
        <w:r w:rsidR="00166BB7">
          <w:rPr>
            <w:noProof/>
            <w:webHidden/>
          </w:rPr>
          <w:fldChar w:fldCharType="begin"/>
        </w:r>
        <w:r w:rsidR="00166BB7">
          <w:rPr>
            <w:noProof/>
            <w:webHidden/>
          </w:rPr>
          <w:instrText xml:space="preserve"> PAGEREF _Toc632684 \h </w:instrText>
        </w:r>
        <w:r w:rsidR="00166BB7">
          <w:rPr>
            <w:noProof/>
            <w:webHidden/>
          </w:rPr>
        </w:r>
        <w:r w:rsidR="00166BB7">
          <w:rPr>
            <w:noProof/>
            <w:webHidden/>
          </w:rPr>
          <w:fldChar w:fldCharType="separate"/>
        </w:r>
        <w:r w:rsidR="00166BB7">
          <w:rPr>
            <w:noProof/>
            <w:webHidden/>
          </w:rPr>
          <w:t>145</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85" w:history="1">
        <w:r w:rsidR="00166BB7" w:rsidRPr="006F2080">
          <w:rPr>
            <w:rStyle w:val="Hyperlink"/>
            <w:noProof/>
            <w:lang w:val="en-GB"/>
            <w14:scene3d>
              <w14:camera w14:prst="orthographicFront"/>
              <w14:lightRig w14:rig="threePt" w14:dir="t">
                <w14:rot w14:lat="0" w14:lon="0" w14:rev="0"/>
              </w14:lightRig>
            </w14:scene3d>
          </w:rPr>
          <w:t>9.1.4</w:t>
        </w:r>
        <w:r w:rsidR="00166BB7" w:rsidRPr="006F2080">
          <w:rPr>
            <w:rStyle w:val="Hyperlink"/>
            <w:noProof/>
            <w:lang w:val="en-GB"/>
          </w:rPr>
          <w:t xml:space="preserve"> CMS Signature</w:t>
        </w:r>
        <w:r w:rsidR="00166BB7">
          <w:rPr>
            <w:noProof/>
            <w:webHidden/>
          </w:rPr>
          <w:tab/>
        </w:r>
        <w:r w:rsidR="00166BB7">
          <w:rPr>
            <w:noProof/>
            <w:webHidden/>
          </w:rPr>
          <w:fldChar w:fldCharType="begin"/>
        </w:r>
        <w:r w:rsidR="00166BB7">
          <w:rPr>
            <w:noProof/>
            <w:webHidden/>
          </w:rPr>
          <w:instrText xml:space="preserve"> PAGEREF _Toc632685 \h </w:instrText>
        </w:r>
        <w:r w:rsidR="00166BB7">
          <w:rPr>
            <w:noProof/>
            <w:webHidden/>
          </w:rPr>
        </w:r>
        <w:r w:rsidR="00166BB7">
          <w:rPr>
            <w:noProof/>
            <w:webHidden/>
          </w:rPr>
          <w:fldChar w:fldCharType="separate"/>
        </w:r>
        <w:r w:rsidR="00166BB7">
          <w:rPr>
            <w:noProof/>
            <w:webHidden/>
          </w:rPr>
          <w:t>145</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86" w:history="1">
        <w:r w:rsidR="00166BB7" w:rsidRPr="006F2080">
          <w:rPr>
            <w:rStyle w:val="Hyperlink"/>
            <w:noProof/>
            <w:lang w:val="en-GB"/>
            <w14:scene3d>
              <w14:camera w14:prst="orthographicFront"/>
              <w14:lightRig w14:rig="threePt" w14:dir="t">
                <w14:rot w14:lat="0" w14:lon="0" w14:rev="0"/>
              </w14:lightRig>
            </w14:scene3d>
          </w:rPr>
          <w:t>9.1.5</w:t>
        </w:r>
        <w:r w:rsidR="00166BB7" w:rsidRPr="006F2080">
          <w:rPr>
            <w:rStyle w:val="Hyperlink"/>
            <w:noProof/>
            <w:lang w:val="en-GB"/>
          </w:rPr>
          <w:t xml:space="preserve"> PGP Signature</w:t>
        </w:r>
        <w:r w:rsidR="00166BB7">
          <w:rPr>
            <w:noProof/>
            <w:webHidden/>
          </w:rPr>
          <w:tab/>
        </w:r>
        <w:r w:rsidR="00166BB7">
          <w:rPr>
            <w:noProof/>
            <w:webHidden/>
          </w:rPr>
          <w:fldChar w:fldCharType="begin"/>
        </w:r>
        <w:r w:rsidR="00166BB7">
          <w:rPr>
            <w:noProof/>
            <w:webHidden/>
          </w:rPr>
          <w:instrText xml:space="preserve"> PAGEREF _Toc632686 \h </w:instrText>
        </w:r>
        <w:r w:rsidR="00166BB7">
          <w:rPr>
            <w:noProof/>
            <w:webHidden/>
          </w:rPr>
        </w:r>
        <w:r w:rsidR="00166BB7">
          <w:rPr>
            <w:noProof/>
            <w:webHidden/>
          </w:rPr>
          <w:fldChar w:fldCharType="separate"/>
        </w:r>
        <w:r w:rsidR="00166BB7">
          <w:rPr>
            <w:noProof/>
            <w:webHidden/>
          </w:rPr>
          <w:t>145</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87" w:history="1">
        <w:r w:rsidR="00166BB7" w:rsidRPr="006F2080">
          <w:rPr>
            <w:rStyle w:val="Hyperlink"/>
            <w:noProof/>
            <w:lang w:val="en-GB"/>
          </w:rPr>
          <w:t>9.2 ResultMinors</w:t>
        </w:r>
        <w:r w:rsidR="00166BB7">
          <w:rPr>
            <w:noProof/>
            <w:webHidden/>
          </w:rPr>
          <w:tab/>
        </w:r>
        <w:r w:rsidR="00166BB7">
          <w:rPr>
            <w:noProof/>
            <w:webHidden/>
          </w:rPr>
          <w:fldChar w:fldCharType="begin"/>
        </w:r>
        <w:r w:rsidR="00166BB7">
          <w:rPr>
            <w:noProof/>
            <w:webHidden/>
          </w:rPr>
          <w:instrText xml:space="preserve"> PAGEREF _Toc632687 \h </w:instrText>
        </w:r>
        <w:r w:rsidR="00166BB7">
          <w:rPr>
            <w:noProof/>
            <w:webHidden/>
          </w:rPr>
        </w:r>
        <w:r w:rsidR="00166BB7">
          <w:rPr>
            <w:noProof/>
            <w:webHidden/>
          </w:rPr>
          <w:fldChar w:fldCharType="separate"/>
        </w:r>
        <w:r w:rsidR="00166BB7">
          <w:rPr>
            <w:noProof/>
            <w:webHidden/>
          </w:rPr>
          <w:t>145</w:t>
        </w:r>
        <w:r w:rsidR="00166BB7">
          <w:rPr>
            <w:noProof/>
            <w:webHidden/>
          </w:rPr>
          <w:fldChar w:fldCharType="end"/>
        </w:r>
      </w:hyperlink>
    </w:p>
    <w:p w:rsidR="00166BB7" w:rsidRDefault="0052671B">
      <w:pPr>
        <w:pStyle w:val="Verzeichnis1"/>
        <w:rPr>
          <w:rFonts w:asciiTheme="minorHAnsi" w:eastAsiaTheme="minorEastAsia" w:hAnsiTheme="minorHAnsi" w:cstheme="minorBidi"/>
          <w:noProof/>
          <w:sz w:val="22"/>
          <w:szCs w:val="22"/>
          <w:lang w:val="en-GB" w:eastAsia="en-GB"/>
        </w:rPr>
      </w:pPr>
      <w:hyperlink w:anchor="_Toc632688" w:history="1">
        <w:r w:rsidR="00166BB7" w:rsidRPr="006F2080">
          <w:rPr>
            <w:rStyle w:val="Hyperlink"/>
            <w:noProof/>
            <w:lang w:val="en-GB"/>
          </w:rPr>
          <w:t>10</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Security Considerations</w:t>
        </w:r>
        <w:r w:rsidR="00166BB7">
          <w:rPr>
            <w:noProof/>
            <w:webHidden/>
          </w:rPr>
          <w:tab/>
        </w:r>
        <w:r w:rsidR="00166BB7">
          <w:rPr>
            <w:noProof/>
            <w:webHidden/>
          </w:rPr>
          <w:fldChar w:fldCharType="begin"/>
        </w:r>
        <w:r w:rsidR="00166BB7">
          <w:rPr>
            <w:noProof/>
            <w:webHidden/>
          </w:rPr>
          <w:instrText xml:space="preserve"> PAGEREF _Toc632688 \h </w:instrText>
        </w:r>
        <w:r w:rsidR="00166BB7">
          <w:rPr>
            <w:noProof/>
            <w:webHidden/>
          </w:rPr>
        </w:r>
        <w:r w:rsidR="00166BB7">
          <w:rPr>
            <w:noProof/>
            <w:webHidden/>
          </w:rPr>
          <w:fldChar w:fldCharType="separate"/>
        </w:r>
        <w:r w:rsidR="00166BB7">
          <w:rPr>
            <w:noProof/>
            <w:webHidden/>
          </w:rPr>
          <w:t>147</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89" w:history="1">
        <w:r w:rsidR="00166BB7" w:rsidRPr="006F2080">
          <w:rPr>
            <w:rStyle w:val="Hyperlink"/>
            <w:noProof/>
            <w:lang w:val="en-GB"/>
          </w:rPr>
          <w:t>10.1 Well-Known Attack Vectors</w:t>
        </w:r>
        <w:r w:rsidR="00166BB7">
          <w:rPr>
            <w:noProof/>
            <w:webHidden/>
          </w:rPr>
          <w:tab/>
        </w:r>
        <w:r w:rsidR="00166BB7">
          <w:rPr>
            <w:noProof/>
            <w:webHidden/>
          </w:rPr>
          <w:fldChar w:fldCharType="begin"/>
        </w:r>
        <w:r w:rsidR="00166BB7">
          <w:rPr>
            <w:noProof/>
            <w:webHidden/>
          </w:rPr>
          <w:instrText xml:space="preserve"> PAGEREF _Toc632689 \h </w:instrText>
        </w:r>
        <w:r w:rsidR="00166BB7">
          <w:rPr>
            <w:noProof/>
            <w:webHidden/>
          </w:rPr>
        </w:r>
        <w:r w:rsidR="00166BB7">
          <w:rPr>
            <w:noProof/>
            <w:webHidden/>
          </w:rPr>
          <w:fldChar w:fldCharType="separate"/>
        </w:r>
        <w:r w:rsidR="00166BB7">
          <w:rPr>
            <w:noProof/>
            <w:webHidden/>
          </w:rPr>
          <w:t>147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0" w:history="1">
        <w:r w:rsidR="00166BB7" w:rsidRPr="006F2080">
          <w:rPr>
            <w:rStyle w:val="Hyperlink"/>
            <w:noProof/>
            <w:lang w:val="en-GB"/>
            <w14:scene3d>
              <w14:camera w14:prst="orthographicFront"/>
              <w14:lightRig w14:rig="threePt" w14:dir="t">
                <w14:rot w14:lat="0" w14:lon="0" w14:rev="0"/>
              </w14:lightRig>
            </w14:scene3d>
          </w:rPr>
          <w:t>10.1.1</w:t>
        </w:r>
        <w:r w:rsidR="00166BB7" w:rsidRPr="006F2080">
          <w:rPr>
            <w:rStyle w:val="Hyperlink"/>
            <w:noProof/>
            <w:lang w:val="en-GB"/>
          </w:rPr>
          <w:t xml:space="preserve"> XML Parsing Vulnerabilities [non-normative]</w:t>
        </w:r>
        <w:r w:rsidR="00166BB7">
          <w:rPr>
            <w:noProof/>
            <w:webHidden/>
          </w:rPr>
          <w:tab/>
        </w:r>
        <w:r w:rsidR="00166BB7">
          <w:rPr>
            <w:noProof/>
            <w:webHidden/>
          </w:rPr>
          <w:fldChar w:fldCharType="begin"/>
        </w:r>
        <w:r w:rsidR="00166BB7">
          <w:rPr>
            <w:noProof/>
            <w:webHidden/>
          </w:rPr>
          <w:instrText xml:space="preserve"> PAGEREF _Toc632690 \h </w:instrText>
        </w:r>
        <w:r w:rsidR="00166BB7">
          <w:rPr>
            <w:noProof/>
            <w:webHidden/>
          </w:rPr>
        </w:r>
        <w:r w:rsidR="00166BB7">
          <w:rPr>
            <w:noProof/>
            <w:webHidden/>
          </w:rPr>
          <w:fldChar w:fldCharType="separate"/>
        </w:r>
        <w:r w:rsidR="00166BB7">
          <w:rPr>
            <w:noProof/>
            <w:webHidden/>
          </w:rPr>
          <w:t>147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1" w:history="1">
        <w:r w:rsidR="00166BB7" w:rsidRPr="006F2080">
          <w:rPr>
            <w:rStyle w:val="Hyperlink"/>
            <w:noProof/>
            <w:lang w:val="en-GB"/>
            <w14:scene3d>
              <w14:camera w14:prst="orthographicFront"/>
              <w14:lightRig w14:rig="threePt" w14:dir="t">
                <w14:rot w14:lat="0" w14:lon="0" w14:rev="0"/>
              </w14:lightRig>
            </w14:scene3d>
          </w:rPr>
          <w:t>10.1.2</w:t>
        </w:r>
        <w:r w:rsidR="00166BB7" w:rsidRPr="006F2080">
          <w:rPr>
            <w:rStyle w:val="Hyperlink"/>
            <w:noProof/>
            <w:lang w:val="en-GB"/>
          </w:rPr>
          <w:t xml:space="preserve"> XML Canonicalization Vulnerabilities [non-normative]</w:t>
        </w:r>
        <w:r w:rsidR="00166BB7">
          <w:rPr>
            <w:noProof/>
            <w:webHidden/>
          </w:rPr>
          <w:tab/>
        </w:r>
        <w:r w:rsidR="00166BB7">
          <w:rPr>
            <w:noProof/>
            <w:webHidden/>
          </w:rPr>
          <w:fldChar w:fldCharType="begin"/>
        </w:r>
        <w:r w:rsidR="00166BB7">
          <w:rPr>
            <w:noProof/>
            <w:webHidden/>
          </w:rPr>
          <w:instrText xml:space="preserve"> PAGEREF _Toc632691 \h </w:instrText>
        </w:r>
        <w:r w:rsidR="00166BB7">
          <w:rPr>
            <w:noProof/>
            <w:webHidden/>
          </w:rPr>
        </w:r>
        <w:r w:rsidR="00166BB7">
          <w:rPr>
            <w:noProof/>
            <w:webHidden/>
          </w:rPr>
          <w:fldChar w:fldCharType="separate"/>
        </w:r>
        <w:r w:rsidR="00166BB7">
          <w:rPr>
            <w:noProof/>
            <w:webHidden/>
          </w:rPr>
          <w:t>147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2" w:history="1">
        <w:r w:rsidR="00166BB7" w:rsidRPr="006F2080">
          <w:rPr>
            <w:rStyle w:val="Hyperlink"/>
            <w:noProof/>
            <w:lang w:val="en-GB"/>
            <w14:scene3d>
              <w14:camera w14:prst="orthographicFront"/>
              <w14:lightRig w14:rig="threePt" w14:dir="t">
                <w14:rot w14:lat="0" w14:lon="0" w14:rev="0"/>
              </w14:lightRig>
            </w14:scene3d>
          </w:rPr>
          <w:t>10.1.3</w:t>
        </w:r>
        <w:r w:rsidR="00166BB7" w:rsidRPr="006F2080">
          <w:rPr>
            <w:rStyle w:val="Hyperlink"/>
            <w:noProof/>
            <w:lang w:val="en-GB"/>
          </w:rPr>
          <w:t xml:space="preserve"> Injection Attacks [non-normative]</w:t>
        </w:r>
        <w:r w:rsidR="00166BB7">
          <w:rPr>
            <w:noProof/>
            <w:webHidden/>
          </w:rPr>
          <w:tab/>
        </w:r>
        <w:r w:rsidR="00166BB7">
          <w:rPr>
            <w:noProof/>
            <w:webHidden/>
          </w:rPr>
          <w:fldChar w:fldCharType="begin"/>
        </w:r>
        <w:r w:rsidR="00166BB7">
          <w:rPr>
            <w:noProof/>
            <w:webHidden/>
          </w:rPr>
          <w:instrText xml:space="preserve"> PAGEREF _Toc632692 \h </w:instrText>
        </w:r>
        <w:r w:rsidR="00166BB7">
          <w:rPr>
            <w:noProof/>
            <w:webHidden/>
          </w:rPr>
        </w:r>
        <w:r w:rsidR="00166BB7">
          <w:rPr>
            <w:noProof/>
            <w:webHidden/>
          </w:rPr>
          <w:fldChar w:fldCharType="separate"/>
        </w:r>
        <w:r w:rsidR="00166BB7">
          <w:rPr>
            <w:noProof/>
            <w:webHidden/>
          </w:rPr>
          <w:t>147</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3" w:history="1">
        <w:r w:rsidR="00166BB7" w:rsidRPr="006F2080">
          <w:rPr>
            <w:rStyle w:val="Hyperlink"/>
            <w:noProof/>
            <w:lang w:val="en-GB"/>
            <w14:scene3d>
              <w14:camera w14:prst="orthographicFront"/>
              <w14:lightRig w14:rig="threePt" w14:dir="t">
                <w14:rot w14:lat="0" w14:lon="0" w14:rev="0"/>
              </w14:lightRig>
            </w14:scene3d>
          </w:rPr>
          <w:t>10.1.4</w:t>
        </w:r>
        <w:r w:rsidR="00166BB7" w:rsidRPr="006F2080">
          <w:rPr>
            <w:rStyle w:val="Hyperlink"/>
            <w:noProof/>
            <w:lang w:val="en-GB"/>
          </w:rPr>
          <w:t xml:space="preserve"> JSON Deserialization Through Evaluation Attacks [non-normative]</w:t>
        </w:r>
        <w:r w:rsidR="00166BB7">
          <w:rPr>
            <w:noProof/>
            <w:webHidden/>
          </w:rPr>
          <w:tab/>
        </w:r>
        <w:r w:rsidR="00166BB7">
          <w:rPr>
            <w:noProof/>
            <w:webHidden/>
          </w:rPr>
          <w:fldChar w:fldCharType="begin"/>
        </w:r>
        <w:r w:rsidR="00166BB7">
          <w:rPr>
            <w:noProof/>
            <w:webHidden/>
          </w:rPr>
          <w:instrText xml:space="preserve"> PAGEREF _Toc632693 \h </w:instrText>
        </w:r>
        <w:r w:rsidR="00166BB7">
          <w:rPr>
            <w:noProof/>
            <w:webHidden/>
          </w:rPr>
        </w:r>
        <w:r w:rsidR="00166BB7">
          <w:rPr>
            <w:noProof/>
            <w:webHidden/>
          </w:rPr>
          <w:fldChar w:fldCharType="separate"/>
        </w:r>
        <w:r w:rsidR="00166BB7">
          <w:rPr>
            <w:noProof/>
            <w:webHidden/>
          </w:rPr>
          <w:t>147</w:t>
        </w:r>
        <w:r w:rsidR="00166BB7">
          <w:rPr>
            <w:noProof/>
            <w:webHidden/>
          </w:rPr>
          <w:fldChar w:fldCharType="end"/>
        </w:r>
      </w:hyperlink>
    </w:p>
    <w:p w:rsidR="00166BB7" w:rsidRDefault="0052671B">
      <w:pPr>
        <w:pStyle w:val="Verzeichnis1"/>
        <w:rPr>
          <w:rFonts w:asciiTheme="minorHAnsi" w:eastAsiaTheme="minorEastAsia" w:hAnsiTheme="minorHAnsi" w:cstheme="minorBidi"/>
          <w:noProof/>
          <w:sz w:val="22"/>
          <w:szCs w:val="22"/>
          <w:lang w:val="en-GB" w:eastAsia="en-GB"/>
        </w:rPr>
      </w:pPr>
      <w:hyperlink w:anchor="_Toc632694" w:history="1">
        <w:r w:rsidR="00166BB7" w:rsidRPr="006F2080">
          <w:rPr>
            <w:rStyle w:val="Hyperlink"/>
            <w:noProof/>
            <w:lang w:val="en-GB"/>
          </w:rPr>
          <w:t>11</w:t>
        </w:r>
        <w:r w:rsidR="00166BB7">
          <w:rPr>
            <w:rFonts w:asciiTheme="minorHAnsi" w:eastAsiaTheme="minorEastAsia" w:hAnsiTheme="minorHAnsi" w:cstheme="minorBidi"/>
            <w:noProof/>
            <w:sz w:val="22"/>
            <w:szCs w:val="22"/>
            <w:lang w:val="en-GB" w:eastAsia="en-GB"/>
          </w:rPr>
          <w:tab/>
        </w:r>
        <w:r w:rsidR="00166BB7" w:rsidRPr="006F2080">
          <w:rPr>
            <w:rStyle w:val="Hyperlink"/>
            <w:noProof/>
            <w:lang w:val="en-GB"/>
          </w:rPr>
          <w:t>Conformance</w:t>
        </w:r>
        <w:r w:rsidR="00166BB7">
          <w:rPr>
            <w:noProof/>
            <w:webHidden/>
          </w:rPr>
          <w:tab/>
        </w:r>
        <w:r w:rsidR="00166BB7">
          <w:rPr>
            <w:noProof/>
            <w:webHidden/>
          </w:rPr>
          <w:fldChar w:fldCharType="begin"/>
        </w:r>
        <w:r w:rsidR="00166BB7">
          <w:rPr>
            <w:noProof/>
            <w:webHidden/>
          </w:rPr>
          <w:instrText xml:space="preserve"> PAGEREF _Toc632694 \h </w:instrText>
        </w:r>
        <w:r w:rsidR="00166BB7">
          <w:rPr>
            <w:noProof/>
            <w:webHidden/>
          </w:rPr>
        </w:r>
        <w:r w:rsidR="00166BB7">
          <w:rPr>
            <w:noProof/>
            <w:webHidden/>
          </w:rPr>
          <w:fldChar w:fldCharType="separate"/>
        </w:r>
        <w:r w:rsidR="00166BB7">
          <w:rPr>
            <w:noProof/>
            <w:webHidden/>
          </w:rPr>
          <w:t>149</w:t>
        </w:r>
        <w:r w:rsidR="00166BB7">
          <w:rPr>
            <w:noProof/>
            <w:webHidden/>
          </w:rPr>
          <w:fldChar w:fldCharType="end"/>
        </w:r>
      </w:hyperlink>
    </w:p>
    <w:p w:rsidR="00166BB7" w:rsidRDefault="0052671B">
      <w:pPr>
        <w:pStyle w:val="Verzeichnis2"/>
        <w:tabs>
          <w:tab w:val="right" w:leader="dot" w:pos="9350"/>
        </w:tabs>
        <w:rPr>
          <w:rFonts w:asciiTheme="minorHAnsi" w:eastAsiaTheme="minorEastAsia" w:hAnsiTheme="minorHAnsi" w:cstheme="minorBidi"/>
          <w:noProof/>
          <w:sz w:val="22"/>
          <w:szCs w:val="22"/>
          <w:lang w:val="en-GB" w:eastAsia="en-GB"/>
        </w:rPr>
      </w:pPr>
      <w:hyperlink w:anchor="_Toc632695" w:history="1">
        <w:r w:rsidR="00166BB7" w:rsidRPr="006F2080">
          <w:rPr>
            <w:rStyle w:val="Hyperlink"/>
            <w:noProof/>
            <w:lang w:val="en-GB"/>
          </w:rPr>
          <w:t>11.1 Conformance as a DSS version 2.0 document</w:t>
        </w:r>
        <w:r w:rsidR="00166BB7">
          <w:rPr>
            <w:noProof/>
            <w:webHidden/>
          </w:rPr>
          <w:tab/>
        </w:r>
        <w:r w:rsidR="00166BB7">
          <w:rPr>
            <w:noProof/>
            <w:webHidden/>
          </w:rPr>
          <w:fldChar w:fldCharType="begin"/>
        </w:r>
        <w:r w:rsidR="00166BB7">
          <w:rPr>
            <w:noProof/>
            <w:webHidden/>
          </w:rPr>
          <w:instrText xml:space="preserve"> PAGEREF _Toc632695 \h </w:instrText>
        </w:r>
        <w:r w:rsidR="00166BB7">
          <w:rPr>
            <w:noProof/>
            <w:webHidden/>
          </w:rPr>
        </w:r>
        <w:r w:rsidR="00166BB7">
          <w:rPr>
            <w:noProof/>
            <w:webHidden/>
          </w:rPr>
          <w:fldChar w:fldCharType="separate"/>
        </w:r>
        <w:r w:rsidR="00166BB7">
          <w:rPr>
            <w:noProof/>
            <w:webHidden/>
          </w:rPr>
          <w:t>149</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6" w:history="1">
        <w:r w:rsidR="00166BB7" w:rsidRPr="006F2080">
          <w:rPr>
            <w:rStyle w:val="Hyperlink"/>
            <w:noProof/>
            <w:lang w:val="en-GB"/>
            <w14:scene3d>
              <w14:camera w14:prst="orthographicFront"/>
              <w14:lightRig w14:rig="threePt" w14:dir="t">
                <w14:rot w14:lat="0" w14:lon="0" w14:rev="0"/>
              </w14:lightRig>
            </w14:scene3d>
          </w:rPr>
          <w:t>11.1.1</w:t>
        </w:r>
        <w:r w:rsidR="00166BB7" w:rsidRPr="006F2080">
          <w:rPr>
            <w:rStyle w:val="Hyperlink"/>
            <w:noProof/>
            <w:lang w:val="en-GB"/>
          </w:rPr>
          <w:t xml:space="preserve"> Conformance for JSON format</w:t>
        </w:r>
        <w:r w:rsidR="00166BB7">
          <w:rPr>
            <w:noProof/>
            <w:webHidden/>
          </w:rPr>
          <w:tab/>
        </w:r>
        <w:r w:rsidR="00166BB7">
          <w:rPr>
            <w:noProof/>
            <w:webHidden/>
          </w:rPr>
          <w:fldChar w:fldCharType="begin"/>
        </w:r>
        <w:r w:rsidR="00166BB7">
          <w:rPr>
            <w:noProof/>
            <w:webHidden/>
          </w:rPr>
          <w:instrText xml:space="preserve"> PAGEREF _Toc632696 \h </w:instrText>
        </w:r>
        <w:r w:rsidR="00166BB7">
          <w:rPr>
            <w:noProof/>
            <w:webHidden/>
          </w:rPr>
        </w:r>
        <w:r w:rsidR="00166BB7">
          <w:rPr>
            <w:noProof/>
            <w:webHidden/>
          </w:rPr>
          <w:fldChar w:fldCharType="separate"/>
        </w:r>
        <w:r w:rsidR="00166BB7">
          <w:rPr>
            <w:noProof/>
            <w:webHidden/>
          </w:rPr>
          <w:t>149</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7" w:history="1">
        <w:r w:rsidR="00166BB7" w:rsidRPr="006F2080">
          <w:rPr>
            <w:rStyle w:val="Hyperlink"/>
            <w:noProof/>
            <w:lang w:val="en-GB"/>
            <w14:scene3d>
              <w14:camera w14:prst="orthographicFront"/>
              <w14:lightRig w14:rig="threePt" w14:dir="t">
                <w14:rot w14:lat="0" w14:lon="0" w14:rev="0"/>
              </w14:lightRig>
            </w14:scene3d>
          </w:rPr>
          <w:t>11.1.2</w:t>
        </w:r>
        <w:r w:rsidR="00166BB7" w:rsidRPr="006F2080">
          <w:rPr>
            <w:rStyle w:val="Hyperlink"/>
            <w:noProof/>
            <w:lang w:val="en-GB"/>
          </w:rPr>
          <w:t xml:space="preserve"> Conformance for XML format</w:t>
        </w:r>
        <w:r w:rsidR="00166BB7">
          <w:rPr>
            <w:noProof/>
            <w:webHidden/>
          </w:rPr>
          <w:tab/>
        </w:r>
        <w:r w:rsidR="00166BB7">
          <w:rPr>
            <w:noProof/>
            <w:webHidden/>
          </w:rPr>
          <w:fldChar w:fldCharType="begin"/>
        </w:r>
        <w:r w:rsidR="00166BB7">
          <w:rPr>
            <w:noProof/>
            <w:webHidden/>
          </w:rPr>
          <w:instrText xml:space="preserve"> PAGEREF _Toc632697 \h </w:instrText>
        </w:r>
        <w:r w:rsidR="00166BB7">
          <w:rPr>
            <w:noProof/>
            <w:webHidden/>
          </w:rPr>
        </w:r>
        <w:r w:rsidR="00166BB7">
          <w:rPr>
            <w:noProof/>
            <w:webHidden/>
          </w:rPr>
          <w:fldChar w:fldCharType="separate"/>
        </w:r>
        <w:r w:rsidR="00166BB7">
          <w:rPr>
            <w:noProof/>
            <w:webHidden/>
          </w:rPr>
          <w:t>149</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8" w:history="1">
        <w:r w:rsidR="00166BB7" w:rsidRPr="006F2080">
          <w:rPr>
            <w:rStyle w:val="Hyperlink"/>
            <w:noProof/>
            <w:lang w:val="en-GB"/>
            <w14:scene3d>
              <w14:camera w14:prst="orthographicFront"/>
              <w14:lightRig w14:rig="threePt" w14:dir="t">
                <w14:rot w14:lat="0" w14:lon="0" w14:rev="0"/>
              </w14:lightRig>
            </w14:scene3d>
          </w:rPr>
          <w:t>11.1.3</w:t>
        </w:r>
        <w:r w:rsidR="00166BB7" w:rsidRPr="006F2080">
          <w:rPr>
            <w:rStyle w:val="Hyperlink"/>
            <w:noProof/>
            <w:lang w:val="en-GB"/>
          </w:rPr>
          <w:t xml:space="preserve"> Conformance for DSS Server</w:t>
        </w:r>
        <w:r w:rsidR="00166BB7">
          <w:rPr>
            <w:noProof/>
            <w:webHidden/>
          </w:rPr>
          <w:tab/>
        </w:r>
        <w:r w:rsidR="00166BB7">
          <w:rPr>
            <w:noProof/>
            <w:webHidden/>
          </w:rPr>
          <w:fldChar w:fldCharType="begin"/>
        </w:r>
        <w:r w:rsidR="00166BB7">
          <w:rPr>
            <w:noProof/>
            <w:webHidden/>
          </w:rPr>
          <w:instrText xml:space="preserve"> PAGEREF _Toc632698 \h </w:instrText>
        </w:r>
        <w:r w:rsidR="00166BB7">
          <w:rPr>
            <w:noProof/>
            <w:webHidden/>
          </w:rPr>
        </w:r>
        <w:r w:rsidR="00166BB7">
          <w:rPr>
            <w:noProof/>
            <w:webHidden/>
          </w:rPr>
          <w:fldChar w:fldCharType="separate"/>
        </w:r>
        <w:r w:rsidR="00166BB7">
          <w:rPr>
            <w:noProof/>
            <w:webHidden/>
          </w:rPr>
          <w:t>149</w:t>
        </w:r>
        <w:r w:rsidR="00166BB7">
          <w:rPr>
            <w:noProof/>
            <w:webHidden/>
          </w:rPr>
          <w:fldChar w:fldCharType="end"/>
        </w:r>
      </w:hyperlink>
    </w:p>
    <w:p w:rsidR="00166BB7" w:rsidRDefault="0052671B">
      <w:pPr>
        <w:pStyle w:val="Verzeichnis3"/>
        <w:tabs>
          <w:tab w:val="right" w:leader="dot" w:pos="9350"/>
        </w:tabs>
        <w:rPr>
          <w:rFonts w:asciiTheme="minorHAnsi" w:eastAsiaTheme="minorEastAsia" w:hAnsiTheme="minorHAnsi" w:cstheme="minorBidi"/>
          <w:noProof/>
          <w:sz w:val="22"/>
          <w:szCs w:val="22"/>
          <w:lang w:val="en-GB" w:eastAsia="en-GB"/>
        </w:rPr>
      </w:pPr>
      <w:hyperlink w:anchor="_Toc632699" w:history="1">
        <w:r w:rsidR="00166BB7" w:rsidRPr="006F2080">
          <w:rPr>
            <w:rStyle w:val="Hyperlink"/>
            <w:noProof/>
            <w:lang w:val="en-GB"/>
            <w14:scene3d>
              <w14:camera w14:prst="orthographicFront"/>
              <w14:lightRig w14:rig="threePt" w14:dir="t">
                <w14:rot w14:lat="0" w14:lon="0" w14:rev="0"/>
              </w14:lightRig>
            </w14:scene3d>
          </w:rPr>
          <w:t>11.1.4</w:t>
        </w:r>
        <w:r w:rsidR="00166BB7" w:rsidRPr="006F2080">
          <w:rPr>
            <w:rStyle w:val="Hyperlink"/>
            <w:noProof/>
            <w:lang w:val="en-GB"/>
          </w:rPr>
          <w:t xml:space="preserve"> Conformance for DSS Client</w:t>
        </w:r>
        <w:r w:rsidR="00166BB7">
          <w:rPr>
            <w:noProof/>
            <w:webHidden/>
          </w:rPr>
          <w:tab/>
        </w:r>
        <w:r w:rsidR="00166BB7">
          <w:rPr>
            <w:noProof/>
            <w:webHidden/>
          </w:rPr>
          <w:fldChar w:fldCharType="begin"/>
        </w:r>
        <w:r w:rsidR="00166BB7">
          <w:rPr>
            <w:noProof/>
            <w:webHidden/>
          </w:rPr>
          <w:instrText xml:space="preserve"> PAGEREF _Toc632699 \h </w:instrText>
        </w:r>
        <w:r w:rsidR="00166BB7">
          <w:rPr>
            <w:noProof/>
            <w:webHidden/>
          </w:rPr>
        </w:r>
        <w:r w:rsidR="00166BB7">
          <w:rPr>
            <w:noProof/>
            <w:webHidden/>
          </w:rPr>
          <w:fldChar w:fldCharType="separate"/>
        </w:r>
        <w:r w:rsidR="00166BB7">
          <w:rPr>
            <w:noProof/>
            <w:webHidden/>
          </w:rPr>
          <w:t>149</w:t>
        </w:r>
        <w:r w:rsidR="00166BB7">
          <w:rPr>
            <w:noProof/>
            <w:webHidden/>
          </w:rPr>
          <w:fldChar w:fldCharType="end"/>
        </w:r>
      </w:hyperlink>
    </w:p>
    <w:p w:rsidR="00166BB7" w:rsidRDefault="0052671B">
      <w:pPr>
        <w:pStyle w:val="Verzeichnis1"/>
        <w:rPr>
          <w:rFonts w:asciiTheme="minorHAnsi" w:eastAsiaTheme="minorEastAsia" w:hAnsiTheme="minorHAnsi" w:cstheme="minorBidi"/>
          <w:noProof/>
          <w:sz w:val="22"/>
          <w:szCs w:val="22"/>
          <w:lang w:val="en-GB" w:eastAsia="en-GB"/>
        </w:rPr>
      </w:pPr>
      <w:hyperlink w:anchor="_Toc632700" w:history="1">
        <w:r w:rsidR="00166BB7" w:rsidRPr="006F2080">
          <w:rPr>
            <w:rStyle w:val="Hyperlink"/>
            <w:noProof/>
            <w:lang w:val="en-GB"/>
            <w14:scene3d>
              <w14:camera w14:prst="orthographicFront"/>
              <w14:lightRig w14:rig="threePt" w14:dir="t">
                <w14:rot w14:lat="0" w14:lon="0" w14:rev="0"/>
              </w14:lightRig>
            </w14:scene3d>
          </w:rPr>
          <w:t>Appendix A.</w:t>
        </w:r>
        <w:r w:rsidR="00166BB7" w:rsidRPr="006F2080">
          <w:rPr>
            <w:rStyle w:val="Hyperlink"/>
            <w:noProof/>
            <w:lang w:val="en-GB"/>
          </w:rPr>
          <w:t xml:space="preserve"> Acknowledgments</w:t>
        </w:r>
        <w:r w:rsidR="00166BB7">
          <w:rPr>
            <w:noProof/>
            <w:webHidden/>
          </w:rPr>
          <w:tab/>
        </w:r>
        <w:r w:rsidR="00166BB7">
          <w:rPr>
            <w:noProof/>
            <w:webHidden/>
          </w:rPr>
          <w:fldChar w:fldCharType="begin"/>
        </w:r>
        <w:r w:rsidR="00166BB7">
          <w:rPr>
            <w:noProof/>
            <w:webHidden/>
          </w:rPr>
          <w:instrText xml:space="preserve"> PAGEREF _Toc632700 \h </w:instrText>
        </w:r>
        <w:r w:rsidR="00166BB7">
          <w:rPr>
            <w:noProof/>
            <w:webHidden/>
          </w:rPr>
        </w:r>
        <w:r w:rsidR="00166BB7">
          <w:rPr>
            <w:noProof/>
            <w:webHidden/>
          </w:rPr>
          <w:fldChar w:fldCharType="separate"/>
        </w:r>
        <w:r w:rsidR="00166BB7">
          <w:rPr>
            <w:noProof/>
            <w:webHidden/>
          </w:rPr>
          <w:t>150</w:t>
        </w:r>
        <w:r w:rsidR="00166BB7">
          <w:rPr>
            <w:noProof/>
            <w:webHidden/>
          </w:rPr>
          <w:fldChar w:fldCharType="end"/>
        </w:r>
      </w:hyperlink>
    </w:p>
    <w:p w:rsidR="00166BB7" w:rsidRDefault="0052671B">
      <w:pPr>
        <w:pStyle w:val="Verzeichnis1"/>
        <w:rPr>
          <w:rFonts w:asciiTheme="minorHAnsi" w:eastAsiaTheme="minorEastAsia" w:hAnsiTheme="minorHAnsi" w:cstheme="minorBidi"/>
          <w:noProof/>
          <w:sz w:val="22"/>
          <w:szCs w:val="22"/>
          <w:lang w:val="en-GB" w:eastAsia="en-GB"/>
        </w:rPr>
      </w:pPr>
      <w:hyperlink w:anchor="_Toc632701" w:history="1">
        <w:r w:rsidR="00166BB7" w:rsidRPr="006F2080">
          <w:rPr>
            <w:rStyle w:val="Hyperlink"/>
            <w:noProof/>
            <w:lang w:val="en-GB"/>
            <w14:scene3d>
              <w14:camera w14:prst="orthographicFront"/>
              <w14:lightRig w14:rig="threePt" w14:dir="t">
                <w14:rot w14:lat="0" w14:lon="0" w14:rev="0"/>
              </w14:lightRig>
            </w14:scene3d>
          </w:rPr>
          <w:t>Appendix B.</w:t>
        </w:r>
        <w:r w:rsidR="00166BB7" w:rsidRPr="006F2080">
          <w:rPr>
            <w:rStyle w:val="Hyperlink"/>
            <w:noProof/>
            <w:lang w:val="en-GB"/>
          </w:rPr>
          <w:t xml:space="preserve"> Index of Components and Elements</w:t>
        </w:r>
        <w:r w:rsidR="00166BB7">
          <w:rPr>
            <w:noProof/>
            <w:webHidden/>
          </w:rPr>
          <w:tab/>
        </w:r>
        <w:r w:rsidR="00166BB7">
          <w:rPr>
            <w:noProof/>
            <w:webHidden/>
          </w:rPr>
          <w:fldChar w:fldCharType="begin"/>
        </w:r>
        <w:r w:rsidR="00166BB7">
          <w:rPr>
            <w:noProof/>
            <w:webHidden/>
          </w:rPr>
          <w:instrText xml:space="preserve"> PAGEREF _Toc632701 \h </w:instrText>
        </w:r>
        <w:r w:rsidR="00166BB7">
          <w:rPr>
            <w:noProof/>
            <w:webHidden/>
          </w:rPr>
        </w:r>
        <w:r w:rsidR="00166BB7">
          <w:rPr>
            <w:noProof/>
            <w:webHidden/>
          </w:rPr>
          <w:fldChar w:fldCharType="separate"/>
        </w:r>
        <w:r w:rsidR="00166BB7">
          <w:rPr>
            <w:noProof/>
            <w:webHidden/>
          </w:rPr>
          <w:t>151</w:t>
        </w:r>
        <w:r w:rsidR="00166BB7">
          <w:rPr>
            <w:noProof/>
            <w:webHidden/>
          </w:rPr>
          <w:fldChar w:fldCharType="end"/>
        </w:r>
      </w:hyperlink>
    </w:p>
    <w:p w:rsidR="00166BB7" w:rsidRDefault="0052671B">
      <w:pPr>
        <w:pStyle w:val="Verzeichnis1"/>
        <w:rPr>
          <w:rFonts w:asciiTheme="minorHAnsi" w:eastAsiaTheme="minorEastAsia" w:hAnsiTheme="minorHAnsi" w:cstheme="minorBidi"/>
          <w:noProof/>
          <w:sz w:val="22"/>
          <w:szCs w:val="22"/>
          <w:lang w:val="en-GB" w:eastAsia="en-GB"/>
        </w:rPr>
      </w:pPr>
      <w:hyperlink w:anchor="_Toc632702" w:history="1">
        <w:r w:rsidR="00166BB7" w:rsidRPr="006F2080">
          <w:rPr>
            <w:rStyle w:val="Hyperlink"/>
            <w:noProof/>
            <w:lang w:val="en-GB"/>
            <w14:scene3d>
              <w14:camera w14:prst="orthographicFront"/>
              <w14:lightRig w14:rig="threePt" w14:dir="t">
                <w14:rot w14:lat="0" w14:lon="0" w14:rev="0"/>
              </w14:lightRig>
            </w14:scene3d>
          </w:rPr>
          <w:t>Appendix C.</w:t>
        </w:r>
        <w:r w:rsidR="00166BB7" w:rsidRPr="006F2080">
          <w:rPr>
            <w:rStyle w:val="Hyperlink"/>
            <w:noProof/>
            <w:lang w:val="en-GB"/>
          </w:rPr>
          <w:t xml:space="preserve"> List of Figures</w:t>
        </w:r>
        <w:r w:rsidR="00166BB7">
          <w:rPr>
            <w:noProof/>
            <w:webHidden/>
          </w:rPr>
          <w:tab/>
        </w:r>
        <w:r w:rsidR="00166BB7">
          <w:rPr>
            <w:noProof/>
            <w:webHidden/>
          </w:rPr>
          <w:fldChar w:fldCharType="begin"/>
        </w:r>
        <w:r w:rsidR="00166BB7">
          <w:rPr>
            <w:noProof/>
            <w:webHidden/>
          </w:rPr>
          <w:instrText xml:space="preserve"> PAGEREF _Toc632702 \h </w:instrText>
        </w:r>
        <w:r w:rsidR="00166BB7">
          <w:rPr>
            <w:noProof/>
            <w:webHidden/>
          </w:rPr>
        </w:r>
        <w:r w:rsidR="00166BB7">
          <w:rPr>
            <w:noProof/>
            <w:webHidden/>
          </w:rPr>
          <w:fldChar w:fldCharType="separate"/>
        </w:r>
        <w:r w:rsidR="00166BB7">
          <w:rPr>
            <w:noProof/>
            <w:webHidden/>
          </w:rPr>
          <w:t>154</w:t>
        </w:r>
        <w:r w:rsidR="00166BB7">
          <w:rPr>
            <w:noProof/>
            <w:webHidden/>
          </w:rPr>
          <w:fldChar w:fldCharType="end"/>
        </w:r>
      </w:hyperlink>
    </w:p>
    <w:p w:rsidR="00166BB7" w:rsidRDefault="0052671B">
      <w:pPr>
        <w:pStyle w:val="Verzeichnis1"/>
        <w:rPr>
          <w:rFonts w:asciiTheme="minorHAnsi" w:eastAsiaTheme="minorEastAsia" w:hAnsiTheme="minorHAnsi" w:cstheme="minorBidi"/>
          <w:noProof/>
          <w:sz w:val="22"/>
          <w:szCs w:val="22"/>
          <w:lang w:val="en-GB" w:eastAsia="en-GB"/>
        </w:rPr>
      </w:pPr>
      <w:hyperlink w:anchor="_Toc632703" w:history="1">
        <w:r w:rsidR="00166BB7" w:rsidRPr="006F2080">
          <w:rPr>
            <w:rStyle w:val="Hyperlink"/>
            <w:noProof/>
            <w:lang w:val="en-GB"/>
            <w14:scene3d>
              <w14:camera w14:prst="orthographicFront"/>
              <w14:lightRig w14:rig="threePt" w14:dir="t">
                <w14:rot w14:lat="0" w14:lon="0" w14:rev="0"/>
              </w14:lightRig>
            </w14:scene3d>
          </w:rPr>
          <w:t>Appendix D.</w:t>
        </w:r>
        <w:r w:rsidR="00166BB7" w:rsidRPr="006F2080">
          <w:rPr>
            <w:rStyle w:val="Hyperlink"/>
            <w:noProof/>
            <w:lang w:val="en-GB"/>
          </w:rPr>
          <w:t xml:space="preserve"> Revision History</w:t>
        </w:r>
        <w:r w:rsidR="00166BB7">
          <w:rPr>
            <w:noProof/>
            <w:webHidden/>
          </w:rPr>
          <w:tab/>
        </w:r>
        <w:r w:rsidR="00166BB7">
          <w:rPr>
            <w:noProof/>
            <w:webHidden/>
          </w:rPr>
          <w:fldChar w:fldCharType="begin"/>
        </w:r>
        <w:r w:rsidR="00166BB7">
          <w:rPr>
            <w:noProof/>
            <w:webHidden/>
          </w:rPr>
          <w:instrText xml:space="preserve"> PAGEREF _Toc632703 \h </w:instrText>
        </w:r>
        <w:r w:rsidR="00166BB7">
          <w:rPr>
            <w:noProof/>
            <w:webHidden/>
          </w:rPr>
        </w:r>
        <w:r w:rsidR="00166BB7">
          <w:rPr>
            <w:noProof/>
            <w:webHidden/>
          </w:rPr>
          <w:fldChar w:fldCharType="separate"/>
        </w:r>
        <w:r w:rsidR="00166BB7">
          <w:rPr>
            <w:noProof/>
            <w:webHidden/>
          </w:rPr>
          <w:t>155</w:t>
        </w:r>
        <w:r w:rsidR="00166BB7">
          <w:rPr>
            <w:noProof/>
            <w:webHidden/>
          </w:rPr>
          <w:fldChar w:fldCharType="end"/>
        </w:r>
      </w:hyperlink>
    </w:p>
    <w:p w:rsidR="00177DED" w:rsidRPr="003A06D0" w:rsidRDefault="00294283" w:rsidP="008C100C">
      <w:pPr>
        <w:pStyle w:val="TextBody"/>
        <w:rPr>
          <w:lang w:val="en-GB"/>
        </w:rPr>
      </w:pPr>
      <w:r w:rsidRPr="003A06D0">
        <w:rPr>
          <w:szCs w:val="24"/>
          <w:lang w:val="en-GB"/>
        </w:rPr>
        <w:fldChar w:fldCharType="end"/>
      </w:r>
    </w:p>
    <w:p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rsidR="00BF4F83" w:rsidRPr="003A06D0" w:rsidRDefault="00BF4F83" w:rsidP="00AA52F6">
      <w:pPr>
        <w:pStyle w:val="berschrift1"/>
        <w:numPr>
          <w:ilvl w:val="0"/>
          <w:numId w:val="3"/>
        </w:numPr>
        <w:rPr>
          <w:lang w:val="en-GB"/>
        </w:rPr>
      </w:pPr>
      <w:bookmarkStart w:id="3" w:name="_Toc480914659"/>
      <w:bookmarkStart w:id="4" w:name="_Toc481064850"/>
      <w:bookmarkStart w:id="5" w:name="_Ref512158346"/>
      <w:bookmarkStart w:id="6" w:name="_Ref514173371"/>
      <w:bookmarkStart w:id="7" w:name="_Toc522668476"/>
      <w:bookmarkStart w:id="8" w:name="_Ref534804142"/>
      <w:bookmarkStart w:id="9" w:name="_Ref534804148"/>
      <w:bookmarkStart w:id="10" w:name="_Ref534804150"/>
      <w:bookmarkStart w:id="11" w:name="_Toc632424"/>
      <w:r w:rsidRPr="003A06D0">
        <w:rPr>
          <w:lang w:val="en-GB"/>
        </w:rPr>
        <w:lastRenderedPageBreak/>
        <w:t>Introduction</w:t>
      </w:r>
      <w:bookmarkEnd w:id="3"/>
      <w:bookmarkEnd w:id="4"/>
      <w:bookmarkEnd w:id="5"/>
      <w:bookmarkEnd w:id="6"/>
      <w:bookmarkEnd w:id="7"/>
      <w:bookmarkEnd w:id="8"/>
      <w:bookmarkEnd w:id="9"/>
      <w:bookmarkEnd w:id="10"/>
      <w:bookmarkEnd w:id="11"/>
    </w:p>
    <w:p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rsidR="00BF4F83" w:rsidRPr="003A06D0" w:rsidRDefault="00BF4F83" w:rsidP="00AA52F6">
      <w:pPr>
        <w:pStyle w:val="berschrift2"/>
        <w:numPr>
          <w:ilvl w:val="1"/>
          <w:numId w:val="3"/>
        </w:numPr>
        <w:rPr>
          <w:lang w:val="en-GB"/>
        </w:rPr>
      </w:pPr>
      <w:bookmarkStart w:id="12" w:name="_Toc485123858"/>
      <w:bookmarkStart w:id="13" w:name="_Toc522668477"/>
      <w:bookmarkStart w:id="14" w:name="_Toc632425"/>
      <w:r w:rsidRPr="003A06D0">
        <w:rPr>
          <w:lang w:val="en-GB"/>
        </w:rPr>
        <w:t>IPR Policy</w:t>
      </w:r>
      <w:bookmarkEnd w:id="12"/>
      <w:bookmarkEnd w:id="13"/>
      <w:bookmarkEnd w:id="14"/>
    </w:p>
    <w:p w:rsidR="00BF4F83" w:rsidRPr="003A06D0" w:rsidRDefault="00BF4F83" w:rsidP="00BF4F83">
      <w:pPr>
        <w:pStyle w:val="Abstract"/>
        <w:ind w:left="0"/>
        <w:rPr>
          <w:lang w:val="en-GB"/>
        </w:rPr>
      </w:pPr>
      <w:bookmarkStart w:id="15"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5"/>
    </w:p>
    <w:p w:rsidR="00BF4F83" w:rsidRPr="003A06D0" w:rsidRDefault="00BF4F83" w:rsidP="00AA52F6">
      <w:pPr>
        <w:pStyle w:val="berschrift2"/>
        <w:numPr>
          <w:ilvl w:val="1"/>
          <w:numId w:val="3"/>
        </w:numPr>
        <w:rPr>
          <w:lang w:val="en-GB"/>
        </w:rPr>
      </w:pPr>
      <w:bookmarkStart w:id="16" w:name="_Toc85472893"/>
      <w:bookmarkStart w:id="17" w:name="_Toc287332007"/>
      <w:bookmarkStart w:id="18" w:name="_Toc480914661"/>
      <w:bookmarkStart w:id="19" w:name="_Toc481064852"/>
      <w:bookmarkStart w:id="20" w:name="_Toc516357994"/>
      <w:bookmarkStart w:id="21" w:name="_Toc522668478"/>
      <w:bookmarkStart w:id="22" w:name="_Toc632426"/>
      <w:r w:rsidRPr="003A06D0">
        <w:rPr>
          <w:lang w:val="en-GB"/>
        </w:rPr>
        <w:t>Terminology</w:t>
      </w:r>
      <w:bookmarkEnd w:id="16"/>
      <w:bookmarkEnd w:id="17"/>
      <w:bookmarkEnd w:id="18"/>
      <w:bookmarkEnd w:id="19"/>
      <w:bookmarkEnd w:id="20"/>
      <w:bookmarkEnd w:id="21"/>
      <w:bookmarkEnd w:id="22"/>
    </w:p>
    <w:p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rsidR="00BF4F83" w:rsidRPr="003A06D0" w:rsidRDefault="00BF4F83" w:rsidP="00383FF4">
      <w:pPr>
        <w:pStyle w:val="berschrift3"/>
        <w:rPr>
          <w:lang w:val="en-GB"/>
        </w:rPr>
      </w:pPr>
      <w:bookmarkStart w:id="23" w:name="_Toc478074531"/>
      <w:bookmarkStart w:id="24" w:name="_Toc480914662"/>
      <w:bookmarkStart w:id="25" w:name="_Toc481064853"/>
      <w:bookmarkStart w:id="26" w:name="_Toc516359662"/>
      <w:bookmarkStart w:id="27" w:name="_Toc522668479"/>
      <w:bookmarkStart w:id="28" w:name="_Toc632427"/>
      <w:r w:rsidRPr="003A06D0">
        <w:rPr>
          <w:lang w:val="en-GB"/>
        </w:rPr>
        <w:t>Terms and Definitions</w:t>
      </w:r>
      <w:bookmarkEnd w:id="23"/>
      <w:bookmarkEnd w:id="24"/>
      <w:bookmarkEnd w:id="25"/>
      <w:bookmarkEnd w:id="26"/>
      <w:bookmarkEnd w:id="27"/>
      <w:bookmarkEnd w:id="28"/>
    </w:p>
    <w:p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rsidR="00BF4F83" w:rsidRPr="003A06D0" w:rsidRDefault="00BF4F83" w:rsidP="00AA52F6">
      <w:pPr>
        <w:pStyle w:val="berschrift3"/>
        <w:numPr>
          <w:ilvl w:val="2"/>
          <w:numId w:val="3"/>
        </w:numPr>
        <w:rPr>
          <w:lang w:val="en-GB"/>
        </w:rPr>
      </w:pPr>
      <w:bookmarkStart w:id="29" w:name="_Toc478074532"/>
      <w:bookmarkStart w:id="30" w:name="_Toc480914663"/>
      <w:bookmarkStart w:id="31" w:name="_Toc481064854"/>
      <w:bookmarkStart w:id="32" w:name="_Toc516359663"/>
      <w:bookmarkStart w:id="33" w:name="_Toc522668480"/>
      <w:bookmarkStart w:id="34" w:name="_Toc632428"/>
      <w:r w:rsidRPr="003A06D0">
        <w:rPr>
          <w:lang w:val="en-GB"/>
        </w:rPr>
        <w:t>Abbreviated Terms</w:t>
      </w:r>
      <w:bookmarkEnd w:id="29"/>
      <w:bookmarkEnd w:id="30"/>
      <w:bookmarkEnd w:id="31"/>
      <w:bookmarkEnd w:id="32"/>
      <w:bookmarkEnd w:id="33"/>
      <w:bookmarkEnd w:id="34"/>
    </w:p>
    <w:p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rsidR="00BF4F83" w:rsidRPr="003A06D0" w:rsidRDefault="00BF4F83" w:rsidP="00BF4F83">
      <w:pPr>
        <w:ind w:left="720"/>
        <w:rPr>
          <w:lang w:val="en-GB"/>
        </w:rPr>
      </w:pPr>
      <w:r w:rsidRPr="003A06D0">
        <w:rPr>
          <w:lang w:val="en-GB"/>
        </w:rPr>
        <w:t xml:space="preserve">XSD </w:t>
      </w:r>
      <w:r w:rsidRPr="003A06D0">
        <w:rPr>
          <w:lang w:val="en-GB"/>
        </w:rPr>
        <w:tab/>
        <w:t>— (W3C) XML Schema</w:t>
      </w:r>
    </w:p>
    <w:p w:rsidR="00BF4F83" w:rsidRPr="003A06D0" w:rsidRDefault="00BF4F83" w:rsidP="00AA52F6">
      <w:pPr>
        <w:pStyle w:val="berschrift2"/>
        <w:numPr>
          <w:ilvl w:val="1"/>
          <w:numId w:val="3"/>
        </w:numPr>
        <w:rPr>
          <w:lang w:val="en-GB"/>
        </w:r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632429"/>
      <w:r w:rsidRPr="003A06D0">
        <w:rPr>
          <w:lang w:val="en-GB"/>
        </w:rPr>
        <w:t>Normative</w:t>
      </w:r>
      <w:bookmarkEnd w:id="35"/>
      <w:bookmarkEnd w:id="36"/>
      <w:r w:rsidRPr="003A06D0">
        <w:rPr>
          <w:lang w:val="en-GB"/>
        </w:rPr>
        <w:t xml:space="preserve"> References</w:t>
      </w:r>
      <w:bookmarkEnd w:id="37"/>
      <w:bookmarkEnd w:id="38"/>
      <w:bookmarkEnd w:id="39"/>
      <w:bookmarkEnd w:id="40"/>
      <w:bookmarkEnd w:id="41"/>
      <w:bookmarkEnd w:id="42"/>
      <w:bookmarkEnd w:id="43"/>
    </w:p>
    <w:p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rsidR="00BF4F83" w:rsidRPr="003A06D0" w:rsidRDefault="00BF4F83" w:rsidP="00BF4F83">
      <w:pPr>
        <w:pStyle w:val="Ref"/>
        <w:rPr>
          <w:lang w:val="en-GB"/>
        </w:rPr>
      </w:pPr>
      <w:bookmarkStart w:id="44" w:name="ref_DSS1Core"/>
      <w:r w:rsidRPr="003A06D0">
        <w:rPr>
          <w:rStyle w:val="Refterm"/>
          <w:lang w:val="en-GB"/>
        </w:rPr>
        <w:t>[DSS1Core]</w:t>
      </w:r>
      <w:bookmarkEnd w:id="44"/>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rsidR="00BF4F83" w:rsidRPr="003A06D0" w:rsidRDefault="00BF4F83" w:rsidP="00BF4F83">
      <w:pPr>
        <w:pStyle w:val="Ref"/>
        <w:rPr>
          <w:lang w:val="en-GB"/>
        </w:rPr>
      </w:pPr>
      <w:r w:rsidRPr="003A06D0">
        <w:rPr>
          <w:b/>
          <w:lang w:val="en-GB"/>
        </w:rPr>
        <w:t>[</w:t>
      </w:r>
      <w:proofErr w:type="spellStart"/>
      <w:r w:rsidRPr="003A06D0">
        <w:rPr>
          <w:b/>
          <w:lang w:val="en-GB"/>
        </w:rPr>
        <w:t>ESIFrame</w:t>
      </w:r>
      <w:proofErr w:type="spellEnd"/>
      <w:r w:rsidRPr="003A06D0">
        <w:rPr>
          <w:b/>
          <w:lang w:val="en-GB"/>
        </w:rPr>
        <w:t>]</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rsidR="00D64A4C" w:rsidRPr="00D64A4C" w:rsidRDefault="0052671B" w:rsidP="00D64A4C">
      <w:pPr>
        <w:pStyle w:val="Ref"/>
        <w:ind w:firstLine="0"/>
        <w:rPr>
          <w:color w:val="0000EE"/>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rsidR="00D64A4C" w:rsidRDefault="00D64A4C" w:rsidP="00711B66">
      <w:pPr>
        <w:pStyle w:val="Ref"/>
        <w:rPr>
          <w:b/>
        </w:rPr>
      </w:pPr>
      <w:r w:rsidRPr="00D64A4C">
        <w:rPr>
          <w:b/>
        </w:rPr>
        <w:t>[ISO 32000-1]</w:t>
      </w:r>
      <w:r w:rsidR="00711B66">
        <w:rPr>
          <w:b/>
        </w:rPr>
        <w:tab/>
      </w:r>
      <w:r w:rsidR="00711B66" w:rsidRPr="00711B66">
        <w:t>ISO 32000-1:2008(E</w:t>
      </w:r>
      <w:proofErr w:type="gramStart"/>
      <w:r w:rsidR="00711B66" w:rsidRPr="00711B66">
        <w:t>) :</w:t>
      </w:r>
      <w:proofErr w:type="gramEnd"/>
      <w:r w:rsidR="00711B66" w:rsidRPr="00711B66">
        <w:t xml:space="preserve">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w:t>
      </w:r>
      <w:proofErr w:type="gramStart"/>
      <w:r w:rsidR="0042094E" w:rsidRPr="0042094E">
        <w:t>4</w:t>
      </w:r>
      <w:r w:rsidR="0042094E">
        <w:t>:2018 :</w:t>
      </w:r>
      <w:proofErr w:type="gramEnd"/>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rsidR="00BF4F83" w:rsidRPr="003A06D0" w:rsidRDefault="00BF4F83" w:rsidP="00BF4F83">
      <w:pPr>
        <w:pStyle w:val="Ref"/>
        <w:rPr>
          <w:lang w:val="en-GB"/>
        </w:rPr>
      </w:pPr>
      <w:r w:rsidRPr="003A06D0">
        <w:rPr>
          <w:rStyle w:val="Refterm"/>
          <w:lang w:val="en-GB"/>
        </w:rPr>
        <w:t>[</w:t>
      </w:r>
      <w:bookmarkStart w:id="45" w:name="RFC2119"/>
      <w:bookmarkStart w:id="46" w:name="refRFC2119"/>
      <w:r w:rsidRPr="003A06D0">
        <w:rPr>
          <w:rStyle w:val="Refterm"/>
          <w:lang w:val="en-GB"/>
        </w:rPr>
        <w:t>RFC2119</w:t>
      </w:r>
      <w:bookmarkEnd w:id="45"/>
      <w:bookmarkEnd w:id="46"/>
      <w:r w:rsidRPr="003A06D0">
        <w:rPr>
          <w:rStyle w:val="Refterm"/>
          <w:lang w:val="en-GB"/>
        </w:rPr>
        <w:t>]</w:t>
      </w:r>
      <w:r w:rsidRPr="003A06D0">
        <w:rPr>
          <w:lang w:val="en-GB"/>
        </w:rPr>
        <w:tab/>
      </w:r>
      <w:proofErr w:type="spellStart"/>
      <w:r w:rsidRPr="003A06D0">
        <w:rPr>
          <w:lang w:val="en-GB"/>
        </w:rPr>
        <w:t>Bradner</w:t>
      </w:r>
      <w:proofErr w:type="spellEnd"/>
      <w:r w:rsidRPr="003A06D0">
        <w:rPr>
          <w:lang w:val="en-GB"/>
        </w:rPr>
        <w:t xml:space="preserve">,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rsidR="00BF4F83" w:rsidRPr="003A06D0" w:rsidRDefault="00BF4F83" w:rsidP="00BF4F83">
      <w:pPr>
        <w:pStyle w:val="Ref"/>
        <w:rPr>
          <w:lang w:val="en-GB"/>
        </w:rPr>
      </w:pPr>
      <w:r w:rsidRPr="003A06D0">
        <w:rPr>
          <w:b/>
          <w:lang w:val="en-GB"/>
        </w:rPr>
        <w:lastRenderedPageBreak/>
        <w:t>[</w:t>
      </w:r>
      <w:bookmarkStart w:id="47" w:name="refRFC2396"/>
      <w:r w:rsidRPr="003A06D0">
        <w:rPr>
          <w:b/>
          <w:lang w:val="en-GB"/>
        </w:rPr>
        <w:t>RFC2396</w:t>
      </w:r>
      <w:bookmarkEnd w:id="47"/>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w:t>
      </w:r>
      <w:proofErr w:type="spellStart"/>
      <w:r w:rsidRPr="003A06D0">
        <w:rPr>
          <w:lang w:val="en-GB"/>
        </w:rPr>
        <w:t>Donnerhacke</w:t>
      </w:r>
      <w:proofErr w:type="spellEnd"/>
      <w:r w:rsidRPr="003A06D0">
        <w:rPr>
          <w:lang w:val="en-GB"/>
        </w:rPr>
        <w:t xml:space="preserve">, H. Finney, R. Thayer.  </w:t>
      </w:r>
      <w:proofErr w:type="spellStart"/>
      <w:r w:rsidRPr="003A06D0">
        <w:rPr>
          <w:i/>
          <w:iCs/>
          <w:lang w:val="en-GB"/>
        </w:rPr>
        <w:t>OpenPGP</w:t>
      </w:r>
      <w:proofErr w:type="spellEnd"/>
      <w:r w:rsidRPr="003A06D0">
        <w:rPr>
          <w:i/>
          <w:iCs/>
          <w:lang w:val="en-GB"/>
        </w:rPr>
        <w:t xml:space="preserve">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w:t>
      </w:r>
      <w:proofErr w:type="spellStart"/>
      <w:r w:rsidRPr="003A06D0">
        <w:rPr>
          <w:lang w:val="en-GB"/>
        </w:rPr>
        <w:t>Pinkas</w:t>
      </w:r>
      <w:proofErr w:type="spellEnd"/>
      <w:r w:rsidRPr="003A06D0">
        <w:rPr>
          <w:lang w:val="en-GB"/>
        </w:rPr>
        <w:t xml:space="preserve">, R. </w:t>
      </w:r>
      <w:proofErr w:type="spellStart"/>
      <w:r w:rsidRPr="003A06D0">
        <w:rPr>
          <w:lang w:val="en-GB"/>
        </w:rPr>
        <w:t>Zuccherato</w:t>
      </w:r>
      <w:proofErr w:type="spellEnd"/>
      <w:r w:rsidRPr="003A06D0">
        <w:rPr>
          <w:lang w:val="en-GB"/>
        </w:rPr>
        <w:t xml:space="preserve">.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rsidR="00BF4F83" w:rsidRPr="003A06D0" w:rsidRDefault="00BF4F83" w:rsidP="00BF4F83">
      <w:pPr>
        <w:pStyle w:val="Ref"/>
        <w:rPr>
          <w:lang w:val="en-GB"/>
        </w:rPr>
      </w:pPr>
      <w:r w:rsidRPr="003A06D0">
        <w:rPr>
          <w:b/>
          <w:lang w:val="en-GB"/>
        </w:rPr>
        <w:t>[</w:t>
      </w:r>
      <w:bookmarkStart w:id="48" w:name="refRFC5652"/>
      <w:r w:rsidRPr="003A06D0">
        <w:rPr>
          <w:b/>
          <w:lang w:val="en-GB"/>
        </w:rPr>
        <w:t>RFC 5652</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w:t>
      </w:r>
      <w:proofErr w:type="spellStart"/>
      <w:r w:rsidRPr="003A06D0">
        <w:rPr>
          <w:lang w:val="en-GB"/>
        </w:rPr>
        <w:t>Housley</w:t>
      </w:r>
      <w:proofErr w:type="spellEnd"/>
      <w:r w:rsidRPr="003A06D0">
        <w:rPr>
          <w:lang w:val="en-GB"/>
        </w:rPr>
        <w:t xml:space="preserve">.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w:t>
      </w:r>
      <w:proofErr w:type="gramStart"/>
      <w:r w:rsidRPr="003A06D0">
        <w:rPr>
          <w:lang w:val="en-GB"/>
        </w:rPr>
        <w:t>urn:ietf</w:t>
      </w:r>
      <w:proofErr w:type="gramEnd"/>
      <w:r w:rsidRPr="003A06D0">
        <w:rPr>
          <w:lang w:val="en-GB"/>
        </w:rPr>
        <w:t>:rfc:3369" is used throughout the document to indicate a CMS message as specified in RFC 5652 or RFC 3369 or any version (including PKCS #7).</w:t>
      </w:r>
    </w:p>
    <w:p w:rsidR="00BF4F83" w:rsidRPr="003A06D0" w:rsidRDefault="00BF4F83" w:rsidP="00BF4F83">
      <w:pPr>
        <w:pStyle w:val="Ref"/>
        <w:rPr>
          <w:lang w:val="en-GB"/>
        </w:rPr>
      </w:pPr>
      <w:r w:rsidRPr="003A06D0">
        <w:rPr>
          <w:b/>
          <w:lang w:val="en-GB"/>
        </w:rPr>
        <w:t>[RFC8174]</w:t>
      </w:r>
      <w:r w:rsidRPr="003A06D0">
        <w:rPr>
          <w:lang w:val="en-GB"/>
        </w:rPr>
        <w:tab/>
      </w:r>
      <w:proofErr w:type="spellStart"/>
      <w:r w:rsidRPr="003A06D0">
        <w:rPr>
          <w:lang w:val="en-GB"/>
        </w:rPr>
        <w:t>Leiba</w:t>
      </w:r>
      <w:proofErr w:type="spellEnd"/>
      <w:r w:rsidRPr="003A06D0">
        <w:rPr>
          <w:lang w:val="en-GB"/>
        </w:rPr>
        <w:t>,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rsidR="00BF4F83" w:rsidRPr="003A06D0" w:rsidRDefault="00BF4F83" w:rsidP="00BF4F83">
      <w:pPr>
        <w:pStyle w:val="Ref"/>
        <w:rPr>
          <w:lang w:val="en-GB"/>
        </w:rPr>
      </w:pPr>
      <w:bookmarkStart w:id="49" w:name="ref_RFC8259"/>
      <w:r w:rsidRPr="003A06D0">
        <w:rPr>
          <w:b/>
          <w:lang w:val="en-GB"/>
        </w:rPr>
        <w:t>[RFC8259]</w:t>
      </w:r>
      <w:bookmarkEnd w:id="49"/>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 xml:space="preserve">DSS 2.0 adapted SAML </w:t>
      </w:r>
      <w:proofErr w:type="gramStart"/>
      <w:r w:rsidRPr="003A06D0">
        <w:rPr>
          <w:i/>
          <w:iCs/>
          <w:lang w:val="en-GB"/>
        </w:rPr>
        <w:t>2.0  XML</w:t>
      </w:r>
      <w:proofErr w:type="gramEnd"/>
      <w:r w:rsidRPr="003A06D0">
        <w:rPr>
          <w:i/>
          <w:iCs/>
          <w:lang w:val="en-GB"/>
        </w:rPr>
        <w:t xml:space="preserve"> Schema</w:t>
      </w:r>
      <w:r w:rsidRPr="003A06D0">
        <w:rPr>
          <w:lang w:val="en-GB"/>
        </w:rPr>
        <w:t>.  OASIS.</w:t>
      </w:r>
    </w:p>
    <w:p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w:t>
      </w:r>
      <w:proofErr w:type="spellStart"/>
      <w:r w:rsidRPr="003A06D0">
        <w:rPr>
          <w:lang w:val="en-GB"/>
        </w:rPr>
        <w:t>Gudgin</w:t>
      </w:r>
      <w:proofErr w:type="spellEnd"/>
      <w:r w:rsidRPr="003A06D0">
        <w:rPr>
          <w:lang w:val="en-GB"/>
        </w:rPr>
        <w:t xml:space="preserve">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w:t>
      </w:r>
      <w:proofErr w:type="spellStart"/>
      <w:r w:rsidRPr="003A06D0">
        <w:rPr>
          <w:lang w:val="en-GB"/>
        </w:rPr>
        <w:t>Ruellan</w:t>
      </w:r>
      <w:proofErr w:type="spellEnd"/>
      <w:r w:rsidRPr="003A06D0">
        <w:rPr>
          <w:lang w:val="en-GB"/>
        </w:rPr>
        <w:t xml:space="preserve">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w:t>
      </w:r>
      <w:proofErr w:type="spellStart"/>
      <w:r w:rsidRPr="003A06D0">
        <w:rPr>
          <w:lang w:val="en-GB"/>
        </w:rPr>
        <w:t>Gudgin</w:t>
      </w:r>
      <w:proofErr w:type="spellEnd"/>
      <w:r w:rsidRPr="003A06D0">
        <w:rPr>
          <w:lang w:val="en-GB"/>
        </w:rPr>
        <w:t xml:space="preserve">,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rsidR="00BF4F83" w:rsidRPr="003A06D0" w:rsidRDefault="00BF4F83" w:rsidP="00BF4F83">
      <w:pPr>
        <w:pStyle w:val="Ref"/>
        <w:rPr>
          <w:lang w:val="en-GB"/>
        </w:rPr>
      </w:pPr>
      <w:r w:rsidRPr="003A06D0">
        <w:rPr>
          <w:b/>
          <w:lang w:val="en-GB"/>
        </w:rPr>
        <w:t>[WS-I-</w:t>
      </w:r>
      <w:proofErr w:type="spellStart"/>
      <w:r w:rsidRPr="003A06D0">
        <w:rPr>
          <w:b/>
          <w:lang w:val="en-GB"/>
        </w:rPr>
        <w:t>Att</w:t>
      </w:r>
      <w:proofErr w:type="spellEnd"/>
      <w:r w:rsidRPr="003A06D0">
        <w:rPr>
          <w:b/>
          <w:lang w:val="en-GB"/>
        </w:rPr>
        <w:t>]</w:t>
      </w:r>
      <w:r w:rsidRPr="003A06D0">
        <w:rPr>
          <w:b/>
          <w:lang w:val="en-GB"/>
        </w:rPr>
        <w:tab/>
      </w:r>
      <w:r w:rsidRPr="003A06D0">
        <w:rPr>
          <w:lang w:val="en-GB"/>
        </w:rPr>
        <w:t xml:space="preserve">Ch. Ferris, A. </w:t>
      </w:r>
      <w:proofErr w:type="spellStart"/>
      <w:r w:rsidRPr="003A06D0">
        <w:rPr>
          <w:lang w:val="en-GB"/>
        </w:rPr>
        <w:t>Karmarkar</w:t>
      </w:r>
      <w:proofErr w:type="spellEnd"/>
      <w:r w:rsidRPr="003A06D0">
        <w:rPr>
          <w:lang w:val="en-GB"/>
        </w:rPr>
        <w:t xml:space="preserve">,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rsidR="00BF4F83" w:rsidRPr="003A06D0" w:rsidRDefault="00BF4F83" w:rsidP="00BF4F83">
      <w:pPr>
        <w:pStyle w:val="Ref"/>
        <w:rPr>
          <w:lang w:val="en-GB"/>
        </w:rPr>
      </w:pPr>
      <w:r w:rsidRPr="003A06D0">
        <w:rPr>
          <w:rStyle w:val="Refterm"/>
          <w:lang w:val="en-GB"/>
        </w:rPr>
        <w:t>[XML]</w:t>
      </w:r>
      <w:r w:rsidRPr="003A06D0">
        <w:rPr>
          <w:lang w:val="en-GB"/>
        </w:rPr>
        <w:tab/>
        <w:t>Extensible Markup Language (XML) 1.0 (Fifth Edition), T. Bray, J. Paoli, M. </w:t>
      </w:r>
      <w:proofErr w:type="spellStart"/>
      <w:r w:rsidRPr="003A06D0">
        <w:rPr>
          <w:lang w:val="en-GB"/>
        </w:rPr>
        <w:t>Sperberg</w:t>
      </w:r>
      <w:proofErr w:type="spellEnd"/>
      <w:r w:rsidRPr="003A06D0">
        <w:rPr>
          <w:lang w:val="en-GB"/>
        </w:rPr>
        <w:t xml:space="preserve">-McQueen, E. Maler, F. </w:t>
      </w:r>
      <w:proofErr w:type="spellStart"/>
      <w:r w:rsidRPr="003A06D0">
        <w:rPr>
          <w:lang w:val="en-GB"/>
        </w:rPr>
        <w:t>Yergeau</w:t>
      </w:r>
      <w:proofErr w:type="spellEnd"/>
      <w:r w:rsidRPr="003A06D0">
        <w:rPr>
          <w:lang w:val="en-GB"/>
        </w:rPr>
        <w:t xml:space="preserve">,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rsidR="00BF4F83" w:rsidRPr="003A06D0" w:rsidRDefault="00BF4F83" w:rsidP="00BF4F83">
      <w:pPr>
        <w:pStyle w:val="Ref"/>
        <w:rPr>
          <w:lang w:val="en-GB"/>
        </w:rPr>
      </w:pPr>
      <w:r w:rsidRPr="003A06D0">
        <w:rPr>
          <w:b/>
          <w:lang w:val="en-GB"/>
        </w:rPr>
        <w:lastRenderedPageBreak/>
        <w:t>[XML-PROLOG]</w:t>
      </w:r>
      <w:r w:rsidRPr="003A06D0">
        <w:rPr>
          <w:lang w:val="en-GB"/>
        </w:rPr>
        <w:t xml:space="preserve"> </w:t>
      </w:r>
      <w:r w:rsidRPr="003A06D0">
        <w:rPr>
          <w:lang w:val="en-GB"/>
        </w:rPr>
        <w:tab/>
        <w:t xml:space="preserve">Tim Bray, Jean Paoli, C. M. </w:t>
      </w:r>
      <w:proofErr w:type="spellStart"/>
      <w:r w:rsidRPr="003A06D0">
        <w:rPr>
          <w:lang w:val="en-GB"/>
        </w:rPr>
        <w:t>Sperberg</w:t>
      </w:r>
      <w:proofErr w:type="spellEnd"/>
      <w:r w:rsidRPr="003A06D0">
        <w:rPr>
          <w:lang w:val="en-GB"/>
        </w:rPr>
        <w:t xml:space="preserve">-McQueen, et al. </w:t>
      </w:r>
      <w:proofErr w:type="spellStart"/>
      <w:r w:rsidRPr="003A06D0">
        <w:rPr>
          <w:iCs/>
          <w:lang w:val="en-GB"/>
        </w:rPr>
        <w:t>Prolog</w:t>
      </w:r>
      <w:proofErr w:type="spellEnd"/>
      <w:r w:rsidRPr="003A06D0">
        <w:rPr>
          <w:iCs/>
          <w:lang w:val="en-GB"/>
        </w:rPr>
        <w:t xml:space="preserve">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rsidR="00BF4F83" w:rsidRPr="003A06D0" w:rsidRDefault="00BF4F83" w:rsidP="00BF4F83">
      <w:pPr>
        <w:pStyle w:val="Ref"/>
        <w:rPr>
          <w:lang w:val="en-GB"/>
        </w:rPr>
      </w:pPr>
      <w:bookmarkStart w:id="50"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0"/>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1" w:name="refXML_Schema_1"/>
      <w:r w:rsidRPr="003A06D0">
        <w:rPr>
          <w:rStyle w:val="Refterm"/>
          <w:lang w:val="en-GB"/>
        </w:rPr>
        <w:t>XML-Schema-1</w:t>
      </w:r>
      <w:bookmarkEnd w:id="51"/>
      <w:r w:rsidRPr="003A06D0">
        <w:rPr>
          <w:rStyle w:val="Refterm"/>
          <w:lang w:val="en-GB"/>
        </w:rPr>
        <w:t>]</w:t>
      </w:r>
      <w:r w:rsidRPr="003A06D0">
        <w:rPr>
          <w:lang w:val="en-GB"/>
        </w:rPr>
        <w:tab/>
        <w:t>W3C XML Schema Definition Language (XSD) 1.1 Part 1: Structures, S. Gao, M. </w:t>
      </w:r>
      <w:proofErr w:type="spellStart"/>
      <w:r w:rsidRPr="003A06D0">
        <w:rPr>
          <w:lang w:val="en-GB"/>
        </w:rPr>
        <w:t>Sperberg</w:t>
      </w:r>
      <w:proofErr w:type="spellEnd"/>
      <w:r w:rsidRPr="003A06D0">
        <w:rPr>
          <w:lang w:val="en-GB"/>
        </w:rPr>
        <w:t xml:space="preserve">-McQueen,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2" w:name="BMXMLSchema2"/>
      <w:bookmarkStart w:id="53" w:name="refXML_Schema_2"/>
      <w:r w:rsidRPr="003A06D0">
        <w:rPr>
          <w:rStyle w:val="Refterm"/>
          <w:lang w:val="en-GB"/>
        </w:rPr>
        <w:t>XML-Schema-2</w:t>
      </w:r>
      <w:bookmarkEnd w:id="52"/>
      <w:bookmarkEnd w:id="53"/>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W3C XML Schema Definition Language (XSD) 1.1 Part 2: Datatypes, D. Peterson, S. Gao, A. Malhotra, M. </w:t>
      </w:r>
      <w:proofErr w:type="spellStart"/>
      <w:r w:rsidRPr="003A06D0">
        <w:rPr>
          <w:lang w:val="en-GB"/>
        </w:rPr>
        <w:t>Sperberg</w:t>
      </w:r>
      <w:proofErr w:type="spellEnd"/>
      <w:r w:rsidRPr="003A06D0">
        <w:rPr>
          <w:lang w:val="en-GB"/>
        </w:rPr>
        <w:t xml:space="preserve">-McQueen,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w:t>
      </w:r>
      <w:proofErr w:type="spellStart"/>
      <w:r w:rsidRPr="00D64A4C">
        <w:rPr>
          <w:rStyle w:val="Hyperlink"/>
          <w:color w:val="auto"/>
          <w:lang w:val="en-GB"/>
        </w:rPr>
        <w:t>Boag</w:t>
      </w:r>
      <w:proofErr w:type="spellEnd"/>
      <w:r w:rsidRPr="00D64A4C">
        <w:rPr>
          <w:rStyle w:val="Hyperlink"/>
          <w:color w:val="auto"/>
          <w:lang w:val="en-GB"/>
        </w:rPr>
        <w:t xml:space="preserve">, D. Chamberlin, M. Fernandez, M. Kay, J. </w:t>
      </w:r>
      <w:proofErr w:type="spellStart"/>
      <w:r w:rsidRPr="00D64A4C">
        <w:rPr>
          <w:rStyle w:val="Hyperlink"/>
          <w:color w:val="auto"/>
          <w:lang w:val="en-GB"/>
        </w:rPr>
        <w:t>Robie</w:t>
      </w:r>
      <w:proofErr w:type="spellEnd"/>
      <w:r w:rsidRPr="00D64A4C">
        <w:rPr>
          <w:rStyle w:val="Hyperlink"/>
          <w:color w:val="auto"/>
          <w:lang w:val="en-GB"/>
        </w:rPr>
        <w:t xml:space="preserve">, J. Simeon, Editors, W3C Recommendation, January 23, 2007, </w:t>
      </w:r>
      <w:r w:rsidRPr="00D64A4C">
        <w:rPr>
          <w:rStyle w:val="Hyperlink"/>
          <w:lang w:val="en-GB"/>
        </w:rPr>
        <w:t xml:space="preserve">http://www.w3.org/TR/2007/REC-xpath20-20070123/. Latest version available at </w:t>
      </w:r>
      <w:hyperlink r:id="rId71" w:history="1">
        <w:r w:rsidRPr="005B1415">
          <w:rPr>
            <w:rStyle w:val="Hyperlink"/>
            <w:lang w:val="en-GB"/>
          </w:rPr>
          <w:t>http://www.w3.org/TR/xpath20/</w:t>
        </w:r>
      </w:hyperlink>
      <w:r w:rsidRPr="00D64A4C">
        <w:rPr>
          <w:rStyle w:val="Hyperlink"/>
          <w:lang w:val="en-GB"/>
        </w:rPr>
        <w:t>.</w:t>
      </w:r>
    </w:p>
    <w:p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 xml:space="preserve">XML Path Language (XPath) 3.0, J. </w:t>
      </w:r>
      <w:proofErr w:type="spellStart"/>
      <w:r w:rsidRPr="00D64A4C">
        <w:rPr>
          <w:lang w:val="en-GB"/>
        </w:rPr>
        <w:t>Robie</w:t>
      </w:r>
      <w:proofErr w:type="spellEnd"/>
      <w:r w:rsidRPr="00D64A4C">
        <w:rPr>
          <w:lang w:val="en-GB"/>
        </w:rPr>
        <w:t xml:space="preserve">, D. Chamberlin, M. </w:t>
      </w:r>
      <w:proofErr w:type="spellStart"/>
      <w:r w:rsidRPr="00D64A4C">
        <w:rPr>
          <w:lang w:val="en-GB"/>
        </w:rPr>
        <w:t>Dyck</w:t>
      </w:r>
      <w:proofErr w:type="spellEnd"/>
      <w:r w:rsidRPr="00D64A4C">
        <w:rPr>
          <w:lang w:val="en-GB"/>
        </w:rPr>
        <w:t xml:space="preserve">, J. </w:t>
      </w:r>
      <w:proofErr w:type="spellStart"/>
      <w:r w:rsidRPr="00D64A4C">
        <w:rPr>
          <w:lang w:val="en-GB"/>
        </w:rPr>
        <w:t>Snelson</w:t>
      </w:r>
      <w:proofErr w:type="spellEnd"/>
      <w:r w:rsidRPr="00D64A4C">
        <w:rPr>
          <w:lang w:val="en-GB"/>
        </w:rPr>
        <w:t>,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w:t>
      </w:r>
      <w:proofErr w:type="spellStart"/>
      <w:r w:rsidRPr="00D64A4C">
        <w:rPr>
          <w:lang w:val="en-GB"/>
        </w:rPr>
        <w:t>Robie</w:t>
      </w:r>
      <w:proofErr w:type="spellEnd"/>
      <w:r w:rsidRPr="00D64A4C">
        <w:rPr>
          <w:lang w:val="en-GB"/>
        </w:rPr>
        <w:t xml:space="preserve">, M. </w:t>
      </w:r>
      <w:proofErr w:type="spellStart"/>
      <w:r w:rsidRPr="00D64A4C">
        <w:rPr>
          <w:lang w:val="en-GB"/>
        </w:rPr>
        <w:t>Dyck</w:t>
      </w:r>
      <w:proofErr w:type="spellEnd"/>
      <w:r w:rsidRPr="00D64A4C">
        <w:rPr>
          <w:lang w:val="en-GB"/>
        </w:rPr>
        <w:t xml:space="preserve">,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rsidR="00BF4F83" w:rsidRPr="003A06D0" w:rsidRDefault="00BF4F83" w:rsidP="00AA52F6">
      <w:pPr>
        <w:pStyle w:val="berschrift2"/>
        <w:numPr>
          <w:ilvl w:val="1"/>
          <w:numId w:val="3"/>
        </w:numPr>
        <w:rPr>
          <w:lang w:val="en-GB"/>
        </w:rPr>
      </w:pPr>
      <w:bookmarkStart w:id="54" w:name="_Toc85472895"/>
      <w:bookmarkStart w:id="55" w:name="_Toc287332009"/>
      <w:bookmarkStart w:id="56" w:name="_Toc480914665"/>
      <w:bookmarkStart w:id="57" w:name="_Toc481064856"/>
      <w:bookmarkStart w:id="58" w:name="_Toc516357996"/>
      <w:bookmarkStart w:id="59" w:name="_Toc522668482"/>
      <w:bookmarkStart w:id="60" w:name="_Toc632430"/>
      <w:r w:rsidRPr="003A06D0">
        <w:rPr>
          <w:lang w:val="en-GB"/>
        </w:rPr>
        <w:t>Non-Normative References</w:t>
      </w:r>
      <w:bookmarkEnd w:id="54"/>
      <w:bookmarkEnd w:id="55"/>
      <w:bookmarkEnd w:id="56"/>
      <w:bookmarkEnd w:id="57"/>
      <w:bookmarkEnd w:id="58"/>
      <w:bookmarkEnd w:id="59"/>
      <w:bookmarkEnd w:id="60"/>
    </w:p>
    <w:p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https://www.itu.int/en/ITU-T/asn1/Pages/introduction.aspx</w:t>
        </w:r>
      </w:hyperlink>
      <w:r w:rsidRPr="003A06D0">
        <w:rPr>
          <w:lang w:val="en-GB"/>
        </w:rPr>
        <w:t xml:space="preserve"> </w:t>
      </w:r>
    </w:p>
    <w:p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3" w:history="1">
        <w:r w:rsidRPr="003A06D0">
          <w:rPr>
            <w:rStyle w:val="Hyperlink"/>
            <w:lang w:val="en-GB"/>
          </w:rPr>
          <w:t>https://www.oasis-open.org/committees/download.php/62576/localsig-v1.0-csprd04.pdf</w:t>
        </w:r>
      </w:hyperlink>
      <w:r w:rsidRPr="003A06D0">
        <w:rPr>
          <w:rStyle w:val="Refterm"/>
          <w:lang w:val="en-GB"/>
        </w:rPr>
        <w:t xml:space="preserve"> </w:t>
      </w:r>
    </w:p>
    <w:p w:rsidR="00BF4F83" w:rsidRPr="003A06D0" w:rsidRDefault="00BF4F83" w:rsidP="00BF4F83">
      <w:pPr>
        <w:pStyle w:val="Ref"/>
        <w:rPr>
          <w:lang w:val="en-GB"/>
        </w:rPr>
      </w:pPr>
      <w:r w:rsidRPr="003A06D0">
        <w:rPr>
          <w:rStyle w:val="Refterm"/>
          <w:lang w:val="en-GB"/>
        </w:rPr>
        <w:t>[</w:t>
      </w:r>
      <w:bookmarkStart w:id="61" w:name="refISO8601"/>
      <w:r w:rsidRPr="003A06D0">
        <w:rPr>
          <w:rStyle w:val="Refterm"/>
          <w:lang w:val="en-GB"/>
        </w:rPr>
        <w:t>ISO8601</w:t>
      </w:r>
      <w:bookmarkEnd w:id="61"/>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4" w:history="1">
        <w:r w:rsidRPr="003A06D0">
          <w:rPr>
            <w:rStyle w:val="Hyperlink"/>
            <w:lang w:val="en-GB"/>
          </w:rPr>
          <w:t>https://www.iso.org/standard/40874.html</w:t>
        </w:r>
      </w:hyperlink>
      <w:r w:rsidRPr="003A06D0">
        <w:rPr>
          <w:lang w:val="en-GB"/>
        </w:rPr>
        <w:t xml:space="preserve">. </w:t>
      </w:r>
    </w:p>
    <w:p w:rsidR="00BF4F83" w:rsidRPr="003A06D0" w:rsidRDefault="00BF4F83" w:rsidP="00BF4F83">
      <w:pPr>
        <w:pStyle w:val="Ref"/>
        <w:rPr>
          <w:lang w:val="en-GB"/>
        </w:rPr>
      </w:pPr>
      <w:bookmarkStart w:id="62" w:name="refISO639_1"/>
      <w:r w:rsidRPr="003A06D0">
        <w:rPr>
          <w:rStyle w:val="Refterm"/>
          <w:lang w:val="en-GB"/>
        </w:rPr>
        <w:t>[ISO639-1]</w:t>
      </w:r>
      <w:bookmarkEnd w:id="62"/>
      <w:r w:rsidRPr="003A06D0">
        <w:rPr>
          <w:lang w:val="en-GB"/>
        </w:rPr>
        <w:tab/>
        <w:t>Codes for the representation of names of languages — Part 1: Alpha-2 code, International Standard, ISO 639-1:2002 (</w:t>
      </w:r>
      <w:proofErr w:type="spellStart"/>
      <w:r w:rsidRPr="003A06D0">
        <w:rPr>
          <w:lang w:val="en-GB"/>
        </w:rPr>
        <w:t>en</w:t>
      </w:r>
      <w:proofErr w:type="spellEnd"/>
      <w:r w:rsidRPr="003A06D0">
        <w:rPr>
          <w:lang w:val="en-GB"/>
        </w:rPr>
        <w:t xml:space="preserve">), </w:t>
      </w:r>
      <w:hyperlink r:id="rId75" w:anchor="iso:std:iso:639:-1:ed-1:v1:en" w:history="1">
        <w:r w:rsidRPr="003A06D0">
          <w:rPr>
            <w:rStyle w:val="Hyperlink"/>
            <w:lang w:val="en-GB"/>
          </w:rPr>
          <w:t>https://www.iso.org/obp/ui#iso:std:iso:639:-1</w:t>
        </w:r>
      </w:hyperlink>
      <w:r w:rsidRPr="003A06D0">
        <w:rPr>
          <w:lang w:val="en-GB"/>
        </w:rPr>
        <w:t xml:space="preserve">. </w:t>
      </w:r>
    </w:p>
    <w:p w:rsidR="00BF4F83" w:rsidRPr="003A06D0" w:rsidRDefault="00BF4F83" w:rsidP="00BF4F83">
      <w:pPr>
        <w:pStyle w:val="Ref"/>
        <w:rPr>
          <w:lang w:val="en-GB"/>
        </w:rPr>
      </w:pPr>
      <w:bookmarkStart w:id="63" w:name="refJENSEN2009"/>
      <w:bookmarkStart w:id="64" w:name="refRFC7049"/>
      <w:r w:rsidRPr="003A06D0">
        <w:rPr>
          <w:rStyle w:val="Refterm"/>
          <w:lang w:val="en-GB"/>
        </w:rPr>
        <w:t>[JENSEN-2009]</w:t>
      </w:r>
      <w:bookmarkEnd w:id="63"/>
      <w:r w:rsidRPr="003A06D0">
        <w:rPr>
          <w:lang w:val="en-GB"/>
        </w:rPr>
        <w:tab/>
      </w:r>
      <w:proofErr w:type="spellStart"/>
      <w:r w:rsidRPr="003A06D0">
        <w:rPr>
          <w:lang w:val="en-GB"/>
        </w:rPr>
        <w:t>Meiko</w:t>
      </w:r>
      <w:proofErr w:type="spellEnd"/>
      <w:r w:rsidRPr="003A06D0">
        <w:rPr>
          <w:lang w:val="en-GB"/>
        </w:rPr>
        <w:t xml:space="preserve"> Jensen, </w:t>
      </w:r>
      <w:proofErr w:type="spellStart"/>
      <w:r w:rsidRPr="003A06D0">
        <w:rPr>
          <w:lang w:val="en-GB"/>
        </w:rPr>
        <w:t>Lijun</w:t>
      </w:r>
      <w:proofErr w:type="spellEnd"/>
      <w:r w:rsidRPr="003A06D0">
        <w:rPr>
          <w:lang w:val="en-GB"/>
        </w:rPr>
        <w:t xml:space="preserve">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6" w:history="1">
        <w:r w:rsidRPr="003A06D0">
          <w:rPr>
            <w:rStyle w:val="Hyperlink"/>
            <w:lang w:val="en-GB"/>
          </w:rPr>
          <w:t>https://doi.org/10.1145/1655121.1655129</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[RFC7049]</w:t>
      </w:r>
      <w:bookmarkEnd w:id="64"/>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https://tools.ietf.org/html/rfc7049</w:t>
        </w:r>
      </w:hyperlink>
      <w:r w:rsidRPr="003A06D0">
        <w:rPr>
          <w:lang w:val="en-GB"/>
        </w:rPr>
        <w:t xml:space="preserve"> </w:t>
      </w:r>
    </w:p>
    <w:p w:rsidR="00BF4F83" w:rsidRPr="003A06D0" w:rsidRDefault="00BF4F83" w:rsidP="006C6AF6">
      <w:pPr>
        <w:pStyle w:val="Ref"/>
        <w:rPr>
          <w:lang w:val="en-GB"/>
        </w:rPr>
      </w:pPr>
      <w:bookmarkStart w:id="65" w:name="refRFC7515"/>
      <w:r w:rsidRPr="003A06D0">
        <w:rPr>
          <w:b/>
          <w:lang w:val="en-GB"/>
        </w:rPr>
        <w:t xml:space="preserve">[RFC7515] </w:t>
      </w:r>
      <w:bookmarkEnd w:id="65"/>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https://tools.ietf.org/html/rfc7515</w:t>
        </w:r>
      </w:hyperlink>
      <w:r w:rsidRPr="003A06D0">
        <w:rPr>
          <w:lang w:val="en-GB"/>
        </w:rPr>
        <w:t xml:space="preserve">. </w:t>
      </w:r>
    </w:p>
    <w:p w:rsidR="00BF4F83" w:rsidRPr="003A06D0" w:rsidRDefault="00BF4F83" w:rsidP="00AA52F6">
      <w:pPr>
        <w:pStyle w:val="berschrift2"/>
        <w:numPr>
          <w:ilvl w:val="1"/>
          <w:numId w:val="3"/>
        </w:numPr>
        <w:rPr>
          <w:lang w:val="en-GB"/>
        </w:rPr>
      </w:pPr>
      <w:bookmarkStart w:id="66" w:name="_Toc478074535"/>
      <w:bookmarkStart w:id="67" w:name="_Toc480914666"/>
      <w:bookmarkStart w:id="68" w:name="_Toc481064857"/>
      <w:bookmarkStart w:id="69" w:name="_Toc516357997"/>
      <w:bookmarkStart w:id="70" w:name="_Toc522668483"/>
      <w:bookmarkStart w:id="71" w:name="_Toc632431"/>
      <w:r w:rsidRPr="003A06D0">
        <w:rPr>
          <w:lang w:val="en-GB"/>
        </w:rPr>
        <w:lastRenderedPageBreak/>
        <w:t>Typographical Conventions</w:t>
      </w:r>
      <w:bookmarkEnd w:id="66"/>
      <w:bookmarkEnd w:id="67"/>
      <w:bookmarkEnd w:id="68"/>
      <w:bookmarkEnd w:id="69"/>
      <w:bookmarkEnd w:id="70"/>
      <w:bookmarkEnd w:id="71"/>
    </w:p>
    <w:p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rsidR="00BF4F83" w:rsidRPr="003A06D0" w:rsidRDefault="00BF4F83" w:rsidP="00BF4F83">
      <w:pPr>
        <w:pStyle w:val="SourceCode"/>
        <w:rPr>
          <w:lang w:val="en-GB"/>
        </w:rPr>
      </w:pPr>
      <w:r w:rsidRPr="003A06D0">
        <w:rPr>
          <w:lang w:val="en-GB"/>
        </w:rPr>
        <w:t>Normative source code uses this paragraph style.</w:t>
      </w:r>
    </w:p>
    <w:p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rsidR="00BF4F83" w:rsidRPr="003A06D0" w:rsidRDefault="00BF4F83" w:rsidP="00BF4F83">
      <w:pPr>
        <w:rPr>
          <w:lang w:val="en-GB"/>
        </w:rPr>
      </w:pPr>
      <w:r w:rsidRPr="003A06D0">
        <w:rPr>
          <w:lang w:val="en-GB"/>
        </w:rPr>
        <w:t>Some sections of this specification are illustrated with non-normative examples.</w:t>
      </w:r>
    </w:p>
    <w:p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rsidR="00BF4F83" w:rsidRPr="003A06D0" w:rsidRDefault="00BF4F83" w:rsidP="00BF4F83">
      <w:pPr>
        <w:pStyle w:val="Code"/>
        <w:rPr>
          <w:lang w:val="en-GB"/>
        </w:rPr>
      </w:pPr>
      <w:r w:rsidRPr="003A06D0">
        <w:rPr>
          <w:lang w:val="en-GB"/>
        </w:rPr>
        <w:t>Non-normative examples use this paragraph style.</w:t>
      </w:r>
    </w:p>
    <w:p w:rsidR="00BF4F83" w:rsidRPr="003A06D0" w:rsidRDefault="00BF4F83" w:rsidP="00BF4F83">
      <w:pPr>
        <w:rPr>
          <w:lang w:val="en-GB"/>
        </w:rPr>
      </w:pPr>
      <w:r w:rsidRPr="003A06D0">
        <w:rPr>
          <w:lang w:val="en-GB"/>
        </w:rPr>
        <w:t>All examples in this document are non-normative and informative only.</w:t>
      </w:r>
    </w:p>
    <w:p w:rsidR="00BF4F83" w:rsidRPr="003A06D0" w:rsidRDefault="00BF4F83" w:rsidP="00BF4F83">
      <w:pPr>
        <w:rPr>
          <w:lang w:val="en-GB"/>
        </w:rPr>
      </w:pPr>
      <w:r w:rsidRPr="003A06D0">
        <w:rPr>
          <w:lang w:val="en-GB"/>
        </w:rPr>
        <w:t>Representation-specific text is indented and marked with vertical lines.</w:t>
      </w:r>
    </w:p>
    <w:p w:rsidR="00BF4F83" w:rsidRPr="003A06D0" w:rsidRDefault="00BF4F83" w:rsidP="00BF4F83">
      <w:pPr>
        <w:pStyle w:val="MemberHeading-noTOC"/>
        <w:rPr>
          <w:lang w:val="en-GB"/>
        </w:rPr>
      </w:pPr>
      <w:bookmarkStart w:id="72" w:name="_Toc516357998"/>
      <w:bookmarkStart w:id="73" w:name="_Toc516359664"/>
      <w:r w:rsidRPr="003A06D0">
        <w:rPr>
          <w:lang w:val="en-GB"/>
        </w:rPr>
        <w:t>Representation-Specific Headline</w:t>
      </w:r>
      <w:bookmarkEnd w:id="72"/>
      <w:bookmarkEnd w:id="73"/>
    </w:p>
    <w:p w:rsidR="00BF4F83" w:rsidRPr="003A06D0" w:rsidRDefault="00BF4F83" w:rsidP="00BF4F83">
      <w:pPr>
        <w:pStyle w:val="Member"/>
        <w:rPr>
          <w:lang w:val="en-GB"/>
        </w:rPr>
      </w:pPr>
      <w:bookmarkStart w:id="74" w:name="_Toc516359665"/>
      <w:r w:rsidRPr="003A06D0">
        <w:rPr>
          <w:lang w:val="en-GB"/>
        </w:rPr>
        <w:t>Normative representation-specific text</w:t>
      </w:r>
      <w:bookmarkEnd w:id="74"/>
    </w:p>
    <w:p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rsidR="00BF4F83" w:rsidRPr="003A06D0" w:rsidRDefault="00BF4F83" w:rsidP="00BF4F83">
      <w:pPr>
        <w:pStyle w:val="Non-normativeCommentHeading"/>
        <w:rPr>
          <w:lang w:val="en-GB"/>
        </w:rPr>
      </w:pPr>
      <w:r w:rsidRPr="003A06D0">
        <w:rPr>
          <w:lang w:val="en-GB"/>
        </w:rPr>
        <w:t>Non-normative Comment:</w:t>
      </w:r>
    </w:p>
    <w:p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5" w:name="_Toc477207085"/>
      <w:bookmarkStart w:id="76" w:name="_Toc477245605"/>
      <w:bookmarkStart w:id="77" w:name="_Toc477257709"/>
      <w:bookmarkStart w:id="78" w:name="_Toc477260062"/>
      <w:bookmarkStart w:id="79" w:name="_Toc477267469"/>
      <w:bookmarkStart w:id="80" w:name="_Toc477298449"/>
      <w:bookmarkStart w:id="81" w:name="_Toc477298722"/>
      <w:bookmarkStart w:id="82" w:name="_Toc477299172"/>
      <w:bookmarkStart w:id="83" w:name="_Toc477346350"/>
      <w:bookmarkStart w:id="84" w:name="_Toc477382561"/>
      <w:bookmarkStart w:id="85" w:name="_Toc477425004"/>
      <w:bookmarkStart w:id="86" w:name="_Toc477207086"/>
      <w:bookmarkStart w:id="87" w:name="_Toc477245606"/>
      <w:bookmarkStart w:id="88" w:name="_Toc477257710"/>
      <w:bookmarkStart w:id="89" w:name="_Toc477260063"/>
      <w:bookmarkStart w:id="90" w:name="_Toc477267470"/>
      <w:bookmarkStart w:id="91" w:name="_Toc477298450"/>
      <w:bookmarkStart w:id="92" w:name="_Toc477298723"/>
      <w:bookmarkStart w:id="93" w:name="_Toc477299173"/>
      <w:bookmarkStart w:id="94" w:name="_Toc477346351"/>
      <w:bookmarkStart w:id="95" w:name="_Toc477382562"/>
      <w:bookmarkStart w:id="96" w:name="_Toc477425005"/>
      <w:bookmarkStart w:id="97" w:name="_Toc477207087"/>
      <w:bookmarkStart w:id="98" w:name="_Toc477245607"/>
      <w:bookmarkStart w:id="99" w:name="_Toc477257711"/>
      <w:bookmarkStart w:id="100" w:name="_Toc477260064"/>
      <w:bookmarkStart w:id="101" w:name="_Toc477267471"/>
      <w:bookmarkStart w:id="102" w:name="_Toc477298451"/>
      <w:bookmarkStart w:id="103" w:name="_Toc477298724"/>
      <w:bookmarkStart w:id="104" w:name="_Toc477299174"/>
      <w:bookmarkStart w:id="105" w:name="_Toc477346352"/>
      <w:bookmarkStart w:id="106" w:name="_Toc477382563"/>
      <w:bookmarkStart w:id="107" w:name="_Toc47742500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BF4F83" w:rsidRPr="003A06D0" w:rsidRDefault="00BF4F83" w:rsidP="00AA52F6">
      <w:pPr>
        <w:pStyle w:val="berschrift2"/>
        <w:numPr>
          <w:ilvl w:val="1"/>
          <w:numId w:val="3"/>
        </w:numPr>
        <w:jc w:val="both"/>
        <w:rPr>
          <w:lang w:val="en-GB"/>
        </w:rPr>
      </w:pPr>
      <w:bookmarkStart w:id="108" w:name="_Toc114309475"/>
      <w:bookmarkStart w:id="109" w:name="_Ref114333742"/>
      <w:bookmarkStart w:id="110" w:name="_Toc157224992"/>
      <w:bookmarkStart w:id="111" w:name="_Toc158797459"/>
      <w:bookmarkStart w:id="112" w:name="_Toc159076027"/>
      <w:bookmarkStart w:id="113" w:name="_Toc480914672"/>
      <w:bookmarkStart w:id="114" w:name="_Toc481064863"/>
      <w:bookmarkStart w:id="115" w:name="_Toc516357999"/>
      <w:bookmarkStart w:id="116" w:name="_Toc522668484"/>
      <w:bookmarkStart w:id="117" w:name="_Toc632432"/>
      <w:bookmarkStart w:id="118" w:name="_Ref476950153"/>
      <w:bookmarkStart w:id="119" w:name="_Toc478074536"/>
      <w:bookmarkStart w:id="120" w:name="_Toc480914667"/>
      <w:bookmarkStart w:id="121" w:name="_Toc481064858"/>
      <w:r w:rsidRPr="003A06D0">
        <w:rPr>
          <w:lang w:val="en-GB"/>
        </w:rPr>
        <w:t>DSS Overview (Non-normative)</w:t>
      </w:r>
      <w:bookmarkEnd w:id="108"/>
      <w:bookmarkEnd w:id="109"/>
      <w:bookmarkEnd w:id="110"/>
      <w:bookmarkEnd w:id="111"/>
      <w:bookmarkEnd w:id="112"/>
      <w:bookmarkEnd w:id="113"/>
      <w:bookmarkEnd w:id="114"/>
      <w:bookmarkEnd w:id="115"/>
      <w:bookmarkEnd w:id="116"/>
      <w:bookmarkEnd w:id="117"/>
    </w:p>
    <w:p w:rsidR="00BF4F83" w:rsidRPr="003A06D0" w:rsidRDefault="00BF4F83" w:rsidP="00BF4F83">
      <w:pPr>
        <w:rPr>
          <w:lang w:val="en-GB"/>
        </w:rPr>
      </w:pPr>
      <w:r w:rsidRPr="003A06D0">
        <w:rPr>
          <w:lang w:val="en-GB"/>
        </w:rPr>
        <w:t>This specification describes two request/response protocols:</w:t>
      </w:r>
    </w:p>
    <w:p w:rsidR="00BF4F83" w:rsidRPr="003A06D0" w:rsidRDefault="00BF4F83" w:rsidP="0001259E">
      <w:pPr>
        <w:pStyle w:val="Listenabsatz"/>
        <w:numPr>
          <w:ilvl w:val="0"/>
          <w:numId w:val="22"/>
        </w:numPr>
        <w:rPr>
          <w:lang w:val="en-GB"/>
        </w:rPr>
      </w:pPr>
      <w:r w:rsidRPr="003A06D0">
        <w:rPr>
          <w:lang w:val="en-GB"/>
        </w:rPr>
        <w:t>signing protocol</w:t>
      </w:r>
    </w:p>
    <w:p w:rsidR="00BF4F83" w:rsidRPr="003A06D0" w:rsidRDefault="00BF4F83" w:rsidP="0001259E">
      <w:pPr>
        <w:pStyle w:val="Listenabsatz"/>
        <w:numPr>
          <w:ilvl w:val="0"/>
          <w:numId w:val="22"/>
        </w:numPr>
        <w:rPr>
          <w:lang w:val="en-GB"/>
        </w:rPr>
      </w:pPr>
      <w:r w:rsidRPr="003A06D0">
        <w:rPr>
          <w:lang w:val="en-GB"/>
        </w:rPr>
        <w:t>verifying protocol</w:t>
      </w:r>
    </w:p>
    <w:p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Pr="003A06D0" w:rsidRDefault="00BF4F83" w:rsidP="00BF4F83">
      <w:pPr>
        <w:pStyle w:val="Kommentartext"/>
        <w:rPr>
          <w:lang w:val="en-GB"/>
        </w:rPr>
      </w:pPr>
      <w:r w:rsidRPr="003A06D0">
        <w:rPr>
          <w:lang w:val="en-GB"/>
        </w:rPr>
        <w:t xml:space="preserve">The top-level components for the signing protocol are </w:t>
      </w:r>
    </w:p>
    <w:p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rsidR="00BF4F83" w:rsidRPr="003A06D0" w:rsidRDefault="00BF4F83" w:rsidP="00BF4F83">
      <w:pPr>
        <w:pStyle w:val="Kommentartext"/>
        <w:rPr>
          <w:lang w:val="en-GB"/>
        </w:rPr>
      </w:pPr>
      <w:r w:rsidRPr="003A06D0">
        <w:rPr>
          <w:lang w:val="en-GB"/>
        </w:rPr>
        <w:t>For the verification protocol the top-level components are</w:t>
      </w:r>
    </w:p>
    <w:p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rsidR="00BF4F83" w:rsidRPr="003A06D0" w:rsidRDefault="00BF4F83" w:rsidP="00BF4F83">
      <w:pPr>
        <w:pStyle w:val="Kommentartext"/>
        <w:rPr>
          <w:lang w:val="en-GB"/>
        </w:rPr>
      </w:pPr>
    </w:p>
    <w:p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rsidR="00BF4F83" w:rsidRPr="003A06D0" w:rsidRDefault="00BF4F83" w:rsidP="00BF4F83">
      <w:pPr>
        <w:rPr>
          <w:lang w:val="en-GB"/>
        </w:rPr>
      </w:pPr>
      <w:r w:rsidRPr="003A06D0">
        <w:rPr>
          <w:lang w:val="en-GB"/>
        </w:rPr>
        <w:t xml:space="preserve">These protocol operations could be useful in a variety of contexts – for example, they could allow clients to access a single corporate key for signing press releases, with centralized access control, auditing and </w:t>
      </w:r>
      <w:r w:rsidRPr="003A06D0">
        <w:rPr>
          <w:lang w:val="en-GB"/>
        </w:rPr>
        <w:lastRenderedPageBreak/>
        <w:t>archiving of signature requests.  They could also allow clients to create and verify signatures without the need for complex client software and security-sensitive configuration.</w:t>
      </w:r>
    </w:p>
    <w:p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2" w:name="sec_DesignConsiderations"/>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3" w:name="_Toc522668485"/>
      <w:bookmarkStart w:id="124" w:name="_Toc632433"/>
      <w:r w:rsidRPr="003A06D0">
        <w:rPr>
          <w:rStyle w:val="Hyperlink"/>
          <w:lang w:val="en-GB"/>
        </w:rPr>
        <w:t>Design Considerations</w:t>
      </w:r>
      <w:bookmarkEnd w:id="118"/>
      <w:bookmarkEnd w:id="119"/>
      <w:bookmarkEnd w:id="120"/>
      <w:bookmarkEnd w:id="121"/>
      <w:bookmarkEnd w:id="122"/>
      <w:bookmarkEnd w:id="123"/>
      <w:bookmarkEnd w:id="124"/>
      <w:r w:rsidRPr="003A06D0">
        <w:rPr>
          <w:lang w:val="en-GB"/>
        </w:rPr>
        <w:fldChar w:fldCharType="end"/>
      </w:r>
    </w:p>
    <w:bookmarkStart w:id="125" w:name="sec_ver2goal"/>
    <w:bookmarkStart w:id="126" w:name="_Toc516358000"/>
    <w:bookmarkStart w:id="127" w:name="_Toc478074537"/>
    <w:bookmarkStart w:id="128" w:name="_Toc480914668"/>
    <w:bookmarkStart w:id="129" w:name="_Toc481064859"/>
    <w:bookmarkEnd w:id="12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0" w:name="_Toc522668486"/>
      <w:bookmarkStart w:id="131" w:name="_Toc632434"/>
      <w:r w:rsidRPr="003A06D0">
        <w:rPr>
          <w:rStyle w:val="Hyperlink"/>
          <w:lang w:val="en-GB"/>
        </w:rPr>
        <w:t>Version 2.0 goal</w:t>
      </w:r>
      <w:r w:rsidRPr="003A06D0">
        <w:rPr>
          <w:lang w:val="en-GB"/>
        </w:rPr>
        <w:fldChar w:fldCharType="end"/>
      </w:r>
      <w:r w:rsidRPr="003A06D0">
        <w:rPr>
          <w:lang w:val="en-GB"/>
        </w:rPr>
        <w:t xml:space="preserve"> [non-normative]</w:t>
      </w:r>
      <w:bookmarkEnd w:id="126"/>
      <w:bookmarkEnd w:id="130"/>
      <w:bookmarkEnd w:id="131"/>
    </w:p>
    <w:p w:rsidR="00BF4F83" w:rsidRPr="003A06D0" w:rsidRDefault="00BF4F83" w:rsidP="00BF4F83">
      <w:pPr>
        <w:rPr>
          <w:lang w:val="en-GB"/>
        </w:rPr>
      </w:pPr>
      <w:r w:rsidRPr="003A06D0">
        <w:rPr>
          <w:lang w:val="en-GB"/>
        </w:rPr>
        <w:t>The main changes of this version of the DSS/X core document compared to version 1.0 are:</w:t>
      </w:r>
    </w:p>
    <w:p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rsidR="00BF4F83" w:rsidRPr="003A06D0" w:rsidRDefault="00BF4F83" w:rsidP="0001259E">
      <w:pPr>
        <w:pStyle w:val="Listenabsatz"/>
        <w:numPr>
          <w:ilvl w:val="0"/>
          <w:numId w:val="36"/>
        </w:numPr>
        <w:rPr>
          <w:lang w:val="en-GB"/>
        </w:rPr>
      </w:pPr>
      <w:r w:rsidRPr="003A06D0">
        <w:rPr>
          <w:lang w:val="en-GB"/>
        </w:rPr>
        <w:t>Support transport formats other than SOAP</w:t>
      </w:r>
    </w:p>
    <w:p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rsidR="00BF4F83" w:rsidRPr="003A06D0" w:rsidRDefault="00BF4F83" w:rsidP="0001259E">
      <w:pPr>
        <w:pStyle w:val="Listenabsatz"/>
        <w:numPr>
          <w:ilvl w:val="0"/>
          <w:numId w:val="9"/>
        </w:numPr>
        <w:rPr>
          <w:lang w:val="en-GB"/>
        </w:rPr>
      </w:pPr>
      <w:r w:rsidRPr="003A06D0">
        <w:rPr>
          <w:lang w:val="en-GB"/>
        </w:rPr>
        <w:t xml:space="preserve">Avoid </w:t>
      </w:r>
      <w:proofErr w:type="gramStart"/>
      <w:r w:rsidRPr="003A06D0">
        <w:rPr>
          <w:rStyle w:val="Datatype"/>
          <w:lang w:val="en-GB"/>
        </w:rPr>
        <w:t>xs:any</w:t>
      </w:r>
      <w:proofErr w:type="gramEnd"/>
      <w:r w:rsidRPr="003A06D0">
        <w:rPr>
          <w:lang w:val="en-GB"/>
        </w:rPr>
        <w:t xml:space="preserve"> by replacing it with an enumeration of possible types, and if that is not feasible, use base64 blobs as a </w:t>
      </w:r>
      <w:r w:rsidR="00602B81" w:rsidRPr="003A06D0">
        <w:rPr>
          <w:lang w:val="en-GB"/>
        </w:rPr>
        <w:t>fall back</w:t>
      </w:r>
    </w:p>
    <w:p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rsidR="00BF4F83" w:rsidRPr="003A06D0" w:rsidRDefault="00BF4F83" w:rsidP="0001259E">
      <w:pPr>
        <w:pStyle w:val="Listenabsatz"/>
        <w:numPr>
          <w:ilvl w:val="0"/>
          <w:numId w:val="9"/>
        </w:numPr>
        <w:rPr>
          <w:lang w:val="en-GB"/>
        </w:rPr>
      </w:pPr>
      <w:r w:rsidRPr="003A06D0">
        <w:rPr>
          <w:lang w:val="en-GB"/>
        </w:rPr>
        <w:t>One unique object model for all transport syntaxes</w:t>
      </w:r>
    </w:p>
    <w:p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2" w:name="sec_vtransform1to2"/>
    <w:bookmarkStart w:id="133" w:name="_Ref512170125"/>
    <w:bookmarkStart w:id="134" w:name="_Ref512178900"/>
    <w:bookmarkStart w:id="135" w:name="_Toc516358001"/>
    <w:bookmarkEnd w:id="132"/>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6" w:name="_Toc522668487"/>
      <w:bookmarkStart w:id="137" w:name="_Toc632435"/>
      <w:r w:rsidRPr="003A06D0">
        <w:rPr>
          <w:rStyle w:val="Hyperlink"/>
          <w:lang w:val="en-GB"/>
        </w:rPr>
        <w:t>Transforming DSS 1.0 into 2.0</w:t>
      </w:r>
      <w:bookmarkEnd w:id="133"/>
      <w:bookmarkEnd w:id="134"/>
      <w:bookmarkEnd w:id="135"/>
      <w:bookmarkEnd w:id="136"/>
      <w:bookmarkEnd w:id="137"/>
      <w:r w:rsidRPr="003A06D0">
        <w:rPr>
          <w:lang w:val="en-GB"/>
        </w:rPr>
        <w:fldChar w:fldCharType="end"/>
      </w:r>
    </w:p>
    <w:p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8" w:name="sec_avoidXsdAny"/>
    <w:bookmarkStart w:id="139" w:name="_Ref512179255"/>
    <w:bookmarkStart w:id="140" w:name="_Toc516359666"/>
    <w:bookmarkEnd w:id="138"/>
    <w:p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1" w:name="_Toc522668488"/>
      <w:bookmarkStart w:id="142" w:name="_Ref516417089"/>
      <w:bookmarkStart w:id="143" w:name="_Toc632436"/>
      <w:r w:rsidRPr="003A06D0">
        <w:rPr>
          <w:rStyle w:val="Hyperlink"/>
          <w:lang w:val="en-GB"/>
        </w:rPr>
        <w:t>Circumventing xs:any</w:t>
      </w:r>
      <w:bookmarkEnd w:id="139"/>
      <w:bookmarkEnd w:id="140"/>
      <w:bookmarkEnd w:id="141"/>
      <w:bookmarkEnd w:id="142"/>
      <w:bookmarkEnd w:id="143"/>
      <w:r w:rsidRPr="003A06D0">
        <w:rPr>
          <w:lang w:val="en-GB"/>
        </w:rPr>
        <w:fldChar w:fldCharType="end"/>
      </w:r>
    </w:p>
    <w:p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A06D0" w:rsidRDefault="00BF4F83" w:rsidP="00BF4F83">
      <w:pPr>
        <w:rPr>
          <w:lang w:val="en-GB"/>
        </w:rPr>
      </w:pPr>
      <w:r w:rsidRPr="003A06D0">
        <w:rPr>
          <w:lang w:val="en-GB"/>
        </w:rPr>
        <w:t>As a successor of the OptionalInputs element (see section 2.7 of version 1.0 of this document) the component OptionalInputsVerify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F71295">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rsidR="00BF4F83" w:rsidRPr="003A06D0" w:rsidRDefault="00BF4F83" w:rsidP="00BF4F83">
      <w:pPr>
        <w:tabs>
          <w:tab w:val="left" w:pos="3645"/>
        </w:tabs>
        <w:rPr>
          <w:lang w:val="en-GB"/>
        </w:rPr>
      </w:pPr>
      <w:r w:rsidRPr="003A06D0">
        <w:rPr>
          <w:lang w:val="en-GB"/>
        </w:rPr>
        <w:t>Another usage scenario for ‘</w:t>
      </w:r>
      <w:proofErr w:type="gramStart"/>
      <w:r w:rsidRPr="003A06D0">
        <w:rPr>
          <w:lang w:val="en-GB"/>
        </w:rPr>
        <w:t>xs:any</w:t>
      </w:r>
      <w:proofErr w:type="gramEnd"/>
      <w:r w:rsidRPr="003A06D0">
        <w:rPr>
          <w:lang w:val="en-GB"/>
        </w:rPr>
        <w:t>’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4" w:name="sec_substituteMixedSchemaAttribute"/>
    <w:bookmarkStart w:id="145" w:name="_Ref512179279"/>
    <w:bookmarkStart w:id="146" w:name="_Toc516359667"/>
    <w:bookmarkEnd w:id="14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7" w:name="_Toc522668489"/>
      <w:bookmarkStart w:id="148" w:name="_Ref516417139"/>
      <w:bookmarkStart w:id="149" w:name="_Toc632437"/>
      <w:r w:rsidRPr="003A06D0">
        <w:rPr>
          <w:rStyle w:val="Hyperlink"/>
          <w:lang w:val="en-GB"/>
        </w:rPr>
        <w:t>Substituting the mixed Schema Attribute</w:t>
      </w:r>
      <w:bookmarkEnd w:id="145"/>
      <w:bookmarkEnd w:id="146"/>
      <w:bookmarkEnd w:id="147"/>
      <w:bookmarkEnd w:id="148"/>
      <w:bookmarkEnd w:id="149"/>
      <w:r w:rsidRPr="003A06D0">
        <w:rPr>
          <w:lang w:val="en-GB"/>
        </w:rPr>
        <w:fldChar w:fldCharType="end"/>
      </w:r>
    </w:p>
    <w:p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0" w:name="sec_introduceNsPrefixMappingTypeComp"/>
    <w:bookmarkStart w:id="151" w:name="_Ref512179291"/>
    <w:bookmarkStart w:id="152" w:name="_Toc516359668"/>
    <w:bookmarkEnd w:id="150"/>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3" w:name="_Toc522668490"/>
      <w:bookmarkStart w:id="154" w:name="_Ref516417269"/>
      <w:bookmarkStart w:id="155" w:name="_Toc632438"/>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1"/>
      <w:bookmarkEnd w:id="152"/>
      <w:bookmarkEnd w:id="153"/>
      <w:bookmarkEnd w:id="154"/>
      <w:bookmarkEnd w:id="155"/>
      <w:r w:rsidRPr="003A06D0">
        <w:rPr>
          <w:lang w:val="en-GB"/>
        </w:rPr>
        <w:fldChar w:fldCharType="end"/>
      </w:r>
    </w:p>
    <w:p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6" w:name="sec_importedXmlSchemas"/>
    <w:bookmarkStart w:id="157" w:name="_Ref506461409"/>
    <w:bookmarkStart w:id="158" w:name="_Toc516359669"/>
    <w:bookmarkEnd w:id="156"/>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59" w:name="_Toc522668491"/>
      <w:bookmarkStart w:id="160" w:name="_Toc632439"/>
      <w:r w:rsidRPr="003A06D0">
        <w:rPr>
          <w:rStyle w:val="Hyperlink"/>
          <w:lang w:val="en-GB"/>
        </w:rPr>
        <w:t>Imported XML schemes</w:t>
      </w:r>
      <w:bookmarkEnd w:id="157"/>
      <w:bookmarkEnd w:id="158"/>
      <w:bookmarkEnd w:id="159"/>
      <w:bookmarkEnd w:id="160"/>
      <w:r w:rsidRPr="003A06D0">
        <w:rPr>
          <w:lang w:val="en-GB"/>
        </w:rPr>
        <w:fldChar w:fldCharType="end"/>
      </w:r>
    </w:p>
    <w:p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 Most of the restrictions listed above do apply here:</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proofErr w:type="gramStart"/>
      <w:r w:rsidRPr="003A06D0">
        <w:rPr>
          <w:rStyle w:val="Datatype"/>
          <w:lang w:val="en-GB"/>
        </w:rPr>
        <w:t>dsb:NsPrefixMappingType</w:t>
      </w:r>
      <w:proofErr w:type="gramEnd"/>
      <w:r w:rsidRPr="003A06D0">
        <w:rPr>
          <w:lang w:val="en-GB"/>
        </w:rPr>
        <w:t>) is added.</w:t>
      </w:r>
    </w:p>
    <w:p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1" w:name="_Toc480914674"/>
      <w:bookmarkStart w:id="162" w:name="_Toc481064865"/>
    </w:p>
    <w:bookmarkStart w:id="163" w:name="sec_SyntaxVariants"/>
    <w:bookmarkStart w:id="164" w:name="_Toc516359670"/>
    <w:bookmarkEnd w:id="163"/>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5" w:name="_Toc522668492"/>
      <w:bookmarkStart w:id="166" w:name="_Toc632440"/>
      <w:r w:rsidRPr="003A06D0">
        <w:rPr>
          <w:rStyle w:val="Hyperlink"/>
          <w:lang w:val="en-GB"/>
        </w:rPr>
        <w:t>Syntax variants</w:t>
      </w:r>
      <w:bookmarkEnd w:id="161"/>
      <w:bookmarkEnd w:id="162"/>
      <w:bookmarkEnd w:id="164"/>
      <w:bookmarkEnd w:id="165"/>
      <w:bookmarkEnd w:id="166"/>
      <w:r w:rsidRPr="003A06D0">
        <w:rPr>
          <w:lang w:val="en-GB"/>
        </w:rPr>
        <w:fldChar w:fldCharType="end"/>
      </w:r>
    </w:p>
    <w:p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7" w:name="sec_JsonSyntaxVExtensions"/>
    <w:bookmarkEnd w:id="167"/>
    <w:p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8" w:name="_Toc522668493"/>
      <w:bookmarkStart w:id="169" w:name="_Toc632441"/>
      <w:r w:rsidRPr="003A06D0">
        <w:rPr>
          <w:rStyle w:val="Hyperlink"/>
          <w:lang w:val="en-GB"/>
        </w:rPr>
        <w:t>JSON Syntax Extensions</w:t>
      </w:r>
      <w:bookmarkEnd w:id="168"/>
      <w:bookmarkEnd w:id="169"/>
      <w:r w:rsidRPr="003A06D0">
        <w:rPr>
          <w:rStyle w:val="Hervorhebung"/>
          <w:i w:val="0"/>
          <w:lang w:val="en-GB"/>
        </w:rPr>
        <w:fldChar w:fldCharType="end"/>
      </w:r>
    </w:p>
    <w:p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0" w:name="sec_JConstructionPrinciples"/>
    <w:bookmarkStart w:id="171" w:name="_Toc516358002"/>
    <w:bookmarkEnd w:id="17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2" w:name="_Toc522668494"/>
      <w:bookmarkStart w:id="173" w:name="_Toc632442"/>
      <w:r w:rsidRPr="003A06D0">
        <w:rPr>
          <w:rStyle w:val="Hyperlink"/>
          <w:lang w:val="en-GB"/>
        </w:rPr>
        <w:t>Construction Principles</w:t>
      </w:r>
      <w:bookmarkEnd w:id="127"/>
      <w:bookmarkEnd w:id="128"/>
      <w:bookmarkEnd w:id="129"/>
      <w:bookmarkEnd w:id="171"/>
      <w:bookmarkEnd w:id="172"/>
      <w:bookmarkEnd w:id="173"/>
      <w:r w:rsidRPr="003A06D0">
        <w:rPr>
          <w:lang w:val="en-GB"/>
        </w:rPr>
        <w:fldChar w:fldCharType="end"/>
      </w:r>
    </w:p>
    <w:bookmarkStart w:id="174" w:name="sec_MultiSyntaxApproach"/>
    <w:bookmarkStart w:id="175" w:name="_Toc516359671"/>
    <w:bookmarkEnd w:id="17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6" w:name="_Toc522668495"/>
      <w:bookmarkStart w:id="177" w:name="_Toc632443"/>
      <w:r w:rsidRPr="003A06D0">
        <w:rPr>
          <w:rStyle w:val="Hyperlink"/>
          <w:lang w:val="en-GB"/>
        </w:rPr>
        <w:t>Multi Syntax approach</w:t>
      </w:r>
      <w:bookmarkEnd w:id="175"/>
      <w:bookmarkEnd w:id="176"/>
      <w:bookmarkEnd w:id="177"/>
      <w:r w:rsidRPr="003A06D0">
        <w:rPr>
          <w:lang w:val="en-GB"/>
        </w:rPr>
        <w:fldChar w:fldCharType="end"/>
      </w:r>
    </w:p>
    <w:p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rsidR="00BF4F83" w:rsidRPr="003A06D0" w:rsidRDefault="00BF4F83" w:rsidP="0001259E">
      <w:pPr>
        <w:pStyle w:val="Listenabsatz"/>
        <w:numPr>
          <w:ilvl w:val="0"/>
          <w:numId w:val="39"/>
        </w:numPr>
        <w:rPr>
          <w:lang w:val="en-GB"/>
        </w:rPr>
      </w:pPr>
      <w:r w:rsidRPr="003A06D0">
        <w:rPr>
          <w:lang w:val="en-GB"/>
        </w:rPr>
        <w:t>Schemes are provided for XML and JSON.</w:t>
      </w:r>
    </w:p>
    <w:p w:rsidR="00BF4F83" w:rsidRPr="003A06D0" w:rsidRDefault="00BF4F83" w:rsidP="0001259E">
      <w:pPr>
        <w:pStyle w:val="Listenabsatz"/>
        <w:numPr>
          <w:ilvl w:val="0"/>
          <w:numId w:val="39"/>
        </w:numPr>
        <w:rPr>
          <w:lang w:val="en-GB"/>
        </w:rPr>
      </w:pPr>
      <w:r w:rsidRPr="003A06D0">
        <w:rPr>
          <w:lang w:val="en-GB"/>
        </w:rPr>
        <w:t>Element name mappings are given for JSON.</w:t>
      </w:r>
    </w:p>
    <w:p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8" w:name="sec_SchemaOrgaAndNamespaces"/>
    <w:bookmarkStart w:id="179" w:name="_Toc532467446"/>
    <w:bookmarkStart w:id="180" w:name="_Ref532470129"/>
    <w:bookmarkStart w:id="181" w:name="_Ref532470160"/>
    <w:bookmarkStart w:id="182" w:name="_Toc37218176"/>
    <w:bookmarkStart w:id="183" w:name="_Toc39658672"/>
    <w:bookmarkStart w:id="184" w:name="_Toc39641701"/>
    <w:bookmarkStart w:id="185" w:name="_Toc39664478"/>
    <w:bookmarkStart w:id="186" w:name="_Toc47165200"/>
    <w:bookmarkStart w:id="187" w:name="_Toc114309474"/>
    <w:bookmarkStart w:id="188" w:name="_Toc157224991"/>
    <w:bookmarkStart w:id="189" w:name="_Toc158797458"/>
    <w:bookmarkStart w:id="190" w:name="_Toc159076026"/>
    <w:bookmarkStart w:id="191" w:name="_Toc480914671"/>
    <w:bookmarkStart w:id="192" w:name="_Toc481064862"/>
    <w:bookmarkStart w:id="193" w:name="_Toc516358003"/>
    <w:bookmarkEnd w:id="178"/>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4" w:name="_Toc522668496"/>
      <w:bookmarkStart w:id="195" w:name="_Toc632444"/>
      <w:r w:rsidRPr="003A06D0">
        <w:rPr>
          <w:rStyle w:val="Hyperlink"/>
          <w:lang w:val="en-GB"/>
        </w:rPr>
        <w:t>Schema Organization and Namespaces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3A06D0">
        <w:rPr>
          <w:lang w:val="en-GB"/>
        </w:rPr>
        <w:fldChar w:fldCharType="end"/>
      </w:r>
    </w:p>
    <w:p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rsidR="00BF4F83" w:rsidRPr="003A06D0" w:rsidRDefault="00BF4F83" w:rsidP="00BF4F83">
      <w:pPr>
        <w:rPr>
          <w:lang w:val="en-GB"/>
        </w:rPr>
      </w:pPr>
      <w:r w:rsidRPr="003A06D0">
        <w:rPr>
          <w:lang w:val="en-GB"/>
        </w:rPr>
        <w:t>This schema is associated with the following XML namespace</w:t>
      </w:r>
    </w:p>
    <w:p w:rsidR="00BF4F83" w:rsidRPr="003A06D0" w:rsidRDefault="00BF4F83" w:rsidP="00BF4F83">
      <w:pPr>
        <w:pStyle w:val="Codesmall"/>
        <w:rPr>
          <w:lang w:val="en-GB"/>
        </w:rPr>
      </w:pPr>
      <w:r w:rsidRPr="003A06D0">
        <w:rPr>
          <w:lang w:val="en-GB"/>
        </w:rPr>
        <w:t>http://docs.oasis-open.org/dss-x/ns/base</w:t>
      </w:r>
    </w:p>
    <w:p w:rsidR="00BF4F83" w:rsidRPr="003A06D0" w:rsidRDefault="00BF4F83" w:rsidP="00BF4F83">
      <w:pPr>
        <w:rPr>
          <w:lang w:val="en-GB"/>
        </w:rPr>
      </w:pPr>
      <w:r w:rsidRPr="003A06D0">
        <w:rPr>
          <w:lang w:val="en-GB"/>
        </w:rPr>
        <w:t>and</w:t>
      </w:r>
    </w:p>
    <w:p w:rsidR="00BF4F83" w:rsidRPr="003A06D0" w:rsidRDefault="00BF4F83" w:rsidP="00BF4F83">
      <w:pPr>
        <w:pStyle w:val="Codesmall"/>
        <w:rPr>
          <w:lang w:val="en-GB"/>
        </w:rPr>
      </w:pPr>
      <w:r w:rsidRPr="003A06D0">
        <w:rPr>
          <w:lang w:val="en-GB"/>
        </w:rPr>
        <w:t>http://docs.oasis-open.org/dss-x/ns/core</w:t>
      </w:r>
    </w:p>
    <w:p w:rsidR="00BF4F83" w:rsidRPr="003A06D0" w:rsidRDefault="00BF4F83" w:rsidP="00BF4F83">
      <w:pPr>
        <w:rPr>
          <w:lang w:val="en-GB"/>
        </w:rPr>
      </w:pPr>
      <w:r w:rsidRPr="003A06D0">
        <w:rPr>
          <w:lang w:val="en-GB"/>
        </w:rPr>
        <w:t>If a future version of this specification is needed, it will use a different namespace.</w:t>
      </w:r>
    </w:p>
    <w:p w:rsidR="00BF4F83" w:rsidRPr="003A06D0" w:rsidRDefault="00BF4F83" w:rsidP="00BF4F83">
      <w:pPr>
        <w:rPr>
          <w:lang w:val="en-GB"/>
        </w:rPr>
      </w:pPr>
      <w:r w:rsidRPr="003A06D0">
        <w:rPr>
          <w:lang w:val="en-GB"/>
        </w:rPr>
        <w:t>Conventional XML namespace prefixes are used in the schema:</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w:t>
      </w:r>
      <w:proofErr w:type="spellStart"/>
      <w:r w:rsidRPr="003A06D0">
        <w:rPr>
          <w:rStyle w:val="Keyword"/>
          <w:lang w:val="en-GB"/>
        </w:rPr>
        <w:t>rw</w:t>
      </w:r>
      <w:proofErr w:type="spellEnd"/>
      <w:r w:rsidRPr="003A06D0">
        <w:rPr>
          <w:rStyle w:val="Keyword"/>
          <w:lang w:val="en-GB"/>
        </w:rPr>
        <w:t>:</w:t>
      </w:r>
      <w:r w:rsidRPr="003A06D0">
        <w:rPr>
          <w:lang w:val="en-GB"/>
        </w:rPr>
        <w:t xml:space="preserve"> stands for a namespace of elements based on the W3C XML Signature </w:t>
      </w:r>
      <w:r w:rsidRPr="003A06D0">
        <w:rPr>
          <w:b/>
          <w:bCs/>
          <w:lang w:val="en-GB"/>
        </w:rPr>
        <w:t>[XMLDSIG]</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proofErr w:type="spellStart"/>
      <w:r w:rsidRPr="003A06D0">
        <w:rPr>
          <w:rStyle w:val="Keyword"/>
          <w:lang w:val="en-GB"/>
        </w:rPr>
        <w:t>xs</w:t>
      </w:r>
      <w:proofErr w:type="spellEnd"/>
      <w:r w:rsidRPr="003A06D0">
        <w:rPr>
          <w:rStyle w:val="Keyword"/>
          <w:lang w:val="en-GB"/>
        </w:rPr>
        <w:t>:</w:t>
      </w:r>
      <w:r w:rsidRPr="003A06D0">
        <w:rPr>
          <w:lang w:val="en-GB"/>
        </w:rPr>
        <w:t xml:space="preserve"> stands for the W3C XML Schema namespace </w:t>
      </w:r>
      <w:r w:rsidRPr="003A06D0">
        <w:rPr>
          <w:b/>
          <w:bCs/>
          <w:lang w:val="en-GB"/>
        </w:rPr>
        <w:t>[Schema1]</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rsidR="00BF4F83" w:rsidRPr="003A06D0" w:rsidRDefault="00BF4F83" w:rsidP="00BF4F83">
      <w:pPr>
        <w:rPr>
          <w:lang w:val="en-GB"/>
        </w:rPr>
      </w:pPr>
      <w:r w:rsidRPr="003A06D0">
        <w:rPr>
          <w:lang w:val="en-GB"/>
        </w:rPr>
        <w:t>The following schema fragment defines the XML namespaces and other header information for the DSS core schema:</w:t>
      </w:r>
    </w:p>
    <w:p w:rsidR="00BF4F83" w:rsidRPr="003A06D0" w:rsidRDefault="00BF4F83" w:rsidP="00BF4F83">
      <w:pPr>
        <w:pStyle w:val="Code"/>
        <w:rPr>
          <w:sz w:val="16"/>
          <w:lang w:val="en-GB"/>
        </w:rPr>
      </w:pPr>
      <w:r w:rsidRPr="003A06D0">
        <w:rPr>
          <w:color w:val="0000FF"/>
          <w:sz w:val="16"/>
          <w:lang w:val="en-GB"/>
        </w:rPr>
        <w:t>&lt;</w:t>
      </w:r>
      <w:proofErr w:type="spellStart"/>
      <w:r w:rsidRPr="003A06D0">
        <w:rPr>
          <w:sz w:val="16"/>
          <w:lang w:val="en-GB"/>
        </w:rPr>
        <w:t>xs:schema</w:t>
      </w:r>
      <w:proofErr w:type="spellEnd"/>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xmlns:dsb</w:t>
      </w:r>
      <w:proofErr w:type="spellEnd"/>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xmlns:xs</w:t>
      </w:r>
      <w:proofErr w:type="spellEnd"/>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targetNamespace</w:t>
      </w:r>
      <w:proofErr w:type="spellEnd"/>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elementFormDefault</w:t>
      </w:r>
      <w:proofErr w:type="spellEnd"/>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proofErr w:type="spellStart"/>
      <w:r w:rsidRPr="003A06D0">
        <w:rPr>
          <w:sz w:val="16"/>
          <w:lang w:val="en-GB"/>
        </w:rPr>
        <w:t>attributeFormDefault</w:t>
      </w:r>
      <w:proofErr w:type="spellEnd"/>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w:t>
      </w:r>
      <w:proofErr w:type="spellStart"/>
      <w:r w:rsidRPr="003A06D0">
        <w:rPr>
          <w:sz w:val="16"/>
          <w:lang w:val="en-GB"/>
        </w:rPr>
        <w:t>xs:annotation</w:t>
      </w:r>
      <w:proofErr w:type="spellEnd"/>
      <w:r w:rsidRPr="003A06D0">
        <w:rPr>
          <w:sz w:val="16"/>
          <w:lang w:val="en-GB"/>
        </w:rPr>
        <w:t>&gt;</w:t>
      </w:r>
      <w:r w:rsidRPr="003A06D0">
        <w:rPr>
          <w:sz w:val="16"/>
          <w:lang w:val="en-GB"/>
        </w:rPr>
        <w:br/>
        <w:t xml:space="preserve">  &lt;</w:t>
      </w:r>
      <w:proofErr w:type="spellStart"/>
      <w:r w:rsidRPr="003A06D0">
        <w:rPr>
          <w:sz w:val="16"/>
          <w:lang w:val="en-GB"/>
        </w:rPr>
        <w:t>xs:documentation</w:t>
      </w:r>
      <w:proofErr w:type="spellEnd"/>
      <w:r w:rsidRPr="003A06D0">
        <w:rPr>
          <w:sz w:val="16"/>
          <w:lang w:val="en-GB"/>
        </w:rPr>
        <w:t xml:space="preserve"> </w:t>
      </w:r>
      <w:proofErr w:type="spellStart"/>
      <w:r w:rsidRPr="003A06D0">
        <w:rPr>
          <w:sz w:val="16"/>
          <w:lang w:val="en-GB"/>
        </w:rPr>
        <w:t>xml:lang</w:t>
      </w:r>
      <w:proofErr w:type="spellEnd"/>
      <w:r w:rsidRPr="003A06D0">
        <w:rPr>
          <w:sz w:val="16"/>
          <w:lang w:val="en-GB"/>
        </w:rPr>
        <w:t>="</w:t>
      </w:r>
      <w:proofErr w:type="spellStart"/>
      <w:r w:rsidRPr="003A06D0">
        <w:rPr>
          <w:sz w:val="16"/>
          <w:lang w:val="en-GB"/>
        </w:rPr>
        <w:t>en</w:t>
      </w:r>
      <w:proofErr w:type="spellEnd"/>
      <w:r w:rsidRPr="003A06D0">
        <w:rPr>
          <w:sz w:val="16"/>
          <w:lang w:val="en-GB"/>
        </w:rPr>
        <w:t>"&gt;This Schema defines the Digital Signature Service Core Protocols, Elements, and Bindings Committee Draft 1 for Public Review&lt;/</w:t>
      </w:r>
      <w:proofErr w:type="spellStart"/>
      <w:r w:rsidRPr="003A06D0">
        <w:rPr>
          <w:sz w:val="16"/>
          <w:lang w:val="en-GB"/>
        </w:rPr>
        <w:t>xs:documentation</w:t>
      </w:r>
      <w:proofErr w:type="spellEnd"/>
      <w:r w:rsidRPr="003A06D0">
        <w:rPr>
          <w:sz w:val="16"/>
          <w:lang w:val="en-GB"/>
        </w:rPr>
        <w:t>&gt;</w:t>
      </w:r>
      <w:r w:rsidRPr="003A06D0">
        <w:rPr>
          <w:sz w:val="16"/>
          <w:lang w:val="en-GB"/>
        </w:rPr>
        <w:br/>
        <w:t>&lt;/</w:t>
      </w:r>
      <w:proofErr w:type="spellStart"/>
      <w:r w:rsidRPr="003A06D0">
        <w:rPr>
          <w:sz w:val="16"/>
          <w:lang w:val="en-GB"/>
        </w:rPr>
        <w:t>xs:annotation</w:t>
      </w:r>
      <w:proofErr w:type="spellEnd"/>
      <w:r w:rsidRPr="003A06D0">
        <w:rPr>
          <w:sz w:val="16"/>
          <w:lang w:val="en-GB"/>
        </w:rPr>
        <w:t>&gt;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namespace="http://docs.oasis-open.org/dss-x/ns/xmldsig/rewritten"</w:t>
      </w:r>
      <w:r w:rsidRPr="003A06D0">
        <w:rPr>
          <w:sz w:val="16"/>
          <w:lang w:val="en-GB"/>
        </w:rPr>
        <w:br/>
        <w:t xml:space="preserve">           </w:t>
      </w:r>
      <w:proofErr w:type="spellStart"/>
      <w:r w:rsidRPr="003A06D0">
        <w:rPr>
          <w:sz w:val="16"/>
          <w:lang w:val="en-GB"/>
        </w:rPr>
        <w:t>schemaLocation</w:t>
      </w:r>
      <w:proofErr w:type="spellEnd"/>
      <w:r w:rsidRPr="003A06D0">
        <w:rPr>
          <w:sz w:val="16"/>
          <w:lang w:val="en-GB"/>
        </w:rPr>
        <w:t>=" xmldsig-core-schema-dss-rw.xsd"/&gt;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namespace="http://docs.oasis-open.org/dss-x/ns/SAML_1.0/assertion/rewritten"</w:t>
      </w:r>
      <w:r w:rsidRPr="003A06D0">
        <w:rPr>
          <w:sz w:val="16"/>
          <w:lang w:val="en-GB"/>
        </w:rPr>
        <w:br/>
        <w:t xml:space="preserve">           schemaLocation="oasis-sstc-saml-schema-protocol-1.1-dss-rw.xsd"/&gt;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namespace="http://docs.oasis-open.org/dss-x/ns/saml2/rewritten"</w:t>
      </w:r>
      <w:r w:rsidRPr="003A06D0">
        <w:rPr>
          <w:sz w:val="16"/>
          <w:lang w:val="en-GB"/>
        </w:rPr>
        <w:br/>
        <w:t xml:space="preserve">           </w:t>
      </w:r>
      <w:proofErr w:type="spellStart"/>
      <w:r w:rsidRPr="003A06D0">
        <w:rPr>
          <w:sz w:val="16"/>
          <w:lang w:val="en-GB"/>
        </w:rPr>
        <w:t>schemaLocation</w:t>
      </w:r>
      <w:proofErr w:type="spellEnd"/>
      <w:r w:rsidRPr="003A06D0">
        <w:rPr>
          <w:sz w:val="16"/>
          <w:lang w:val="en-GB"/>
        </w:rPr>
        <w:t>="saml-schema-assertion-2.0-dss-rw.xsd"/&gt;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namespace="http://www.w3.org/XML/1998/namespace"</w:t>
      </w:r>
      <w:r w:rsidRPr="003A06D0">
        <w:rPr>
          <w:sz w:val="16"/>
          <w:lang w:val="en-GB"/>
        </w:rPr>
        <w:br/>
        <w:t xml:space="preserve">           </w:t>
      </w:r>
      <w:proofErr w:type="spellStart"/>
      <w:r w:rsidRPr="003A06D0">
        <w:rPr>
          <w:sz w:val="16"/>
          <w:lang w:val="en-GB"/>
        </w:rPr>
        <w:t>schemaLocation</w:t>
      </w:r>
      <w:proofErr w:type="spellEnd"/>
      <w:r w:rsidRPr="003A06D0">
        <w:rPr>
          <w:sz w:val="16"/>
          <w:lang w:val="en-GB"/>
        </w:rPr>
        <w:t>="http://www.w3.org/2001/xml.xsd"/&gt;</w:t>
      </w:r>
    </w:p>
    <w:bookmarkStart w:id="196" w:name="sec_DssComponentsOverview"/>
    <w:bookmarkStart w:id="197" w:name="_Toc516358004"/>
    <w:bookmarkStart w:id="198" w:name="_Toc480914673"/>
    <w:bookmarkStart w:id="199" w:name="_Toc481064864"/>
    <w:bookmarkEnd w:id="19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0" w:name="_Toc522668497"/>
      <w:bookmarkStart w:id="201" w:name="_Toc632445"/>
      <w:r w:rsidRPr="003A06D0">
        <w:rPr>
          <w:rStyle w:val="Hyperlink"/>
          <w:lang w:val="en-GB"/>
        </w:rPr>
        <w:t>DSS Component Overview</w:t>
      </w:r>
      <w:bookmarkEnd w:id="197"/>
      <w:bookmarkEnd w:id="200"/>
      <w:bookmarkEnd w:id="201"/>
      <w:r w:rsidRPr="003A06D0">
        <w:rPr>
          <w:lang w:val="en-GB"/>
        </w:rPr>
        <w:fldChar w:fldCharType="end"/>
      </w:r>
    </w:p>
    <w:p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9"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rsidR="00BF4F83" w:rsidRPr="003A06D0" w:rsidRDefault="00BF4F83" w:rsidP="0005213E">
      <w:pPr>
        <w:pStyle w:val="Beschriftung"/>
        <w:rPr>
          <w:lang w:val="en-GB"/>
        </w:rPr>
      </w:pPr>
      <w:bookmarkStart w:id="202"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02"/>
    </w:p>
    <w:p w:rsidR="00BF4F83" w:rsidRPr="003A06D0" w:rsidRDefault="0052671B" w:rsidP="00BF4F83">
      <w:pPr>
        <w:keepNext/>
        <w:rPr>
          <w:lang w:val="en-GB"/>
        </w:rPr>
      </w:pPr>
      <w:r>
        <w:rPr>
          <w:noProof/>
          <w:lang w:val="en-GB" w:eastAsia="en-GB"/>
        </w:rPr>
        <w:drawing>
          <wp:inline distT="0" distB="0" distL="0" distR="0" wp14:anchorId="5558DFAB" wp14:editId="0B69AFE4">
            <wp:extent cx="5943600" cy="327025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3600" cy="3270250"/>
                    </a:xfrm>
                    <a:prstGeom prst="rect">
                      <a:avLst/>
                    </a:prstGeom>
                  </pic:spPr>
                </pic:pic>
              </a:graphicData>
            </a:graphic>
          </wp:inline>
        </w:drawing>
      </w:r>
      <w:bookmarkStart w:id="203" w:name="_GoBack"/>
      <w:bookmarkEnd w:id="203"/>
    </w:p>
    <w:p w:rsidR="00BF4F83" w:rsidRPr="003A06D0" w:rsidRDefault="00BF4F83" w:rsidP="00BF4F83">
      <w:pPr>
        <w:rPr>
          <w:lang w:val="en-GB"/>
        </w:rPr>
      </w:pPr>
      <w:r w:rsidRPr="003A06D0">
        <w:rPr>
          <w:lang w:val="en-GB"/>
        </w:rPr>
        <w:t>The diagram above shows the relationship between the different building blocks.</w:t>
      </w:r>
    </w:p>
    <w:bookmarkStart w:id="204" w:name="sec_SchemaExtensions"/>
    <w:bookmarkStart w:id="205" w:name="_Ref502971053"/>
    <w:bookmarkStart w:id="206" w:name="_Toc516359672"/>
    <w:bookmarkEnd w:id="20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7" w:name="_Toc522668498"/>
      <w:bookmarkStart w:id="208" w:name="_Ref534995923"/>
      <w:bookmarkStart w:id="209" w:name="_Toc632446"/>
      <w:r w:rsidRPr="003A06D0">
        <w:rPr>
          <w:rStyle w:val="Hyperlink"/>
          <w:lang w:val="en-GB"/>
        </w:rPr>
        <w:t>Schema Extensions</w:t>
      </w:r>
      <w:bookmarkEnd w:id="205"/>
      <w:bookmarkEnd w:id="206"/>
      <w:bookmarkEnd w:id="207"/>
      <w:bookmarkEnd w:id="208"/>
      <w:bookmarkEnd w:id="209"/>
      <w:r w:rsidRPr="003A06D0">
        <w:rPr>
          <w:lang w:val="en-GB"/>
        </w:rPr>
        <w:fldChar w:fldCharType="end"/>
      </w:r>
    </w:p>
    <w:p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rsidR="00BF4F83" w:rsidRPr="003A06D0" w:rsidRDefault="00BF4F83" w:rsidP="00BF4F83">
      <w:pPr>
        <w:pStyle w:val="Code"/>
        <w:rPr>
          <w:lang w:val="en-GB"/>
        </w:rPr>
      </w:pPr>
      <w:r w:rsidRPr="003A06D0">
        <w:rPr>
          <w:color w:val="31849B" w:themeColor="accent5" w:themeShade="BF"/>
          <w:lang w:val="en-GB"/>
        </w:rPr>
        <w:t>&lt;</w:t>
      </w:r>
      <w:proofErr w:type="spellStart"/>
      <w:r w:rsidRPr="003A06D0">
        <w:rPr>
          <w:color w:val="31849B" w:themeColor="accent5" w:themeShade="BF"/>
          <w:lang w:val="en-GB"/>
        </w:rPr>
        <w:t>xs:redefine</w:t>
      </w:r>
      <w:proofErr w:type="spellEnd"/>
      <w:r w:rsidRPr="003A06D0">
        <w:rPr>
          <w:color w:val="943634" w:themeColor="accent2" w:themeShade="BF"/>
          <w:lang w:val="en-GB"/>
        </w:rPr>
        <w:t xml:space="preserve"> </w:t>
      </w:r>
      <w:proofErr w:type="spellStart"/>
      <w:r w:rsidRPr="003A06D0">
        <w:rPr>
          <w:color w:val="943634" w:themeColor="accent2" w:themeShade="BF"/>
          <w:lang w:val="en-GB"/>
        </w:rPr>
        <w:t>schemaLocation</w:t>
      </w:r>
      <w:proofErr w:type="spellEnd"/>
      <w:r w:rsidRPr="003A06D0">
        <w:rPr>
          <w:color w:val="943634" w:themeColor="accent2" w:themeShade="BF"/>
          <w:lang w:val="en-GB"/>
        </w:rPr>
        <w:t>="</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proofErr w:type="spellStart"/>
      <w:r w:rsidRPr="003A06D0">
        <w:rPr>
          <w:color w:val="244061" w:themeColor="accent1" w:themeShade="80"/>
          <w:lang w:val="en-GB"/>
        </w:rPr>
        <w:t>dss:OptionalOutputsVerifyType</w:t>
      </w:r>
      <w:proofErr w:type="spellEnd"/>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proofErr w:type="spellStart"/>
      <w:r w:rsidRPr="003A06D0">
        <w:rPr>
          <w:color w:val="244061" w:themeColor="accent1" w:themeShade="80"/>
          <w:lang w:val="en-GB"/>
        </w:rPr>
        <w:t>dss:OptionalOutputsVerifyType</w:t>
      </w:r>
      <w:proofErr w:type="spellEnd"/>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w:t>
      </w:r>
      <w:proofErr w:type="spellStart"/>
      <w:r w:rsidRPr="003A06D0">
        <w:rPr>
          <w:color w:val="31849B" w:themeColor="accent5" w:themeShade="BF"/>
          <w:lang w:val="en-GB"/>
        </w:rPr>
        <w:t>xs:group</w:t>
      </w:r>
      <w:proofErr w:type="spellEnd"/>
      <w:r w:rsidRPr="003A06D0">
        <w:rPr>
          <w:color w:val="943634" w:themeColor="accent2" w:themeShade="BF"/>
          <w:lang w:val="en-GB"/>
        </w:rPr>
        <w:t xml:space="preserve"> ref="</w:t>
      </w:r>
      <w:proofErr w:type="spellStart"/>
      <w:r w:rsidRPr="003A06D0">
        <w:rPr>
          <w:color w:val="244061" w:themeColor="accent1" w:themeShade="80"/>
          <w:lang w:val="en-GB"/>
        </w:rPr>
        <w:t>prf:optionalOutputGroup</w:t>
      </w:r>
      <w:proofErr w:type="spellEnd"/>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w:t>
      </w:r>
      <w:proofErr w:type="spellStart"/>
      <w:r w:rsidRPr="003A06D0">
        <w:rPr>
          <w:color w:val="31849B" w:themeColor="accent5" w:themeShade="BF"/>
          <w:lang w:val="en-GB"/>
        </w:rPr>
        <w:t>xs:redefine</w:t>
      </w:r>
      <w:proofErr w:type="spellEnd"/>
      <w:r w:rsidRPr="003A06D0">
        <w:rPr>
          <w:color w:val="31849B" w:themeColor="accent5" w:themeShade="BF"/>
          <w:lang w:val="en-GB"/>
        </w:rPr>
        <w:t>&gt;</w:t>
      </w:r>
    </w:p>
    <w:p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rsidR="00BF4F83" w:rsidRPr="003A06D0" w:rsidRDefault="00BF4F83" w:rsidP="00BF4F83">
      <w:pPr>
        <w:rPr>
          <w:lang w:val="en-GB"/>
        </w:rPr>
      </w:pPr>
      <w:r w:rsidRPr="003A06D0">
        <w:rPr>
          <w:lang w:val="en-GB"/>
        </w:rPr>
        <w:t>In a similar way extension of the core’s JSON scheme can be performed by using the ‘allOf’ keyword:</w:t>
      </w:r>
    </w:p>
    <w:p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w:t>
      </w:r>
      <w:proofErr w:type="spellStart"/>
      <w:r w:rsidRPr="003A06D0">
        <w:rPr>
          <w:color w:val="244061" w:themeColor="accent1" w:themeShade="80"/>
          <w:lang w:val="en-GB"/>
        </w:rPr>
        <w:t>prf-OptionialElement</w:t>
      </w:r>
      <w:proofErr w:type="spellEnd"/>
      <w:r w:rsidRPr="003A06D0">
        <w:rPr>
          <w:color w:val="244061" w:themeColor="accent1" w:themeShade="80"/>
          <w:lang w:val="en-GB"/>
        </w:rPr>
        <w: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10" w:name="sec_DataTypeModels"/>
    <w:bookmarkStart w:id="211" w:name="_Toc478074542"/>
    <w:bookmarkStart w:id="212" w:name="_Toc480914669"/>
    <w:bookmarkStart w:id="213" w:name="_Toc481064860"/>
    <w:bookmarkStart w:id="214" w:name="_Ref477103266"/>
    <w:bookmarkEnd w:id="198"/>
    <w:bookmarkEnd w:id="199"/>
    <w:bookmarkEnd w:id="210"/>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5" w:name="_Toc522668499"/>
      <w:bookmarkStart w:id="216" w:name="_Toc632447"/>
      <w:r w:rsidRPr="003A06D0">
        <w:rPr>
          <w:rStyle w:val="Hyperlink"/>
          <w:lang w:val="en-GB"/>
        </w:rPr>
        <w:t>Data Type Models</w:t>
      </w:r>
      <w:bookmarkEnd w:id="211"/>
      <w:bookmarkEnd w:id="212"/>
      <w:bookmarkEnd w:id="213"/>
      <w:bookmarkEnd w:id="215"/>
      <w:bookmarkEnd w:id="216"/>
      <w:r w:rsidRPr="003A06D0">
        <w:rPr>
          <w:lang w:val="en-GB"/>
        </w:rPr>
        <w:fldChar w:fldCharType="end"/>
      </w:r>
    </w:p>
    <w:bookmarkStart w:id="217" w:name="_Date_and_Time_1"/>
    <w:bookmarkStart w:id="218" w:name="_Date_and_Time_2"/>
    <w:bookmarkStart w:id="219" w:name="sec_BooleanModel"/>
    <w:bookmarkStart w:id="220" w:name="_Toc516358005"/>
    <w:bookmarkStart w:id="221" w:name="_Ref477270652"/>
    <w:bookmarkStart w:id="222" w:name="_Ref477328216"/>
    <w:bookmarkStart w:id="223" w:name="_Toc478074543"/>
    <w:bookmarkStart w:id="224" w:name="_Toc480914670"/>
    <w:bookmarkStart w:id="225" w:name="_Toc481064861"/>
    <w:bookmarkEnd w:id="217"/>
    <w:bookmarkEnd w:id="218"/>
    <w:bookmarkEnd w:id="21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6" w:name="_Toc522668500"/>
      <w:bookmarkStart w:id="227" w:name="_Toc632448"/>
      <w:r w:rsidRPr="003A06D0">
        <w:rPr>
          <w:rStyle w:val="Hyperlink"/>
          <w:lang w:val="en-GB"/>
        </w:rPr>
        <w:t>Boolean Model</w:t>
      </w:r>
      <w:bookmarkEnd w:id="220"/>
      <w:bookmarkEnd w:id="226"/>
      <w:bookmarkEnd w:id="227"/>
      <w:r w:rsidRPr="003A06D0">
        <w:rPr>
          <w:lang w:val="en-GB"/>
        </w:rPr>
        <w:fldChar w:fldCharType="end"/>
      </w:r>
    </w:p>
    <w:p w:rsidR="00BF4F83" w:rsidRPr="003A06D0" w:rsidRDefault="00BF4F83" w:rsidP="00BF4F83">
      <w:pPr>
        <w:rPr>
          <w:lang w:val="en-GB"/>
        </w:rPr>
      </w:pPr>
      <w:r w:rsidRPr="003A06D0">
        <w:rPr>
          <w:lang w:val="en-GB"/>
        </w:rPr>
        <w:t>The boolean data type is used to specify a true or false</w:t>
      </w:r>
    </w:p>
    <w:bookmarkStart w:id="228" w:name="sec_IntegerModel"/>
    <w:bookmarkStart w:id="229" w:name="_Toc516358006"/>
    <w:bookmarkEnd w:id="22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30" w:name="_Toc522668501"/>
      <w:bookmarkStart w:id="231" w:name="_Toc632449"/>
      <w:r w:rsidRPr="003A06D0">
        <w:rPr>
          <w:rStyle w:val="Hyperlink"/>
          <w:lang w:val="en-GB"/>
        </w:rPr>
        <w:t>Integer Model</w:t>
      </w:r>
      <w:bookmarkEnd w:id="229"/>
      <w:bookmarkEnd w:id="230"/>
      <w:bookmarkEnd w:id="231"/>
      <w:r w:rsidRPr="003A06D0">
        <w:rPr>
          <w:lang w:val="en-GB"/>
        </w:rPr>
        <w:fldChar w:fldCharType="end"/>
      </w:r>
    </w:p>
    <w:p w:rsidR="00BF4F83" w:rsidRPr="003A06D0" w:rsidRDefault="00BF4F83" w:rsidP="00BF4F83">
      <w:pPr>
        <w:rPr>
          <w:lang w:val="en-GB"/>
        </w:rPr>
      </w:pPr>
      <w:r w:rsidRPr="003A06D0">
        <w:rPr>
          <w:lang w:val="en-GB"/>
        </w:rPr>
        <w:t>The integer data type is used to specify a numeric value without a fractional component.</w:t>
      </w:r>
    </w:p>
    <w:bookmarkStart w:id="232" w:name="sec_StringModel"/>
    <w:bookmarkStart w:id="233" w:name="_Toc516358007"/>
    <w:bookmarkEnd w:id="232"/>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4" w:name="_Toc522668502"/>
      <w:bookmarkStart w:id="235" w:name="_Toc632450"/>
      <w:r w:rsidRPr="003A06D0">
        <w:rPr>
          <w:rStyle w:val="Hyperlink"/>
          <w:lang w:val="en-GB"/>
        </w:rPr>
        <w:t>String Model</w:t>
      </w:r>
      <w:bookmarkEnd w:id="233"/>
      <w:bookmarkEnd w:id="234"/>
      <w:bookmarkEnd w:id="235"/>
      <w:r w:rsidRPr="003A06D0">
        <w:rPr>
          <w:lang w:val="en-GB"/>
        </w:rPr>
        <w:fldChar w:fldCharType="end"/>
      </w:r>
    </w:p>
    <w:p w:rsidR="00BF4F83" w:rsidRPr="003A06D0" w:rsidRDefault="00BF4F83" w:rsidP="00BF4F83">
      <w:pPr>
        <w:rPr>
          <w:lang w:val="en-GB"/>
        </w:rPr>
      </w:pPr>
      <w:r w:rsidRPr="003A06D0">
        <w:rPr>
          <w:lang w:val="en-GB"/>
        </w:rPr>
        <w:t>The string data type can represent characters, line feeds, carriage returns, and tab characters.</w:t>
      </w:r>
    </w:p>
    <w:bookmarkStart w:id="236" w:name="sec_BinaryDataModel"/>
    <w:bookmarkStart w:id="237" w:name="_Toc516358008"/>
    <w:bookmarkEnd w:id="23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8" w:name="_Toc522668503"/>
      <w:bookmarkStart w:id="239" w:name="_Toc632451"/>
      <w:r w:rsidRPr="003A06D0">
        <w:rPr>
          <w:rStyle w:val="Hyperlink"/>
          <w:lang w:val="en-GB"/>
        </w:rPr>
        <w:t>Binary Data Model</w:t>
      </w:r>
      <w:bookmarkEnd w:id="237"/>
      <w:bookmarkEnd w:id="238"/>
      <w:bookmarkEnd w:id="239"/>
      <w:r w:rsidRPr="003A06D0">
        <w:rPr>
          <w:lang w:val="en-GB"/>
        </w:rPr>
        <w:fldChar w:fldCharType="end"/>
      </w:r>
    </w:p>
    <w:p w:rsidR="00BF4F83" w:rsidRPr="003A06D0" w:rsidRDefault="00BF4F83" w:rsidP="00BF4F83">
      <w:pPr>
        <w:rPr>
          <w:lang w:val="en-GB"/>
        </w:rPr>
      </w:pPr>
      <w:r w:rsidRPr="003A06D0">
        <w:rPr>
          <w:lang w:val="en-GB"/>
        </w:rPr>
        <w:t>The base64Binary type holds Base64-encoded binary data</w:t>
      </w:r>
    </w:p>
    <w:bookmarkStart w:id="240" w:name="sec_URIModel"/>
    <w:bookmarkStart w:id="241" w:name="_Toc516358009"/>
    <w:bookmarkEnd w:id="24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2" w:name="_Toc522668504"/>
      <w:bookmarkStart w:id="243" w:name="_Toc632452"/>
      <w:r w:rsidRPr="003A06D0">
        <w:rPr>
          <w:rStyle w:val="Hyperlink"/>
          <w:lang w:val="en-GB"/>
        </w:rPr>
        <w:t>URI Model</w:t>
      </w:r>
      <w:bookmarkEnd w:id="241"/>
      <w:bookmarkEnd w:id="242"/>
      <w:bookmarkEnd w:id="243"/>
      <w:r w:rsidRPr="003A06D0">
        <w:rPr>
          <w:lang w:val="en-GB"/>
        </w:rPr>
        <w:fldChar w:fldCharType="end"/>
      </w:r>
    </w:p>
    <w:p w:rsidR="00BF4F83" w:rsidRPr="003A06D0" w:rsidRDefault="00BF4F83" w:rsidP="00BF4F83">
      <w:pPr>
        <w:rPr>
          <w:lang w:val="en-GB"/>
        </w:rPr>
      </w:pPr>
      <w:r w:rsidRPr="003A06D0">
        <w:rPr>
          <w:lang w:val="en-GB"/>
        </w:rPr>
        <w:t>Uniform Resource Identifier (URI) is a string of characters used to identify a resource</w:t>
      </w:r>
    </w:p>
    <w:bookmarkStart w:id="244" w:name="sec_UniqueIdentifierModel"/>
    <w:bookmarkStart w:id="245" w:name="_Toc516358010"/>
    <w:bookmarkEnd w:id="24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6" w:name="_Toc522668505"/>
      <w:bookmarkStart w:id="247" w:name="_Toc632453"/>
      <w:r w:rsidRPr="003A06D0">
        <w:rPr>
          <w:rStyle w:val="Hyperlink"/>
          <w:lang w:val="en-GB"/>
        </w:rPr>
        <w:t>Unique Identifier Model</w:t>
      </w:r>
      <w:bookmarkEnd w:id="245"/>
      <w:bookmarkEnd w:id="246"/>
      <w:bookmarkEnd w:id="247"/>
      <w:r w:rsidRPr="003A06D0">
        <w:rPr>
          <w:lang w:val="en-GB"/>
        </w:rPr>
        <w:fldChar w:fldCharType="end"/>
      </w:r>
    </w:p>
    <w:p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8" w:name="sec_DateAndTimeModel"/>
    <w:bookmarkStart w:id="249" w:name="_Toc516358011"/>
    <w:bookmarkEnd w:id="214"/>
    <w:bookmarkEnd w:id="221"/>
    <w:bookmarkEnd w:id="222"/>
    <w:bookmarkEnd w:id="223"/>
    <w:bookmarkEnd w:id="224"/>
    <w:bookmarkEnd w:id="225"/>
    <w:bookmarkEnd w:id="24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50" w:name="_Toc522668506"/>
      <w:bookmarkStart w:id="251" w:name="_Toc632454"/>
      <w:r w:rsidRPr="003A06D0">
        <w:rPr>
          <w:rStyle w:val="Hyperlink"/>
          <w:lang w:val="en-GB"/>
        </w:rPr>
        <w:t>Date and Time Model</w:t>
      </w:r>
      <w:bookmarkEnd w:id="249"/>
      <w:bookmarkEnd w:id="250"/>
      <w:bookmarkEnd w:id="251"/>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2" w:name="DateTime"/>
      <w:bookmarkEnd w:id="252"/>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proofErr w:type="spellStart"/>
      <w:r w:rsidRPr="003A06D0">
        <w:rPr>
          <w:lang w:val="en-GB"/>
        </w:rPr>
        <w:t>DateTime</w:t>
      </w:r>
      <w:proofErr w:type="spellEnd"/>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3" w:name="confDateTimeFormat"/>
      <w:r w:rsidRPr="003A06D0">
        <w:rPr>
          <w:color w:val="FF0000"/>
          <w:lang w:val="en-GB"/>
        </w:rPr>
        <w:t>DSS-3.7-1</w:t>
      </w:r>
      <w:bookmarkEnd w:id="253"/>
      <w:r w:rsidRPr="003A06D0">
        <w:rPr>
          <w:lang w:val="en-GB"/>
        </w:rPr>
        <w:t xml:space="preserve">]. </w:t>
      </w:r>
    </w:p>
    <w:bookmarkStart w:id="254" w:name="sec_LangModel"/>
    <w:bookmarkStart w:id="255" w:name="_Toc516358012"/>
    <w:bookmarkEnd w:id="25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6" w:name="_Toc522668507"/>
      <w:bookmarkStart w:id="257" w:name="_Toc632455"/>
      <w:r w:rsidRPr="003A06D0">
        <w:rPr>
          <w:rStyle w:val="Hyperlink"/>
          <w:lang w:val="en-GB"/>
        </w:rPr>
        <w:t>Lang Model</w:t>
      </w:r>
      <w:bookmarkEnd w:id="255"/>
      <w:bookmarkEnd w:id="256"/>
      <w:bookmarkEnd w:id="257"/>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8" w:name="Language"/>
      <w:bookmarkEnd w:id="258"/>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Language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rsidR="FFD550FF" w:rsidRDefault="00912C71" w:rsidP="00FD22AC">
      <w:pPr>
        <w:pStyle w:val="berschrift1"/>
      </w:pPr>
      <w:bookmarkStart w:id="259" w:name="_Toc632456"/>
      <w:r>
        <w:lastRenderedPageBreak/>
        <w:t>Data Structure Models</w:t>
      </w:r>
      <w:bookmarkEnd w:id="259"/>
    </w:p>
    <w:p w:rsidR="006D31DB" w:rsidRDefault="00912C71" w:rsidP="00FD22AC">
      <w:pPr>
        <w:pStyle w:val="berschrift2"/>
      </w:pPr>
      <w:bookmarkStart w:id="260" w:name="_Toc632457"/>
      <w:r>
        <w:t>Data Structure Models defined in this document</w:t>
      </w:r>
      <w:bookmarkEnd w:id="260"/>
    </w:p>
    <w:p w:rsidR="FFD550FF" w:rsidRPr="5404FA76" w:rsidRDefault="00912C71" w:rsidP="002062A5">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FFD550FF" w:rsidRDefault="0052671B" w:rsidP="00FD22AC">
      <w:sdt>
        <w:sdtPr>
          <w:tag w:val="http://docs.oasis-open.org/dss-x/ns/base.-explain"/>
          <w:id w:val="1203837139"/>
          <w:showingPlcHdr/>
        </w:sdtPr>
        <w:sdtEndPr/>
        <w:sdtContent>
          <w:r w:rsidR="00912C71">
            <w:rPr>
              <w:color w:val="19D131"/>
            </w:rPr>
            <w:t>[namespace http://docs.oasis-open.org/dss-x/ns/base explanation]</w:t>
          </w:r>
        </w:sdtContent>
      </w:sdt>
    </w:p>
    <w:p w:rsidR="FFD550FF" w:rsidRDefault="00912C71" w:rsidP="002062A5">
      <w:pPr>
        <w:pStyle w:val="berschrift3"/>
      </w:pPr>
      <w:bookmarkStart w:id="261" w:name="_RefComp9A2799E1"/>
      <w:bookmarkStart w:id="262" w:name="_Toc632458"/>
      <w:r>
        <w:t>Component NsPrefixMapping</w:t>
      </w:r>
      <w:bookmarkEnd w:id="261"/>
      <w:bookmarkEnd w:id="262"/>
    </w:p>
    <w:p w:rsidR="FFD550FF" w:rsidRDefault="0052671B" w:rsidP="00FD22AC">
      <w:sdt>
        <w:sdtPr>
          <w:tag w:val="dsb-NsPrefixMappingType.-normative"/>
          <w:id w:val="-1353878025"/>
        </w:sdtPr>
        <w:sdtEndPr/>
        <w:sdtContent>
          <w:r w:rsidR="001725A5" w:rsidRPr="003A06D0">
            <w:rPr>
              <w:color w:val="19D131"/>
              <w:lang w:val="en-GB"/>
            </w:rPr>
            <w:t xml:space="preserve">The </w:t>
          </w:r>
          <w:r w:rsidR="001725A5" w:rsidRPr="003A06D0">
            <w:rPr>
              <w:rFonts w:ascii="Courier New" w:eastAsia="Courier New" w:hAnsi="Courier New" w:cs="Courier New"/>
              <w:lang w:val="en-GB"/>
            </w:rPr>
            <w:t>NsPrefixMapping</w:t>
          </w:r>
          <w:r w:rsidR="001725A5" w:rsidRPr="003A06D0">
            <w:rPr>
              <w:color w:val="19D131"/>
              <w:lang w:val="en-GB"/>
            </w:rPr>
            <w:t xml:space="preserve"> component defines the mapping of namespace URIs to namespace prefixes. This is required to evaluate XPath expression when using transport syntaxes that don’t support namespace. </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NamespaceURI</w:t>
      </w:r>
      <w:r>
        <w:t xml:space="preserve"> element MUST contain one instance of a URI. </w:t>
      </w:r>
      <w:sdt>
        <w:sdtPr>
          <w:alias w:val="dsb-NsPrefixMappingType.uri"/>
          <w:tag w:val="dsb-NsPrefixMappingType.NamespaceURI"/>
          <w:id w:val="-225218682"/>
          <w:showingPlcHdr/>
        </w:sdtPr>
        <w:sdtEndPr/>
        <w:sdtContent>
          <w:r>
            <w:rPr>
              <w:color w:val="19D131"/>
            </w:rPr>
            <w:t>[sub component NamespaceURI details]</w:t>
          </w:r>
        </w:sdtContent>
      </w:sdt>
    </w:p>
    <w:p w:rsidR="FFD550FF" w:rsidRDefault="00912C71" w:rsidP="009B32EC">
      <w:pPr>
        <w:pStyle w:val="Member"/>
      </w:pPr>
      <w:r>
        <w:t xml:space="preserve">The </w:t>
      </w:r>
      <w:r w:rsidRPr="35C1378D">
        <w:rPr>
          <w:rStyle w:val="Datatype"/>
        </w:rPr>
        <w:t>NamespacePrefix</w:t>
      </w:r>
      <w:r>
        <w:t xml:space="preserve"> element MUST contain one instance of a string. </w:t>
      </w:r>
      <w:sdt>
        <w:sdtPr>
          <w:alias w:val="dsb-NsPrefixMappingType.pre"/>
          <w:tag w:val="dsb-NsPrefixMappingType.NamespacePrefix"/>
          <w:id w:val="-983538618"/>
          <w:showingPlcHdr/>
        </w:sdtPr>
        <w:sdtEndPr/>
        <w:sdtContent>
          <w:r>
            <w:rPr>
              <w:color w:val="19D131"/>
            </w:rPr>
            <w:t>[sub component NamespacePrefix details]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b-NsPrefixMappingType.-nonNormative"/>
          <w:id w:val="714782699"/>
          <w:showingPlcHdr/>
        </w:sdtPr>
        <w:sdtEndPr/>
        <w:sdtContent>
          <w:r w:rsidR="00912C71">
            <w:rPr>
              <w:color w:val="19D131"/>
            </w:rPr>
            <w:t>[component NsPrefixMapping non normative details]</w:t>
          </w:r>
        </w:sdtContent>
      </w:sdt>
    </w:p>
    <w:p w:rsidR="FFD550FF" w:rsidRDefault="00912C71" w:rsidP="002062A5">
      <w:pPr>
        <w:pStyle w:val="berschrift4"/>
      </w:pPr>
      <w:bookmarkStart w:id="263" w:name="_Toc632459"/>
      <w:r>
        <w:t>NsPrefixMapping – JSON Syntax</w:t>
      </w:r>
      <w:bookmarkEnd w:id="26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NamespaceURI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NsPrefixMappingType.uri"/>
                <w:tag w:val="dsb-NsPrefixMappingType.-jsonComment.NamespaceURI"/>
                <w:id w:val="9822839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NamespacePrefix</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NsPrefixMappingType.pre"/>
                <w:tag w:val="dsb-NsPrefixMappingType.-jsonComment.NamespacePrefix"/>
                <w:id w:val="-150982971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"dsb-NsPrefixMappingType"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"uri", "pre"</w:t>
      </w:r>
      <w:r>
        <w:t>]</w:t>
      </w:r>
    </w:p>
    <w:p w:rsidR="FFD550FF" w:rsidRDefault="00912C71" w:rsidP="002062A5">
      <w:pPr>
        <w:pStyle w:val="Code"/>
        <w:spacing w:line="259" w:lineRule="auto"/>
      </w:pPr>
      <w:r>
        <w:t>}</w:t>
      </w:r>
    </w:p>
    <w:p w:rsidR="FFD550FF" w:rsidRDefault="0052671B" w:rsidP="00FD22AC">
      <w:sdt>
        <w:sdtPr>
          <w:tag w:val="dsb-NsPrefixMappingType.-jsonSchema"/>
          <w:id w:val="-594946674"/>
          <w:showingPlcHdr/>
        </w:sdtPr>
        <w:sdtEndPr/>
        <w:sdtContent>
          <w:r w:rsidR="00912C71">
            <w:rPr>
              <w:color w:val="19D131"/>
            </w:rPr>
            <w:t>[component NsPrefixMapping JSON schema details]</w:t>
          </w:r>
        </w:sdtContent>
      </w:sdt>
    </w:p>
    <w:p w:rsidR="FFD550FF" w:rsidRDefault="00912C71" w:rsidP="002062A5">
      <w:pPr>
        <w:pStyle w:val="berschrift4"/>
      </w:pPr>
      <w:bookmarkStart w:id="264" w:name="_Toc632460"/>
      <w:r>
        <w:lastRenderedPageBreak/>
        <w:t>NsPrefixMapping – XML Syntax</w:t>
      </w:r>
      <w:bookmarkEnd w:id="264"/>
    </w:p>
    <w:p w:rsidR="FFD550FF" w:rsidRPr="5404FA76" w:rsidRDefault="00912C71" w:rsidP="002062A5">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sdt>
        <w:sdtPr>
          <w:tag w:val="dsb-NsPrefixMappingType.-xmlSchema"/>
          <w:id w:val="229204342"/>
          <w:showingPlcHdr/>
        </w:sdtPr>
        <w:sdtEndPr/>
        <w:sdtContent>
          <w:r>
            <w:rPr>
              <w:color w:val="19D131"/>
            </w:rPr>
            <w:t>[component NsPrefixMapping XML schema details]</w:t>
          </w:r>
        </w:sdtContent>
      </w:sdt>
    </w:p>
    <w:p w:rsidR="FFD550FF" w:rsidRDefault="00912C71" w:rsidP="002062A5">
      <w:pPr>
        <w:pStyle w:val="berschrift3"/>
      </w:pPr>
      <w:bookmarkStart w:id="265" w:name="_RefComp2CFDDCC6"/>
      <w:bookmarkStart w:id="266" w:name="_Toc632461"/>
      <w:r>
        <w:t>Component Any</w:t>
      </w:r>
      <w:bookmarkEnd w:id="265"/>
      <w:bookmarkEnd w:id="266"/>
    </w:p>
    <w:p w:rsidR="FFD550FF" w:rsidRDefault="0052671B" w:rsidP="00FD22AC">
      <w:sdt>
        <w:sdtPr>
          <w:tag w:val="dsb-AnyType.-normative"/>
          <w:id w:val="1367563403"/>
        </w:sdtPr>
        <w:sdtEndPr/>
        <w:sdtContent>
          <w:r w:rsidR="001725A5" w:rsidRPr="003A06D0">
            <w:rPr>
              <w:color w:val="19D131"/>
              <w:lang w:val="en-GB"/>
            </w:rPr>
            <w:t>This element MAY hold a set of base64 encoded arbitrary data. To help the processing of the data it may be qualified by the mime type element.</w:t>
          </w:r>
        </w:sdtContent>
      </w:sdt>
    </w:p>
    <w:p w:rsidR="FFD550FF" w:rsidRDefault="00912C71" w:rsidP="002062A5">
      <w:r>
        <w:t xml:space="preserve">This components extends the component </w:t>
      </w:r>
      <w:r>
        <w:fldChar w:fldCharType="begin"/>
      </w:r>
      <w:r>
        <w:instrText xml:space="preserve"> REF _RefComp2EB1F1FA \r \h </w:instrText>
      </w:r>
      <w:r>
        <w:fldChar w:fldCharType="separate"/>
      </w:r>
      <w:r>
        <w:rPr>
          <w:rStyle w:val="Datatype"/>
          <w:rFonts w:eastAsia="Courier New" w:cs="Courier New"/>
        </w:rPr>
        <w:t>Base64Data</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D938DB">
      <w:pPr>
        <w:pStyle w:val="Non-normativeCommentHeading"/>
      </w:pPr>
      <w:r>
        <w:t>Non-normative Comment:</w:t>
      </w:r>
    </w:p>
    <w:p w:rsidR="FFD550FF" w:rsidRDefault="0052671B" w:rsidP="006772AC">
      <w:pPr>
        <w:pStyle w:val="Non-normativeComment"/>
      </w:pPr>
      <w:sdt>
        <w:sdtPr>
          <w:tag w:val="dsb-AnyType.-nonNormative"/>
          <w:id w:val="-1781639107"/>
        </w:sdtPr>
        <w:sdtEndPr/>
        <w:sdtContent>
          <w:r w:rsidR="001725A5" w:rsidRPr="003A06D0">
            <w:rPr>
              <w:color w:val="19D131"/>
              <w:lang w:val="en-GB"/>
            </w:rP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001725A5" w:rsidRPr="003A06D0">
            <w:rPr>
              <w:rStyle w:val="Datatype"/>
              <w:lang w:val="en-GB"/>
            </w:rPr>
            <w:t>Base64Data</w:t>
          </w:r>
          <w:r w:rsidR="001725A5" w:rsidRPr="003A06D0">
            <w:rPr>
              <w:color w:val="19D131"/>
              <w:lang w:val="en-GB"/>
            </w:rPr>
            <w:t xml:space="preserve">. In this version the component </w:t>
          </w:r>
          <w:r w:rsidR="001725A5" w:rsidRPr="003A06D0">
            <w:rPr>
              <w:rStyle w:val="Datatype"/>
              <w:lang w:val="en-GB"/>
            </w:rPr>
            <w:t>Any</w:t>
          </w:r>
          <w:r w:rsidR="001725A5" w:rsidRPr="003A06D0">
            <w:rPr>
              <w:color w:val="19D131"/>
              <w:lang w:val="en-GB"/>
            </w:rPr>
            <w:t xml:space="preserve"> does not use additional subcomponents. </w:t>
          </w:r>
        </w:sdtContent>
      </w:sdt>
    </w:p>
    <w:p w:rsidR="FFD550FF" w:rsidRDefault="00912C71" w:rsidP="002062A5">
      <w:pPr>
        <w:pStyle w:val="berschrift4"/>
      </w:pPr>
      <w:bookmarkStart w:id="267" w:name="_Toc632462"/>
      <w:r>
        <w:t>Any – JSON Syntax</w:t>
      </w:r>
      <w:bookmarkEnd w:id="26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w:t>
      </w:r>
    </w:p>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"dsb-AnyType"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"attRef"</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"mimeType"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"idRef"</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b-AnyType.-jsonSchema"/>
          <w:id w:val="1995293395"/>
          <w:showingPlcHdr/>
        </w:sdtPr>
        <w:sdtEndPr/>
        <w:sdtContent>
          <w:r w:rsidR="00912C71">
            <w:rPr>
              <w:color w:val="19D131"/>
            </w:rPr>
            <w:t>[component Any JSON schema details]</w:t>
          </w:r>
        </w:sdtContent>
      </w:sdt>
    </w:p>
    <w:p w:rsidR="FFD550FF" w:rsidRDefault="00912C71" w:rsidP="002062A5">
      <w:pPr>
        <w:pStyle w:val="berschrift4"/>
      </w:pPr>
      <w:bookmarkStart w:id="268" w:name="_Toc632463"/>
      <w:r>
        <w:t>Any – XML Syntax</w:t>
      </w:r>
      <w:bookmarkEnd w:id="268"/>
    </w:p>
    <w:p w:rsidR="FFD550FF" w:rsidRPr="5404FA76" w:rsidRDefault="00912C71" w:rsidP="002062A5">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sdt>
        <w:sdtPr>
          <w:tag w:val="dsb-AnyType.-xmlSchema"/>
          <w:id w:val="1878576361"/>
        </w:sdtPr>
        <w:sdtEndPr/>
        <w:sdtContent/>
      </w:sdt>
    </w:p>
    <w:p w:rsidR="FFD550FF" w:rsidRDefault="00912C71" w:rsidP="002062A5">
      <w:pPr>
        <w:pStyle w:val="berschrift3"/>
      </w:pPr>
      <w:bookmarkStart w:id="269" w:name="_RefComp73C343FC"/>
      <w:bookmarkStart w:id="270" w:name="_Toc632464"/>
      <w:r>
        <w:t>Component InternationalString</w:t>
      </w:r>
      <w:bookmarkEnd w:id="269"/>
      <w:bookmarkEnd w:id="270"/>
    </w:p>
    <w:p w:rsidR="FFD550FF" w:rsidRDefault="0052671B" w:rsidP="00FD22AC">
      <w:sdt>
        <w:sdtPr>
          <w:tag w:val="dsb-InternationalStringType.-normative"/>
          <w:id w:val="1778973873"/>
        </w:sdtPr>
        <w:sdtEndPr/>
        <w:sdtContent>
          <w:r w:rsidR="001725A5" w:rsidRPr="003A06D0">
            <w:rPr>
              <w:color w:val="19D131"/>
              <w:szCs w:val="20"/>
              <w:lang w:val="en-GB"/>
            </w:rPr>
            <w:t>This element attaches an element to a human-readable string to specify the string’s language.</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value</w:t>
      </w:r>
      <w:r>
        <w:t xml:space="preserve"> element MUST contain one instance of a string. </w:t>
      </w:r>
      <w:sdt>
        <w:sdtPr>
          <w:tag w:val="dsb-InternationalStringType.value"/>
          <w:id w:val="-1975675276"/>
        </w:sdtPr>
        <w:sdtEndPr/>
        <w:sdtContent>
          <w:r w:rsidRPr="003A06D0">
            <w:rPr>
              <w:color w:val="19D131"/>
              <w:lang w:val="en-GB"/>
            </w:rPr>
            <w:t>The human readable string. In non-XML representations the value element contains the textual content.</w:t>
          </w:r>
        </w:sdtContent>
      </w:sdt>
    </w:p>
    <w:p w:rsidR="FFD550FF" w:rsidRDefault="00912C71" w:rsidP="009B32EC">
      <w:pPr>
        <w:pStyle w:val="Member"/>
      </w:pPr>
      <w:r>
        <w:t xml:space="preserve">The </w:t>
      </w:r>
      <w:r w:rsidRPr="35C1378D">
        <w:rPr>
          <w:rStyle w:val="Datatype"/>
        </w:rPr>
        <w:t>lang</w:t>
      </w:r>
      <w:r>
        <w:t xml:space="preserve"> element MUST contain one instance of a ISO language descriptor. </w:t>
      </w:r>
      <w:sdt>
        <w:sdtPr>
          <w:alias w:val="dsb-InternationalStringType.lang"/>
          <w:tag w:val="dsb-InternationalStringType.lang"/>
          <w:id w:val="1257021025"/>
        </w:sdtPr>
        <w:sdtEndPr/>
        <w:sdtContent>
          <w:r w:rsidRPr="003A06D0">
            <w:rPr>
              <w:color w:val="19D131"/>
              <w:lang w:val="en-GB"/>
            </w:rPr>
            <w:t xml:space="preserve">This element identifies the language of the </w:t>
          </w:r>
          <w:r w:rsidRPr="003A06D0">
            <w:rPr>
              <w:rStyle w:val="Datatype"/>
              <w:lang w:val="en-GB"/>
            </w:rPr>
            <w:t xml:space="preserve">value </w:t>
          </w:r>
          <w:r w:rsidRPr="003A06D0">
            <w:rPr>
              <w:color w:val="19D131"/>
              <w:lang w:val="en-GB"/>
            </w:rPr>
            <w:t>element.</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b-InternationalStringType.-nonNormative"/>
          <w:id w:val="1192032204"/>
          <w:showingPlcHdr/>
        </w:sdtPr>
        <w:sdtEndPr/>
        <w:sdtContent>
          <w:r w:rsidR="00912C71">
            <w:rPr>
              <w:color w:val="19D131"/>
            </w:rPr>
            <w:t>[component InternationalString non normative details]</w:t>
          </w:r>
        </w:sdtContent>
      </w:sdt>
    </w:p>
    <w:p w:rsidR="FFD550FF" w:rsidRDefault="00912C71" w:rsidP="002062A5">
      <w:pPr>
        <w:pStyle w:val="berschrift4"/>
      </w:pPr>
      <w:bookmarkStart w:id="271" w:name="_Toc632465"/>
      <w:r>
        <w:t>InternationalString – JSON Syntax</w:t>
      </w:r>
      <w:bookmarkEnd w:id="27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value"/>
                <w:tag w:val="dsb-InternationalStringType.-jsonComment.value"/>
                <w:id w:val="-115575706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lang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InternationalStringType.lang"/>
                <w:tag w:val="dsb-InternationalStringType.-jsonComment.lang"/>
                <w:id w:val="-176460306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"dsb-InternationalStringType"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"value"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"lang"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"lang"</w:t>
      </w:r>
      <w:r>
        <w:t>]</w:t>
      </w:r>
    </w:p>
    <w:p w:rsidR="FFD550FF" w:rsidRDefault="00912C71" w:rsidP="002062A5">
      <w:pPr>
        <w:pStyle w:val="Code"/>
        <w:spacing w:line="259" w:lineRule="auto"/>
      </w:pPr>
      <w:r>
        <w:t>}</w:t>
      </w:r>
    </w:p>
    <w:p w:rsidR="FFD550FF" w:rsidRDefault="0052671B" w:rsidP="00FD22AC">
      <w:sdt>
        <w:sdtPr>
          <w:tag w:val="dsb-InternationalStringType.-jsonSchema"/>
          <w:id w:val="1706132538"/>
          <w:showingPlcHdr/>
        </w:sdtPr>
        <w:sdtEndPr/>
        <w:sdtContent>
          <w:r w:rsidR="00912C71">
            <w:rPr>
              <w:color w:val="19D131"/>
            </w:rPr>
            <w:t>[component InternationalString JSON schema details]</w:t>
          </w:r>
        </w:sdtContent>
      </w:sdt>
    </w:p>
    <w:p w:rsidR="FFD550FF" w:rsidRDefault="00912C71" w:rsidP="002062A5">
      <w:pPr>
        <w:pStyle w:val="berschrift4"/>
      </w:pPr>
      <w:bookmarkStart w:id="272" w:name="_Toc632466"/>
      <w:r>
        <w:t>InternationalString – XML Syntax</w:t>
      </w:r>
      <w:bookmarkEnd w:id="272"/>
    </w:p>
    <w:p w:rsidR="FFD550FF" w:rsidRPr="5404FA76" w:rsidRDefault="00912C71" w:rsidP="002062A5">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ref="</w:t>
      </w:r>
      <w:proofErr w:type="spellStart"/>
      <w:r>
        <w:rPr>
          <w:color w:val="244061" w:themeColor="accent1" w:themeShade="80"/>
        </w:rPr>
        <w:t>xml:lang</w:t>
      </w:r>
      <w:proofErr w:type="spellEnd"/>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sdt>
        <w:sdtPr>
          <w:tag w:val="dsb-InternationalStringType.-xmlSchema"/>
          <w:id w:val="248620089"/>
          <w:showingPlcHdr/>
        </w:sdtPr>
        <w:sdtEndPr/>
        <w:sdtContent>
          <w:r>
            <w:rPr>
              <w:color w:val="19D131"/>
            </w:rPr>
            <w:t>[component InternationalString XML schema details]</w:t>
          </w:r>
        </w:sdtContent>
      </w:sdt>
    </w:p>
    <w:p w:rsidR="FFD550FF" w:rsidRDefault="00912C71" w:rsidP="002062A5">
      <w:pPr>
        <w:pStyle w:val="berschrift3"/>
      </w:pPr>
      <w:bookmarkStart w:id="273" w:name="_RefComp96A5B17F"/>
      <w:bookmarkStart w:id="274" w:name="_Toc632467"/>
      <w:r>
        <w:t>Component DigestInfo</w:t>
      </w:r>
      <w:bookmarkEnd w:id="273"/>
      <w:bookmarkEnd w:id="274"/>
    </w:p>
    <w:p w:rsidR="FFD550FF" w:rsidRDefault="0052671B" w:rsidP="00FD22AC">
      <w:sdt>
        <w:sdtPr>
          <w:tag w:val="dsb-DigestInfoType.-normative"/>
          <w:id w:val="2106910773"/>
        </w:sdtPr>
        <w:sdtEndPr/>
        <w:sdtContent>
          <w:r w:rsidR="001725A5" w:rsidRPr="003A06D0">
            <w:rPr>
              <w:color w:val="19D131"/>
              <w:lang w:val="en-GB"/>
            </w:rPr>
            <w:t xml:space="preserve">The </w:t>
          </w:r>
          <w:r w:rsidR="001725A5" w:rsidRPr="003A06D0">
            <w:rPr>
              <w:rStyle w:val="Datatype"/>
              <w:lang w:val="en-GB"/>
            </w:rPr>
            <w:t>DigestInfo</w:t>
          </w:r>
          <w:r w:rsidR="001725A5" w:rsidRPr="003A06D0">
            <w:rPr>
              <w:color w:val="19D131"/>
              <w:lang w:val="en-GB"/>
            </w:rPr>
            <w:t xml:space="preserve"> component holds a digest value and an identification of the used digest algorithm. The </w:t>
          </w:r>
          <w:r w:rsidR="001725A5" w:rsidRPr="003A06D0">
            <w:rPr>
              <w:rStyle w:val="Datatype"/>
              <w:lang w:val="en-GB"/>
            </w:rPr>
            <w:t>DigestMethod</w:t>
          </w:r>
          <w:r w:rsidR="001725A5" w:rsidRPr="003A06D0">
            <w:rPr>
              <w:color w:val="19D131"/>
              <w:lang w:val="en-GB"/>
            </w:rPr>
            <w:t xml:space="preserve"> isn’t strongly typed intentionally to support a broad variety of identifiers.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DigestMethod</w:t>
      </w:r>
      <w:r>
        <w:t xml:space="preserve"> element MUST contain one instance of a string. </w:t>
      </w:r>
      <w:sdt>
        <w:sdtPr>
          <w:alias w:val="dsb-DigestInfoType.alg"/>
          <w:tag w:val="dsb-DigestInfoType.DigestMethod"/>
          <w:id w:val="-1279637221"/>
        </w:sdtPr>
        <w:sdtEnd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rsidR="FFD550FF" w:rsidRDefault="00912C71" w:rsidP="009B32EC">
      <w:pPr>
        <w:pStyle w:val="Member"/>
      </w:pPr>
      <w:r>
        <w:t xml:space="preserve">The </w:t>
      </w:r>
      <w:r w:rsidRPr="35C1378D">
        <w:rPr>
          <w:rStyle w:val="Datatype"/>
        </w:rPr>
        <w:t>DigestValue</w:t>
      </w:r>
      <w:r>
        <w:t xml:space="preserve"> element MUST contain one instance of base64 encoded binary data. </w:t>
      </w:r>
      <w:sdt>
        <w:sdtPr>
          <w:alias w:val="dsb-DigestInfoType.val"/>
          <w:tag w:val="dsb-DigestInfoType.DigestValue"/>
          <w:id w:val="-551620806"/>
          <w:showingPlcHdr/>
        </w:sdtPr>
        <w:sdtEndPr/>
        <w:sdtContent>
          <w:r>
            <w:rPr>
              <w:color w:val="19D131"/>
            </w:rPr>
            <w:t>[sub component DigestValue details]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b-DigestInfoType.-nonNormative"/>
          <w:id w:val="-207497249"/>
          <w:showingPlcHdr/>
        </w:sdtPr>
        <w:sdtEndPr/>
        <w:sdtContent>
          <w:r w:rsidR="00912C71">
            <w:rPr>
              <w:color w:val="19D131"/>
            </w:rPr>
            <w:t>[component DigestInfo non normative details]</w:t>
          </w:r>
        </w:sdtContent>
      </w:sdt>
    </w:p>
    <w:p w:rsidR="FFD550FF" w:rsidRDefault="00912C71" w:rsidP="002062A5">
      <w:pPr>
        <w:pStyle w:val="berschrift4"/>
      </w:pPr>
      <w:bookmarkStart w:id="275" w:name="_Toc632468"/>
      <w:r>
        <w:t>DigestInfo – JSON Syntax</w:t>
      </w:r>
      <w:bookmarkEnd w:id="27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94"/>
        <w:gridCol w:w="3134"/>
        <w:gridCol w:w="3022"/>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DigestMethod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DigestInfoType.alg"/>
                <w:tag w:val="dsb-DigestInfoType.-jsonComment.DigestMethod"/>
                <w:id w:val="-53465614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DigestInfoType.val"/>
                <w:tag w:val="dsb-DigestInfoType.-jsonComment.DigestValue"/>
                <w:id w:val="-77656047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lastRenderedPageBreak/>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"dsb-DigestInfoType"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"alg"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"alg", "val"</w:t>
      </w:r>
      <w:r>
        <w:t>]</w:t>
      </w:r>
    </w:p>
    <w:p w:rsidR="FFD550FF" w:rsidRDefault="00912C71" w:rsidP="002062A5">
      <w:pPr>
        <w:pStyle w:val="Code"/>
        <w:spacing w:line="259" w:lineRule="auto"/>
      </w:pPr>
      <w:r>
        <w:t>}</w:t>
      </w:r>
    </w:p>
    <w:p w:rsidR="FFD550FF" w:rsidRDefault="0052671B" w:rsidP="00FD22AC">
      <w:sdt>
        <w:sdtPr>
          <w:tag w:val="dsb-DigestInfoType.-jsonSchema"/>
          <w:id w:val="-917550146"/>
          <w:showingPlcHdr/>
        </w:sdtPr>
        <w:sdtEndPr/>
        <w:sdtContent>
          <w:r w:rsidR="00912C71">
            <w:rPr>
              <w:color w:val="19D131"/>
            </w:rPr>
            <w:t>[component DigestInfo JSON schema details]</w:t>
          </w:r>
        </w:sdtContent>
      </w:sdt>
    </w:p>
    <w:p w:rsidR="FFD550FF" w:rsidRDefault="00912C71" w:rsidP="002062A5">
      <w:pPr>
        <w:pStyle w:val="berschrift4"/>
      </w:pPr>
      <w:bookmarkStart w:id="276" w:name="_Toc632469"/>
      <w:r>
        <w:t>DigestInfo – XML Syntax</w:t>
      </w:r>
      <w:bookmarkEnd w:id="276"/>
    </w:p>
    <w:p w:rsidR="FFD550FF" w:rsidRPr="5404FA76" w:rsidRDefault="00912C71" w:rsidP="002062A5">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sdt>
        <w:sdtPr>
          <w:tag w:val="dsb-DigestInfoType.-xmlSchema"/>
          <w:id w:val="-15461673"/>
          <w:showingPlcHdr/>
        </w:sdtPr>
        <w:sdtEndPr/>
        <w:sdtContent>
          <w:r>
            <w:rPr>
              <w:color w:val="19D131"/>
            </w:rPr>
            <w:t>[component DigestInfo XML schema details]</w:t>
          </w:r>
        </w:sdtContent>
      </w:sdt>
    </w:p>
    <w:p w:rsidR="FFD550FF" w:rsidRDefault="00912C71" w:rsidP="002062A5">
      <w:pPr>
        <w:pStyle w:val="berschrift3"/>
      </w:pPr>
      <w:bookmarkStart w:id="277" w:name="_RefComp23E43D4E"/>
      <w:bookmarkStart w:id="278" w:name="_Toc632470"/>
      <w:r>
        <w:t>Component AttachmentReference</w:t>
      </w:r>
      <w:bookmarkEnd w:id="277"/>
      <w:bookmarkEnd w:id="278"/>
    </w:p>
    <w:p w:rsidR="FFD550FF" w:rsidRDefault="0052671B" w:rsidP="00FD22AC">
      <w:sdt>
        <w:sdtPr>
          <w:tag w:val="dsb-AttachmentReferenceType.-normative"/>
          <w:id w:val="368195185"/>
        </w:sdtPr>
        <w:sdtEndPr/>
        <w:sdtContent>
          <w:r w:rsidR="001725A5" w:rsidRPr="003A06D0">
            <w:rPr>
              <w:color w:val="19D131"/>
              <w:lang w:val="en-GB"/>
            </w:rPr>
            <w:t xml:space="preserve">Applications MAY support SOAP 1.2 attachment feature </w:t>
          </w:r>
          <w:r w:rsidR="001725A5" w:rsidRPr="003A06D0">
            <w:rPr>
              <w:b/>
              <w:bCs/>
              <w:color w:val="000000" w:themeColor="text1"/>
              <w:lang w:val="en-GB"/>
            </w:rPr>
            <w:t>[SOAPAtt]</w:t>
          </w:r>
          <w:r w:rsidR="001725A5" w:rsidRPr="003A06D0">
            <w:rPr>
              <w:color w:val="19D131"/>
              <w:lang w:val="en-GB"/>
            </w:rPr>
            <w:t xml:space="preserve"> or other attachment specifications (e.g. </w:t>
          </w:r>
          <w:r w:rsidR="001725A5" w:rsidRPr="003A06D0">
            <w:rPr>
              <w:b/>
              <w:lang w:val="en-GB"/>
            </w:rPr>
            <w:t>[SOAPMtom]</w:t>
          </w:r>
          <w:r w:rsidR="001725A5" w:rsidRPr="003A06D0">
            <w:rPr>
              <w:color w:val="19D131"/>
              <w:lang w:val="en-GB"/>
            </w:rPr>
            <w:t>) to transmit documents.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DigestInfo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b-AttachmentReferenceType.di"/>
          <w:tag w:val="dsb-AttachmentReferenceType.DigestInfo"/>
          <w:id w:val="-384107469"/>
        </w:sdtPr>
        <w:sdtEndPr/>
        <w:sdtContent>
          <w:r w:rsidRPr="003A06D0">
            <w:rPr>
              <w:color w:val="19D131"/>
              <w:lang w:val="en-GB"/>
            </w:rPr>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rPr>
              <w:color w:val="19D131"/>
              <w:lang w:val="en-GB"/>
            </w:rPr>
            <w:t xml:space="preserve"> over the binary data in the octet stream and compare it against the supplied </w:t>
          </w:r>
          <w:r w:rsidRPr="003A06D0">
            <w:rPr>
              <w:rStyle w:val="Datatype"/>
              <w:lang w:val="en-GB"/>
            </w:rPr>
            <w:t>DigestValue</w:t>
          </w:r>
          <w:r w:rsidRPr="003A06D0">
            <w:rPr>
              <w:color w:val="19D131"/>
              <w:lang w:val="en-GB"/>
            </w:rPr>
            <w:t>. If the comparison fails</w:t>
          </w:r>
          <w:r w:rsidR="009A4727">
            <w:rPr>
              <w:color w:val="19D131"/>
              <w:lang w:val="en-GB"/>
            </w:rPr>
            <w:t>,</w:t>
          </w:r>
          <w:r w:rsidRPr="003A06D0">
            <w:rPr>
              <w:color w:val="19D131"/>
              <w:lang w:val="en-GB"/>
            </w:rPr>
            <w:t xml:space="preserve"> then a </w:t>
          </w:r>
          <w:r w:rsidRPr="003A06D0">
            <w:rPr>
              <w:rStyle w:val="Datatype"/>
              <w:lang w:val="en-GB"/>
            </w:rPr>
            <w:t>RequesterError</w:t>
          </w:r>
          <w:r w:rsidRPr="003A06D0">
            <w:rPr>
              <w:color w:val="19D131"/>
              <w:lang w:val="en-GB"/>
            </w:rPr>
            <w:t xml:space="preserve"> qualified by a </w:t>
          </w:r>
          <w:r w:rsidRPr="003A06D0">
            <w:rPr>
              <w:rStyle w:val="Datatype"/>
              <w:lang w:val="en-GB"/>
            </w:rPr>
            <w:t>GeneralError</w:t>
          </w:r>
          <w:r w:rsidRPr="003A06D0">
            <w:rPr>
              <w:color w:val="19D131"/>
              <w:lang w:val="en-GB"/>
            </w:rPr>
            <w:t xml:space="preserve"> and an appropriate message containing the </w:t>
          </w:r>
          <w:r w:rsidRPr="003A06D0">
            <w:rPr>
              <w:rStyle w:val="Datatype"/>
              <w:lang w:val="en-GB"/>
            </w:rPr>
            <w:t>AttRefURI</w:t>
          </w:r>
          <w:r w:rsidRPr="003A06D0">
            <w:rPr>
              <w:color w:val="19D131"/>
              <w:lang w:val="en-GB"/>
            </w:rPr>
            <w:t xml:space="preserve"> is returned.</w:t>
          </w:r>
        </w:sdtContent>
      </w:sdt>
    </w:p>
    <w:p w:rsidR="FFD550FF" w:rsidRDefault="00912C71" w:rsidP="009B32EC">
      <w:pPr>
        <w:pStyle w:val="Member"/>
      </w:pPr>
      <w:r>
        <w:t xml:space="preserve">The </w:t>
      </w:r>
      <w:r w:rsidRPr="35C1378D">
        <w:rPr>
          <w:rStyle w:val="Datatype"/>
        </w:rPr>
        <w:t>AttRefURI</w:t>
      </w:r>
      <w:r>
        <w:t xml:space="preserve"> element MUST contain one instance of a URI. </w:t>
      </w:r>
      <w:sdt>
        <w:sdtPr>
          <w:alias w:val="dsb-AttachmentReferenceType.attURI"/>
          <w:tag w:val="dsb-AttachmentReferenceType.AttRefURI"/>
          <w:id w:val="-1931268912"/>
        </w:sdtPr>
        <w:sdtEndPr/>
        <w:sdtContent>
          <w:r w:rsidRPr="003A06D0">
            <w:rPr>
              <w:color w:val="19D131"/>
              <w:lang w:val="en-GB"/>
            </w:rPr>
            <w:t xml:space="preserve">SOAP 1.2 attachment feature [SOAPAtt] states that any secondary part ("attachment") can be referenced by a URI of any URI scheme. </w:t>
          </w:r>
          <w:r w:rsidRPr="003A06D0">
            <w:rPr>
              <w:rStyle w:val="Datatype"/>
              <w:lang w:val="en-GB"/>
            </w:rPr>
            <w:t>AttRefURI</w:t>
          </w:r>
          <w:r w:rsidRPr="003A06D0">
            <w:rPr>
              <w:color w:val="19D131"/>
              <w:lang w:val="en-GB"/>
            </w:rPr>
            <w:t xml:space="preserve"> refers to such a secondary part ("attachment") and MUST resolve within the compound SOAP message. The default encapsulation mechanism is MIME as specified in the WS-I Attachments Profile [WS-I-</w:t>
          </w:r>
          <w:proofErr w:type="spellStart"/>
          <w:r w:rsidRPr="003A06D0">
            <w:rPr>
              <w:color w:val="19D131"/>
              <w:lang w:val="en-GB"/>
            </w:rPr>
            <w:t>Att</w:t>
          </w:r>
          <w:proofErr w:type="spellEnd"/>
          <w:r w:rsidRPr="003A06D0">
            <w:rPr>
              <w:color w:val="19D131"/>
              <w:lang w:val="en-GB"/>
            </w:rPr>
            <w:t xml:space="preserve">] (cf. </w:t>
          </w:r>
          <w:proofErr w:type="spellStart"/>
          <w:r w:rsidRPr="003A06D0">
            <w:rPr>
              <w:color w:val="19D131"/>
              <w:lang w:val="en-GB"/>
            </w:rPr>
            <w:t>swaRef</w:t>
          </w:r>
          <w:proofErr w:type="spellEnd"/>
          <w:r w:rsidRPr="003A06D0">
            <w:rPr>
              <w:color w:val="19D131"/>
              <w:lang w:val="en-GB"/>
            </w:rPr>
            <w:t>, http://www.ws-i.org/Profiles/AttachmentsProfile-1.0.html#Referencing_Attachments_from_the_SOAP_Envelope).</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b-AttachmentReferenceType.-nonNormative"/>
          <w:id w:val="2103833068"/>
          <w:showingPlcHdr/>
        </w:sdtPr>
        <w:sdtEndPr/>
        <w:sdtContent>
          <w:r w:rsidR="00912C71">
            <w:rPr>
              <w:color w:val="19D131"/>
            </w:rPr>
            <w:t>[component AttachmentReference non normative details]</w:t>
          </w:r>
        </w:sdtContent>
      </w:sdt>
    </w:p>
    <w:p w:rsidR="FFD550FF" w:rsidRDefault="00912C71" w:rsidP="002062A5">
      <w:pPr>
        <w:pStyle w:val="berschrift4"/>
      </w:pPr>
      <w:bookmarkStart w:id="279" w:name="_Toc632471"/>
      <w:r>
        <w:t>AttachmentReference – JSON Syntax</w:t>
      </w:r>
      <w:bookmarkEnd w:id="27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di"/>
                <w:tag w:val="dsb-AttachmentReferenceType.-jsonComment.DigestInfo"/>
                <w:id w:val="122687749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AttachmentReferenceType.attURI"/>
                <w:tag w:val="dsb-AttachmentReferenceType.-jsonComment.AttRefURI"/>
                <w:id w:val="-136858792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"dsb-AttachmentReferenceType"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"di"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"attURI"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"attURI"</w:t>
      </w:r>
      <w:r>
        <w:t>]</w:t>
      </w:r>
    </w:p>
    <w:p w:rsidR="FFD550FF" w:rsidRDefault="00912C71" w:rsidP="002062A5">
      <w:pPr>
        <w:pStyle w:val="Code"/>
        <w:spacing w:line="259" w:lineRule="auto"/>
      </w:pPr>
      <w:r>
        <w:t>}</w:t>
      </w:r>
    </w:p>
    <w:p w:rsidR="FFD550FF" w:rsidRDefault="0052671B" w:rsidP="00FD22AC">
      <w:sdt>
        <w:sdtPr>
          <w:tag w:val="dsb-AttachmentReferenceType.-jsonSchema"/>
          <w:id w:val="879365419"/>
          <w:showingPlcHdr/>
        </w:sdtPr>
        <w:sdtEndPr/>
        <w:sdtContent>
          <w:r w:rsidR="00912C71">
            <w:rPr>
              <w:color w:val="19D131"/>
            </w:rPr>
            <w:t>[component AttachmentReference JSON schema details]</w:t>
          </w:r>
        </w:sdtContent>
      </w:sdt>
    </w:p>
    <w:p w:rsidR="FFD550FF" w:rsidRDefault="00912C71" w:rsidP="002062A5">
      <w:pPr>
        <w:pStyle w:val="berschrift4"/>
      </w:pPr>
      <w:bookmarkStart w:id="280" w:name="_Toc632472"/>
      <w:r>
        <w:lastRenderedPageBreak/>
        <w:t>AttachmentReference – XML Syntax</w:t>
      </w:r>
      <w:bookmarkEnd w:id="280"/>
    </w:p>
    <w:p w:rsidR="FFD550FF" w:rsidRPr="5404FA76" w:rsidRDefault="00912C71" w:rsidP="002062A5">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DigestInfo</w:t>
      </w:r>
      <w:r>
        <w:rPr>
          <w:color w:val="943634" w:themeColor="accent2" w:themeShade="BF"/>
        </w:rPr>
        <w:t>" type="</w:t>
      </w:r>
      <w:proofErr w:type="spellStart"/>
      <w:r>
        <w:rPr>
          <w:color w:val="244061" w:themeColor="accent1" w:themeShade="80"/>
        </w:rPr>
        <w:t>dsb:DigestInfoType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sdt>
        <w:sdtPr>
          <w:tag w:val="dsb-AttachmentReferenceType.-xmlSchema"/>
          <w:id w:val="1792323978"/>
          <w:showingPlcHdr/>
        </w:sdtPr>
        <w:sdtEndPr/>
        <w:sdtContent>
          <w:r>
            <w:rPr>
              <w:color w:val="19D131"/>
            </w:rPr>
            <w:t>[component AttachmentReference XML schema details]</w:t>
          </w:r>
        </w:sdtContent>
      </w:sdt>
    </w:p>
    <w:p w:rsidR="FFD550FF" w:rsidRDefault="00912C71" w:rsidP="002062A5">
      <w:pPr>
        <w:pStyle w:val="berschrift3"/>
      </w:pPr>
      <w:bookmarkStart w:id="281" w:name="_RefComp2EB1F1FA"/>
      <w:bookmarkStart w:id="282" w:name="_Toc632473"/>
      <w:r>
        <w:t>Component Base64Data</w:t>
      </w:r>
      <w:bookmarkEnd w:id="281"/>
      <w:bookmarkEnd w:id="282"/>
    </w:p>
    <w:p w:rsidR="FFD550FF" w:rsidRDefault="0052671B" w:rsidP="00FD22AC">
      <w:sdt>
        <w:sdtPr>
          <w:tag w:val="dsb-Base64DataType.-normative"/>
          <w:id w:val="1850684057"/>
        </w:sdtPr>
        <w:sdtEndPr/>
        <w:sdtContent>
          <w:r w:rsidR="001725A5" w:rsidRPr="003A06D0">
            <w:rPr>
              <w:color w:val="19D131"/>
              <w:lang w:val="en-GB"/>
            </w:rPr>
            <w:t xml:space="preserve">The </w:t>
          </w:r>
          <w:r w:rsidR="001725A5" w:rsidRPr="003A06D0">
            <w:rPr>
              <w:rStyle w:val="Datatype"/>
              <w:lang w:val="en-GB"/>
            </w:rPr>
            <w:t>Base64Data</w:t>
          </w:r>
          <w:r w:rsidR="001725A5" w:rsidRPr="003A06D0">
            <w:rPr>
              <w:color w:val="19D131"/>
              <w:lang w:val="en-GB"/>
            </w:rP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001725A5" w:rsidRPr="003A06D0">
            <w:rPr>
              <w:rStyle w:val="Datatype"/>
              <w:lang w:val="en-GB"/>
            </w:rPr>
            <w:t>Value</w:t>
          </w:r>
          <w:r w:rsidR="001725A5" w:rsidRPr="003A06D0">
            <w:rPr>
              <w:color w:val="19D131"/>
              <w:lang w:val="en-GB"/>
            </w:rPr>
            <w:t xml:space="preserve"> or </w:t>
          </w:r>
          <w:r w:rsidR="001725A5" w:rsidRPr="003A06D0">
            <w:rPr>
              <w:rStyle w:val="Datatype"/>
              <w:lang w:val="en-GB"/>
            </w:rPr>
            <w:t>AttRefURI</w:t>
          </w:r>
          <w:r w:rsidR="001725A5" w:rsidRPr="003A06D0">
            <w:rPr>
              <w:color w:val="19D131"/>
              <w:lang w:val="en-GB"/>
            </w:rPr>
            <w:t>.</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Value</w:t>
      </w:r>
      <w:r>
        <w:t xml:space="preserve"> element, if present, MUST contain one instance of base64 encoded binary data. </w:t>
      </w:r>
      <w:sdt>
        <w:sdtPr>
          <w:alias w:val="dsb-Base64DataType.val"/>
          <w:tag w:val="dsb-Base64DataType.Value"/>
          <w:id w:val="1553349217"/>
        </w:sdtPr>
        <w:sdtEndPr/>
        <w:sdtContent>
          <w:r w:rsidRPr="003A06D0">
            <w:rPr>
              <w:color w:val="19D131"/>
              <w:lang w:val="en-GB"/>
            </w:rPr>
            <w:t>This element holds an instance of generic content. This could be a document to be signed, a signature, a schema or other data.</w:t>
          </w:r>
        </w:sdtContent>
      </w:sdt>
    </w:p>
    <w:p w:rsidR="FFD550FF" w:rsidRDefault="00912C71" w:rsidP="009B32EC">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sdt>
        <w:sdtPr>
          <w:alias w:val="dsb-Base64DataType.attRef"/>
          <w:tag w:val="dsb-Base64DataType.AttRef"/>
          <w:id w:val="-162850748"/>
        </w:sdtPr>
        <w:sdtEndPr/>
        <w:sdtContent>
          <w:r w:rsidRPr="003A06D0">
            <w:rPr>
              <w:color w:val="19D131"/>
              <w:lang w:val="en-GB"/>
            </w:rPr>
            <w:t>This element allows to reference content that is transferred in a non-inlined way. These mechanisms may take advantage of optimizations (e.g. optimized transfer encodings). The content of MAY be integrity-protected by a message digest.</w:t>
          </w:r>
        </w:sdtContent>
      </w:sdt>
    </w:p>
    <w:p w:rsidR="FFD550FF" w:rsidRDefault="00912C71" w:rsidP="009B32E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tag w:val="dsb-Base64DataType.Transforms"/>
          <w:id w:val="754555713"/>
        </w:sdtPr>
        <w:sdtEndPr/>
        <w:sdtContent>
          <w:r w:rsidR="00716D9A" w:rsidRPr="00716D9A">
            <w:rPr>
              <w:color w:val="19D131"/>
            </w:rPr>
            <w:t xml:space="preserve">This subcomponent can be used to specify additionally transformations of the </w:t>
          </w:r>
          <w:r w:rsidR="00716D9A">
            <w:rPr>
              <w:color w:val="19D131"/>
            </w:rPr>
            <w:t>data</w:t>
          </w:r>
          <w:r w:rsidR="00716D9A" w:rsidRPr="00716D9A">
            <w:rPr>
              <w:color w:val="19D131"/>
            </w:rPr>
            <w:t xml:space="preserve"> </w:t>
          </w:r>
          <w:r w:rsidR="00716D9A">
            <w:rPr>
              <w:color w:val="19D131"/>
            </w:rPr>
            <w:t xml:space="preserve">represented by this </w:t>
          </w:r>
          <w:r w:rsidR="00716D9A" w:rsidRPr="003A06D0">
            <w:rPr>
              <w:rStyle w:val="Datatype"/>
              <w:lang w:val="en-GB"/>
            </w:rPr>
            <w:t>Base64Data</w:t>
          </w:r>
          <w:r w:rsidR="00716D9A" w:rsidRPr="003A06D0">
            <w:rPr>
              <w:color w:val="19D131"/>
              <w:lang w:val="en-GB"/>
            </w:rPr>
            <w:t xml:space="preserve"> </w:t>
          </w:r>
          <w:r w:rsidR="00716D9A">
            <w:rPr>
              <w:color w:val="19D131"/>
            </w:rPr>
            <w:t>component (after base</w:t>
          </w:r>
          <w:r w:rsidR="00716D9A" w:rsidRPr="00716D9A">
            <w:rPr>
              <w:color w:val="19D131"/>
            </w:rPr>
            <w:t>64 decoding of the transport element</w:t>
          </w:r>
          <w:r w:rsidR="00716D9A">
            <w:rPr>
              <w:color w:val="19D131"/>
            </w:rPr>
            <w:t>, if necessary</w:t>
          </w:r>
          <w:r w:rsidR="00716D9A" w:rsidRPr="00716D9A">
            <w:rPr>
              <w:color w:val="19D131"/>
            </w:rPr>
            <w:t>). For example</w:t>
          </w:r>
          <w:r w:rsidR="009A4727">
            <w:rPr>
              <w:color w:val="19D131"/>
            </w:rPr>
            <w:t>,</w:t>
          </w:r>
          <w:r w:rsidR="00716D9A" w:rsidRPr="00716D9A">
            <w:rPr>
              <w:color w:val="19D131"/>
            </w:rPr>
            <w:t xml:space="preserve"> this may be a decryption step.</w:t>
          </w:r>
        </w:sdtContent>
      </w:sdt>
    </w:p>
    <w:p w:rsidR="FFD550FF" w:rsidRDefault="00912C71" w:rsidP="009B32EC">
      <w:pPr>
        <w:pStyle w:val="Member"/>
      </w:pPr>
      <w:r>
        <w:t xml:space="preserve">The OPTIONAL </w:t>
      </w:r>
      <w:r w:rsidRPr="35C1378D">
        <w:rPr>
          <w:rStyle w:val="Datatype"/>
        </w:rPr>
        <w:t>MimeType</w:t>
      </w:r>
      <w:r>
        <w:t xml:space="preserve"> element, if present, MUST contain one instance of a string. </w:t>
      </w:r>
      <w:sdt>
        <w:sdtPr>
          <w:alias w:val="dsb-Base64DataType.mimeType"/>
          <w:tag w:val="dsb-Base64DataType.MimeType"/>
          <w:id w:val="2039310774"/>
        </w:sdtPr>
        <w:sdtEndPr/>
        <w:sdtContent>
          <w:r w:rsidRPr="003A06D0">
            <w:rPr>
              <w:color w:val="19D131"/>
              <w:lang w:val="en-GB"/>
            </w:rPr>
            <w:t xml:space="preserve">This element is denoting the type of the arbitrary data in the value element or the referenced attachment. </w:t>
          </w:r>
        </w:sdtContent>
      </w:sdt>
    </w:p>
    <w:p w:rsidR="FFD550FF" w:rsidRDefault="00912C71" w:rsidP="009B32EC">
      <w:pPr>
        <w:pStyle w:val="Member"/>
      </w:pPr>
      <w:r>
        <w:t xml:space="preserve">The OPTIONAL </w:t>
      </w:r>
      <w:r w:rsidRPr="35C1378D">
        <w:rPr>
          <w:rStyle w:val="Datatype"/>
        </w:rPr>
        <w:t>Id</w:t>
      </w:r>
      <w:r>
        <w:t xml:space="preserve"> element, if present, MUST contain one instance of a unique identifier. </w:t>
      </w:r>
      <w:sdt>
        <w:sdtPr>
          <w:alias w:val="dsb-Base64DataType.ID"/>
          <w:tag w:val="dsb-Base64DataType.Id"/>
          <w:id w:val="-701247629"/>
        </w:sdtPr>
        <w:sdtEndPr/>
        <w:sdtContent>
          <w:r w:rsidRPr="003A06D0">
            <w:rPr>
              <w:color w:val="19D131"/>
              <w:lang w:val="en-GB"/>
            </w:rPr>
            <w:t>This identifier gives the binary data a unique label within a particular message. Using this identifier and the IdRef element it is possible to avoid redundant content.</w:t>
          </w:r>
        </w:sdtContent>
      </w:sdt>
    </w:p>
    <w:p w:rsidR="FFD550FF" w:rsidRDefault="00912C71" w:rsidP="009B32EC">
      <w:pPr>
        <w:pStyle w:val="Member"/>
      </w:pPr>
      <w:r>
        <w:t xml:space="preserve">The OPTIONAL </w:t>
      </w:r>
      <w:r w:rsidRPr="35C1378D">
        <w:rPr>
          <w:rStyle w:val="Datatype"/>
        </w:rPr>
        <w:t>IdRef</w:t>
      </w:r>
      <w:r>
        <w:t xml:space="preserve"> element, if present, MUST contain one instance of a unique identifier reference. </w:t>
      </w:r>
      <w:sdt>
        <w:sdtPr>
          <w:alias w:val="dsb-Base64DataType.idRef"/>
          <w:tag w:val="dsb-Base64DataType.IdRef"/>
          <w:id w:val="-508908775"/>
        </w:sdtPr>
        <w:sdtEndPr/>
        <w:sdtContent>
          <w:r w:rsidRPr="003A06D0">
            <w:rPr>
              <w:color w:val="19D131"/>
              <w:lang w:val="en-GB"/>
            </w:rPr>
            <w:t>This element identifies another binary data element within a particular message.</w:t>
          </w:r>
          <w:r w:rsidR="007C0E03">
            <w:rPr>
              <w:color w:val="19D131"/>
              <w:lang w:val="en-GB"/>
            </w:rPr>
            <w:t xml:space="preserve"> This enables the de-duplication of (possible big) data elements.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b-Base64DataType.-nonNormative"/>
          <w:id w:val="1118878279"/>
        </w:sdtPr>
        <w:sdtEndPr/>
        <w:sdtContent>
          <w:r w:rsidR="00912C71" w:rsidRPr="003A06D0">
            <w:rPr>
              <w:color w:val="19D131"/>
              <w:lang w:val="en-GB"/>
            </w:rPr>
            <w:t xml:space="preserve">There are different standards defined for handling and referencing an attachment. Maybe there will be more to come. </w:t>
          </w:r>
          <w:r w:rsidR="00602B81" w:rsidRPr="003A06D0">
            <w:rPr>
              <w:color w:val="19D131"/>
              <w:lang w:val="en-GB"/>
            </w:rPr>
            <w:t>Therefore,</w:t>
          </w:r>
          <w:r w:rsidR="00912C71" w:rsidRPr="003A06D0">
            <w:rPr>
              <w:color w:val="19D131"/>
              <w:lang w:val="en-GB"/>
            </w:rPr>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00912C71" w:rsidRPr="003A06D0">
            <w:rPr>
              <w:rStyle w:val="Datatype"/>
              <w:lang w:val="en-GB"/>
            </w:rPr>
            <w:t>AttachmentReference</w:t>
          </w:r>
          <w:r w:rsidR="00912C71" w:rsidRPr="003A06D0">
            <w:rPr>
              <w:color w:val="19D131"/>
              <w:lang w:val="en-GB"/>
            </w:rPr>
            <w:t xml:space="preserve">'s </w:t>
          </w:r>
          <w:r w:rsidR="00912C71" w:rsidRPr="003A06D0">
            <w:rPr>
              <w:rStyle w:val="Datatype"/>
              <w:lang w:val="en-GB"/>
            </w:rPr>
            <w:t>DigestInfo</w:t>
          </w:r>
          <w:r w:rsidR="00912C71" w:rsidRPr="003A06D0">
            <w:rPr>
              <w:color w:val="19D131"/>
              <w:lang w:val="en-GB"/>
            </w:rPr>
            <w:t>, which is calculated over the binary attachment data (not including the MIME headers).</w:t>
          </w:r>
          <w:r w:rsidR="008D40EE">
            <w:rPr>
              <w:color w:val="19D131"/>
              <w:lang w:val="en-GB"/>
            </w:rPr>
            <w:t xml:space="preserve"> </w:t>
          </w:r>
          <w:r w:rsidR="00912C71">
            <w:rPr>
              <w:color w:val="19D131"/>
              <w:lang w:val="en-GB"/>
            </w:rPr>
            <w:t xml:space="preserve">Implementers may choose to annotate the </w:t>
          </w:r>
          <w:r w:rsidR="00912C71" w:rsidRPr="00473B6C">
            <w:rPr>
              <w:rStyle w:val="Datatype"/>
            </w:rPr>
            <w:t>Value</w:t>
          </w:r>
          <w:r w:rsidR="00912C71">
            <w:rPr>
              <w:color w:val="19D131"/>
              <w:lang w:val="en-GB"/>
            </w:rPr>
            <w:t xml:space="preserve"> element to take advantage of the mechanism defined in MTOM </w:t>
          </w:r>
          <w:r w:rsidR="007212A8" w:rsidRPr="003A06D0">
            <w:rPr>
              <w:b/>
              <w:lang w:val="en-GB"/>
            </w:rPr>
            <w:t>[SOAPMtom]</w:t>
          </w:r>
          <w:r w:rsidR="007212A8" w:rsidRPr="003A06D0">
            <w:rPr>
              <w:lang w:val="en-GB"/>
            </w:rPr>
            <w:t xml:space="preserve"> </w:t>
          </w:r>
          <w:r w:rsidR="00912C71">
            <w:rPr>
              <w:color w:val="19D131"/>
              <w:lang w:val="en-GB"/>
            </w:rPr>
            <w:t xml:space="preserve">for SOAP calls. This obsoletes the use of the </w:t>
          </w:r>
          <w:r w:rsidR="00912C71" w:rsidRPr="35C1378D">
            <w:rPr>
              <w:rStyle w:val="Datatype"/>
            </w:rPr>
            <w:t>AttRef</w:t>
          </w:r>
          <w:r w:rsidR="00912C71">
            <w:rPr>
              <w:color w:val="19D131"/>
              <w:lang w:val="en-GB"/>
            </w:rPr>
            <w:t xml:space="preserve"> element. </w:t>
          </w:r>
        </w:sdtContent>
      </w:sdt>
    </w:p>
    <w:p w:rsidR="FFD550FF" w:rsidRDefault="00912C71" w:rsidP="002062A5">
      <w:pPr>
        <w:pStyle w:val="berschrift4"/>
      </w:pPr>
      <w:bookmarkStart w:id="283" w:name="_Toc632474"/>
      <w:r>
        <w:t>Base64Data – JSON Syntax</w:t>
      </w:r>
      <w:bookmarkEnd w:id="28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Base64DataType.val"/>
                <w:tag w:val="dsb-Base64DataType.-jsonComment.Value"/>
                <w:id w:val="-161528610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Base64DataType.attRef"/>
                <w:tag w:val="dsb-Base64DataType.-jsonComment.AttRef"/>
                <w:id w:val="-34655235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52671B"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rPr>
                  <w:rFonts w:ascii="Courier New" w:hAnsi="Courier New"/>
                </w:rPr>
                <w:tag w:val="dsb-Base64DataType.-jsonComment.Transforms"/>
                <w:id w:val="-601105964"/>
                <w:showingPlcHdr/>
              </w:sdtPr>
              <w:sdtEndPr>
                <w:rPr>
                  <w:rFonts w:ascii="Arial" w:hAnsi="Arial"/>
                </w:r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MimeType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Base64DataType.mimeType"/>
                <w:tag w:val="dsb-Base64DataType.-jsonComment.MimeType"/>
                <w:id w:val="2792958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Base64DataType.ID"/>
                <w:tag w:val="dsb-Base64DataType.-jsonComment.Id"/>
                <w:id w:val="104865163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IdRef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Base64DataType.idRef"/>
                <w:tag w:val="dsb-Base64DataType.-jsonComment.IdRef"/>
                <w:id w:val="199229678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"dsb-Base64DataType"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"attRef"</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"mimeType"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"idRef"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b-Base64DataType.-jsonSchema"/>
          <w:id w:val="990066000"/>
          <w:showingPlcHdr/>
        </w:sdtPr>
        <w:sdtEndPr/>
        <w:sdtContent>
          <w:r w:rsidR="00912C71">
            <w:rPr>
              <w:color w:val="19D131"/>
            </w:rPr>
            <w:t>[component Base64Data JSON schema details]</w:t>
          </w:r>
        </w:sdtContent>
      </w:sdt>
    </w:p>
    <w:p w:rsidR="FFD550FF" w:rsidRDefault="00912C71" w:rsidP="002062A5">
      <w:pPr>
        <w:pStyle w:val="berschrift4"/>
      </w:pPr>
      <w:bookmarkStart w:id="284" w:name="_Toc632475"/>
      <w:r>
        <w:t>Base64Data – XML Syntax</w:t>
      </w:r>
      <w:bookmarkEnd w:id="284"/>
    </w:p>
    <w:p w:rsidR="FFD550FF" w:rsidRPr="5404FA76" w:rsidRDefault="00912C71" w:rsidP="002062A5">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AttRef</w:t>
      </w:r>
      <w:r>
        <w:rPr>
          <w:color w:val="943634" w:themeColor="accent2" w:themeShade="BF"/>
        </w:rPr>
        <w:t>" type="</w:t>
      </w:r>
      <w:proofErr w:type="spellStart"/>
      <w:r>
        <w:rPr>
          <w:color w:val="244061" w:themeColor="accent1" w:themeShade="80"/>
        </w:rPr>
        <w:t>dsb:AttachmentReferenceType</w:t>
      </w:r>
      <w:proofErr w:type="spellEnd"/>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sdt>
        <w:sdtPr>
          <w:tag w:val="dsb-Base64DataType.-xmlSchema"/>
          <w:id w:val="-1945677134"/>
        </w:sdtPr>
        <w:sdtEndPr/>
        <w:sdtContent>
          <w:r w:rsidRPr="003A06D0">
            <w:rPr>
              <w:color w:val="19D131"/>
              <w:lang w:val="en-GB"/>
            </w:rPr>
            <w:t>The elements ‘Id’ and ‘IdRef’ have slightly different names (‘ID’ and ‘IDREF’) within XML syntax to match the XML schema standards for unique identifiers and their reference.</w:t>
          </w:r>
        </w:sdtContent>
      </w:sdt>
    </w:p>
    <w:p w:rsidR="FFD550FF" w:rsidRDefault="00912C71" w:rsidP="002062A5">
      <w:pPr>
        <w:pStyle w:val="berschrift3"/>
      </w:pPr>
      <w:bookmarkStart w:id="285" w:name="_RefComp69B8F57B"/>
      <w:bookmarkStart w:id="286" w:name="_Toc632476"/>
      <w:r>
        <w:lastRenderedPageBreak/>
        <w:t>Component SignaturePtr</w:t>
      </w:r>
      <w:bookmarkEnd w:id="285"/>
      <w:bookmarkEnd w:id="286"/>
    </w:p>
    <w:p w:rsidR="FFD550FF" w:rsidRDefault="0052671B" w:rsidP="00FD22AC">
      <w:sdt>
        <w:sdtPr>
          <w:tag w:val="dsb-SignaturePtrType.-normative"/>
          <w:id w:val="-1056316654"/>
        </w:sdtPr>
        <w:sdtEndPr/>
        <w:sdtContent>
          <w:r w:rsidR="006970AF" w:rsidRPr="006970AF">
            <w:rPr>
              <w:color w:val="19D131"/>
            </w:rPr>
            <w:t xml:space="preserve">The </w:t>
          </w:r>
          <w:r w:rsidR="006970AF" w:rsidRPr="006970AF">
            <w:rPr>
              <w:rStyle w:val="Datatype"/>
            </w:rPr>
            <w:t>SignaturePtr</w:t>
          </w:r>
          <w:r w:rsidR="006970AF" w:rsidRPr="006970AF">
            <w:rPr>
              <w:color w:val="19D131"/>
            </w:rPr>
            <w:t xml:space="preserve"> component is used to point to a signature in an input (for a verify request) or output (for a sign response) </w:t>
          </w:r>
          <w:r w:rsidR="006970AF">
            <w:rPr>
              <w:color w:val="19D131"/>
            </w:rPr>
            <w:t>data object. The</w:t>
          </w:r>
          <w:r w:rsidR="006970AF" w:rsidRPr="006970AF">
            <w:rPr>
              <w:color w:val="19D131"/>
            </w:rPr>
            <w:t xml:space="preserve"> </w:t>
          </w:r>
          <w:r w:rsidR="006970AF">
            <w:rPr>
              <w:color w:val="19D131"/>
            </w:rPr>
            <w:t>s</w:t>
          </w:r>
          <w:r w:rsidR="006970AF" w:rsidRPr="006970AF">
            <w:rPr>
              <w:color w:val="19D131"/>
            </w:rPr>
            <w:t xml:space="preserve">ignature </w:t>
          </w:r>
          <w:r w:rsidR="006970AF">
            <w:rPr>
              <w:color w:val="19D131"/>
            </w:rPr>
            <w:t>may be</w:t>
          </w:r>
          <w:r w:rsidR="006970AF" w:rsidRPr="006970AF">
            <w:rPr>
              <w:color w:val="19D131"/>
            </w:rPr>
            <w:t xml:space="preserve"> enveloped</w:t>
          </w:r>
          <w:r w:rsidR="006970AF">
            <w:rPr>
              <w:color w:val="19D131"/>
            </w:rPr>
            <w:t xml:space="preserve"> in a document</w:t>
          </w:r>
          <w:r w:rsidR="006970AF" w:rsidRPr="006970AF">
            <w:rPr>
              <w:color w:val="19D131"/>
            </w:rPr>
            <w:t>.</w:t>
          </w:r>
          <w:r w:rsidR="006970AF">
            <w:rPr>
              <w:color w:val="19D131"/>
            </w:rPr>
            <w:t xml:space="preserve"> There may be multiple signatures contained within a single object. The </w:t>
          </w:r>
          <w:r w:rsidR="006970AF" w:rsidRPr="006970AF">
            <w:rPr>
              <w:rStyle w:val="Datatype"/>
            </w:rPr>
            <w:t>XPath</w:t>
          </w:r>
          <w:r w:rsidR="006970AF">
            <w:rPr>
              <w:color w:val="19D131"/>
            </w:rPr>
            <w:t xml:space="preserve"> element will identify a specific instance.</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b-SignaturePtrType.nsDecl"/>
          <w:tag w:val="dsb-SignaturePtrType.NsPrefixMapping"/>
          <w:id w:val="-1515916588"/>
          <w:showingPlcHdr/>
        </w:sdtPr>
        <w:sdtEndPr/>
        <w:sdtContent>
          <w:r>
            <w:rPr>
              <w:color w:val="19D131"/>
            </w:rPr>
            <w:t>[sub component NsPrefixMapping details]</w:t>
          </w:r>
        </w:sdtContent>
      </w:sdt>
    </w:p>
    <w:p w:rsidR="FFD550FF" w:rsidRDefault="00912C71" w:rsidP="009B32EC">
      <w:pPr>
        <w:pStyle w:val="Member"/>
      </w:pPr>
      <w:r>
        <w:t xml:space="preserve">The </w:t>
      </w:r>
      <w:r w:rsidRPr="35C1378D">
        <w:rPr>
          <w:rStyle w:val="Datatype"/>
        </w:rPr>
        <w:t>WhichData</w:t>
      </w:r>
      <w:r>
        <w:t xml:space="preserve"> element MUST contain one instance of a unique identifier reference. </w:t>
      </w:r>
      <w:sdt>
        <w:sdtPr>
          <w:alias w:val="dsb-SignaturePtrType.whichData"/>
          <w:tag w:val="dsb-SignaturePtrType.WhichData"/>
          <w:id w:val="587282748"/>
        </w:sdtPr>
        <w:sdtEndPr/>
        <w:sdtContent>
          <w:r w:rsidRPr="006970AF">
            <w:rPr>
              <w:color w:val="19D131"/>
            </w:rPr>
            <w:t xml:space="preserve">This element identifies the </w:t>
          </w:r>
          <w:r w:rsidRPr="006970AF">
            <w:rPr>
              <w:rStyle w:val="Datatype"/>
            </w:rPr>
            <w:t>Base64Data</w:t>
          </w:r>
          <w:r>
            <w:rPr>
              <w:color w:val="19D131"/>
            </w:rPr>
            <w:t xml:space="preserve"> component</w:t>
          </w:r>
          <w:r w:rsidRPr="006970AF">
            <w:rPr>
              <w:color w:val="19D131"/>
            </w:rPr>
            <w:t xml:space="preserve"> holding the signature</w:t>
          </w:r>
          <w:r>
            <w:rPr>
              <w:color w:val="19D131"/>
            </w:rPr>
            <w:t xml:space="preserve"> or the enveloping document</w:t>
          </w:r>
          <w:r w:rsidRPr="006970AF">
            <w:rPr>
              <w:color w:val="19D131"/>
            </w:rPr>
            <w:t>.</w:t>
          </w:r>
        </w:sdtContent>
      </w:sdt>
    </w:p>
    <w:p w:rsidR="FFD550FF" w:rsidRDefault="00912C71" w:rsidP="009B32EC">
      <w:pPr>
        <w:pStyle w:val="Member"/>
      </w:pPr>
      <w:r>
        <w:t xml:space="preserve">The OPTIONAL </w:t>
      </w:r>
      <w:r w:rsidRPr="35C1378D">
        <w:rPr>
          <w:rStyle w:val="Datatype"/>
        </w:rPr>
        <w:t>XPath</w:t>
      </w:r>
      <w:r>
        <w:t xml:space="preserve"> element, if present, MUST contain one instance of a string. </w:t>
      </w:r>
      <w:sdt>
        <w:sdtPr>
          <w:alias w:val="dsb-SignaturePtrType.xPath"/>
          <w:tag w:val="dsb-SignaturePtrType.XPath"/>
          <w:id w:val="149029247"/>
        </w:sdtPr>
        <w:sdtEndPr/>
        <w:sdtContent>
          <w:r w:rsidRPr="006970AF">
            <w:rPr>
              <w:color w:val="19D131"/>
            </w:rPr>
            <w:t>This element identifies the signature element being pointed at within the selected d</w:t>
          </w:r>
          <w:r>
            <w:rPr>
              <w:color w:val="19D131"/>
            </w:rPr>
            <w:t>a</w:t>
          </w:r>
          <w:r w:rsidRPr="006970AF">
            <w:rPr>
              <w:color w:val="19D131"/>
            </w:rPr>
            <w:t>t</w:t>
          </w:r>
          <w:r>
            <w:rPr>
              <w:color w:val="19D131"/>
            </w:rPr>
            <w:t>a object</w:t>
          </w:r>
          <w:r w:rsidRPr="006970AF">
            <w:rPr>
              <w:color w:val="19D131"/>
            </w:rPr>
            <w:t xml:space="preserve">. </w:t>
          </w:r>
          <w:r>
            <w:rPr>
              <w:color w:val="19D131"/>
            </w:rPr>
            <w:t>Depending on the</w:t>
          </w:r>
          <w:r w:rsidR="00E21D05">
            <w:rPr>
              <w:color w:val="19D131"/>
            </w:rPr>
            <w:t xml:space="preserve"> syntax specified in the</w:t>
          </w:r>
          <w:r>
            <w:rPr>
              <w:color w:val="19D131"/>
            </w:rPr>
            <w:t xml:space="preserve"> </w:t>
          </w:r>
          <w:r w:rsidRPr="006970AF">
            <w:rPr>
              <w:rStyle w:val="Datatype"/>
            </w:rPr>
            <w:t>XPathQualifier</w:t>
          </w:r>
          <w:r>
            <w:rPr>
              <w:color w:val="19D131"/>
            </w:rPr>
            <w:t xml:space="preserve"> element </w:t>
          </w:r>
          <w:r w:rsidR="00E21D05">
            <w:rPr>
              <w:color w:val="19D131"/>
            </w:rPr>
            <w:t>t</w:t>
          </w:r>
          <w:r w:rsidRPr="006970AF">
            <w:rPr>
              <w:color w:val="19D131"/>
            </w:rPr>
            <w:t xml:space="preserve">he </w:t>
          </w:r>
          <w:r w:rsidRPr="00E21D05">
            <w:rPr>
              <w:rStyle w:val="Datatype"/>
            </w:rPr>
            <w:t>XPath</w:t>
          </w:r>
          <w:r w:rsidRPr="006970AF">
            <w:rPr>
              <w:color w:val="19D131"/>
            </w:rPr>
            <w:t xml:space="preserve"> expression is </w:t>
          </w:r>
          <w:r w:rsidR="00E21D05">
            <w:rPr>
              <w:color w:val="19D131"/>
            </w:rPr>
            <w:t>interpre</w:t>
          </w:r>
          <w:r w:rsidRPr="006970AF">
            <w:rPr>
              <w:color w:val="19D131"/>
            </w:rPr>
            <w:t>ted</w:t>
          </w:r>
          <w:r w:rsidR="00E21D05">
            <w:rPr>
              <w:color w:val="19D131"/>
            </w:rPr>
            <w:t xml:space="preserve">. In case of an </w:t>
          </w:r>
          <w:r w:rsidR="00E21D05" w:rsidRPr="00E21D05">
            <w:rPr>
              <w:rStyle w:val="Datatype"/>
            </w:rPr>
            <w:t>XML</w:t>
          </w:r>
          <w:r w:rsidR="001009D3">
            <w:rPr>
              <w:rStyle w:val="Datatype"/>
            </w:rPr>
            <w:t xml:space="preserve"> </w:t>
          </w:r>
          <w:r w:rsidR="00E21D05" w:rsidRPr="00E21D05">
            <w:rPr>
              <w:rStyle w:val="Datatype"/>
            </w:rPr>
            <w:t>XPath</w:t>
          </w:r>
          <w:r w:rsidR="00E21D05">
            <w:rPr>
              <w:color w:val="19D131"/>
            </w:rPr>
            <w:t xml:space="preserve"> the </w:t>
          </w:r>
          <w:r w:rsidR="00E21D05" w:rsidRPr="00E21D05">
            <w:rPr>
              <w:rStyle w:val="Datatype"/>
            </w:rPr>
            <w:t>XPath</w:t>
          </w:r>
          <w:r w:rsidR="00E21D05" w:rsidRPr="006970AF">
            <w:rPr>
              <w:color w:val="19D131"/>
            </w:rPr>
            <w:t xml:space="preserve"> expression is evaluated</w:t>
          </w:r>
          <w:r w:rsidRPr="006970AF">
            <w:rPr>
              <w:color w:val="19D131"/>
            </w:rPr>
            <w:t xml:space="preserve"> from the root node (see section 5.1 of [XPATH]) of the </w:t>
          </w:r>
          <w:r>
            <w:rPr>
              <w:color w:val="19D131"/>
            </w:rPr>
            <w:t xml:space="preserve">XML </w:t>
          </w:r>
          <w:r w:rsidRPr="006970AF">
            <w:rPr>
              <w:color w:val="19D131"/>
            </w:rPr>
            <w:t xml:space="preserve">document identified by </w:t>
          </w:r>
          <w:r w:rsidRPr="006970AF">
            <w:rPr>
              <w:rStyle w:val="Datatype"/>
            </w:rPr>
            <w:t>WhichData</w:t>
          </w:r>
          <w:r w:rsidRPr="006970AF">
            <w:rPr>
              <w:color w:val="19D131"/>
            </w:rPr>
            <w:t>. The context node for the XPath evaluation is the document’s DocumentElement (see section 2.1 Well-Formed XML Documents [XML]). Regarding namespace declarations for the expression necessary for evaluation see section 1 of [XPATH].</w:t>
          </w:r>
        </w:sdtContent>
      </w:sdt>
    </w:p>
    <w:p w:rsidR="FFD550FF" w:rsidRDefault="00912C71" w:rsidP="009B32EC">
      <w:pPr>
        <w:pStyle w:val="Member"/>
      </w:pPr>
      <w:r>
        <w:t xml:space="preserve">The OPTIONAL </w:t>
      </w:r>
      <w:r w:rsidRPr="35C1378D">
        <w:rPr>
          <w:rStyle w:val="Datatype"/>
        </w:rPr>
        <w:t>XPathQualifier</w:t>
      </w:r>
      <w:r>
        <w:t xml:space="preserve"> element, if present, MUST contain one instance of a URI. Its default value is '</w:t>
      </w:r>
      <w:r>
        <w:rPr>
          <w:color w:val="244061" w:themeColor="accent1" w:themeShade="80"/>
        </w:rPr>
        <w:t>http://www.w3.org/TR/2010/REC-xpath20-20101214/</w:t>
      </w:r>
      <w:r>
        <w:t xml:space="preserve">'. </w:t>
      </w:r>
      <w:sdt>
        <w:sdtPr>
          <w:alias w:val="dsb-SignaturePtrType.xPathQual"/>
          <w:tag w:val="dsb-SignaturePtrType.XPathQualifier"/>
          <w:id w:val="-1183501669"/>
        </w:sdtPr>
        <w:sdtEndPr/>
        <w:sdtContent>
          <w:r w:rsidR="004B7567">
            <w:rPr>
              <w:color w:val="19D131"/>
            </w:rPr>
            <w:t xml:space="preserve">The </w:t>
          </w:r>
          <w:r w:rsidR="004B7567" w:rsidRPr="004B7567">
            <w:rPr>
              <w:rStyle w:val="Datatype"/>
            </w:rPr>
            <w:t>XPathQualifier</w:t>
          </w:r>
          <w:r w:rsidR="004B7567" w:rsidRPr="004B7567">
            <w:rPr>
              <w:color w:val="19D131"/>
            </w:rPr>
            <w:t xml:space="preserve"> element MAY be used to specify the details of how the </w:t>
          </w:r>
          <w:r w:rsidR="004B7567" w:rsidRPr="004B7567">
            <w:rPr>
              <w:rStyle w:val="Datatype"/>
            </w:rPr>
            <w:t>XPath</w:t>
          </w:r>
          <w:r w:rsidR="004B7567" w:rsidRPr="004B7567">
            <w:rPr>
              <w:color w:val="19D131"/>
            </w:rPr>
            <w:t xml:space="preserve"> element is to be interpreted. If this element is missing, the default [XPATH-v2] is assumed. The present document explicitly specifies the following URIs and signature identification strategies: </w:t>
          </w:r>
          <w:r w:rsidR="004B7567">
            <w:rPr>
              <w:color w:val="19D131"/>
            </w:rPr>
            <w:br/>
            <w:t xml:space="preserve">- </w:t>
          </w:r>
          <w:r w:rsidR="004B7567" w:rsidRPr="004B7567">
            <w:rPr>
              <w:rStyle w:val="Hyperlink"/>
            </w:rPr>
            <w:t>http://www.w3.org/TR/1999/REC-xpath-19991116/</w:t>
          </w:r>
          <w:r w:rsidR="004B7567" w:rsidRPr="004B7567">
            <w:rPr>
              <w:color w:val="19D131"/>
            </w:rPr>
            <w:t xml:space="preserve"> - is applicable for XML-based data objects and specifies that the XPath element is to be interpreted according to [XPATH-v1].</w:t>
          </w:r>
          <w:r w:rsidR="004B7567">
            <w:rPr>
              <w:color w:val="19D131"/>
            </w:rPr>
            <w:br/>
            <w:t xml:space="preserve">- </w:t>
          </w:r>
          <w:hyperlink r:id="rId81" w:history="1">
            <w:r w:rsidR="004B7567" w:rsidRPr="00503C25">
              <w:rPr>
                <w:rStyle w:val="Hyperlink"/>
              </w:rPr>
              <w:t>http://www.w3.org/TR/2010/REC-xpath20-20101214/</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hAnsi="Courier New" w:cs="Courier New"/>
            </w:rPr>
            <w:t>XPath</w:t>
          </w:r>
          <w:r w:rsidR="004B7567">
            <w:rPr>
              <w:color w:val="19D131"/>
            </w:rPr>
            <w:t xml:space="preserve"> element is to be interpreted according to [</w:t>
          </w:r>
          <w:hyperlink r:id="rId82" w:history="1">
            <w:r w:rsidR="004B7567" w:rsidRPr="00311C7E">
              <w:rPr>
                <w:rStyle w:val="Hyperlink"/>
              </w:rPr>
              <w:t>XPATH-v2</w:t>
            </w:r>
          </w:hyperlink>
          <w:r w:rsidR="004B7567">
            <w:rPr>
              <w:color w:val="19D131"/>
            </w:rPr>
            <w:t>].</w:t>
          </w:r>
          <w:r w:rsidR="004B7567">
            <w:rPr>
              <w:color w:val="19D131"/>
            </w:rPr>
            <w:br/>
            <w:t xml:space="preserve">- </w:t>
          </w:r>
          <w:hyperlink r:id="rId83" w:history="1">
            <w:r w:rsidR="004B7567" w:rsidRPr="00503C25">
              <w:rPr>
                <w:rStyle w:val="Hyperlink"/>
              </w:rPr>
              <w:t>http://www.w3.org/TR/2014/REC-xpath-30-20140408/</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hAnsi="Courier New" w:cs="Courier New"/>
            </w:rPr>
            <w:t>XPath</w:t>
          </w:r>
          <w:r w:rsidR="004B7567">
            <w:rPr>
              <w:color w:val="19D131"/>
            </w:rPr>
            <w:t xml:space="preserve"> element is to be interpreted according to [</w:t>
          </w:r>
          <w:hyperlink r:id="rId84" w:history="1">
            <w:r w:rsidR="004B7567" w:rsidRPr="00311C7E">
              <w:rPr>
                <w:rStyle w:val="Hyperlink"/>
              </w:rPr>
              <w:t>XPATH-v3</w:t>
            </w:r>
          </w:hyperlink>
          <w:r w:rsidR="004B7567">
            <w:rPr>
              <w:color w:val="19D131"/>
            </w:rPr>
            <w:t>].</w:t>
          </w:r>
          <w:r w:rsidR="004B7567">
            <w:rPr>
              <w:color w:val="19D131"/>
            </w:rPr>
            <w:br/>
            <w:t xml:space="preserve">- </w:t>
          </w:r>
          <w:hyperlink r:id="rId85" w:history="1">
            <w:r w:rsidR="004B7567">
              <w:rPr>
                <w:rStyle w:val="Hyperlink"/>
              </w:rPr>
              <w:t>https://www.w3.org/TR/2017/REC-xpath-31-20170321/</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735035">
            <w:rPr>
              <w:rFonts w:ascii="Courier New" w:hAnsi="Courier New" w:cs="Courier New"/>
            </w:rPr>
            <w:t>XPath</w:t>
          </w:r>
          <w:r w:rsidR="004B7567">
            <w:rPr>
              <w:color w:val="19D131"/>
            </w:rPr>
            <w:t xml:space="preserve"> element is to be interpreted according to [</w:t>
          </w:r>
          <w:hyperlink r:id="rId86" w:history="1">
            <w:r w:rsidR="004B7567" w:rsidRPr="0067448A">
              <w:rPr>
                <w:rStyle w:val="Hyperlink"/>
              </w:rPr>
              <w:t>XPATH-v3</w:t>
            </w:r>
            <w:r w:rsidR="004B7567" w:rsidRPr="00311C7E">
              <w:rPr>
                <w:rStyle w:val="Hyperlink"/>
              </w:rPr>
              <w:t>.1</w:t>
            </w:r>
          </w:hyperlink>
          <w:r w:rsidR="004B7567">
            <w:rPr>
              <w:color w:val="19D131"/>
            </w:rPr>
            <w:t>].</w:t>
          </w:r>
          <w:r w:rsidR="004B7567">
            <w:rPr>
              <w:color w:val="19D131"/>
            </w:rPr>
            <w:br/>
            <w:t xml:space="preserve">- </w:t>
          </w:r>
          <w:r w:rsidR="004B7567" w:rsidRPr="00B924C6">
            <w:rPr>
              <w:rFonts w:ascii="Courier New" w:hAnsi="Courier New" w:cs="Courier New"/>
            </w:rPr>
            <w:t>urn:iso:std:iso:32000:-1</w:t>
          </w:r>
          <w:r w:rsidR="004B7567">
            <w:rPr>
              <w:rFonts w:ascii="Courier New" w:hAnsi="Courier New" w:cs="Courier New"/>
            </w:rPr>
            <w:t xml:space="preserve"> </w:t>
          </w:r>
          <w:r w:rsidR="004B7567">
            <w:rPr>
              <w:color w:val="19D131"/>
            </w:rPr>
            <w:t xml:space="preserve">- is applicable for PDF-based documents and specifies that the </w:t>
          </w:r>
          <w:r w:rsidR="004B7567" w:rsidRPr="00735035">
            <w:rPr>
              <w:rFonts w:ascii="Courier New" w:hAnsi="Courier New" w:cs="Courier New"/>
            </w:rPr>
            <w:t>XPath</w:t>
          </w:r>
          <w:r w:rsidR="004B7567">
            <w:rPr>
              <w:color w:val="19D131"/>
            </w:rPr>
            <w:t xml:space="preserve"> element is to be interpreted as field name of the signature directory (see [ISO 32000-1], Table 252), which identifies a given PDF-signature.</w:t>
          </w:r>
          <w:r w:rsidR="004B7567">
            <w:rPr>
              <w:color w:val="19D131"/>
            </w:rPr>
            <w:br/>
            <w:t xml:space="preserve">- </w:t>
          </w:r>
          <w:r w:rsidR="004B7567" w:rsidRPr="00B924C6">
            <w:rPr>
              <w:rFonts w:ascii="Courier New" w:hAnsi="Courier New" w:cs="Courier New"/>
            </w:rPr>
            <w:t>urn:iso:std:iso:14533:-4:clause:D</w:t>
          </w:r>
          <w:r w:rsidR="004B7567">
            <w:rPr>
              <w:color w:val="19D131"/>
            </w:rPr>
            <w:t xml:space="preserve"> - is applicable for other types of data objects and specifies that the </w:t>
          </w:r>
          <w:r w:rsidR="004B7567" w:rsidRPr="00B924C6">
            <w:rPr>
              <w:rFonts w:ascii="Courier New" w:hAnsi="Courier New" w:cs="Courier New"/>
            </w:rPr>
            <w:t>XPath</w:t>
          </w:r>
          <w:r w:rsidR="004B7567">
            <w:rPr>
              <w:color w:val="19D131"/>
            </w:rPr>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hAnsi="Courier New" w:cs="Courier New"/>
            </w:rPr>
            <w:t>SignerInfo</w:t>
          </w:r>
          <w:r w:rsidR="004B7567">
            <w:rPr>
              <w:color w:val="19D131"/>
            </w:rPr>
            <w:t xml:space="preserve">-structures within a CMS-based </w:t>
          </w:r>
          <w:r w:rsidR="004B7567" w:rsidRPr="00B924C6">
            <w:rPr>
              <w:rFonts w:ascii="Courier New" w:hAnsi="Courier New" w:cs="Courier New"/>
            </w:rPr>
            <w:t>SignedData</w:t>
          </w:r>
          <w:r w:rsidR="004B7567">
            <w:rPr>
              <w:color w:val="19D131"/>
            </w:rPr>
            <w:t xml:space="preserve"> container according to [</w:t>
          </w:r>
          <w:hyperlink r:id="rId87" w:history="1">
            <w:r w:rsidR="004B7567" w:rsidRPr="00486823">
              <w:rPr>
                <w:rStyle w:val="Hyperlink"/>
              </w:rPr>
              <w:t>RFC5652</w:t>
            </w:r>
          </w:hyperlink>
          <w:r w:rsidR="004B7567">
            <w:rPr>
              <w:color w:val="19D131"/>
            </w:rPr>
            <w:t xml:space="preserve">].   </w:t>
          </w:r>
          <w:r w:rsidR="004B7567">
            <w:rPr>
              <w:color w:val="19D131"/>
            </w:rPr>
            <w:br/>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b-SignaturePtrType.-nonNormative"/>
          <w:id w:val="-1162850610"/>
          <w:showingPlcHdr/>
        </w:sdtPr>
        <w:sdtEndPr/>
        <w:sdtContent>
          <w:r w:rsidR="00912C71">
            <w:rPr>
              <w:color w:val="19D131"/>
            </w:rPr>
            <w:t>[component SignaturePtr non normative details]</w:t>
          </w:r>
        </w:sdtContent>
      </w:sdt>
    </w:p>
    <w:p w:rsidR="FFD550FF" w:rsidRDefault="00912C71" w:rsidP="002062A5">
      <w:pPr>
        <w:pStyle w:val="berschrift4"/>
      </w:pPr>
      <w:bookmarkStart w:id="287" w:name="_Toc632477"/>
      <w:r>
        <w:t>SignaturePtr – JSON Syntax</w:t>
      </w:r>
      <w:bookmarkEnd w:id="28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SignaturePtrType.nsDecl"/>
                <w:tag w:val="dsb-SignaturePtrType.-jsonComment.NsPrefixMapping"/>
                <w:id w:val="-212607510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SignaturePtrType.whichData"/>
                <w:tag w:val="dsb-SignaturePtrType.-jsonComment.WhichData"/>
                <w:id w:val="73443831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SignaturePtrType.xPath"/>
                <w:tag w:val="dsb-SignaturePtrType.-jsonComment.XPath"/>
                <w:id w:val="-199656507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XPathQualifier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SignaturePtrType.xPathQual"/>
                <w:tag w:val="dsb-SignaturePtrType.-jsonComment.XPathQualifier"/>
                <w:id w:val="132887473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"dsb-SignaturePtrType"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w:t>
      </w:r>
      <w:proofErr w:type="spellStart"/>
      <w:r>
        <w:rPr>
          <w:color w:val="31849B" w:themeColor="accent5" w:themeShade="BF"/>
        </w:rPr>
        <w:t>xpathQualifier</w:t>
      </w:r>
      <w:proofErr w:type="spellEnd"/>
      <w:r>
        <w:rPr>
          <w:color w:val="31849B" w:themeColor="accent5" w:themeShade="BF"/>
        </w:rPr>
        <w: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"nsDecl"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"whichData"</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"xPathQual"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"whichData"</w:t>
      </w:r>
      <w:r>
        <w:t>]</w:t>
      </w:r>
    </w:p>
    <w:p w:rsidR="FFD550FF" w:rsidRDefault="00912C71" w:rsidP="002062A5">
      <w:pPr>
        <w:pStyle w:val="Code"/>
        <w:spacing w:line="259" w:lineRule="auto"/>
      </w:pPr>
      <w:r>
        <w:t>}</w:t>
      </w:r>
    </w:p>
    <w:p w:rsidR="FFD550FF" w:rsidRDefault="0052671B" w:rsidP="00FD22AC">
      <w:sdt>
        <w:sdtPr>
          <w:tag w:val="dsb-SignaturePtrType.-jsonSchema"/>
          <w:id w:val="581954088"/>
          <w:showingPlcHdr/>
        </w:sdtPr>
        <w:sdtEndPr/>
        <w:sdtContent>
          <w:r w:rsidR="00912C71">
            <w:rPr>
              <w:color w:val="19D131"/>
            </w:rPr>
            <w:t>[component SignaturePtr JSON schema details]</w:t>
          </w:r>
        </w:sdtContent>
      </w:sdt>
    </w:p>
    <w:p w:rsidR="FFD550FF" w:rsidRDefault="00912C71" w:rsidP="002062A5">
      <w:pPr>
        <w:pStyle w:val="berschrift4"/>
      </w:pPr>
      <w:bookmarkStart w:id="288" w:name="_Toc632478"/>
      <w:r>
        <w:t>SignaturePtr – XML Syntax</w:t>
      </w:r>
      <w:bookmarkEnd w:id="288"/>
    </w:p>
    <w:p w:rsidR="FFD550FF" w:rsidRPr="5404FA76" w:rsidRDefault="00912C71" w:rsidP="002062A5">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lastRenderedPageBreak/>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sdt>
        <w:sdtPr>
          <w:tag w:val="dsb-SignaturePtrType.-xmlSchema"/>
          <w:id w:val="1720091383"/>
          <w:showingPlcHdr/>
        </w:sdtPr>
        <w:sdtEndPr/>
        <w:sdtContent>
          <w:r>
            <w:rPr>
              <w:color w:val="19D131"/>
            </w:rPr>
            <w:t>[component SignaturePtr XML schema details]</w:t>
          </w:r>
        </w:sdtContent>
      </w:sdt>
    </w:p>
    <w:p w:rsidR="FFD550FF" w:rsidRDefault="00912C71" w:rsidP="002062A5">
      <w:pPr>
        <w:pStyle w:val="berschrift3"/>
      </w:pPr>
      <w:bookmarkStart w:id="289" w:name="_RefComp9481086E"/>
      <w:bookmarkStart w:id="290" w:name="_Toc632479"/>
      <w:r>
        <w:t>Component Result</w:t>
      </w:r>
      <w:bookmarkEnd w:id="289"/>
      <w:bookmarkEnd w:id="290"/>
    </w:p>
    <w:p w:rsidR="FFD550FF" w:rsidRDefault="0052671B" w:rsidP="00FD22AC">
      <w:sdt>
        <w:sdtPr>
          <w:tag w:val="dsb-ResultType.-normative"/>
          <w:id w:val="-1948847644"/>
        </w:sdtPr>
        <w:sdtEndPr/>
        <w:sdtContent>
          <w:r w:rsidR="001725A5" w:rsidRPr="003A06D0">
            <w:rPr>
              <w:color w:val="19D131"/>
              <w:lang w:val="en-GB"/>
            </w:rPr>
            <w:t xml:space="preserve">The </w:t>
          </w:r>
          <w:r w:rsidR="001725A5" w:rsidRPr="003A06D0">
            <w:rPr>
              <w:rStyle w:val="Datatype"/>
              <w:lang w:val="en-GB"/>
            </w:rPr>
            <w:t>Result</w:t>
          </w:r>
          <w:r w:rsidR="001725A5" w:rsidRPr="003A06D0">
            <w:rPr>
              <w:color w:val="19D131"/>
              <w:lang w:val="en-GB"/>
            </w:rPr>
            <w:t xml:space="preserve"> element is returned with every response message.</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ResultMajor</w:t>
      </w:r>
      <w:r>
        <w:t xml:space="preserve"> element MUST contain one instance of a URI. 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sdt>
        <w:sdtPr>
          <w:alias w:val="dsb-ResultType.maj"/>
          <w:tag w:val="dsb-ResultType.ResultMajor"/>
          <w:id w:val="532004837"/>
        </w:sdtPr>
        <w:sdtEndPr/>
        <w:sdtContent>
          <w:r w:rsidRPr="003A06D0">
            <w:rPr>
              <w:color w:val="19D131"/>
              <w:lang w:val="en-GB"/>
            </w:rPr>
            <w:t xml:space="preserve">The </w:t>
          </w:r>
          <w:r w:rsidRPr="003A06D0">
            <w:rPr>
              <w:rStyle w:val="Datatype"/>
              <w:lang w:val="en-GB"/>
            </w:rPr>
            <w:t>ResultMajor</w:t>
          </w:r>
          <w:r w:rsidRPr="003A06D0">
            <w:rPr>
              <w:color w:val="19D131"/>
              <w:lang w:val="en-GB"/>
            </w:rPr>
            <w:t xml:space="preserve"> element describes the most significant component of the result code. The set values MAY be extended.</w:t>
          </w:r>
        </w:sdtContent>
      </w:sdt>
    </w:p>
    <w:p w:rsidR="FFD550FF" w:rsidRDefault="00912C71" w:rsidP="009B32EC">
      <w:pPr>
        <w:pStyle w:val="Member"/>
      </w:pPr>
      <w:r>
        <w:t xml:space="preserve">The OPTIONAL </w:t>
      </w:r>
      <w:r w:rsidRPr="35C1378D">
        <w:rPr>
          <w:rStyle w:val="Datatype"/>
        </w:rPr>
        <w:t>ResultMinor</w:t>
      </w:r>
      <w:r>
        <w:t xml:space="preserve"> element, if present, MUST contain a URI. </w:t>
      </w:r>
      <w:sdt>
        <w:sdtPr>
          <w:alias w:val="dsb-ResultType.min"/>
          <w:tag w:val="dsb-ResultType.ResultMinor"/>
          <w:id w:val="189957212"/>
        </w:sdtPr>
        <w:sdtEndPr/>
        <w:sdtContent/>
      </w:sdt>
    </w:p>
    <w:p w:rsidR="FFD550FF" w:rsidRDefault="00912C71" w:rsidP="009B32EC">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b-ResultType.msg"/>
          <w:tag w:val="dsb-ResultType.ResultMessage"/>
          <w:id w:val="395169180"/>
        </w:sdtPr>
        <w:sdtEndPr/>
        <w:sdtContent>
          <w:r w:rsidRPr="003A06D0">
            <w:rPr>
              <w:color w:val="19D131"/>
              <w:lang w:val="en-GB"/>
            </w:rPr>
            <w:t>It represents a message which MAY be returned to an operator, logged by the client, used for debugging, etc.</w:t>
          </w:r>
        </w:sdtContent>
      </w:sdt>
    </w:p>
    <w:p w:rsidR="FFD550FF" w:rsidRDefault="00912C71" w:rsidP="009B32EC">
      <w:pPr>
        <w:pStyle w:val="Member"/>
      </w:pPr>
      <w:r>
        <w:t xml:space="preserve">The OPTIONAL </w:t>
      </w:r>
      <w:r w:rsidRPr="35C1378D">
        <w:rPr>
          <w:rStyle w:val="Datatype"/>
        </w:rPr>
        <w:t>ProblemReference</w:t>
      </w:r>
      <w:r>
        <w:t xml:space="preserve"> element, if present, MUST contain a string. </w:t>
      </w:r>
      <w:sdt>
        <w:sdtPr>
          <w:alias w:val="dsb-ResultType.pRef"/>
          <w:tag w:val="dsb-ResultType.ProblemReference"/>
          <w:id w:val="839579394"/>
        </w:sdtPr>
        <w:sdtEndPr/>
        <w:sdtContent>
          <w:r w:rsidRPr="003A06D0">
            <w:rPr>
              <w:color w:val="19D131"/>
              <w:lang w:val="en-GB"/>
            </w:rPr>
            <w:t xml:space="preserve">In the case of processing </w:t>
          </w:r>
          <w:r w:rsidR="00602B81" w:rsidRPr="003A06D0">
            <w:rPr>
              <w:color w:val="19D131"/>
              <w:lang w:val="en-GB"/>
            </w:rPr>
            <w:t>problems,</w:t>
          </w:r>
          <w:r w:rsidRPr="003A06D0">
            <w:rPr>
              <w:color w:val="19D131"/>
              <w:lang w:val="en-GB"/>
            </w:rPr>
            <w:t xml:space="preserve">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b-ResultType.-nonNormative"/>
          <w:id w:val="1679383879"/>
          <w:showingPlcHdr/>
        </w:sdtPr>
        <w:sdtEndPr/>
        <w:sdtContent>
          <w:r w:rsidR="00912C71">
            <w:rPr>
              <w:color w:val="19D131"/>
            </w:rPr>
            <w:t>[component Result non normative details]</w:t>
          </w:r>
        </w:sdtContent>
      </w:sdt>
    </w:p>
    <w:p w:rsidR="FFD550FF" w:rsidRDefault="00912C71" w:rsidP="002062A5">
      <w:pPr>
        <w:pStyle w:val="berschrift4"/>
      </w:pPr>
      <w:bookmarkStart w:id="291" w:name="_Toc632480"/>
      <w:r>
        <w:t>Result – JSON Syntax</w:t>
      </w:r>
      <w:bookmarkEnd w:id="29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38"/>
        <w:gridCol w:w="3065"/>
        <w:gridCol w:w="294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ResultMajor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ResultType.maj"/>
                <w:tag w:val="dsb-ResultType.-jsonComment.ResultMajor"/>
                <w:id w:val="-124310588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ResultMinor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ResultType.min"/>
                <w:tag w:val="dsb-ResultType.-jsonComment.ResultMinor"/>
                <w:id w:val="-47862248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ResultMessage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ResultType.msg"/>
                <w:tag w:val="dsb-ResultType.-jsonComment.ResultMessage"/>
                <w:id w:val="132346812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ProblemReference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ResultType.pRef"/>
                <w:tag w:val="dsb-ResultType.-jsonComment.ProblemReference"/>
                <w:id w:val="19759734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lastRenderedPageBreak/>
        <w:t>"dsb-ResultType"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"maj"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"enum"</w:t>
      </w:r>
      <w:r>
        <w:t>: [</w:t>
      </w:r>
      <w:r>
        <w:rPr>
          <w:color w:val="244061" w:themeColor="accent1" w:themeShade="80"/>
        </w:rPr>
        <w:t>"</w:t>
      </w:r>
      <w:proofErr w:type="gramStart"/>
      <w:r>
        <w:rPr>
          <w:color w:val="244061" w:themeColor="accent1" w:themeShade="80"/>
        </w:rPr>
        <w:t>urn:oasis</w:t>
      </w:r>
      <w:proofErr w:type="gramEnd"/>
      <w:r>
        <w:rPr>
          <w:color w:val="244061" w:themeColor="accent1" w:themeShade="80"/>
        </w:rPr>
        <w:t>:names:tc:dss:1.0:resultmajor:Success", "urn:oasis:names:tc:dss:1.0:resultmajor:RequesterError", "urn:oasis:names:tc:dss:1.0:resultmajor:ResponderError", "urn:oasis:names:tc:dss:1.0:resultmajor:InsufficientInformation", "urn:oasis:names:tc:dss:1.0:profiles:asynchronousprocessing:resultmajor:Pending"</w:t>
      </w:r>
      <w:r>
        <w:t>]</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"msg"</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"maj"</w:t>
      </w:r>
      <w:r>
        <w:t>]</w:t>
      </w:r>
    </w:p>
    <w:p w:rsidR="FFD550FF" w:rsidRDefault="00912C71" w:rsidP="002062A5">
      <w:pPr>
        <w:pStyle w:val="Code"/>
        <w:spacing w:line="259" w:lineRule="auto"/>
      </w:pPr>
      <w:r>
        <w:t>}</w:t>
      </w:r>
    </w:p>
    <w:p w:rsidR="FFD550FF" w:rsidRDefault="0052671B" w:rsidP="00FD22AC">
      <w:sdt>
        <w:sdtPr>
          <w:tag w:val="dsb-ResultType.-jsonSchema"/>
          <w:id w:val="78724365"/>
          <w:showingPlcHdr/>
        </w:sdtPr>
        <w:sdtEndPr/>
        <w:sdtContent>
          <w:r w:rsidR="00912C71">
            <w:rPr>
              <w:color w:val="19D131"/>
            </w:rPr>
            <w:t>[component Result JSON schema details]</w:t>
          </w:r>
        </w:sdtContent>
      </w:sdt>
    </w:p>
    <w:p w:rsidR="FFD550FF" w:rsidRDefault="00912C71" w:rsidP="002062A5">
      <w:pPr>
        <w:pStyle w:val="berschrift4"/>
      </w:pPr>
      <w:bookmarkStart w:id="292" w:name="_Toc632481"/>
      <w:r>
        <w:t>Result – XML Syntax</w:t>
      </w:r>
      <w:bookmarkEnd w:id="292"/>
    </w:p>
    <w:p w:rsidR="FFD550FF" w:rsidRPr="5404FA76" w:rsidRDefault="00912C71" w:rsidP="002062A5">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xs:restriction</w:t>
      </w:r>
      <w:proofErr w:type="gramEnd"/>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xs:restriction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sdt>
        <w:sdtPr>
          <w:tag w:val="dsb-ResultType.-xmlSchema"/>
          <w:id w:val="1584343548"/>
          <w:showingPlcHdr/>
        </w:sdtPr>
        <w:sdtEndPr/>
        <w:sdtContent>
          <w:r>
            <w:rPr>
              <w:color w:val="19D131"/>
            </w:rPr>
            <w:t>[component Result XML schema details]</w:t>
          </w:r>
        </w:sdtContent>
      </w:sdt>
    </w:p>
    <w:p w:rsidR="FFD550FF" w:rsidRDefault="00912C71" w:rsidP="002062A5">
      <w:pPr>
        <w:pStyle w:val="berschrift3"/>
      </w:pPr>
      <w:bookmarkStart w:id="293" w:name="_RefCompD7570695"/>
      <w:bookmarkStart w:id="294" w:name="_Toc632482"/>
      <w:r>
        <w:lastRenderedPageBreak/>
        <w:t>Component OptionalInputs</w:t>
      </w:r>
      <w:bookmarkEnd w:id="293"/>
      <w:bookmarkEnd w:id="294"/>
    </w:p>
    <w:p w:rsidR="FFD550FF" w:rsidRDefault="0052671B" w:rsidP="00FD22AC">
      <w:sdt>
        <w:sdtPr>
          <w:tag w:val="dsb-OptionalInputsType.-normative"/>
          <w:id w:val="-281033968"/>
          <w:showingPlcHdr/>
        </w:sdtPr>
        <w:sdtEndPr/>
        <w:sdtContent>
          <w:r w:rsidR="00912C71">
            <w:rPr>
              <w:color w:val="19D131"/>
            </w:rPr>
            <w:t>[component OptionalInputs normative details]</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ServicePolicy</w:t>
      </w:r>
      <w:r>
        <w:t xml:space="preserve"> element, if present, MAY occur zero or more times containing a URI. </w:t>
      </w:r>
      <w:sdt>
        <w:sdtPr>
          <w:alias w:val="dsb-OptionalInputsType.policy"/>
          <w:tag w:val="dsb-OptionalInputsType.ServicePolicy"/>
          <w:id w:val="-1444227925"/>
        </w:sdtPr>
        <w:sdtEndPr/>
        <w:sdtContent>
          <w:r w:rsidRPr="003A06D0">
            <w:rPr>
              <w:color w:val="19D131"/>
              <w:lang w:val="en-GB"/>
            </w:rPr>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rPr>
              <w:color w:val="19D131"/>
              <w:lang w:val="en-GB"/>
            </w:rPr>
            <w:t xml:space="preserve"> element. The </w:t>
          </w:r>
          <w:r w:rsidRPr="003A06D0">
            <w:rPr>
              <w:rStyle w:val="Datatype"/>
              <w:lang w:val="en-GB"/>
            </w:rPr>
            <w:t>ServicePolicy</w:t>
          </w:r>
          <w:r w:rsidRPr="003A06D0">
            <w:rPr>
              <w:color w:val="19D131"/>
              <w:lang w:val="en-GB"/>
            </w:rPr>
            <w:t xml:space="preserve"> element may be used to select a specific policy if a service supports multiple policies for a specific profile, or as a sanity-check to make sure the server implements the policy the client expects.</w:t>
          </w:r>
        </w:sdtContent>
      </w:sdt>
    </w:p>
    <w:p w:rsidR="FFD550FF" w:rsidRDefault="00912C71" w:rsidP="009B32EC">
      <w:pPr>
        <w:pStyle w:val="Member"/>
      </w:pPr>
      <w:r>
        <w:t xml:space="preserve">The OPTIONAL </w:t>
      </w:r>
      <w:r w:rsidRPr="35C1378D">
        <w:rPr>
          <w:rStyle w:val="Datatype"/>
        </w:rPr>
        <w:t>Language</w:t>
      </w:r>
      <w:r>
        <w:t xml:space="preserve"> element, if present, MUST contain a ISO language descriptor. </w:t>
      </w:r>
      <w:sdt>
        <w:sdtPr>
          <w:alias w:val="dsb-OptionalInputsType.lang"/>
          <w:tag w:val="dsb-OptionalInputsType.Language"/>
          <w:id w:val="-63103657"/>
        </w:sdtPr>
        <w:sdtEndPr/>
        <w:sdtContent>
          <w:r w:rsidRPr="003A06D0">
            <w:rPr>
              <w:color w:val="19D131"/>
              <w:lang w:val="en-GB"/>
            </w:rPr>
            <w:t xml:space="preserve">The Language element indicates which language the client would like to receive </w:t>
          </w:r>
          <w:r w:rsidRPr="003A06D0">
            <w:rPr>
              <w:rStyle w:val="Datatype"/>
              <w:lang w:val="en-GB"/>
            </w:rPr>
            <w:t>InternationalString</w:t>
          </w:r>
          <w:r w:rsidRPr="003A06D0">
            <w:rPr>
              <w:color w:val="19D131"/>
              <w:lang w:val="en-GB"/>
            </w:rPr>
            <w:t xml:space="preserve"> values in. The server should return appropriately localized strings, if possible.</w:t>
          </w:r>
        </w:sdtContent>
      </w:sdt>
    </w:p>
    <w:p w:rsidR="FFD550FF" w:rsidRDefault="00912C71" w:rsidP="009B32EC">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InputsType.other"/>
          <w:tag w:val="dsb-OptionalInputsType.Other"/>
          <w:id w:val="-425421593"/>
        </w:sdtPr>
        <w:sdtEndPr/>
        <w:sdtContent>
          <w:r w:rsidRPr="003A06D0">
            <w:rPr>
              <w:color w:val="19D131"/>
              <w:lang w:val="en-GB"/>
            </w:rPr>
            <w:t>The element</w:t>
          </w:r>
          <w:r w:rsidRPr="003A06D0">
            <w:rPr>
              <w:rStyle w:val="Datatype"/>
              <w:lang w:val="en-GB"/>
            </w:rPr>
            <w:t xml:space="preserve"> Other</w:t>
          </w:r>
          <w:r w:rsidRPr="003A06D0">
            <w:rPr>
              <w:color w:val="19D131"/>
              <w:lang w:val="en-GB"/>
            </w:rPr>
            <w:t xml:space="preserve"> may contain arbitrary content that may be specified in a profile and can be used to extend the Protocol.</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b-OptionalInputsType.-nonNormative"/>
          <w:id w:val="-992105411"/>
          <w:showingPlcHdr/>
        </w:sdtPr>
        <w:sdtEndPr/>
        <w:sdtContent>
          <w:r w:rsidR="00912C71">
            <w:rPr>
              <w:color w:val="19D131"/>
            </w:rPr>
            <w:t>[component OptionalInputs non normative details]</w:t>
          </w:r>
        </w:sdtContent>
      </w:sdt>
    </w:p>
    <w:p w:rsidR="FFD550FF" w:rsidRDefault="00912C71" w:rsidP="002062A5">
      <w:pPr>
        <w:pStyle w:val="berschrift4"/>
      </w:pPr>
      <w:bookmarkStart w:id="295" w:name="_Toc632483"/>
      <w:r>
        <w:t>OptionalInputs – JSON Syntax</w:t>
      </w:r>
      <w:bookmarkEnd w:id="295"/>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rsidR="FFD550FF" w:rsidRDefault="0052671B" w:rsidP="00FD22AC">
      <w:sdt>
        <w:sdtPr>
          <w:tag w:val="dsb-OptionalInputsType.-jsonSchema"/>
          <w:id w:val="63308379"/>
          <w:showingPlcHdr/>
        </w:sdtPr>
        <w:sdtEndPr/>
        <w:sdtContent>
          <w:r w:rsidR="00912C71">
            <w:rPr>
              <w:color w:val="19D131"/>
            </w:rPr>
            <w:t>[component OptionalInputs JSON schema details]</w:t>
          </w:r>
        </w:sdtContent>
      </w:sdt>
    </w:p>
    <w:p w:rsidR="FFD550FF" w:rsidRDefault="00912C71" w:rsidP="002062A5">
      <w:pPr>
        <w:pStyle w:val="berschrift4"/>
      </w:pPr>
      <w:bookmarkStart w:id="296" w:name="_Toc632484"/>
      <w:r>
        <w:t>OptionalInputs – XML Syntax</w:t>
      </w:r>
      <w:bookmarkEnd w:id="296"/>
    </w:p>
    <w:p w:rsidR="FFD550FF" w:rsidRPr="5404FA76" w:rsidRDefault="00912C71" w:rsidP="002062A5">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Language</w:t>
      </w:r>
      <w:r>
        <w:rPr>
          <w:color w:val="943634" w:themeColor="accent2" w:themeShade="BF"/>
        </w:rPr>
        <w:t>" type="</w:t>
      </w:r>
      <w:proofErr w:type="spellStart"/>
      <w:r>
        <w:rPr>
          <w:color w:val="244061" w:themeColor="accent1" w:themeShade="80"/>
        </w:rPr>
        <w:t>xs:language</w:t>
      </w:r>
      <w:proofErr w:type="spellEnd"/>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sdt>
        <w:sdtPr>
          <w:tag w:val="dsb-OptionalInputsType.-xmlSchema"/>
          <w:id w:val="-1353181670"/>
          <w:showingPlcHdr/>
        </w:sdtPr>
        <w:sdtEndPr/>
        <w:sdtContent>
          <w:r>
            <w:rPr>
              <w:color w:val="19D131"/>
            </w:rPr>
            <w:t>[component OptionalInputs XML schema details]</w:t>
          </w:r>
        </w:sdtContent>
      </w:sdt>
    </w:p>
    <w:p w:rsidR="FFD550FF" w:rsidRDefault="00912C71" w:rsidP="002062A5">
      <w:pPr>
        <w:pStyle w:val="berschrift3"/>
      </w:pPr>
      <w:bookmarkStart w:id="297" w:name="_RefComp8DCB9802"/>
      <w:bookmarkStart w:id="298" w:name="_Toc632485"/>
      <w:r>
        <w:t>Component OptionalOutputs</w:t>
      </w:r>
      <w:bookmarkEnd w:id="297"/>
      <w:bookmarkEnd w:id="298"/>
    </w:p>
    <w:p w:rsidR="FFD550FF" w:rsidRDefault="0052671B" w:rsidP="00FD22AC">
      <w:sdt>
        <w:sdtPr>
          <w:tag w:val="dsb-OptionalOutputsType.-normative"/>
          <w:id w:val="1099840620"/>
          <w:showingPlcHdr/>
        </w:sdtPr>
        <w:sdtEndPr/>
        <w:sdtContent>
          <w:r w:rsidR="00912C71">
            <w:rPr>
              <w:color w:val="19D131"/>
            </w:rPr>
            <w:t>[component OptionalOutputs normative details]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AppliedPolicy</w:t>
      </w:r>
      <w:r>
        <w:t xml:space="preserve"> element, if present, MAY occur zero or more times containing a URI. </w:t>
      </w:r>
      <w:sdt>
        <w:sdtPr>
          <w:alias w:val="dsb-OptionalOutputsType.policy"/>
          <w:tag w:val="dsb-OptionalOutputsType.AppliedPolicy"/>
          <w:id w:val="1190713847"/>
        </w:sdtPr>
        <w:sdtEndPr/>
        <w:sdtContent>
          <w:r w:rsidRPr="003A06D0">
            <w:rPr>
              <w:color w:val="19D131"/>
              <w:lang w:val="en-GB"/>
            </w:rPr>
            <w:t>This element lists the set of DSS policies used by the server.</w:t>
          </w:r>
        </w:sdtContent>
      </w:sdt>
    </w:p>
    <w:p w:rsidR="FFD550FF" w:rsidRDefault="00912C71" w:rsidP="009B32EC">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OutputsType.other"/>
          <w:tag w:val="dsb-OptionalOutputsType.Other"/>
          <w:id w:val="978661112"/>
        </w:sdtPr>
        <w:sdtEndPr/>
        <w:sdtContent>
          <w:r w:rsidRPr="003A06D0">
            <w:rPr>
              <w:color w:val="19D131"/>
              <w:lang w:val="en-GB"/>
            </w:rPr>
            <w:t>Other may contain arbitrary content that may be specified in a profile and can be used to extend the Protocol.</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b-OptionalOutputsType.-nonNormative"/>
          <w:id w:val="1114634555"/>
          <w:showingPlcHdr/>
        </w:sdtPr>
        <w:sdtEndPr/>
        <w:sdtContent>
          <w:r w:rsidR="00912C71">
            <w:rPr>
              <w:color w:val="19D131"/>
            </w:rPr>
            <w:t>[component OptionalOutputs non normative details]</w:t>
          </w:r>
        </w:sdtContent>
      </w:sdt>
    </w:p>
    <w:p w:rsidR="FFD550FF" w:rsidRDefault="00912C71" w:rsidP="002062A5">
      <w:pPr>
        <w:pStyle w:val="berschrift4"/>
      </w:pPr>
      <w:bookmarkStart w:id="299" w:name="_Toc632486"/>
      <w:r>
        <w:t>OptionalOutputs – JSON Syntax</w:t>
      </w:r>
      <w:bookmarkEnd w:id="299"/>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rsidR="FFD550FF" w:rsidRDefault="0052671B" w:rsidP="00FD22AC">
      <w:sdt>
        <w:sdtPr>
          <w:tag w:val="dsb-OptionalOutputsType.-jsonSchema"/>
          <w:id w:val="-1247187825"/>
          <w:showingPlcHdr/>
        </w:sdtPr>
        <w:sdtEndPr/>
        <w:sdtContent>
          <w:r w:rsidR="00912C71">
            <w:rPr>
              <w:color w:val="19D131"/>
            </w:rPr>
            <w:t>[component OptionalOutputs JSON schema details]</w:t>
          </w:r>
        </w:sdtContent>
      </w:sdt>
    </w:p>
    <w:p w:rsidR="FFD550FF" w:rsidRDefault="00912C71" w:rsidP="002062A5">
      <w:pPr>
        <w:pStyle w:val="berschrift4"/>
      </w:pPr>
      <w:bookmarkStart w:id="300" w:name="_Toc632487"/>
      <w:r>
        <w:t>OptionalOutputs – XML Syntax</w:t>
      </w:r>
      <w:bookmarkEnd w:id="300"/>
    </w:p>
    <w:p w:rsidR="FFD550FF" w:rsidRPr="5404FA76" w:rsidRDefault="00912C71" w:rsidP="002062A5">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sdt>
        <w:sdtPr>
          <w:tag w:val="dsb-OptionalOutputsType.-xmlSchema"/>
          <w:id w:val="183258504"/>
          <w:showingPlcHdr/>
        </w:sdtPr>
        <w:sdtEndPr/>
        <w:sdtContent>
          <w:r>
            <w:rPr>
              <w:color w:val="19D131"/>
            </w:rPr>
            <w:t>[component OptionalOutputs XML schema details]</w:t>
          </w:r>
        </w:sdtContent>
      </w:sdt>
    </w:p>
    <w:p w:rsidR="FFD550FF" w:rsidRDefault="00912C71" w:rsidP="002062A5">
      <w:pPr>
        <w:pStyle w:val="berschrift3"/>
      </w:pPr>
      <w:bookmarkStart w:id="301" w:name="_RefComp82EE85A6"/>
      <w:bookmarkStart w:id="302" w:name="_Toc632488"/>
      <w:r>
        <w:t>Component RequestBase</w:t>
      </w:r>
      <w:bookmarkEnd w:id="301"/>
      <w:bookmarkEnd w:id="302"/>
    </w:p>
    <w:p w:rsidR="FFD550FF" w:rsidRDefault="0052671B" w:rsidP="00FD22AC">
      <w:sdt>
        <w:sdtPr>
          <w:tag w:val="dsb-RequestBaseType.-normative"/>
          <w:id w:val="-147729534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RequestBase</w:t>
          </w:r>
          <w:r w:rsidR="001725A5" w:rsidRPr="003A06D0">
            <w:rPr>
              <w:color w:val="19D131"/>
              <w:lang w:val="en-GB"/>
            </w:rPr>
            <w:t xml:space="preserve"> component is the base structure for request elements defined by the core protocol or profiles.</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Profile</w:t>
      </w:r>
      <w:r>
        <w:t xml:space="preserve"> element, if present, MAY occur zero or more times containing a URI. </w:t>
      </w:r>
      <w:sdt>
        <w:sdtPr>
          <w:alias w:val="dsb-RequestBaseType.profile"/>
          <w:tag w:val="dsb-RequestBaseType.Profile"/>
          <w:id w:val="2130584101"/>
        </w:sdtPr>
        <w:sdtEndPr/>
        <w:sdtContent>
          <w:r w:rsidRPr="003A06D0">
            <w:rPr>
              <w:color w:val="19D131"/>
              <w:lang w:val="en-GB"/>
            </w:rPr>
            <w:t>This element indicates a set of DSS profiles. It is used by the client to select profiles the server supports.</w:t>
          </w:r>
        </w:sdtContent>
      </w:sdt>
    </w:p>
    <w:p w:rsidR="FFD550FF" w:rsidRDefault="00912C71" w:rsidP="009B32EC">
      <w:pPr>
        <w:pStyle w:val="Member"/>
      </w:pPr>
      <w:r>
        <w:t xml:space="preserve">The OPTIONAL </w:t>
      </w:r>
      <w:r w:rsidRPr="35C1378D">
        <w:rPr>
          <w:rStyle w:val="Datatype"/>
        </w:rPr>
        <w:t>RequestID</w:t>
      </w:r>
      <w:r>
        <w:t xml:space="preserve"> element, if present, MUST contain one instance of a string. </w:t>
      </w:r>
      <w:sdt>
        <w:sdtPr>
          <w:alias w:val="dsb-RequestBaseType.reqID"/>
          <w:tag w:val="dsb-RequestBaseType.RequestID"/>
          <w:id w:val="657958874"/>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requests with responses. When present in a request, the server MUST return it in the response.</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b-RequestBaseType.-nonNormative"/>
          <w:id w:val="-1100019450"/>
          <w:showingPlcHdr/>
        </w:sdtPr>
        <w:sdtEndPr/>
        <w:sdtContent>
          <w:r w:rsidR="00912C71">
            <w:rPr>
              <w:color w:val="19D131"/>
            </w:rPr>
            <w:t>[component RequestBase non normative details]</w:t>
          </w:r>
        </w:sdtContent>
      </w:sdt>
    </w:p>
    <w:p w:rsidR="FFD550FF" w:rsidRDefault="00912C71" w:rsidP="002062A5">
      <w:pPr>
        <w:pStyle w:val="berschrift4"/>
      </w:pPr>
      <w:bookmarkStart w:id="303" w:name="_Toc632489"/>
      <w:r>
        <w:t>RequestBase – JSON Syntax</w:t>
      </w:r>
      <w:bookmarkEnd w:id="303"/>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FFD550FF" w:rsidRDefault="0052671B" w:rsidP="00FD22AC">
      <w:sdt>
        <w:sdtPr>
          <w:tag w:val="dsb-RequestBaseType.-jsonSchema"/>
          <w:id w:val="1895541553"/>
          <w:showingPlcHdr/>
        </w:sdtPr>
        <w:sdtEndPr/>
        <w:sdtContent>
          <w:r w:rsidR="00912C71">
            <w:rPr>
              <w:color w:val="19D131"/>
            </w:rPr>
            <w:t>[component RequestBase JSON schema details]</w:t>
          </w:r>
        </w:sdtContent>
      </w:sdt>
    </w:p>
    <w:p w:rsidR="FFD550FF" w:rsidRDefault="00912C71" w:rsidP="002062A5">
      <w:pPr>
        <w:pStyle w:val="berschrift4"/>
      </w:pPr>
      <w:bookmarkStart w:id="304" w:name="_Toc632490"/>
      <w:r>
        <w:lastRenderedPageBreak/>
        <w:t>RequestBase – XML Syntax</w:t>
      </w:r>
      <w:bookmarkEnd w:id="304"/>
    </w:p>
    <w:p w:rsidR="FFD550FF" w:rsidRPr="5404FA76" w:rsidRDefault="00912C71" w:rsidP="002062A5">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sdt>
        <w:sdtPr>
          <w:tag w:val="dsb-RequestBaseType.-xmlSchema"/>
          <w:id w:val="-489944620"/>
          <w:showingPlcHdr/>
        </w:sdtPr>
        <w:sdtEndPr/>
        <w:sdtContent>
          <w:r>
            <w:rPr>
              <w:color w:val="19D131"/>
            </w:rPr>
            <w:t>[component RequestBase XML schema details]</w:t>
          </w:r>
        </w:sdtContent>
      </w:sdt>
    </w:p>
    <w:p w:rsidR="FFD550FF" w:rsidRDefault="00912C71" w:rsidP="002062A5">
      <w:pPr>
        <w:pStyle w:val="berschrift3"/>
      </w:pPr>
      <w:bookmarkStart w:id="305" w:name="_RefComp131BCFE5"/>
      <w:bookmarkStart w:id="306" w:name="_Toc632491"/>
      <w:r>
        <w:t>Component ResponseBase</w:t>
      </w:r>
      <w:bookmarkEnd w:id="305"/>
      <w:bookmarkEnd w:id="306"/>
    </w:p>
    <w:p w:rsidR="FFD550FF" w:rsidRDefault="0052671B" w:rsidP="00FD22AC">
      <w:sdt>
        <w:sdtPr>
          <w:tag w:val="dsb-ResponseBaseType.-normative"/>
          <w:id w:val="116320387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ResponseBase</w:t>
          </w:r>
          <w:r w:rsidR="001725A5" w:rsidRPr="003A06D0">
            <w:rPr>
              <w:color w:val="19D131"/>
              <w:lang w:val="en-GB"/>
            </w:rPr>
            <w:t xml:space="preserve"> component is the base structure for response elements defined by the core protocol or profiles.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sdt>
        <w:sdtPr>
          <w:alias w:val="dsb-ResponseBaseType.result"/>
          <w:tag w:val="dsb-ResponseBaseType.Result"/>
          <w:id w:val="205228437"/>
        </w:sdtPr>
        <w:sdtEndPr/>
        <w:sdtContent>
          <w:r w:rsidR="0087606C">
            <w:rPr>
              <w:color w:val="19D131"/>
              <w:lang w:val="en-GB"/>
            </w:rPr>
            <w:t>This</w:t>
          </w:r>
          <w:r w:rsidRPr="003A06D0">
            <w:rPr>
              <w:color w:val="19D131"/>
              <w:lang w:val="en-GB"/>
            </w:rPr>
            <w:t xml:space="preserve"> element repre</w:t>
          </w:r>
          <w:r w:rsidR="009A4727">
            <w:rPr>
              <w:color w:val="19D131"/>
              <w:lang w:val="en-GB"/>
            </w:rPr>
            <w:t>sents the status of the request</w:t>
          </w:r>
          <w:r w:rsidRPr="003A06D0">
            <w:rPr>
              <w:color w:val="19D131"/>
              <w:lang w:val="en-GB"/>
            </w:rPr>
            <w:t>.</w:t>
          </w:r>
        </w:sdtContent>
      </w:sdt>
    </w:p>
    <w:p w:rsidR="FFD550FF" w:rsidRDefault="00912C71" w:rsidP="009B32EC">
      <w:pPr>
        <w:pStyle w:val="Member"/>
      </w:pPr>
      <w:r>
        <w:t xml:space="preserve">The OPTIONAL </w:t>
      </w:r>
      <w:r w:rsidRPr="35C1378D">
        <w:rPr>
          <w:rStyle w:val="Datatype"/>
        </w:rPr>
        <w:t>AppliedProfile</w:t>
      </w:r>
      <w:r>
        <w:t xml:space="preserve"> element, if present, MAY occur zero or more times containing a URI. </w:t>
      </w:r>
      <w:sdt>
        <w:sdtPr>
          <w:alias w:val="dsb-ResponseBaseType.profile"/>
          <w:tag w:val="dsb-ResponseBaseType.AppliedProfile"/>
          <w:id w:val="-2079967238"/>
        </w:sdtPr>
        <w:sdtEndPr/>
        <w:sdtContent>
          <w:r w:rsidRPr="003A06D0">
            <w:rPr>
              <w:color w:val="19D131"/>
              <w:lang w:val="en-GB"/>
            </w:rPr>
            <w:t>This element lists the set of DSS profile applied by the server. This set MAY include the set of profiles requested by the client. But the server MAY use more comprehensive set of profiles and add additional profiles not requested by the client.</w:t>
          </w:r>
        </w:sdtContent>
      </w:sdt>
    </w:p>
    <w:p w:rsidR="FFD550FF" w:rsidRDefault="00912C71" w:rsidP="009B32EC">
      <w:pPr>
        <w:pStyle w:val="Member"/>
      </w:pPr>
      <w:r>
        <w:t xml:space="preserve">The OPTIONAL </w:t>
      </w:r>
      <w:r w:rsidRPr="35C1378D">
        <w:rPr>
          <w:rStyle w:val="Datatype"/>
        </w:rPr>
        <w:t>RequestID</w:t>
      </w:r>
      <w:r>
        <w:t xml:space="preserve"> element, if present, MUST contain one instance of a string. </w:t>
      </w:r>
      <w:sdt>
        <w:sdtPr>
          <w:alias w:val="dsb-ResponseBaseType.reqID"/>
          <w:tag w:val="dsb-ResponseBaseType.RequestID"/>
          <w:id w:val="-761446321"/>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this response with its request.</w:t>
          </w:r>
        </w:sdtContent>
      </w:sdt>
    </w:p>
    <w:p w:rsidR="FFD550FF" w:rsidRDefault="00912C71" w:rsidP="009B32EC">
      <w:pPr>
        <w:pStyle w:val="Member"/>
      </w:pPr>
      <w:r>
        <w:t xml:space="preserve">The OPTIONAL </w:t>
      </w:r>
      <w:r w:rsidRPr="35C1378D">
        <w:rPr>
          <w:rStyle w:val="Datatype"/>
        </w:rPr>
        <w:t>ResponseID</w:t>
      </w:r>
      <w:r>
        <w:t xml:space="preserve"> element, if present, MUST contain one instance of a string. </w:t>
      </w:r>
      <w:sdt>
        <w:sdtPr>
          <w:alias w:val="dsb-ResponseBaseType.respID"/>
          <w:tag w:val="dsb-ResponseBaseType.ResponseID"/>
          <w:id w:val="2093352694"/>
        </w:sdtPr>
        <w:sdtEndPr/>
        <w:sdtContent>
          <w:r w:rsidRPr="003A06D0">
            <w:rPr>
              <w:color w:val="19D131"/>
              <w:lang w:val="en-GB"/>
            </w:rPr>
            <w:t xml:space="preserve">The </w:t>
          </w:r>
          <w:r w:rsidRPr="003A06D0">
            <w:rPr>
              <w:rStyle w:val="Datatype"/>
              <w:lang w:val="en-GB"/>
            </w:rPr>
            <w:t>ResponseID</w:t>
          </w:r>
          <w:r w:rsidRPr="003A06D0">
            <w:rPr>
              <w:color w:val="19D131"/>
              <w:lang w:val="en-GB"/>
            </w:rPr>
            <w:t xml:space="preserve"> element</w:t>
          </w:r>
          <w:r w:rsidR="009442F2" w:rsidRPr="003A06D0">
            <w:rPr>
              <w:color w:val="19D131"/>
              <w:lang w:val="en-GB"/>
            </w:rPr>
            <w:t xml:space="preserve"> is </w:t>
          </w:r>
          <w:r w:rsidR="00602B81" w:rsidRPr="003A06D0">
            <w:rPr>
              <w:color w:val="19D131"/>
              <w:lang w:val="en-GB"/>
            </w:rPr>
            <w:t>intended</w:t>
          </w:r>
          <w:r w:rsidR="009442F2" w:rsidRPr="003A06D0">
            <w:rPr>
              <w:color w:val="19D131"/>
              <w:lang w:val="en-GB"/>
            </w:rPr>
            <w:t xml:space="preserve"> to correlate asynchronous calls</w:t>
          </w:r>
          <w:r w:rsidR="00854241" w:rsidRPr="003A06D0">
            <w:rPr>
              <w:color w:val="19D131"/>
              <w:lang w:val="en-GB"/>
            </w:rPr>
            <w:t xml:space="preserve"> (see section </w:t>
          </w:r>
          <w:r w:rsidR="00854241" w:rsidRPr="003A06D0">
            <w:rPr>
              <w:color w:val="19D131"/>
              <w:lang w:val="en-GB"/>
            </w:rPr>
            <w:fldChar w:fldCharType="begin"/>
          </w:r>
          <w:r w:rsidR="00854241" w:rsidRPr="003A06D0">
            <w:rPr>
              <w:color w:val="19D131"/>
              <w:lang w:val="en-GB"/>
            </w:rPr>
            <w:instrText xml:space="preserve"> REF _Ref534888702 \r \h </w:instrText>
          </w:r>
          <w:r w:rsidR="00854241" w:rsidRPr="003A06D0">
            <w:rPr>
              <w:color w:val="19D131"/>
              <w:lang w:val="en-GB"/>
            </w:rPr>
          </w:r>
          <w:r w:rsidR="00854241" w:rsidRPr="003A06D0">
            <w:rPr>
              <w:color w:val="19D131"/>
              <w:lang w:val="en-GB"/>
            </w:rPr>
            <w:fldChar w:fldCharType="separate"/>
          </w:r>
          <w:r w:rsidR="00854241" w:rsidRPr="003A06D0">
            <w:rPr>
              <w:color w:val="19D131"/>
              <w:lang w:val="en-GB"/>
            </w:rPr>
            <w:t>7</w:t>
          </w:r>
          <w:r w:rsidR="00854241" w:rsidRPr="003A06D0">
            <w:rPr>
              <w:color w:val="19D131"/>
              <w:lang w:val="en-GB"/>
            </w:rPr>
            <w:fldChar w:fldCharType="end"/>
          </w:r>
          <w:r w:rsidR="00854241" w:rsidRPr="003A06D0">
            <w:rPr>
              <w:color w:val="19D131"/>
              <w:lang w:val="en-GB"/>
            </w:rPr>
            <w:t>)</w:t>
          </w:r>
          <w:r w:rsidR="009442F2" w:rsidRPr="003A06D0">
            <w:rPr>
              <w:color w:val="19D131"/>
              <w:lang w:val="en-GB"/>
            </w:rPr>
            <w:t xml:space="preserve">. The server fills this element with appropriate values. </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b-ResponseBaseType.-nonNormative"/>
          <w:id w:val="1520347723"/>
          <w:showingPlcHdr/>
        </w:sdtPr>
        <w:sdtEndPr/>
        <w:sdtContent>
          <w:r w:rsidR="00912C71">
            <w:rPr>
              <w:color w:val="19D131"/>
            </w:rPr>
            <w:t>[component ResponseBase non normative details]</w:t>
          </w:r>
        </w:sdtContent>
      </w:sdt>
    </w:p>
    <w:p w:rsidR="FFD550FF" w:rsidRDefault="00912C71" w:rsidP="002062A5">
      <w:pPr>
        <w:pStyle w:val="berschrift4"/>
      </w:pPr>
      <w:bookmarkStart w:id="307" w:name="_Toc632492"/>
      <w:r>
        <w:t>ResponseBase – JSON Syntax</w:t>
      </w:r>
      <w:bookmarkEnd w:id="30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ResponseBaseType.result"/>
                <w:tag w:val="dsb-ResponseBaseType.-jsonComment.Result"/>
                <w:id w:val="175246418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AppliedProfile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ResponseBaseType.profile"/>
                <w:tag w:val="dsb-ResponseBaseType.-jsonComment.AppliedProfile"/>
                <w:id w:val="207862885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RequestID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ResponseBaseType.reqID"/>
                <w:tag w:val="dsb-ResponseBaseType.-jsonComment.RequestID"/>
                <w:id w:val="-159208265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ResponseID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b-ResponseBaseType.respID"/>
                <w:tag w:val="dsb-ResponseBaseType.-jsonComment.ResponseID"/>
                <w:id w:val="83657887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"dsb-ResponseBaseType"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"respID"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912C71" w:rsidP="002062A5">
      <w:pPr>
        <w:pStyle w:val="Code"/>
        <w:spacing w:line="259" w:lineRule="auto"/>
      </w:pPr>
      <w:r>
        <w:t>}</w:t>
      </w:r>
    </w:p>
    <w:p w:rsidR="FFD550FF" w:rsidRDefault="0052671B" w:rsidP="00FD22AC">
      <w:sdt>
        <w:sdtPr>
          <w:tag w:val="dsb-ResponseBaseType.-jsonSchema"/>
          <w:id w:val="598988524"/>
          <w:showingPlcHdr/>
        </w:sdtPr>
        <w:sdtEndPr/>
        <w:sdtContent>
          <w:r w:rsidR="00912C71">
            <w:rPr>
              <w:color w:val="19D131"/>
            </w:rPr>
            <w:t>[component ResponseBase JSON schema details]</w:t>
          </w:r>
        </w:sdtContent>
      </w:sdt>
    </w:p>
    <w:p w:rsidR="FFD550FF" w:rsidRDefault="00912C71" w:rsidP="002062A5">
      <w:pPr>
        <w:pStyle w:val="berschrift4"/>
      </w:pPr>
      <w:bookmarkStart w:id="308" w:name="_Toc632493"/>
      <w:r>
        <w:t>ResponseBase – XML Syntax</w:t>
      </w:r>
      <w:bookmarkEnd w:id="308"/>
    </w:p>
    <w:p w:rsidR="FFD550FF" w:rsidRPr="5404FA76" w:rsidRDefault="00912C71" w:rsidP="002062A5">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Result</w:t>
      </w:r>
      <w:r>
        <w:rPr>
          <w:color w:val="943634" w:themeColor="accent2" w:themeShade="BF"/>
        </w:rPr>
        <w:t>" type="</w:t>
      </w:r>
      <w:proofErr w:type="spellStart"/>
      <w:r>
        <w:rPr>
          <w:color w:val="244061" w:themeColor="accent1" w:themeShade="80"/>
        </w:rPr>
        <w:t>dsb:ResultType</w:t>
      </w:r>
      <w:proofErr w:type="spellEnd"/>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sdt>
        <w:sdtPr>
          <w:tag w:val="dsb-ResponseBaseType.-xmlSchema"/>
          <w:id w:val="2001459414"/>
          <w:showingPlcHdr/>
        </w:sdtPr>
        <w:sdtEndPr/>
        <w:sdtContent>
          <w:r>
            <w:rPr>
              <w:color w:val="19D131"/>
            </w:rPr>
            <w:t>[component ResponseBase XML schema details]</w:t>
          </w:r>
        </w:sdtContent>
      </w:sdt>
    </w:p>
    <w:p w:rsidR="006D31DB" w:rsidRDefault="00912C71" w:rsidP="00FD22AC">
      <w:pPr>
        <w:pStyle w:val="berschrift2"/>
      </w:pPr>
      <w:bookmarkStart w:id="309" w:name="_Toc632494"/>
      <w:r>
        <w:t>Operation requests and responses</w:t>
      </w:r>
      <w:bookmarkEnd w:id="309"/>
    </w:p>
    <w:p w:rsidR="FFD550FF" w:rsidRPr="5404FA76" w:rsidRDefault="00912C7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52671B" w:rsidP="00FD22AC">
      <w:sdt>
        <w:sdtPr>
          <w:tag w:val="http://docs.oasis-open.org/dss-x/ns/core-operation.-explain"/>
          <w:id w:val="47037987"/>
          <w:showingPlcHdr/>
        </w:sdtPr>
        <w:sdtEndPr/>
        <w:sdtContent>
          <w:r w:rsidR="00912C71">
            <w:rPr>
              <w:color w:val="19D131"/>
            </w:rPr>
            <w:t>[category operation in namespace http://docs.oasis-open.org/dss-x/ns/core explanation]</w:t>
          </w:r>
        </w:sdtContent>
      </w:sdt>
    </w:p>
    <w:p w:rsidR="FFD550FF" w:rsidRDefault="00912C71" w:rsidP="002062A5">
      <w:pPr>
        <w:pStyle w:val="berschrift3"/>
      </w:pPr>
      <w:bookmarkStart w:id="310" w:name="_RefComp43E75166"/>
      <w:bookmarkStart w:id="311" w:name="_Toc632495"/>
      <w:r>
        <w:t>Component SignRequest</w:t>
      </w:r>
      <w:bookmarkEnd w:id="310"/>
      <w:bookmarkEnd w:id="311"/>
    </w:p>
    <w:p w:rsidR="FFD550FF" w:rsidRDefault="0052671B" w:rsidP="00FD22AC">
      <w:sdt>
        <w:sdtPr>
          <w:tag w:val="dss2-SignRequestType.-normative"/>
          <w:id w:val="-144869127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SignRequest</w:t>
          </w:r>
          <w:r w:rsidR="001725A5" w:rsidRPr="003A06D0">
            <w:rPr>
              <w:color w:val="19D131"/>
              <w:lang w:val="en-GB"/>
            </w:rPr>
            <w:t xml:space="preserve"> component is sent by the client to request a signature or timestamp on some input documents.</w:t>
          </w:r>
        </w:sdtContent>
      </w:sdt>
    </w:p>
    <w:p w:rsidR="FFD550FF" w:rsidRDefault="00912C71" w:rsidP="002062A5">
      <w:r>
        <w:lastRenderedPageBreak/>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SignRequestType.inDocs"/>
          <w:tag w:val="dss2-SignRequestType.InputDocuments"/>
          <w:id w:val="482902410"/>
          <w:showingPlcHdr/>
        </w:sdtPr>
        <w:sdtEndPr/>
        <w:sdtContent>
          <w:r>
            <w:rPr>
              <w:color w:val="19D131"/>
            </w:rPr>
            <w:t>[sub component InputDocuments details]</w:t>
          </w:r>
        </w:sdtContent>
      </w:sdt>
    </w:p>
    <w:p w:rsidR="FFD550FF" w:rsidRDefault="00912C71" w:rsidP="009B32E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sdt>
        <w:sdtPr>
          <w:alias w:val="dss2-SignRequestType.optInp"/>
          <w:tag w:val="dss2-SignRequestType.OptionalInputs"/>
          <w:id w:val="-426345347"/>
        </w:sdtPr>
        <w:sdtEndPr/>
        <w:sdtContent>
          <w:r w:rsidRPr="003A06D0">
            <w:rPr>
              <w:color w:val="19D131"/>
              <w:lang w:val="en-GB"/>
            </w:rPr>
            <w:t>It is intended to transport additional input elements of the signing request.</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SignRequestType.-nonNormative"/>
          <w:id w:val="906727097"/>
          <w:showingPlcHdr/>
        </w:sdtPr>
        <w:sdtEndPr/>
        <w:sdtContent>
          <w:r w:rsidR="00912C71">
            <w:rPr>
              <w:color w:val="19D131"/>
            </w:rPr>
            <w:t>[component SignRequest non normative details]</w:t>
          </w:r>
        </w:sdtContent>
      </w:sdt>
    </w:p>
    <w:p w:rsidR="FFD550FF" w:rsidRDefault="00912C71" w:rsidP="002062A5">
      <w:pPr>
        <w:pStyle w:val="berschrift4"/>
      </w:pPr>
      <w:bookmarkStart w:id="312" w:name="_Toc632496"/>
      <w:r>
        <w:t>SignRequest – JSON Syntax</w:t>
      </w:r>
      <w:bookmarkEnd w:id="312"/>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InputDocuments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RequestType.inDocs"/>
                <w:tag w:val="dss2-SignRequestType.-jsonComment.InputDocuments"/>
                <w:id w:val="-161211724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OptionalInputs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RequestType.optInp"/>
                <w:tag w:val="dss2-SignRequestType.-jsonComment.OptionalInputs"/>
                <w:id w:val="-151760463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"dss2-SignRequestType"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"inDocs"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"optInp"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s2-SignRequestType.-jsonSchema"/>
          <w:id w:val="-1189595961"/>
          <w:showingPlcHdr/>
        </w:sdtPr>
        <w:sdtEndPr/>
        <w:sdtContent>
          <w:r w:rsidR="00912C71">
            <w:rPr>
              <w:color w:val="19D131"/>
            </w:rPr>
            <w:t>[component SignRequest JSON schema details]</w:t>
          </w:r>
        </w:sdtContent>
      </w:sdt>
    </w:p>
    <w:p w:rsidR="FFD550FF" w:rsidRDefault="00912C71" w:rsidP="002062A5">
      <w:pPr>
        <w:pStyle w:val="berschrift4"/>
      </w:pPr>
      <w:bookmarkStart w:id="313" w:name="_Toc632497"/>
      <w:r>
        <w:lastRenderedPageBreak/>
        <w:t>SignRequest – XML Syntax</w:t>
      </w:r>
      <w:bookmarkEnd w:id="313"/>
    </w:p>
    <w:p w:rsidR="FFD550FF" w:rsidRPr="5404FA76" w:rsidRDefault="00912C71" w:rsidP="002062A5">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proofErr w:type="spellStart"/>
      <w:r>
        <w:rPr>
          <w:color w:val="244061" w:themeColor="accent1" w:themeShade="80"/>
        </w:rPr>
        <w:t>dsb:RequestBaseType</w:t>
      </w:r>
      <w:proofErr w:type="spellEnd"/>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sdt>
        <w:sdtPr>
          <w:tag w:val="dss2-SignRequestType.-xmlSchema"/>
          <w:id w:val="132837955"/>
          <w:showingPlcHdr/>
        </w:sdtPr>
        <w:sdtEndPr/>
        <w:sdtContent>
          <w:r>
            <w:rPr>
              <w:color w:val="19D131"/>
            </w:rPr>
            <w:t>[component SignRequest XML schema details]</w:t>
          </w:r>
        </w:sdtContent>
      </w:sdt>
    </w:p>
    <w:p w:rsidR="FFD550FF" w:rsidRDefault="00912C71" w:rsidP="002062A5">
      <w:pPr>
        <w:pStyle w:val="berschrift3"/>
      </w:pPr>
      <w:bookmarkStart w:id="314" w:name="_RefCompE03D9D8F"/>
      <w:bookmarkStart w:id="315" w:name="_Toc632498"/>
      <w:r>
        <w:t>Component SignResponse</w:t>
      </w:r>
      <w:bookmarkEnd w:id="314"/>
      <w:bookmarkEnd w:id="315"/>
    </w:p>
    <w:p w:rsidR="FFD550FF" w:rsidRDefault="0052671B" w:rsidP="00FD22AC">
      <w:sdt>
        <w:sdtPr>
          <w:tag w:val="dss2-SignResponseType.-normative"/>
          <w:id w:val="1447046008"/>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SignResponse</w:t>
          </w:r>
          <w:r w:rsidR="001725A5" w:rsidRPr="003A06D0">
            <w:rPr>
              <w:color w:val="19D131"/>
              <w:lang w:val="en-GB"/>
            </w:rPr>
            <w:t xml:space="preserve"> component returns the requested signature or timestamp to the requestor.</w:t>
          </w:r>
        </w:sdtContent>
      </w:sdt>
    </w:p>
    <w:p w:rsidR="FFD550FF" w:rsidRDefault="00912C71" w:rsidP="002062A5">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sdt>
        <w:sdtPr>
          <w:alias w:val="dss2-SignResponseType.optOutp"/>
          <w:tag w:val="dss2-SignResponseType.OptionalOutputs"/>
          <w:id w:val="-636722843"/>
        </w:sdtPr>
        <w:sdtEndPr/>
        <w:sdtContent>
          <w:r w:rsidRPr="003A06D0">
            <w:rPr>
              <w:color w:val="19D131"/>
              <w:lang w:val="en-GB"/>
            </w:rPr>
            <w:t xml:space="preserve">The </w:t>
          </w:r>
          <w:r w:rsidRPr="003A06D0">
            <w:rPr>
              <w:rStyle w:val="Datatype"/>
              <w:lang w:val="en-GB"/>
            </w:rPr>
            <w:t>OptionalOutputs</w:t>
          </w:r>
          <w:r w:rsidRPr="003A06D0">
            <w:rPr>
              <w:color w:val="19D131"/>
              <w:lang w:val="en-GB"/>
            </w:rPr>
            <w:t xml:space="preserve"> element contains additional signing related outputs returned by the server.</w:t>
          </w:r>
        </w:sdtContent>
      </w:sdt>
    </w:p>
    <w:p w:rsidR="FFD550FF" w:rsidRDefault="00912C71"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SignResponseType.sigObj"/>
          <w:tag w:val="dss2-SignResponseType.SignatureObject"/>
          <w:id w:val="1329338043"/>
        </w:sdtPr>
        <w:sdtEndPr/>
        <w:sdtContent>
          <w:r w:rsidR="007C0E03">
            <w:rPr>
              <w:color w:val="19D131"/>
            </w:rPr>
            <w:t>The use cases described in this document assume zero or one signature being included within this element. Profiles may define processing rules how to handle unbounded cardinality.</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SignResponseType.-nonNormative"/>
          <w:id w:val="1661651998"/>
          <w:showingPlcHdr/>
        </w:sdtPr>
        <w:sdtEndPr/>
        <w:sdtContent>
          <w:r w:rsidR="00912C71">
            <w:rPr>
              <w:color w:val="19D131"/>
            </w:rPr>
            <w:t>[component SignResponse non normative details]</w:t>
          </w:r>
        </w:sdtContent>
      </w:sdt>
    </w:p>
    <w:p w:rsidR="FFD550FF" w:rsidRDefault="00912C71" w:rsidP="002062A5">
      <w:pPr>
        <w:pStyle w:val="berschrift4"/>
      </w:pPr>
      <w:bookmarkStart w:id="316" w:name="_Toc632499"/>
      <w:r>
        <w:t>SignResponse – JSON Syntax</w:t>
      </w:r>
      <w:bookmarkEnd w:id="316"/>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OptionalOutputs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ResponseType.optOutp"/>
                <w:tag w:val="dss2-SignResponseType.-jsonComment.OptionalOutputs"/>
                <w:id w:val="20314306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ResponseType.sigObj"/>
                <w:tag w:val="dss2-SignResponseType.-jsonComment.SignatureObject"/>
                <w:id w:val="160738113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lastRenderedPageBreak/>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"dss2-SignResponseType"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"respID"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"optOutp"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"sigObj"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s2-SignResponseType.-jsonSchema"/>
          <w:id w:val="-1723825976"/>
          <w:showingPlcHdr/>
        </w:sdtPr>
        <w:sdtEndPr/>
        <w:sdtContent>
          <w:r w:rsidR="00912C71">
            <w:rPr>
              <w:color w:val="19D131"/>
            </w:rPr>
            <w:t>[component SignResponse JSON schema details]</w:t>
          </w:r>
        </w:sdtContent>
      </w:sdt>
    </w:p>
    <w:p w:rsidR="FFD550FF" w:rsidRDefault="00912C71" w:rsidP="002062A5">
      <w:pPr>
        <w:pStyle w:val="berschrift4"/>
      </w:pPr>
      <w:bookmarkStart w:id="317" w:name="_Toc632500"/>
      <w:r>
        <w:t>SignResponse – XML Syntax</w:t>
      </w:r>
      <w:bookmarkEnd w:id="317"/>
    </w:p>
    <w:p w:rsidR="FFD550FF" w:rsidRPr="5404FA76" w:rsidRDefault="00912C71" w:rsidP="002062A5">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proofErr w:type="spellStart"/>
      <w:r>
        <w:rPr>
          <w:color w:val="244061" w:themeColor="accent1" w:themeShade="80"/>
        </w:rPr>
        <w:t>dsb:ResponseBaseType</w:t>
      </w:r>
      <w:proofErr w:type="spellEnd"/>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sdt>
        <w:sdtPr>
          <w:tag w:val="dss2-SignResponseType.-xmlSchema"/>
          <w:id w:val="-1004662838"/>
          <w:showingPlcHdr/>
        </w:sdtPr>
        <w:sdtEndPr/>
        <w:sdtContent>
          <w:r>
            <w:rPr>
              <w:color w:val="19D131"/>
            </w:rPr>
            <w:t>[component SignResponse XML schema details]</w:t>
          </w:r>
        </w:sdtContent>
      </w:sdt>
    </w:p>
    <w:p w:rsidR="FFD550FF" w:rsidRDefault="00912C71" w:rsidP="002062A5">
      <w:pPr>
        <w:pStyle w:val="berschrift3"/>
      </w:pPr>
      <w:bookmarkStart w:id="318" w:name="_RefComp8509F686"/>
      <w:bookmarkStart w:id="319" w:name="_Toc632501"/>
      <w:r>
        <w:lastRenderedPageBreak/>
        <w:t>Component VerifyRequest</w:t>
      </w:r>
      <w:bookmarkEnd w:id="318"/>
      <w:bookmarkEnd w:id="319"/>
    </w:p>
    <w:p w:rsidR="FFD550FF" w:rsidRDefault="0052671B" w:rsidP="00FD22AC">
      <w:sdt>
        <w:sdtPr>
          <w:tag w:val="dss2-VerifyRequestType.-normative"/>
          <w:id w:val="-14058562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VerifyRequest</w:t>
          </w:r>
          <w:r w:rsidR="001725A5" w:rsidRPr="003A06D0">
            <w:rPr>
              <w:color w:val="19D131"/>
              <w:lang w:val="en-GB"/>
            </w:rPr>
            <w:t xml:space="preserve"> component is sent by the client to verify a signature or timestamp on some input documents.</w:t>
          </w:r>
        </w:sdtContent>
      </w:sdt>
    </w:p>
    <w:p w:rsidR="FFD550FF" w:rsidRDefault="00912C71"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VerifyRequestType.inDocs"/>
          <w:tag w:val="dss2-VerifyRequestType.InputDocuments"/>
          <w:id w:val="353008521"/>
          <w:showingPlcHdr/>
        </w:sdtPr>
        <w:sdtEndPr/>
        <w:sdtContent>
          <w:r>
            <w:rPr>
              <w:color w:val="19D131"/>
            </w:rPr>
            <w:t>[sub component InputDocuments details]</w:t>
          </w:r>
        </w:sdtContent>
      </w:sdt>
    </w:p>
    <w:p w:rsidR="FFD550FF" w:rsidRDefault="00912C71" w:rsidP="009B32EC">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sdt>
        <w:sdtPr>
          <w:alias w:val="dss2-VerifyRequestType.optInp"/>
          <w:tag w:val="dss2-VerifyRequestType.OptionalInputs"/>
          <w:id w:val="-1795666629"/>
          <w:showingPlcHdr/>
        </w:sdtPr>
        <w:sdtEndPr/>
        <w:sdtContent>
          <w:r>
            <w:rPr>
              <w:color w:val="19D131"/>
            </w:rPr>
            <w:t>[sub component OptionalInputs details]</w:t>
          </w:r>
        </w:sdtContent>
      </w:sdt>
    </w:p>
    <w:p w:rsidR="FFD550FF" w:rsidRDefault="00912C71" w:rsidP="009B32EC">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VerifyRequestType.sigObj"/>
          <w:tag w:val="dss2-VerifyRequestType.SignatureObject"/>
          <w:id w:val="455611789"/>
        </w:sdtPr>
        <w:sdtEndPr/>
        <w:sdtContent>
          <w:r w:rsidRPr="003A06D0">
            <w:rPr>
              <w:color w:val="19D131"/>
              <w:lang w:val="en-GB"/>
            </w:rPr>
            <w:t xml:space="preserve">The </w:t>
          </w:r>
          <w:r w:rsidRPr="003A06D0">
            <w:rPr>
              <w:rStyle w:val="Datatype"/>
              <w:lang w:val="en-GB"/>
            </w:rPr>
            <w:t>SignatureObject</w:t>
          </w:r>
          <w:r w:rsidRPr="003A06D0">
            <w:rPr>
              <w:color w:val="19D131"/>
              <w:lang w:val="en-GB"/>
            </w:rPr>
            <w:t xml:space="preserve"> element contains a signature or timestamp, o</w:t>
          </w:r>
          <w:r w:rsidR="00602B81">
            <w:rPr>
              <w:color w:val="19D131"/>
              <w:lang w:val="en-GB"/>
            </w:rPr>
            <w:t xml:space="preserve">r else contains a </w:t>
          </w:r>
          <w:r w:rsidR="00602B81" w:rsidRPr="00602B81">
            <w:rPr>
              <w:rStyle w:val="Datatype"/>
            </w:rPr>
            <w:t>SignaturePtr</w:t>
          </w:r>
          <w:r w:rsidRPr="003A06D0">
            <w:rPr>
              <w:color w:val="19D131"/>
              <w:lang w:val="en-GB"/>
            </w:rPr>
            <w:t xml:space="preserve"> that points to an XML signature in one of the input documents.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VerifyRequestType.-nonNormative"/>
          <w:id w:val="444197042"/>
          <w:showingPlcHdr/>
        </w:sdtPr>
        <w:sdtEndPr/>
        <w:sdtContent>
          <w:r w:rsidR="00912C71">
            <w:rPr>
              <w:color w:val="19D131"/>
            </w:rPr>
            <w:t>[component VerifyRequest non normative details]</w:t>
          </w:r>
        </w:sdtContent>
      </w:sdt>
    </w:p>
    <w:p w:rsidR="FFD550FF" w:rsidRDefault="00912C71" w:rsidP="002062A5">
      <w:pPr>
        <w:pStyle w:val="berschrift4"/>
      </w:pPr>
      <w:bookmarkStart w:id="320" w:name="_Toc632502"/>
      <w:r>
        <w:t>VerifyRequest – JSON Syntax</w:t>
      </w:r>
      <w:bookmarkEnd w:id="320"/>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InputDocuments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VerifyRequestType.inDocs"/>
                <w:tag w:val="dss2-VerifyRequestType.-jsonComment.InputDocuments"/>
                <w:id w:val="180905652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OptionalInputs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VerifyRequestType.optInp"/>
                <w:tag w:val="dss2-VerifyRequestType.-jsonComment.OptionalInputs"/>
                <w:id w:val="184735720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VerifyRequestType.sigObj"/>
                <w:tag w:val="dss2-VerifyRequestType.-jsonComment.SignatureObject"/>
                <w:id w:val="18163766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"dss2-VerifyRequestType"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"inDocs"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"optInp"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"sigObj"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s2-VerifyRequestType.-jsonSchema"/>
          <w:id w:val="-604804313"/>
          <w:showingPlcHdr/>
        </w:sdtPr>
        <w:sdtEndPr/>
        <w:sdtContent>
          <w:r w:rsidR="00912C71">
            <w:rPr>
              <w:color w:val="19D131"/>
            </w:rPr>
            <w:t>[component VerifyRequest JSON schema details]</w:t>
          </w:r>
        </w:sdtContent>
      </w:sdt>
    </w:p>
    <w:p w:rsidR="FFD550FF" w:rsidRDefault="00912C71" w:rsidP="002062A5">
      <w:pPr>
        <w:pStyle w:val="berschrift4"/>
      </w:pPr>
      <w:bookmarkStart w:id="321" w:name="_Toc632503"/>
      <w:r>
        <w:t>VerifyRequest – XML Syntax</w:t>
      </w:r>
      <w:bookmarkEnd w:id="321"/>
    </w:p>
    <w:p w:rsidR="FFD550FF" w:rsidRPr="5404FA76" w:rsidRDefault="00912C71" w:rsidP="002062A5">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proofErr w:type="spellStart"/>
      <w:r>
        <w:rPr>
          <w:color w:val="244061" w:themeColor="accent1" w:themeShade="80"/>
        </w:rPr>
        <w:t>dsb:RequestBaseType</w:t>
      </w:r>
      <w:proofErr w:type="spellEnd"/>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sdt>
        <w:sdtPr>
          <w:tag w:val="dss2-VerifyRequestType.-xmlSchema"/>
          <w:id w:val="558450765"/>
          <w:showingPlcHdr/>
        </w:sdtPr>
        <w:sdtEndPr/>
        <w:sdtContent>
          <w:r>
            <w:rPr>
              <w:color w:val="19D131"/>
            </w:rPr>
            <w:t>[component VerifyRequest XML schema details]</w:t>
          </w:r>
        </w:sdtContent>
      </w:sdt>
    </w:p>
    <w:p w:rsidR="FFD550FF" w:rsidRDefault="00912C71" w:rsidP="002062A5">
      <w:pPr>
        <w:pStyle w:val="berschrift3"/>
      </w:pPr>
      <w:bookmarkStart w:id="322" w:name="_RefCompD8D7E99B"/>
      <w:bookmarkStart w:id="323" w:name="_Toc632504"/>
      <w:r>
        <w:t>Component VerifyResponse</w:t>
      </w:r>
      <w:bookmarkEnd w:id="322"/>
      <w:bookmarkEnd w:id="323"/>
    </w:p>
    <w:p w:rsidR="FFD550FF" w:rsidRDefault="0052671B" w:rsidP="00FD22AC">
      <w:sdt>
        <w:sdtPr>
          <w:tag w:val="dss2-VerifyResponseType.-normative"/>
          <w:id w:val="38491649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VerifyResponse</w:t>
          </w:r>
          <w:r w:rsidR="001725A5" w:rsidRPr="003A06D0">
            <w:rPr>
              <w:color w:val="19D131"/>
              <w:lang w:val="en-GB"/>
            </w:rPr>
            <w:t xml:space="preserve"> component is returned by the server to provide the results of verification.</w:t>
          </w:r>
        </w:sdtContent>
      </w:sdt>
    </w:p>
    <w:p w:rsidR="FFD550FF" w:rsidRDefault="00912C71" w:rsidP="002062A5">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sdt>
        <w:sdtPr>
          <w:alias w:val="dss2-VerifyResponseType.optOutp"/>
          <w:tag w:val="dss2-VerifyResponseType.OptionalOutputs"/>
          <w:id w:val="-1305085494"/>
          <w:showingPlcHdr/>
        </w:sdtPr>
        <w:sdtEndPr/>
        <w:sdtContent>
          <w:r>
            <w:rPr>
              <w:color w:val="19D131"/>
            </w:rPr>
            <w:t>[sub component OptionalOutputs details]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VerifyResponseType.-nonNormative"/>
          <w:id w:val="685630102"/>
          <w:showingPlcHdr/>
        </w:sdtPr>
        <w:sdtEndPr/>
        <w:sdtContent>
          <w:r w:rsidR="00912C71">
            <w:rPr>
              <w:color w:val="19D131"/>
            </w:rPr>
            <w:t>[component VerifyResponse non normative details]</w:t>
          </w:r>
        </w:sdtContent>
      </w:sdt>
    </w:p>
    <w:p w:rsidR="FFD550FF" w:rsidRDefault="00912C71" w:rsidP="002062A5">
      <w:pPr>
        <w:pStyle w:val="berschrift4"/>
      </w:pPr>
      <w:bookmarkStart w:id="324" w:name="_Toc632505"/>
      <w:r>
        <w:t>VerifyResponse – JSON Syntax</w:t>
      </w:r>
      <w:bookmarkEnd w:id="324"/>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OptionalOutputs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VerifyResponseType.optOutp"/>
                <w:tag w:val="dss2-VerifyResponseType.-jsonComment.OptionalOutputs"/>
                <w:id w:val="-15145508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"dss2-VerifyResponseType"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"respID"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"optOutp"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s2-VerifyResponseType.-jsonSchema"/>
          <w:id w:val="-204341563"/>
          <w:showingPlcHdr/>
        </w:sdtPr>
        <w:sdtEndPr/>
        <w:sdtContent>
          <w:r w:rsidR="00912C71">
            <w:rPr>
              <w:color w:val="19D131"/>
            </w:rPr>
            <w:t>[component VerifyResponse JSON schema details]</w:t>
          </w:r>
        </w:sdtContent>
      </w:sdt>
    </w:p>
    <w:p w:rsidR="FFD550FF" w:rsidRDefault="00912C71" w:rsidP="002062A5">
      <w:pPr>
        <w:pStyle w:val="berschrift4"/>
      </w:pPr>
      <w:bookmarkStart w:id="325" w:name="_Toc632506"/>
      <w:r>
        <w:t>VerifyResponse – XML Syntax</w:t>
      </w:r>
      <w:bookmarkEnd w:id="325"/>
    </w:p>
    <w:p w:rsidR="FFD550FF" w:rsidRPr="5404FA76" w:rsidRDefault="00912C71" w:rsidP="002062A5">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proofErr w:type="spellStart"/>
      <w:r>
        <w:rPr>
          <w:color w:val="244061" w:themeColor="accent1" w:themeShade="80"/>
        </w:rPr>
        <w:t>dsb:ResponseBaseType</w:t>
      </w:r>
      <w:proofErr w:type="spellEnd"/>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sdt>
        <w:sdtPr>
          <w:tag w:val="dss2-VerifyResponseType.-xmlSchema"/>
          <w:id w:val="738589138"/>
          <w:showingPlcHdr/>
        </w:sdtPr>
        <w:sdtEndPr/>
        <w:sdtContent>
          <w:r>
            <w:rPr>
              <w:color w:val="19D131"/>
            </w:rPr>
            <w:t>[component VerifyResponse XML schema details]</w:t>
          </w:r>
        </w:sdtContent>
      </w:sdt>
    </w:p>
    <w:p w:rsidR="FFD550FF" w:rsidRDefault="00912C71" w:rsidP="002062A5">
      <w:pPr>
        <w:pStyle w:val="berschrift3"/>
      </w:pPr>
      <w:bookmarkStart w:id="326" w:name="_RefCompD39ED54B"/>
      <w:bookmarkStart w:id="327" w:name="_Toc632507"/>
      <w:r>
        <w:lastRenderedPageBreak/>
        <w:t>Component PendingRequest</w:t>
      </w:r>
      <w:bookmarkEnd w:id="326"/>
      <w:bookmarkEnd w:id="327"/>
    </w:p>
    <w:p w:rsidR="FFD550FF" w:rsidRDefault="0052671B" w:rsidP="00FD22AC">
      <w:sdt>
        <w:sdtPr>
          <w:tag w:val="dss2-PendingRequestType.-normative"/>
          <w:id w:val="164245506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PendingRequest</w:t>
          </w:r>
          <w:r w:rsidR="001725A5" w:rsidRPr="003A06D0">
            <w:rPr>
              <w:color w:val="19D131"/>
              <w:lang w:val="en-GB"/>
            </w:rPr>
            <w:t xml:space="preserve"> component is sent by the client to retrieve the result of a previous request. The client MUST provide the </w:t>
          </w:r>
          <w:r w:rsidR="001725A5" w:rsidRPr="003A06D0">
            <w:rPr>
              <w:rStyle w:val="Datatype"/>
              <w:lang w:val="en-GB"/>
            </w:rPr>
            <w:t xml:space="preserve">ResponseID </w:t>
          </w:r>
          <w:r w:rsidR="001725A5" w:rsidRPr="003A06D0">
            <w:rPr>
              <w:color w:val="19D131"/>
              <w:lang w:val="en-GB"/>
            </w:rPr>
            <w:t xml:space="preserve">received with the initial response. The </w:t>
          </w:r>
          <w:r w:rsidR="001725A5" w:rsidRPr="003A06D0">
            <w:rPr>
              <w:rStyle w:val="Datatype"/>
              <w:lang w:val="en-GB"/>
            </w:rPr>
            <w:t>Profile</w:t>
          </w:r>
          <w:r w:rsidR="001725A5" w:rsidRPr="003A06D0">
            <w:rPr>
              <w:color w:val="19D131"/>
              <w:lang w:val="en-GB"/>
            </w:rPr>
            <w:t xml:space="preserve"> element MUST NOT be present as the profile selection was done with the initial request.</w:t>
          </w:r>
        </w:sdtContent>
      </w:sdt>
    </w:p>
    <w:p w:rsidR="FFD550FF" w:rsidRDefault="00912C71" w:rsidP="002062A5">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PendingRequestType.claimedIdentity"/>
          <w:tag w:val="dss2-PendingRequestType.ClaimedIdentity"/>
          <w:id w:val="-1208868598"/>
        </w:sdtPr>
        <w:sdtEndPr/>
        <w:sdtContent>
          <w:r w:rsidRPr="003A06D0">
            <w:rPr>
              <w:color w:val="19D131"/>
              <w:lang w:val="en-GB"/>
            </w:rPr>
            <w:t>This element allows the authentication of the requestor.</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PendingRequestType.-nonNormative"/>
          <w:id w:val="-1195463417"/>
          <w:showingPlcHdr/>
        </w:sdtPr>
        <w:sdtEndPr/>
        <w:sdtContent>
          <w:r w:rsidR="00912C71">
            <w:rPr>
              <w:color w:val="19D131"/>
            </w:rPr>
            <w:t>[component PendingRequest non normative details]</w:t>
          </w:r>
        </w:sdtContent>
      </w:sdt>
    </w:p>
    <w:p w:rsidR="FFD550FF" w:rsidRDefault="00912C71" w:rsidP="002062A5">
      <w:pPr>
        <w:pStyle w:val="berschrift4"/>
      </w:pPr>
      <w:bookmarkStart w:id="328" w:name="_Toc632508"/>
      <w:r>
        <w:t>PendingRequest – JSON Syntax</w:t>
      </w:r>
      <w:bookmarkEnd w:id="328"/>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34"/>
        <w:gridCol w:w="3233"/>
        <w:gridCol w:w="288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ClaimedIdentity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PendingRequestType.claimedIdentity"/>
                <w:tag w:val="dss2-PendingRequestType.-jsonComment.ClaimedIdentity"/>
                <w:id w:val="122941745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"dss2-PendingRequestType"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"profile"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"claimedIdentity"</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s2-PendingRequestType.-jsonSchema"/>
          <w:id w:val="1050266322"/>
          <w:showingPlcHdr/>
        </w:sdtPr>
        <w:sdtEndPr/>
        <w:sdtContent>
          <w:r w:rsidR="00912C71">
            <w:rPr>
              <w:color w:val="19D131"/>
            </w:rPr>
            <w:t>[component PendingRequest JSON schema details]</w:t>
          </w:r>
        </w:sdtContent>
      </w:sdt>
    </w:p>
    <w:p w:rsidR="FFD550FF" w:rsidRDefault="00912C71" w:rsidP="002062A5">
      <w:pPr>
        <w:pStyle w:val="berschrift4"/>
      </w:pPr>
      <w:bookmarkStart w:id="329" w:name="_Toc632509"/>
      <w:r>
        <w:t>PendingRequest – XML Syntax</w:t>
      </w:r>
      <w:bookmarkEnd w:id="329"/>
    </w:p>
    <w:p w:rsidR="FFD550FF" w:rsidRPr="5404FA76" w:rsidRDefault="00912C71" w:rsidP="002062A5">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lastRenderedPageBreak/>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proofErr w:type="spellStart"/>
      <w:r>
        <w:rPr>
          <w:color w:val="244061" w:themeColor="accent1" w:themeShade="80"/>
        </w:rPr>
        <w:t>dsb:RequestBaseType</w:t>
      </w:r>
      <w:proofErr w:type="spellEnd"/>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sdt>
        <w:sdtPr>
          <w:tag w:val="dss2-PendingRequestType.-xmlSchema"/>
          <w:id w:val="848526681"/>
          <w:showingPlcHdr/>
        </w:sdtPr>
        <w:sdtEndPr/>
        <w:sdtContent>
          <w:r>
            <w:rPr>
              <w:color w:val="19D131"/>
            </w:rPr>
            <w:t>[component PendingRequest XML schema details]</w:t>
          </w:r>
        </w:sdtContent>
      </w:sdt>
    </w:p>
    <w:p w:rsidR="006D31DB" w:rsidRDefault="00912C71" w:rsidP="00FD22AC">
      <w:pPr>
        <w:pStyle w:val="berschrift2"/>
      </w:pPr>
      <w:bookmarkStart w:id="330" w:name="_Toc632510"/>
      <w:r>
        <w:t>Optional data structures defined in this document</w:t>
      </w:r>
      <w:bookmarkEnd w:id="330"/>
    </w:p>
    <w:p w:rsidR="FFD550FF" w:rsidRPr="5404FA76" w:rsidRDefault="00912C7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52671B" w:rsidP="00FD22AC">
      <w:sdt>
        <w:sdtPr>
          <w:tag w:val="http://docs.oasis-open.org/dss-x/ns/core-optionals.-explain"/>
          <w:id w:val="342676022"/>
          <w:showingPlcHdr/>
        </w:sdtPr>
        <w:sdtEndPr/>
        <w:sdtContent>
          <w:r w:rsidR="00912C71">
            <w:rPr>
              <w:color w:val="19D131"/>
            </w:rPr>
            <w:t>[category optionals in namespace http://docs.oasis-open.org/dss-x/ns/core explanation]</w:t>
          </w:r>
        </w:sdtContent>
      </w:sdt>
    </w:p>
    <w:p w:rsidR="FFD550FF" w:rsidRDefault="00912C71" w:rsidP="002062A5">
      <w:pPr>
        <w:pStyle w:val="berschrift3"/>
      </w:pPr>
      <w:bookmarkStart w:id="331" w:name="_RefCompDACDADA1"/>
      <w:bookmarkStart w:id="332" w:name="_Toc632511"/>
      <w:r>
        <w:t>Component RequestID</w:t>
      </w:r>
      <w:bookmarkEnd w:id="331"/>
      <w:bookmarkEnd w:id="332"/>
    </w:p>
    <w:p w:rsidR="FFD550FF" w:rsidRDefault="0052671B" w:rsidP="00FD22AC">
      <w:sdt>
        <w:sdtPr>
          <w:tag w:val="dss2-RequestID.-normative"/>
          <w:id w:val="-902821773"/>
          <w:showingPlcHdr/>
        </w:sdtPr>
        <w:sdtEndPr/>
        <w:sdtContent>
          <w:r w:rsidR="00912C71">
            <w:rPr>
              <w:color w:val="19D131"/>
            </w:rPr>
            <w:t>[component RequestID normative details]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value</w:t>
      </w:r>
      <w:r>
        <w:t xml:space="preserve"> element MUST contain one instance of a string. </w:t>
      </w:r>
      <w:sdt>
        <w:sdtPr>
          <w:tag w:val="dss2-RequestID.value"/>
          <w:id w:val="1691942587"/>
          <w:showingPlcHdr/>
        </w:sdtPr>
        <w:sdtEndPr/>
        <w:sdtContent>
          <w:r>
            <w:rPr>
              <w:color w:val="19D131"/>
            </w:rPr>
            <w:t>[sub component value details]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RequestID.-nonNormative"/>
          <w:id w:val="-1077361012"/>
          <w:showingPlcHdr/>
        </w:sdtPr>
        <w:sdtEndPr/>
        <w:sdtContent>
          <w:r w:rsidR="00912C71">
            <w:rPr>
              <w:color w:val="19D131"/>
            </w:rPr>
            <w:t>[component RequestID non normative details]</w:t>
          </w:r>
        </w:sdtContent>
      </w:sdt>
    </w:p>
    <w:p w:rsidR="FFD550FF" w:rsidRDefault="00912C71" w:rsidP="002062A5">
      <w:pPr>
        <w:pStyle w:val="berschrift4"/>
      </w:pPr>
      <w:bookmarkStart w:id="333" w:name="_Toc632512"/>
      <w:r>
        <w:t>RequestID – JSON Syntax</w:t>
      </w:r>
      <w:bookmarkEnd w:id="333"/>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FFD550FF" w:rsidRDefault="0052671B" w:rsidP="00FD22AC">
      <w:sdt>
        <w:sdtPr>
          <w:tag w:val="dss2-RequestID.-jsonSchema"/>
          <w:id w:val="1029608009"/>
          <w:showingPlcHdr/>
        </w:sdtPr>
        <w:sdtEndPr/>
        <w:sdtContent>
          <w:r w:rsidR="00912C71">
            <w:rPr>
              <w:color w:val="19D131"/>
            </w:rPr>
            <w:t>[component RequestID JSON schema details]</w:t>
          </w:r>
        </w:sdtContent>
      </w:sdt>
    </w:p>
    <w:p w:rsidR="FFD550FF" w:rsidRDefault="00912C71" w:rsidP="002062A5">
      <w:pPr>
        <w:pStyle w:val="berschrift4"/>
      </w:pPr>
      <w:bookmarkStart w:id="334" w:name="_Toc632513"/>
      <w:r>
        <w:t>RequestID – XML Syntax</w:t>
      </w:r>
      <w:bookmarkEnd w:id="334"/>
    </w:p>
    <w:p w:rsidR="FFD550FF" w:rsidRPr="5404FA76" w:rsidRDefault="00912C71" w:rsidP="002062A5">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xs:simpleType</w:t>
      </w:r>
      <w:proofErr w:type="gramEnd"/>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xs:restriction</w:t>
      </w:r>
      <w:proofErr w:type="gramEnd"/>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xs:simpleType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sdt>
        <w:sdtPr>
          <w:tag w:val="dss2-RequestID.-xmlSchema"/>
          <w:id w:val="1473330059"/>
          <w:showingPlcHdr/>
        </w:sdtPr>
        <w:sdtEndPr/>
        <w:sdtContent>
          <w:r>
            <w:rPr>
              <w:color w:val="19D131"/>
            </w:rPr>
            <w:t>[component RequestID XML schema details]</w:t>
          </w:r>
        </w:sdtContent>
      </w:sdt>
    </w:p>
    <w:p w:rsidR="FFD550FF" w:rsidRDefault="00912C71" w:rsidP="002062A5">
      <w:pPr>
        <w:pStyle w:val="berschrift3"/>
      </w:pPr>
      <w:bookmarkStart w:id="335" w:name="_RefComp854EF302"/>
      <w:bookmarkStart w:id="336" w:name="_Toc632514"/>
      <w:r>
        <w:t>Component ResponseID</w:t>
      </w:r>
      <w:bookmarkEnd w:id="335"/>
      <w:bookmarkEnd w:id="336"/>
    </w:p>
    <w:p w:rsidR="FFD550FF" w:rsidRDefault="0052671B" w:rsidP="00FD22AC">
      <w:sdt>
        <w:sdtPr>
          <w:tag w:val="dss2-ResponseID.-normative"/>
          <w:id w:val="-2103241269"/>
          <w:showingPlcHdr/>
        </w:sdtPr>
        <w:sdtEndPr/>
        <w:sdtContent>
          <w:r w:rsidR="00912C71">
            <w:rPr>
              <w:color w:val="19D131"/>
            </w:rPr>
            <w:t>[component ResponseID normative details]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value</w:t>
      </w:r>
      <w:r>
        <w:t xml:space="preserve"> element MUST contain one instance of a string. </w:t>
      </w:r>
      <w:sdt>
        <w:sdtPr>
          <w:tag w:val="dss2-ResponseID.value"/>
          <w:id w:val="1753236297"/>
          <w:showingPlcHdr/>
        </w:sdtPr>
        <w:sdtEndPr/>
        <w:sdtContent>
          <w:r>
            <w:rPr>
              <w:color w:val="19D131"/>
            </w:rPr>
            <w:t>[sub component value details]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ResponseID.-nonNormative"/>
          <w:id w:val="-1488385275"/>
          <w:showingPlcHdr/>
        </w:sdtPr>
        <w:sdtEndPr/>
        <w:sdtContent>
          <w:r w:rsidR="00912C71">
            <w:rPr>
              <w:color w:val="19D131"/>
            </w:rPr>
            <w:t>[component ResponseID non normative details]</w:t>
          </w:r>
        </w:sdtContent>
      </w:sdt>
    </w:p>
    <w:p w:rsidR="FFD550FF" w:rsidRDefault="00912C71" w:rsidP="002062A5">
      <w:pPr>
        <w:pStyle w:val="berschrift4"/>
      </w:pPr>
      <w:bookmarkStart w:id="337" w:name="_Toc632515"/>
      <w:r>
        <w:t>ResponseID – JSON Syntax</w:t>
      </w:r>
      <w:bookmarkEnd w:id="337"/>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FFD550FF" w:rsidRDefault="0052671B" w:rsidP="00FD22AC">
      <w:sdt>
        <w:sdtPr>
          <w:tag w:val="dss2-ResponseID.-jsonSchema"/>
          <w:id w:val="89122297"/>
          <w:showingPlcHdr/>
        </w:sdtPr>
        <w:sdtEndPr/>
        <w:sdtContent>
          <w:r w:rsidR="00912C71">
            <w:rPr>
              <w:color w:val="19D131"/>
            </w:rPr>
            <w:t>[component ResponseID JSON schema details]</w:t>
          </w:r>
        </w:sdtContent>
      </w:sdt>
    </w:p>
    <w:p w:rsidR="FFD550FF" w:rsidRDefault="00912C71" w:rsidP="002062A5">
      <w:pPr>
        <w:pStyle w:val="berschrift4"/>
      </w:pPr>
      <w:bookmarkStart w:id="338" w:name="_Toc632516"/>
      <w:r>
        <w:t>ResponseID – XML Syntax</w:t>
      </w:r>
      <w:bookmarkEnd w:id="338"/>
    </w:p>
    <w:p w:rsidR="FFD550FF" w:rsidRPr="5404FA76" w:rsidRDefault="00912C71" w:rsidP="002062A5">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xs:simpleType</w:t>
      </w:r>
      <w:proofErr w:type="gramEnd"/>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xs:restriction</w:t>
      </w:r>
      <w:proofErr w:type="gramEnd"/>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xs:simpleType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sdt>
        <w:sdtPr>
          <w:tag w:val="dss2-ResponseID.-xmlSchema"/>
          <w:id w:val="-358362816"/>
          <w:showingPlcHdr/>
        </w:sdtPr>
        <w:sdtEndPr/>
        <w:sdtContent>
          <w:r>
            <w:rPr>
              <w:color w:val="19D131"/>
            </w:rPr>
            <w:t>[component ResponseID XML schema details]</w:t>
          </w:r>
        </w:sdtContent>
      </w:sdt>
    </w:p>
    <w:p w:rsidR="FFD550FF" w:rsidRDefault="00912C71" w:rsidP="002062A5">
      <w:pPr>
        <w:pStyle w:val="berschrift3"/>
      </w:pPr>
      <w:bookmarkStart w:id="339" w:name="_RefCompE88C5C04"/>
      <w:bookmarkStart w:id="340" w:name="_Toc632517"/>
      <w:r>
        <w:t>Component OptionalInputsBase</w:t>
      </w:r>
      <w:bookmarkEnd w:id="339"/>
      <w:bookmarkEnd w:id="340"/>
    </w:p>
    <w:p w:rsidR="FFD550FF" w:rsidRDefault="0052671B" w:rsidP="00FD22AC">
      <w:sdt>
        <w:sdtPr>
          <w:tag w:val="dss2-OptionalInputsBaseType.-normative"/>
          <w:id w:val="-16162629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OptionalInputsBase</w:t>
          </w:r>
          <w:r w:rsidR="001725A5" w:rsidRPr="003A06D0">
            <w:rPr>
              <w:color w:val="19D131"/>
              <w:lang w:val="en-GB"/>
            </w:rPr>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EF78A5">
            <w:rPr>
              <w:rStyle w:val="Datatype"/>
              <w:lang w:val="en-GB"/>
            </w:rPr>
            <w:t xml:space="preserve"> </w:t>
          </w:r>
          <w:r w:rsidR="001725A5" w:rsidRPr="003A06D0">
            <w:rPr>
              <w:color w:val="19D131"/>
              <w:lang w:val="en-GB"/>
            </w:rPr>
            <w:t xml:space="preserve">All request messages can contain an </w:t>
          </w:r>
          <w:r w:rsidR="001725A5" w:rsidRPr="003A06D0">
            <w:rPr>
              <w:rStyle w:val="Datatype"/>
              <w:lang w:val="en-GB"/>
            </w:rPr>
            <w:t>OptionalInputSign</w:t>
          </w:r>
          <w:r w:rsidR="001725A5" w:rsidRPr="003A06D0">
            <w:rPr>
              <w:color w:val="19D131"/>
              <w:lang w:val="en-GB"/>
            </w:rPr>
            <w:t xml:space="preserve"> or </w:t>
          </w:r>
          <w:r w:rsidR="001725A5" w:rsidRPr="003A06D0">
            <w:rPr>
              <w:rStyle w:val="Datatype"/>
              <w:lang w:val="en-GB"/>
            </w:rPr>
            <w:t>OptionalInputVerify</w:t>
          </w:r>
          <w:r w:rsidR="001725A5" w:rsidRPr="003A06D0">
            <w:rPr>
              <w:color w:val="19D131"/>
              <w:lang w:val="en-GB"/>
            </w:rPr>
            <w:t xml:space="preserve"> element depending on the method called. The </w:t>
          </w:r>
          <w:r w:rsidR="001725A5" w:rsidRPr="003A06D0">
            <w:rPr>
              <w:rFonts w:ascii="Courier New" w:eastAsia="Courier New" w:hAnsi="Courier New" w:cs="Courier New"/>
              <w:lang w:val="en-GB"/>
            </w:rPr>
            <w:t>OptionalInputsBase</w:t>
          </w:r>
          <w:r w:rsidR="001725A5" w:rsidRPr="003A06D0">
            <w:rPr>
              <w:color w:val="19D131"/>
              <w:lang w:val="en-GB"/>
            </w:rPr>
            <w:t xml:space="preserve"> component defines the elements that are common to all optional inputs defined in this document. Several optional inputs are defined in this document, and profiles can define additional ones.</w:t>
          </w:r>
        </w:sdtContent>
      </w:sdt>
    </w:p>
    <w:p w:rsidR="FFD550FF" w:rsidRDefault="00912C71" w:rsidP="002062A5">
      <w:r>
        <w:t xml:space="preserve">This components extends the component </w:t>
      </w:r>
      <w:r>
        <w:fldChar w:fldCharType="begin"/>
      </w:r>
      <w:r>
        <w:instrText xml:space="preserve"> REF _RefCompD7570695 \r \h </w:instrText>
      </w:r>
      <w:r>
        <w:fldChar w:fldCharType="separate"/>
      </w:r>
      <w:r>
        <w:rPr>
          <w:rStyle w:val="Datatype"/>
          <w:rFonts w:eastAsia="Courier New" w:cs="Courier New"/>
        </w:rPr>
        <w:t>OptionalInputs</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OptionalInputsBaseType.claimedIdentity"/>
          <w:tag w:val="dss2-OptionalInputsBaseType.ClaimedIdentity"/>
          <w:id w:val="1409042039"/>
        </w:sdtPr>
        <w:sdtEndPr/>
        <w:sdtContent>
          <w:r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rsidR="FFD550FF" w:rsidRDefault="00912C71" w:rsidP="009B32EC">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InputsBaseType.schemas"/>
          <w:tag w:val="dss2-OptionalInputsBaseType.Schemas"/>
          <w:id w:val="-1840536730"/>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provides a mechanism for transporting XML schemas required for validating an XML document along with the request message.</w:t>
          </w:r>
        </w:sdtContent>
      </w:sdt>
    </w:p>
    <w:p w:rsidR="FFD550FF" w:rsidRDefault="00912C71" w:rsidP="009B32EC">
      <w:pPr>
        <w:pStyle w:val="Member"/>
      </w:pPr>
      <w:r>
        <w:t xml:space="preserve">The OPTIONAL </w:t>
      </w:r>
      <w:r w:rsidRPr="35C1378D">
        <w:rPr>
          <w:rStyle w:val="Datatype"/>
        </w:rPr>
        <w:t>AddTimestamp</w:t>
      </w:r>
      <w:r>
        <w:t xml:space="preserve"> element, if present, MAY occur zero or more times containing a URI. </w:t>
      </w:r>
      <w:sdt>
        <w:sdtPr>
          <w:alias w:val="dss2-OptionalInputsBaseType.addTimestamp"/>
          <w:tag w:val="dss2-OptionalInputsBaseType.AddTimestamp"/>
          <w:id w:val="-657376920"/>
        </w:sdtPr>
        <w:sdtEndPr/>
        <w:sdtContent>
          <w:r w:rsidRPr="003A06D0">
            <w:rPr>
              <w:color w:val="19D131"/>
              <w:lang w:val="en-GB"/>
            </w:rPr>
            <w:t xml:space="preserve">The </w:t>
          </w:r>
          <w:r w:rsidRPr="003A06D0">
            <w:rPr>
              <w:rStyle w:val="Datatype"/>
              <w:lang w:val="en-GB"/>
            </w:rPr>
            <w:t>AddTimestamp</w:t>
          </w:r>
          <w:r w:rsidRPr="003A06D0">
            <w:rPr>
              <w:color w:val="19D131"/>
              <w:lang w:val="en-GB"/>
            </w:rPr>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w:t>
          </w:r>
          <w:proofErr w:type="gramStart"/>
          <w:r w:rsidRPr="003A06D0">
            <w:rPr>
              <w:rStyle w:val="Element"/>
              <w:lang w:val="en-GB"/>
            </w:rPr>
            <w:t>ds:SignatureValue</w:t>
          </w:r>
          <w:proofErr w:type="gramEnd"/>
          <w:r w:rsidRPr="003A06D0">
            <w:rPr>
              <w:rStyle w:val="Element"/>
              <w:lang w:val="en-GB"/>
            </w:rPr>
            <w:t>&gt;</w:t>
          </w:r>
          <w:r w:rsidRPr="003A06D0">
            <w:rPr>
              <w:color w:val="19D131"/>
              <w:lang w:val="en-GB"/>
            </w:rPr>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rPr>
              <w:color w:val="19D131"/>
              <w:lang w:val="en-GB"/>
            </w:rPr>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rPr>
              <w:color w:val="19D131"/>
              <w:lang w:val="en-GB"/>
            </w:rPr>
            <w:t>defines procedures for handling standalone timestamps.</w:t>
          </w:r>
        </w:sdtContent>
      </w:sdt>
    </w:p>
    <w:p w:rsidR="FFD550FF" w:rsidRDefault="00912C71" w:rsidP="009B32EC">
      <w:pPr>
        <w:pStyle w:val="Member"/>
      </w:pPr>
      <w:r>
        <w:t xml:space="preserve">The OPTIONAL </w:t>
      </w:r>
      <w:r w:rsidRPr="35C1378D">
        <w:rPr>
          <w:rStyle w:val="Datatype"/>
        </w:rPr>
        <w:t>EnforceAsynchronousProcessing</w:t>
      </w:r>
      <w:r>
        <w:t xml:space="preserve"> element, if present, MUST contain a boolean. Its default value is '</w:t>
      </w:r>
      <w:r>
        <w:rPr>
          <w:color w:val="244061" w:themeColor="accent1" w:themeShade="80"/>
        </w:rPr>
        <w:t>false</w:t>
      </w:r>
      <w:r>
        <w:t xml:space="preserve">'. </w:t>
      </w:r>
      <w:sdt>
        <w:sdtPr>
          <w:alias w:val="dss2-OptionalInputsBaseType.enforceAsync"/>
          <w:tag w:val="dss2-OptionalInputsBaseType.EnforceAsynchronousProcessing"/>
          <w:id w:val="-1561329767"/>
          <w:showingPlcHdr/>
        </w:sdtPr>
        <w:sdtEndPr/>
        <w:sdtContent>
          <w:r>
            <w:rPr>
              <w:color w:val="19D131"/>
            </w:rPr>
            <w:t>[sub component EnforceAsynchronousProcessing details]</w:t>
          </w:r>
        </w:sdtContent>
      </w:sdt>
    </w:p>
    <w:p w:rsidR="FFD550FF" w:rsidRDefault="00912C71" w:rsidP="009B32EC">
      <w:pPr>
        <w:pStyle w:val="Member"/>
      </w:pPr>
      <w:r>
        <w:t xml:space="preserve">The OPTIONAL </w:t>
      </w:r>
      <w:r w:rsidRPr="35C1378D">
        <w:rPr>
          <w:rStyle w:val="Datatype"/>
        </w:rPr>
        <w:t>Nonce</w:t>
      </w:r>
      <w:r>
        <w:t xml:space="preserve"> element, if present, MUST contain an integer. </w:t>
      </w:r>
      <w:sdt>
        <w:sdtPr>
          <w:alias w:val="dss2-OptionalInputsBaseType.nonce"/>
          <w:tag w:val="dss2-OptionalInputsBaseType.Nonce"/>
          <w:id w:val="-96402270"/>
        </w:sdtPr>
        <w:sdtEndPr/>
        <w:sdtContent>
          <w:r w:rsidR="001F57CC" w:rsidRPr="003A06D0">
            <w:rPr>
              <w:lang w:val="en-GB"/>
            </w:rPr>
            <w:t>The Nonce element MAY be used to provide a large random number to enable the client correlate a timestamp request with the response.</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OptionalInputsBaseType.-nonNormative"/>
          <w:id w:val="-55936780"/>
          <w:showingPlcHdr/>
        </w:sdtPr>
        <w:sdtEndPr/>
        <w:sdtContent>
          <w:r w:rsidR="00912C71">
            <w:rPr>
              <w:color w:val="19D131"/>
            </w:rPr>
            <w:t>[component OptionalInputsBase non normative details]</w:t>
          </w:r>
        </w:sdtContent>
      </w:sdt>
    </w:p>
    <w:p w:rsidR="FFD550FF" w:rsidRDefault="00912C71" w:rsidP="002062A5">
      <w:pPr>
        <w:pStyle w:val="berschrift4"/>
      </w:pPr>
      <w:bookmarkStart w:id="341" w:name="_Toc632518"/>
      <w:r>
        <w:t>OptionalInputsBase – JSON Syntax</w:t>
      </w:r>
      <w:bookmarkEnd w:id="341"/>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rsidR="FFD550FF" w:rsidRDefault="0052671B" w:rsidP="00FD22AC">
      <w:sdt>
        <w:sdtPr>
          <w:tag w:val="dss2-OptionalInputsBaseType.-jsonSchema"/>
          <w:id w:val="-1776781575"/>
          <w:showingPlcHdr/>
        </w:sdtPr>
        <w:sdtEndPr/>
        <w:sdtContent>
          <w:r w:rsidR="00912C71">
            <w:rPr>
              <w:color w:val="19D131"/>
            </w:rPr>
            <w:t>[component OptionalInputsBase JSON schema details]</w:t>
          </w:r>
        </w:sdtContent>
      </w:sdt>
    </w:p>
    <w:p w:rsidR="FFD550FF" w:rsidRDefault="00912C71" w:rsidP="002062A5">
      <w:pPr>
        <w:pStyle w:val="berschrift4"/>
      </w:pPr>
      <w:bookmarkStart w:id="342" w:name="_Toc632519"/>
      <w:r>
        <w:t>OptionalInputsBase – XML Syntax</w:t>
      </w:r>
      <w:bookmarkEnd w:id="342"/>
    </w:p>
    <w:p w:rsidR="FFD550FF" w:rsidRPr="5404FA76" w:rsidRDefault="00912C71" w:rsidP="002062A5">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lastRenderedPageBreak/>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sdt>
        <w:sdtPr>
          <w:tag w:val="dss2-OptionalInputsBaseType.-xmlSchema"/>
          <w:id w:val="-1979994521"/>
          <w:showingPlcHdr/>
        </w:sdtPr>
        <w:sdtEndPr/>
        <w:sdtContent>
          <w:r>
            <w:rPr>
              <w:color w:val="19D131"/>
            </w:rPr>
            <w:t>[component OptionalInputsBase XML schema details]</w:t>
          </w:r>
        </w:sdtContent>
      </w:sdt>
    </w:p>
    <w:p w:rsidR="FFD550FF" w:rsidRDefault="00912C71" w:rsidP="002062A5">
      <w:pPr>
        <w:pStyle w:val="berschrift3"/>
      </w:pPr>
      <w:bookmarkStart w:id="343" w:name="_RefComp84D46F92"/>
      <w:bookmarkStart w:id="344" w:name="_Toc632520"/>
      <w:r>
        <w:t>Component OptionalInputsSign</w:t>
      </w:r>
      <w:bookmarkEnd w:id="343"/>
      <w:bookmarkEnd w:id="344"/>
    </w:p>
    <w:p w:rsidR="FFD550FF" w:rsidRDefault="0052671B" w:rsidP="00FD22AC">
      <w:sdt>
        <w:sdtPr>
          <w:tag w:val="dss2-OptionalInputsSignType.-normative"/>
          <w:id w:val="-164478998"/>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 defines a set of additional inputs associated with the processing of a signing </w:t>
          </w:r>
          <w:r w:rsidR="005A05CB" w:rsidRPr="003A06D0">
            <w:rPr>
              <w:color w:val="19D131"/>
              <w:lang w:val="en-GB"/>
            </w:rPr>
            <w:t>request. The</w:t>
          </w:r>
          <w:r w:rsidR="001725A5" w:rsidRPr="003A06D0">
            <w:rPr>
              <w:color w:val="19D131"/>
              <w:lang w:val="en-GB"/>
            </w:rPr>
            <w:t xml:space="preserve"> </w:t>
          </w:r>
          <w:r w:rsidR="001725A5" w:rsidRPr="003A06D0">
            <w:rPr>
              <w:rFonts w:ascii="Courier New" w:eastAsia="Courier New" w:hAnsi="Courier New" w:cs="Courier New"/>
              <w:lang w:val="en-GB"/>
            </w:rPr>
            <w:t xml:space="preserve">OptionalInputsSign </w:t>
          </w:r>
          <w:r w:rsidR="001725A5" w:rsidRPr="003A06D0">
            <w:rPr>
              <w:rFonts w:eastAsia="Courier New"/>
              <w:lang w:val="en-GB"/>
            </w:rPr>
            <w:t>component</w:t>
          </w:r>
          <w:r w:rsidR="001725A5" w:rsidRPr="003A06D0">
            <w:rPr>
              <w:color w:val="19D131"/>
              <w:lang w:val="en-GB"/>
            </w:rPr>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001725A5" w:rsidRPr="003A06D0">
            <w:rPr>
              <w:rFonts w:ascii="Courier New" w:eastAsia="Courier New" w:hAnsi="Courier New" w:cs="Courier New"/>
              <w:lang w:val="en-GB"/>
            </w:rPr>
            <w:t>OptionalInputsSign</w:t>
          </w:r>
          <w:r w:rsidR="001725A5" w:rsidRPr="003A06D0">
            <w:rPr>
              <w:color w:val="19D131"/>
              <w:lang w:val="en-GB"/>
            </w:rPr>
            <w:t xml:space="preserve"> yet still get service from any profile-compliant DSS server.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rsidR="FFD550FF" w:rsidRDefault="00912C71" w:rsidP="002062A5">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SignatureType</w:t>
      </w:r>
      <w:r>
        <w:t xml:space="preserve"> element, if present, MUST contain a URI. </w:t>
      </w:r>
      <w:sdt>
        <w:sdtPr>
          <w:alias w:val="dss2-OptionalInputsSignType.sigType"/>
          <w:tag w:val="dss2-OptionalInputsSignType.SignatureType"/>
          <w:id w:val="931706038"/>
        </w:sdtPr>
        <w:sdtEndPr/>
        <w:sdtContent>
          <w:r w:rsidRPr="003A06D0">
            <w:rPr>
              <w:color w:val="19D131"/>
              <w:lang w:val="en-GB"/>
            </w:rPr>
            <w:t xml:space="preserve">The </w:t>
          </w:r>
          <w:r w:rsidRPr="003A06D0">
            <w:rPr>
              <w:rStyle w:val="Datatype"/>
              <w:lang w:val="en-GB"/>
            </w:rPr>
            <w:t>SignatureType</w:t>
          </w:r>
          <w:r w:rsidRPr="003A06D0">
            <w:rPr>
              <w:color w:val="19D131"/>
              <w:lang w:val="en-GB"/>
            </w:rPr>
            <w:t xml:space="preserve"> element indicates the type of signature or timestamp to produce (such as a XML signature, a XML timestamp, a RFC 3161 timestamp, a CMS signature, etc.). See section 7.1 for some URI references that MAY be used as the value of this element.</w:t>
          </w:r>
        </w:sdtContent>
      </w:sdt>
    </w:p>
    <w:p w:rsidR="FFD550FF" w:rsidRDefault="00912C71" w:rsidP="009B32EC">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sdt>
        <w:sdtPr>
          <w:alias w:val="dss2-OptionalInputsSignType.aud"/>
          <w:tag w:val="dss2-OptionalInputsSignType.IntendedAudience"/>
          <w:id w:val="217794585"/>
        </w:sdtPr>
        <w:sdtEndPr/>
        <w:sdtContent>
          <w:r w:rsidRPr="003A06D0">
            <w:rPr>
              <w:color w:val="19D131"/>
              <w:lang w:val="en-GB"/>
            </w:rPr>
            <w:t>This element gives a hint regarding the target audience of the requested signature.</w:t>
          </w:r>
        </w:sdtContent>
      </w:sdt>
    </w:p>
    <w:p w:rsidR="FFD550FF" w:rsidRDefault="00912C71" w:rsidP="009B32EC">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sdt>
        <w:sdtPr>
          <w:alias w:val="dss2-OptionalInputsSignType.keySel"/>
          <w:tag w:val="dss2-OptionalInputsSignType.KeySelector"/>
          <w:id w:val="765738504"/>
        </w:sdtPr>
        <w:sdtEndPr/>
        <w:sdtContent>
          <w:r w:rsidRPr="003A06D0">
            <w:rPr>
              <w:color w:val="19D131"/>
              <w:lang w:val="en-GB"/>
            </w:rPr>
            <w:t xml:space="preserve">The </w:t>
          </w:r>
          <w:r w:rsidRPr="003A06D0">
            <w:rPr>
              <w:rStyle w:val="Datatype"/>
              <w:lang w:val="en-GB"/>
            </w:rPr>
            <w:t xml:space="preserve">KeySelector </w:t>
          </w:r>
          <w:r w:rsidRPr="003A06D0">
            <w:rPr>
              <w:color w:val="19D131"/>
              <w:lang w:val="en-GB"/>
            </w:rPr>
            <w:t xml:space="preserve">provides details which key or sets of keys the client is expecting to be used. </w:t>
          </w:r>
        </w:sdtContent>
      </w:sdt>
    </w:p>
    <w:p w:rsidR="FFD550FF" w:rsidRDefault="00912C71" w:rsidP="009B32EC">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sdt>
        <w:sdtPr>
          <w:alias w:val="dss2-OptionalInputsSignType.props"/>
          <w:tag w:val="dss2-OptionalInputsSignType.Properties"/>
          <w:id w:val="-42597399"/>
        </w:sdtPr>
        <w:sdtEndPr/>
        <w:sdtContent>
          <w:r w:rsidRPr="003A06D0">
            <w:rPr>
              <w:color w:val="19D131"/>
              <w:lang w:val="en-GB"/>
            </w:rPr>
            <w:t xml:space="preserve">The </w:t>
          </w:r>
          <w:r w:rsidRPr="003A06D0">
            <w:rPr>
              <w:rStyle w:val="Datatype"/>
              <w:lang w:val="en-GB"/>
            </w:rPr>
            <w:t>Properties</w:t>
          </w:r>
          <w:r w:rsidRPr="003A06D0">
            <w:rPr>
              <w:color w:val="19D131"/>
              <w:lang w:val="en-GB"/>
            </w:rPr>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sdtContent>
      </w:sdt>
    </w:p>
    <w:p w:rsidR="FFD550FF" w:rsidRDefault="00912C71" w:rsidP="009B32EC">
      <w:pPr>
        <w:pStyle w:val="Member"/>
      </w:pPr>
      <w:r>
        <w:t xml:space="preserve">The OPTIONAL </w:t>
      </w:r>
      <w:r w:rsidRPr="35C1378D">
        <w:rPr>
          <w:rStyle w:val="Datatype"/>
        </w:rPr>
        <w:t>IncludeObject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sdt>
        <w:sdtPr>
          <w:alias w:val="dss2-OptionalInputsSignType.incObj"/>
          <w:tag w:val="dss2-OptionalInputsSignType.IncludeObject"/>
          <w:id w:val="1010098277"/>
        </w:sdtPr>
        <w:sdtEndPr/>
        <w:sdtContent>
          <w:r w:rsidRPr="003A06D0">
            <w:rPr>
              <w:color w:val="19D131"/>
              <w:lang w:val="en-GB"/>
            </w:rPr>
            <w:t xml:space="preserve">The </w:t>
          </w:r>
          <w:r w:rsidRPr="003A06D0">
            <w:rPr>
              <w:rStyle w:val="Datatype"/>
              <w:lang w:val="en-GB"/>
            </w:rPr>
            <w:t>IncludeObject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enveloping signature.</w:t>
          </w:r>
        </w:sdtContent>
      </w:sdt>
    </w:p>
    <w:p w:rsidR="FFD550FF" w:rsidRDefault="00912C71" w:rsidP="009B32EC">
      <w:pPr>
        <w:pStyle w:val="Member"/>
      </w:pPr>
      <w:r>
        <w:t xml:space="preserve">The OPTIONAL </w:t>
      </w:r>
      <w:r w:rsidRPr="35C1378D">
        <w:rPr>
          <w:rStyle w:val="Datatype"/>
        </w:rPr>
        <w:t>IncludeEContent</w:t>
      </w:r>
      <w:r>
        <w:t xml:space="preserve"> element, if present, MUST contain a boolean. Its default value is '</w:t>
      </w:r>
      <w:r>
        <w:rPr>
          <w:color w:val="244061" w:themeColor="accent1" w:themeShade="80"/>
        </w:rPr>
        <w:t>false</w:t>
      </w:r>
      <w:r>
        <w:t xml:space="preserve">'. </w:t>
      </w:r>
      <w:sdt>
        <w:sdtPr>
          <w:alias w:val="dss2-OptionalInputsSignType.incContent"/>
          <w:tag w:val="dss2-OptionalInputsSignType.IncludeEContent"/>
          <w:id w:val="-556170138"/>
        </w:sdtPr>
        <w:sdtEndPr/>
        <w:sdtContent>
          <w:r w:rsidRPr="003A06D0">
            <w:rPr>
              <w:color w:val="19D131"/>
              <w:lang w:val="en-GB"/>
            </w:rPr>
            <w:t xml:space="preserve"> If the value of the </w:t>
          </w:r>
          <w:r w:rsidRPr="003A06D0">
            <w:rPr>
              <w:rStyle w:val="Datatype"/>
              <w:lang w:val="en-GB"/>
            </w:rPr>
            <w:t>IncludeEContent</w:t>
          </w:r>
          <w:r w:rsidRPr="003A06D0">
            <w:rPr>
              <w:color w:val="19D131"/>
              <w:lang w:val="en-GB"/>
            </w:rPr>
            <w:t xml:space="preserve"> is </w:t>
          </w:r>
          <w:r w:rsidRPr="003A06D0">
            <w:rPr>
              <w:rStyle w:val="Datatype"/>
              <w:lang w:val="en-GB"/>
            </w:rPr>
            <w:t xml:space="preserve">‘true’ </w:t>
          </w:r>
          <w:r w:rsidRPr="003A06D0">
            <w:rPr>
              <w:color w:val="19D131"/>
              <w:lang w:val="en-GB"/>
            </w:rPr>
            <w:t>a CMS signature includes enveloped (or ‘encapsulated’) content.</w:t>
          </w:r>
        </w:sdtContent>
      </w:sdt>
    </w:p>
    <w:p w:rsidR="FFD550FF" w:rsidRDefault="00912C71" w:rsidP="009B32EC">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sdt>
        <w:sdtPr>
          <w:alias w:val="dss2-OptionalInputsSignType.sigPlacement"/>
          <w:tag w:val="dss2-OptionalInputsSignType.SignaturePlacement"/>
          <w:id w:val="-1890726925"/>
        </w:sdtPr>
        <w:sdtEndPr/>
        <w:sdtContent>
          <w:r w:rsidRPr="003A06D0">
            <w:rPr>
              <w:color w:val="19D131"/>
              <w:lang w:val="en-GB"/>
            </w:rPr>
            <w:t xml:space="preserve">The </w:t>
          </w:r>
          <w:r w:rsidRPr="003A06D0">
            <w:rPr>
              <w:rStyle w:val="Datatype"/>
              <w:lang w:val="en-GB"/>
            </w:rPr>
            <w:t>SignaturePlacement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enveloped signature placed within a document. The resulting document with the enveloped signature is placed in the optional output </w:t>
          </w:r>
          <w:r w:rsidRPr="003A06D0">
            <w:rPr>
              <w:rStyle w:val="Datatype"/>
              <w:lang w:val="en-GB"/>
            </w:rPr>
            <w:t>DocumentWithSignature</w:t>
          </w:r>
          <w:r w:rsidRPr="003A06D0">
            <w:rPr>
              <w:color w:val="19D131"/>
              <w:lang w:val="en-GB"/>
            </w:rPr>
            <w:t>.</w:t>
          </w:r>
        </w:sdtContent>
      </w:sdt>
    </w:p>
    <w:p w:rsidR="FFD550FF" w:rsidRDefault="00912C71" w:rsidP="009B32EC">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sdt>
        <w:sdtPr>
          <w:alias w:val="dss2-OptionalInputsSignType.signedRefs"/>
          <w:tag w:val="dss2-OptionalInputsSignType.SignedReferences"/>
          <w:id w:val="-1851557478"/>
        </w:sdtPr>
        <w:sdtEndPr/>
        <w:sdtContent>
          <w:r w:rsidRPr="003A06D0">
            <w:rPr>
              <w:color w:val="19D131"/>
              <w:lang w:val="en-GB"/>
            </w:rPr>
            <w:t xml:space="preserve">The </w:t>
          </w:r>
          <w:r w:rsidRPr="003A06D0">
            <w:rPr>
              <w:rStyle w:val="Datatype"/>
              <w:lang w:val="en-GB"/>
            </w:rPr>
            <w:t>SignedReferences</w:t>
          </w:r>
          <w:r w:rsidRPr="003A06D0">
            <w:rPr>
              <w:color w:val="19D131"/>
              <w:lang w:val="en-GB"/>
            </w:rPr>
            <w:t xml:space="preserve"> element gives the client greater control over how the &lt;ds:Reference&gt; elements of a </w:t>
          </w:r>
          <w:r w:rsidR="005A05CB" w:rsidRPr="003A06D0">
            <w:rPr>
              <w:color w:val="19D131"/>
              <w:lang w:val="en-GB"/>
            </w:rPr>
            <w:t>XMLDSig</w:t>
          </w:r>
          <w:r w:rsidRPr="003A06D0">
            <w:rPr>
              <w:color w:val="19D131"/>
              <w:lang w:val="en-GB"/>
            </w:rPr>
            <w:t xml:space="preserve"> signature are formed.</w:t>
          </w:r>
        </w:sdtContent>
      </w:sdt>
    </w:p>
    <w:p w:rsidR="FFD550FF" w:rsidRDefault="00912C71" w:rsidP="009B32EC">
      <w:pPr>
        <w:pStyle w:val="Member"/>
      </w:pPr>
      <w:r>
        <w:t xml:space="preserve">The OPTIONAL </w:t>
      </w:r>
      <w:r w:rsidRPr="35C1378D">
        <w:rPr>
          <w:rStyle w:val="Datatype"/>
        </w:rPr>
        <w:t>SignatureAlgorithm</w:t>
      </w:r>
      <w:r>
        <w:t xml:space="preserve"> element, if present, MUST contain a string. </w:t>
      </w:r>
      <w:sdt>
        <w:sdtPr>
          <w:alias w:val="dss2-OptionalInputsSignType.sigAlgo"/>
          <w:tag w:val="dss2-OptionalInputsSignType.SignatureAlgorithm"/>
          <w:id w:val="1838036700"/>
        </w:sdtPr>
        <w:sdtEndPr/>
        <w:sdtContent>
          <w:r w:rsidRPr="003A06D0">
            <w:rPr>
              <w:color w:val="19D131"/>
              <w:lang w:val="en-GB"/>
            </w:rPr>
            <w:t xml:space="preserve">The </w:t>
          </w:r>
          <w:r w:rsidRPr="003A06D0">
            <w:rPr>
              <w:rStyle w:val="Datatype"/>
              <w:lang w:val="en-GB"/>
            </w:rPr>
            <w:t>SignatureAlgorithm</w:t>
          </w:r>
          <w:r w:rsidRPr="003A06D0">
            <w:rPr>
              <w:color w:val="19D131"/>
              <w:lang w:val="en-GB"/>
            </w:rPr>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rPr>
              <w:color w:val="19D131"/>
              <w:lang w:val="en-GB"/>
            </w:rPr>
            <w:t xml:space="preserve"> and </w:t>
          </w:r>
          <w:r w:rsidRPr="003A06D0">
            <w:rPr>
              <w:rStyle w:val="Datatype"/>
              <w:lang w:val="en-GB"/>
            </w:rPr>
            <w:t>ServicePolicy</w:t>
          </w:r>
          <w:r w:rsidRPr="003A06D0">
            <w:rPr>
              <w:color w:val="19D131"/>
              <w:lang w:val="en-GB"/>
            </w:rPr>
            <w:t xml:space="preserve">. The use of the </w:t>
          </w:r>
          <w:r w:rsidRPr="003A06D0">
            <w:rPr>
              <w:rStyle w:val="Datatype"/>
              <w:lang w:val="en-GB"/>
            </w:rPr>
            <w:t>SignatureAlgorithm</w:t>
          </w:r>
          <w:r w:rsidRPr="003A06D0">
            <w:rPr>
              <w:color w:val="19D131"/>
              <w:lang w:val="en-GB"/>
            </w:rPr>
            <w:t xml:space="preserve"> value is context specific, maybe different when requesting a CMS or XML signature. </w:t>
          </w:r>
        </w:sdtContent>
      </w:sdt>
    </w:p>
    <w:p w:rsidR="FFD550FF" w:rsidRDefault="00912C71" w:rsidP="009B32EC">
      <w:pPr>
        <w:pStyle w:val="Member"/>
      </w:pPr>
      <w:r>
        <w:t xml:space="preserve">The OPTIONAL </w:t>
      </w:r>
      <w:r w:rsidRPr="35C1378D">
        <w:rPr>
          <w:rStyle w:val="Datatype"/>
        </w:rPr>
        <w:t>SignatureQualityLevel</w:t>
      </w:r>
      <w:r>
        <w:t xml:space="preserve"> element, if present, MUST contain a URI. </w:t>
      </w:r>
      <w:sdt>
        <w:sdtPr>
          <w:alias w:val="dss2-OptionalInputsSignType.quality"/>
          <w:tag w:val="dss2-OptionalInputsSignType.SignatureQualityLevel"/>
          <w:id w:val="-178280917"/>
        </w:sdtPr>
        <w:sdtEndPr/>
        <w:sdtContent>
          <w:r w:rsidRPr="003A06D0">
            <w:rPr>
              <w:color w:val="19D131"/>
              <w:lang w:val="en-GB"/>
            </w:rPr>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OptionalInputsSignType.-nonNormative"/>
          <w:id w:val="336507159"/>
          <w:showingPlcHdr/>
        </w:sdtPr>
        <w:sdtEndPr/>
        <w:sdtContent>
          <w:r w:rsidR="00912C71">
            <w:rPr>
              <w:color w:val="19D131"/>
            </w:rPr>
            <w:t>[component OptionalInputsSign non normative details]</w:t>
          </w:r>
        </w:sdtContent>
      </w:sdt>
    </w:p>
    <w:p w:rsidR="FFD550FF" w:rsidRDefault="00912C71" w:rsidP="002062A5">
      <w:pPr>
        <w:pStyle w:val="berschrift4"/>
      </w:pPr>
      <w:bookmarkStart w:id="345" w:name="_Toc632521"/>
      <w:r>
        <w:t>OptionalInputsSign – JSON Syntax</w:t>
      </w:r>
      <w:bookmarkEnd w:id="345"/>
    </w:p>
    <w:p w:rsidR="FFD550FF" w:rsidRPr="0248A3D1" w:rsidRDefault="00912C71" w:rsidP="002062A5">
      <w:r w:rsidRPr="002062A5">
        <w:rPr>
          <w:rFonts w:eastAsia="Arial" w:cs="Arial"/>
          <w:sz w:val="22"/>
          <w:szCs w:val="22"/>
        </w:rPr>
        <w:lastRenderedPageBreak/>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22"/>
        <w:gridCol w:w="3010"/>
        <w:gridCol w:w="2818"/>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Type"/>
                <w:tag w:val="dss2-OptionalInputsSignType.-jsonComment.SignatureType"/>
                <w:id w:val="80566354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IntendedAudience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aud"/>
                <w:tag w:val="dss2-OptionalInputsSignType.-jsonComment.IntendedAudience"/>
                <w:id w:val="-201305286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KeySelector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keySel"/>
                <w:tag w:val="dss2-OptionalInputsSignType.-jsonComment.KeySelector"/>
                <w:id w:val="-147698224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props"/>
                <w:tag w:val="dss2-OptionalInputsSignType.-jsonComment.Properties"/>
                <w:id w:val="-94924568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IncludeObject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Obj"/>
                <w:tag w:val="dss2-OptionalInputsSignType.-jsonComment.IncludeObject"/>
                <w:id w:val="-111929857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IncludeEContent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incContent"/>
                <w:tag w:val="dss2-OptionalInputsSignType.-jsonComment.IncludeEContent"/>
                <w:id w:val="-135843131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SignaturePlacement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Placement"/>
                <w:tag w:val="dss2-OptionalInputsSignType.-jsonComment.SignaturePlacement"/>
                <w:id w:val="165819569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SignedReferences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nedRefs"/>
                <w:tag w:val="dss2-OptionalInputsSignType.-jsonComment.SignedReferences"/>
                <w:id w:val="110985807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sigAlgo"/>
                <w:tag w:val="dss2-OptionalInputsSignType.-jsonComment.SignatureAlgorithm"/>
                <w:id w:val="-32859075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SignatureQualityLevel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SignType.quality"/>
                <w:tag w:val="dss2-OptionalInputsSignType.-jsonComment.SignatureQualityLevel"/>
                <w:id w:val="-132535670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"dss2-OptionalInputsSignType"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"policy"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"lang"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"other"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"claimedIdentity"</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"addTimestamp"</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"enforceAsync"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"nonce"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"aud"</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"keySel"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"props"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"incObj"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"incContent"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"sigPlacement"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"signedRefs"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"sigAlgo"</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"quality"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s2-OptionalInputsSignType.-jsonSchema"/>
          <w:id w:val="1948036406"/>
          <w:showingPlcHdr/>
        </w:sdtPr>
        <w:sdtEndPr/>
        <w:sdtContent>
          <w:r w:rsidR="00912C71">
            <w:rPr>
              <w:color w:val="19D131"/>
            </w:rPr>
            <w:t>[component OptionalInputsSign JSON schema details]</w:t>
          </w:r>
        </w:sdtContent>
      </w:sdt>
    </w:p>
    <w:p w:rsidR="FFD550FF" w:rsidRDefault="00912C71" w:rsidP="002062A5">
      <w:pPr>
        <w:pStyle w:val="berschrift4"/>
      </w:pPr>
      <w:bookmarkStart w:id="346" w:name="_Toc632522"/>
      <w:r>
        <w:t>OptionalInputsSign – XML Syntax</w:t>
      </w:r>
      <w:bookmarkEnd w:id="346"/>
    </w:p>
    <w:p w:rsidR="FFD550FF" w:rsidRPr="5404FA76" w:rsidRDefault="00912C71" w:rsidP="002062A5">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lastRenderedPageBreak/>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sdt>
        <w:sdtPr>
          <w:tag w:val="dss2-OptionalInputsSignType.-xmlSchema"/>
          <w:id w:val="1095836682"/>
          <w:showingPlcHdr/>
        </w:sdtPr>
        <w:sdtEndPr/>
        <w:sdtContent>
          <w:r>
            <w:rPr>
              <w:color w:val="19D131"/>
            </w:rPr>
            <w:t>[component OptionalInputsSign XML schema details]</w:t>
          </w:r>
        </w:sdtContent>
      </w:sdt>
    </w:p>
    <w:p w:rsidR="FFD550FF" w:rsidRDefault="00912C71" w:rsidP="002062A5">
      <w:pPr>
        <w:pStyle w:val="berschrift3"/>
      </w:pPr>
      <w:bookmarkStart w:id="347" w:name="_RefComp5BA2A20A"/>
      <w:bookmarkStart w:id="348" w:name="_Toc632523"/>
      <w:r>
        <w:t>Component OptionalInputsVerify</w:t>
      </w:r>
      <w:bookmarkEnd w:id="347"/>
      <w:bookmarkEnd w:id="348"/>
    </w:p>
    <w:p w:rsidR="FFD550FF" w:rsidRDefault="0052671B" w:rsidP="00FD22AC">
      <w:sdt>
        <w:sdtPr>
          <w:tag w:val="dss2-OptionalInputsVerifyType.-normative"/>
          <w:id w:val="-34671631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OptionalInputsVerify</w:t>
          </w:r>
          <w:r w:rsidR="001725A5" w:rsidRPr="003A06D0">
            <w:rPr>
              <w:color w:val="19D131"/>
              <w:lang w:val="en-GB"/>
            </w:rPr>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rPr>
              <w:color w:val="19D131"/>
              <w:lang w:val="en-GB"/>
            </w:rPr>
            <w:t>server. If</w:t>
          </w:r>
          <w:r w:rsidR="001725A5" w:rsidRPr="003A06D0">
            <w:rPr>
              <w:color w:val="19D131"/>
              <w:lang w:val="en-GB"/>
            </w:rPr>
            <w:t xml:space="preserve">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rsidR="FFD550FF" w:rsidRDefault="00912C71" w:rsidP="002062A5">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sdt>
        <w:sdtPr>
          <w:alias w:val="dss2-OptionalInputsVerifyType.useVerificationTime"/>
          <w:tag w:val="dss2-OptionalInputsVerifyType.UseVerificationTime"/>
          <w:id w:val="-1309939576"/>
        </w:sdtPr>
        <w:sdtEndPr/>
        <w:sdtContent>
          <w:r w:rsidRPr="003A06D0">
            <w:rPr>
              <w:color w:val="19D131"/>
              <w:lang w:val="en-GB"/>
            </w:rPr>
            <w:t xml:space="preserve">The </w:t>
          </w:r>
          <w:r w:rsidRPr="003A06D0">
            <w:rPr>
              <w:rStyle w:val="Datatype"/>
              <w:lang w:val="en-GB"/>
            </w:rPr>
            <w:t>UseVerificationTime</w:t>
          </w:r>
          <w:r w:rsidRPr="003A06D0">
            <w:rPr>
              <w:color w:val="19D131"/>
              <w:lang w:val="en-GB"/>
            </w:rPr>
            <w:t xml:space="preserve"> element instructs the server to attempt to determine the signature’s validity at the specified time, instead of a time determined by the server policy.</w:t>
          </w:r>
        </w:sdtContent>
      </w:sdt>
    </w:p>
    <w:p w:rsidR="FFD550FF" w:rsidRDefault="00912C71" w:rsidP="009B32EC">
      <w:pPr>
        <w:pStyle w:val="Member"/>
      </w:pPr>
      <w:r>
        <w:t xml:space="preserve">The OPTIONAL </w:t>
      </w:r>
      <w:r w:rsidRPr="35C1378D">
        <w:rPr>
          <w:rStyle w:val="Datatype"/>
        </w:rPr>
        <w:t>ReturnVerificationTimeInfo</w:t>
      </w:r>
      <w:r>
        <w:t xml:space="preserve"> element, if present, MUST contain a boolean. Its default value is '</w:t>
      </w:r>
      <w:r>
        <w:rPr>
          <w:color w:val="244061" w:themeColor="accent1" w:themeShade="80"/>
        </w:rPr>
        <w:t>false</w:t>
      </w:r>
      <w:r>
        <w:t xml:space="preserve">'. </w:t>
      </w:r>
      <w:sdt>
        <w:sdtPr>
          <w:alias w:val="dss2-OptionalInputsVerifyType.returnVerificationTime"/>
          <w:tag w:val="dss2-OptionalInputsVerifyType.ReturnVerificationTimeInfo"/>
          <w:id w:val="257491905"/>
        </w:sdtPr>
        <w:sdtEndPr/>
        <w:sdtContent>
          <w:r w:rsidRPr="003A06D0">
            <w:rPr>
              <w:color w:val="19D131"/>
              <w:lang w:val="en-GB"/>
            </w:rPr>
            <w:t>This element cam be used by the client to obtain the time instant used by the server to validate the signature.</w:t>
          </w:r>
        </w:sdtContent>
      </w:sdt>
    </w:p>
    <w:p w:rsidR="FFD550FF" w:rsidRDefault="00912C71" w:rsidP="009B32EC">
      <w:pPr>
        <w:pStyle w:val="Member"/>
      </w:pPr>
      <w:r>
        <w:t xml:space="preserve">The OPTIONAL </w:t>
      </w:r>
      <w:r w:rsidRPr="35C1378D">
        <w:rPr>
          <w:rStyle w:val="Datatype"/>
        </w:rPr>
        <w:t>AdditionalKeyInfo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sdt>
        <w:sdtPr>
          <w:alias w:val="dss2-OptionalInputsVerifyType.addKeyInfo"/>
          <w:tag w:val="dss2-OptionalInputsVerifyType.AdditionalKeyInfo"/>
          <w:id w:val="1131975865"/>
        </w:sdtPr>
        <w:sdtEndPr/>
        <w:sdtContent>
          <w:r w:rsidRPr="003A06D0">
            <w:rPr>
              <w:color w:val="19D131"/>
              <w:lang w:val="en-GB"/>
            </w:rPr>
            <w:t>This element provides the server with additional data (such as certificates and CRLs) which it can use to validate the signature. These options are not allowed in multi-signature verification.</w:t>
          </w:r>
        </w:sdtContent>
      </w:sdt>
    </w:p>
    <w:p w:rsidR="FFD550FF" w:rsidRDefault="00912C71" w:rsidP="009B32EC">
      <w:pPr>
        <w:pStyle w:val="Member"/>
      </w:pPr>
      <w:r>
        <w:t xml:space="preserve">The OPTIONAL </w:t>
      </w:r>
      <w:r w:rsidRPr="35C1378D">
        <w:rPr>
          <w:rStyle w:val="Datatype"/>
        </w:rPr>
        <w:t>ReturnProcessingDetails</w:t>
      </w:r>
      <w:r>
        <w:t xml:space="preserve"> element, if present, MUST contain a boolean. Its default value is '</w:t>
      </w:r>
      <w:r>
        <w:rPr>
          <w:color w:val="244061" w:themeColor="accent1" w:themeShade="80"/>
        </w:rPr>
        <w:t>false</w:t>
      </w:r>
      <w:r>
        <w:t xml:space="preserve">'. </w:t>
      </w:r>
      <w:sdt>
        <w:sdtPr>
          <w:alias w:val="dss2-OptionalInputsVerifyType.returnProcDetails"/>
          <w:tag w:val="dss2-OptionalInputsVerifyType.ReturnProcessingDetails"/>
          <w:id w:val="-838161192"/>
        </w:sdtPr>
        <w:sdtEndPr/>
        <w:sdtContent>
          <w:r w:rsidRPr="003A06D0">
            <w:rPr>
              <w:color w:val="19D131"/>
              <w:lang w:val="en-GB"/>
            </w:rPr>
            <w:t xml:space="preserve">This element instructs the server to return a </w:t>
          </w:r>
          <w:r w:rsidRPr="003A06D0">
            <w:rPr>
              <w:rStyle w:val="Datatype"/>
              <w:lang w:val="en-GB"/>
            </w:rPr>
            <w:t>ProcessingDetails</w:t>
          </w:r>
          <w:r w:rsidRPr="003A06D0">
            <w:rPr>
              <w:color w:val="19D131"/>
              <w:lang w:val="en-GB"/>
            </w:rPr>
            <w:t xml:space="preserve"> element. It is not allowed in multi-signature verification.</w:t>
          </w:r>
        </w:sdtContent>
      </w:sdt>
    </w:p>
    <w:p w:rsidR="FFD550FF" w:rsidRDefault="00912C71" w:rsidP="009B32EC">
      <w:pPr>
        <w:pStyle w:val="Member"/>
      </w:pPr>
      <w:r>
        <w:t xml:space="preserve">The OPTIONAL </w:t>
      </w:r>
      <w:r w:rsidRPr="35C1378D">
        <w:rPr>
          <w:rStyle w:val="Datatype"/>
        </w:rPr>
        <w:t>ReturnSigningTimeInfo</w:t>
      </w:r>
      <w:r>
        <w:t xml:space="preserve"> element, if present, MUST contain a boolean. Its default value is '</w:t>
      </w:r>
      <w:r>
        <w:rPr>
          <w:color w:val="244061" w:themeColor="accent1" w:themeShade="80"/>
        </w:rPr>
        <w:t>false</w:t>
      </w:r>
      <w:r>
        <w:t xml:space="preserve">'. </w:t>
      </w:r>
      <w:sdt>
        <w:sdtPr>
          <w:alias w:val="dss2-OptionalInputsVerifyType.returnSigningTime"/>
          <w:tag w:val="dss2-OptionalInputsVerifyType.ReturnSigningTimeInfo"/>
          <w:id w:val="1082561944"/>
        </w:sdtPr>
        <w:sdtEndPr/>
        <w:sdtContent>
          <w:r w:rsidRPr="003A06D0">
            <w:rPr>
              <w:color w:val="19D131"/>
              <w:lang w:val="en-GB"/>
            </w:rPr>
            <w:t xml:space="preserve">This element allows the client to instruct the server to return the time instant associated to the signature creation as a </w:t>
          </w:r>
          <w:r w:rsidRPr="003A06D0">
            <w:rPr>
              <w:rStyle w:val="Datatype"/>
              <w:lang w:val="en-GB"/>
            </w:rPr>
            <w:t xml:space="preserve">SigningTimeInfo </w:t>
          </w:r>
          <w:r w:rsidRPr="003A06D0">
            <w:rPr>
              <w:color w:val="19D131"/>
              <w:lang w:val="en-GB"/>
            </w:rPr>
            <w:t>element.</w:t>
          </w:r>
        </w:sdtContent>
      </w:sdt>
    </w:p>
    <w:p w:rsidR="FFD550FF" w:rsidRDefault="00912C71" w:rsidP="009B32EC">
      <w:pPr>
        <w:pStyle w:val="Member"/>
      </w:pPr>
      <w:r>
        <w:t xml:space="preserve">The OPTIONAL </w:t>
      </w:r>
      <w:r w:rsidRPr="35C1378D">
        <w:rPr>
          <w:rStyle w:val="Datatype"/>
        </w:rPr>
        <w:t>ReturnSignerIdentity</w:t>
      </w:r>
      <w:r>
        <w:t xml:space="preserve"> element, if present, MUST contain a boolean. Its default value is '</w:t>
      </w:r>
      <w:r>
        <w:rPr>
          <w:color w:val="244061" w:themeColor="accent1" w:themeShade="80"/>
        </w:rPr>
        <w:t>false</w:t>
      </w:r>
      <w:r>
        <w:t xml:space="preserve">'. </w:t>
      </w:r>
      <w:sdt>
        <w:sdtPr>
          <w:alias w:val="dss2-OptionalInputsVerifyType.returnSigner"/>
          <w:tag w:val="dss2-OptionalInputsVerifyType.ReturnSignerIdentity"/>
          <w:id w:val="1422990851"/>
        </w:sdtPr>
        <w:sdtEndPr/>
        <w:sdtContent>
          <w:r w:rsidRPr="003A06D0">
            <w:rPr>
              <w:color w:val="19D131"/>
              <w:lang w:val="en-GB"/>
            </w:rPr>
            <w:t xml:space="preserve"> </w:t>
          </w:r>
        </w:sdtContent>
      </w:sdt>
    </w:p>
    <w:p w:rsidR="FFD550FF" w:rsidRDefault="00912C71" w:rsidP="009B32EC">
      <w:pPr>
        <w:pStyle w:val="Member"/>
      </w:pPr>
      <w:r>
        <w:t xml:space="preserve">The OPTIONAL </w:t>
      </w:r>
      <w:r w:rsidRPr="35C1378D">
        <w:rPr>
          <w:rStyle w:val="Datatype"/>
        </w:rPr>
        <w:t>ReturnAugmentedSignature</w:t>
      </w:r>
      <w:r>
        <w:t xml:space="preserve"> element, if present, MUST contain a URI. </w:t>
      </w:r>
      <w:sdt>
        <w:sdtPr>
          <w:alias w:val="dss2-OptionalInputsVerifyType.returnAugmented"/>
          <w:tag w:val="dss2-OptionalInputsVerifyType.ReturnAugmentedSignature"/>
          <w:id w:val="-1534876024"/>
        </w:sdtPr>
        <w:sdtEndPr/>
        <w:sdtContent>
          <w:r w:rsidRPr="003A06D0">
            <w:rPr>
              <w:color w:val="19D131"/>
              <w:lang w:val="en-GB"/>
            </w:rPr>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rPr>
              <w:color w:val="19D131"/>
              <w:lang w:val="en-GB"/>
            </w:rPr>
            <w:t xml:space="preserve"> </w:t>
          </w:r>
          <w:r w:rsidR="005538B5" w:rsidRPr="003A06D0">
            <w:rPr>
              <w:color w:val="19D131"/>
              <w:lang w:val="en-GB"/>
            </w:rPr>
            <w:t xml:space="preserve">optional </w:t>
          </w:r>
          <w:r w:rsidRPr="003A06D0">
            <w:rPr>
              <w:color w:val="19D131"/>
              <w:lang w:val="en-GB"/>
            </w:rPr>
            <w:t>output</w:t>
          </w:r>
          <w:r w:rsidR="005538B5" w:rsidRPr="003A06D0">
            <w:rPr>
              <w:color w:val="19D131"/>
              <w:lang w:val="en-GB"/>
            </w:rPr>
            <w:t xml:space="preserve"> component</w:t>
          </w:r>
          <w:r w:rsidRPr="003A06D0">
            <w:rPr>
              <w:color w:val="19D131"/>
              <w:lang w:val="en-GB"/>
            </w:rPr>
            <w:t>, containing an augmented signature. This document does not define values for this element, but profiles may provide a set of URIs.</w:t>
          </w:r>
        </w:sdtContent>
      </w:sdt>
    </w:p>
    <w:p w:rsidR="FFD550FF" w:rsidRDefault="00912C71" w:rsidP="009B32EC">
      <w:pPr>
        <w:pStyle w:val="Member"/>
      </w:pPr>
      <w:r>
        <w:t xml:space="preserve">The OPTIONAL </w:t>
      </w:r>
      <w:r w:rsidRPr="35C1378D">
        <w:rPr>
          <w:rStyle w:val="Datatype"/>
        </w:rPr>
        <w:t>ReturnTimestampedSignature</w:t>
      </w:r>
      <w:r>
        <w:t xml:space="preserve"> element, if present, MAY occur zero or more times containing a URI. </w:t>
      </w:r>
      <w:sdt>
        <w:sdtPr>
          <w:alias w:val="dss2-OptionalInputsVerifyType.returnTimestamped"/>
          <w:tag w:val="dss2-OptionalInputsVerifyType.ReturnTimestampedSignature"/>
          <w:id w:val="260884257"/>
        </w:sdtPr>
        <w:sdtEndPr/>
        <w:sdtContent>
          <w:r w:rsidRPr="003A06D0">
            <w:rPr>
              <w:color w:val="19D131"/>
              <w:lang w:val="en-GB"/>
            </w:rPr>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rPr>
              <w:color w:val="19D131"/>
              <w:lang w:val="en-GB"/>
            </w:rPr>
            <w:t>" in section 9.1 [RFC 3852]) or *</w:t>
          </w:r>
          <w:r w:rsidRPr="003A06D0">
            <w:rPr>
              <w:rStyle w:val="Datatype"/>
              <w:lang w:val="en-GB"/>
            </w:rPr>
            <w:t>unsigned</w:t>
          </w:r>
          <w:r w:rsidRPr="003A06D0">
            <w:rPr>
              <w:color w:val="19D131"/>
              <w:lang w:val="en-GB"/>
            </w:rPr>
            <w:t>* property (see section 6.2.5 "The UnsignedSignatureProperties element" and section 7.3 "The SignatureTimeStamp element" [XAdES]) of the supplied signature. The timestamp token will be on the signature value in the case of CMS/PKCS7signatures or the &lt;ds:SignatureValue&gt; element in the case of XML signatures.</w:t>
          </w:r>
        </w:sdtContent>
      </w:sdt>
    </w:p>
    <w:p w:rsidR="FFD550FF" w:rsidRDefault="00912C71" w:rsidP="009B32EC">
      <w:pPr>
        <w:pStyle w:val="Member"/>
      </w:pPr>
      <w:r>
        <w:t xml:space="preserve">The OPTIONAL </w:t>
      </w:r>
      <w:r w:rsidRPr="35C1378D">
        <w:rPr>
          <w:rStyle w:val="Datatype"/>
        </w:rPr>
        <w:t>VerifyManifests</w:t>
      </w:r>
      <w:r>
        <w:t xml:space="preserve"> element, if present, MUST contain a boolean. Its default value is '</w:t>
      </w:r>
      <w:r>
        <w:rPr>
          <w:color w:val="244061" w:themeColor="accent1" w:themeShade="80"/>
        </w:rPr>
        <w:t>false</w:t>
      </w:r>
      <w:r>
        <w:t xml:space="preserve">'. </w:t>
      </w:r>
      <w:sdt>
        <w:sdtPr>
          <w:alias w:val="dss2-OptionalInputsVerifyType.verifyManifests"/>
          <w:tag w:val="dss2-OptionalInputsVerifyType.VerifyManifests"/>
          <w:id w:val="-1732223030"/>
        </w:sdtPr>
        <w:sdtEndPr/>
        <w:sdtContent>
          <w:r w:rsidRPr="003A06D0">
            <w:rPr>
              <w:color w:val="19D131"/>
              <w:lang w:val="en-GB"/>
            </w:rPr>
            <w:t>This element is allowed in multi-signature verification requests.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OptionalInputsVerifyType.-nonNormative"/>
          <w:id w:val="571856752"/>
          <w:showingPlcHdr/>
        </w:sdtPr>
        <w:sdtEndPr/>
        <w:sdtContent>
          <w:r w:rsidR="00912C71">
            <w:rPr>
              <w:color w:val="19D131"/>
            </w:rPr>
            <w:t>[component OptionalInputsVerify non normative details]</w:t>
          </w:r>
        </w:sdtContent>
      </w:sdt>
    </w:p>
    <w:p w:rsidR="FFD550FF" w:rsidRDefault="00912C71" w:rsidP="002062A5">
      <w:pPr>
        <w:pStyle w:val="berschrift4"/>
      </w:pPr>
      <w:bookmarkStart w:id="349" w:name="_Toc632524"/>
      <w:r>
        <w:t>OptionalInputsVerify – JSON Syntax</w:t>
      </w:r>
      <w:bookmarkEnd w:id="34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13"/>
        <w:gridCol w:w="3334"/>
        <w:gridCol w:w="240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UseVerificationTime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useVerificationTime"/>
                <w:tag w:val="dss2-OptionalInputsVerifyType.-jsonComment.UseVerificationTime"/>
                <w:id w:val="121385089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VerificationTime"/>
                <w:tag w:val="dss2-OptionalInputsVerifyType.-jsonComment.ReturnVerificationTimeInfo"/>
                <w:id w:val="144318802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AdditionalKeyInfo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addKeyInfo"/>
                <w:tag w:val="dss2-OptionalInputsVerifyType.-jsonComment.AdditionalKeyInfo"/>
                <w:id w:val="19450073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ReturnProcessingDetails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ProcDetails"/>
                <w:tag w:val="dss2-OptionalInputsVerifyType.-jsonComment.ReturnProcessingDetails"/>
                <w:id w:val="-10974187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ingTime"/>
                <w:tag w:val="dss2-OptionalInputsVerifyType.-jsonComment.ReturnSigningTimeInfo"/>
                <w:id w:val="178221981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Signer"/>
                <w:tag w:val="dss2-OptionalInputsVerifyType.-jsonComment.ReturnSignerIdentity"/>
                <w:id w:val="-206564017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ReturnAugmentedSignature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Augmented"/>
                <w:tag w:val="dss2-OptionalInputsVerifyType.-jsonComment.ReturnAugmentedSignature"/>
                <w:id w:val="-283272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returnTimestamped"/>
                <w:tag w:val="dss2-OptionalInputsVerifyType.-jsonComment.ReturnTimestampedSignature"/>
                <w:id w:val="-209330559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InputsVerifyType.verifyManifests"/>
                <w:tag w:val="dss2-OptionalInputsVerifyType.-jsonComment.VerifyManifests"/>
                <w:id w:val="996727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"dss2-OptionalInputsVerifyType"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"policy"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"lang"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"other"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"claimedIdentity"</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"addTimestamp"</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"enforceAsync"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"nonce"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"useVerificationTime"</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"returnVerificationTime"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"addKeyInfo"</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"#/definitions/dss2-AdditionalKeyInfoType"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"returnProcDetails"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"returnSigningTime"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"returnSigner"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"returnAugmented"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"returnTimestamped"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"verifyManifests"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s2-OptionalInputsVerifyType.-jsonSchema"/>
          <w:id w:val="829794865"/>
          <w:showingPlcHdr/>
        </w:sdtPr>
        <w:sdtEndPr/>
        <w:sdtContent>
          <w:r w:rsidR="00912C71">
            <w:rPr>
              <w:color w:val="19D131"/>
            </w:rPr>
            <w:t>[component OptionalInputsVerify JSON schema details]</w:t>
          </w:r>
        </w:sdtContent>
      </w:sdt>
    </w:p>
    <w:p w:rsidR="FFD550FF" w:rsidRDefault="00912C71" w:rsidP="002062A5">
      <w:pPr>
        <w:pStyle w:val="berschrift4"/>
      </w:pPr>
      <w:bookmarkStart w:id="350" w:name="_Toc632525"/>
      <w:r>
        <w:t>OptionalInputsVerify – XML Syntax</w:t>
      </w:r>
      <w:bookmarkEnd w:id="350"/>
    </w:p>
    <w:p w:rsidR="FFD550FF" w:rsidRPr="5404FA76" w:rsidRDefault="00912C71" w:rsidP="002062A5">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lastRenderedPageBreak/>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sdt>
        <w:sdtPr>
          <w:tag w:val="dss2-OptionalInputsVerifyType.-xmlSchema"/>
          <w:id w:val="1923445504"/>
          <w:showingPlcHdr/>
        </w:sdtPr>
        <w:sdtEndPr/>
        <w:sdtContent>
          <w:r>
            <w:rPr>
              <w:color w:val="19D131"/>
            </w:rPr>
            <w:t>[component OptionalInputsVerify XML schema details]</w:t>
          </w:r>
        </w:sdtContent>
      </w:sdt>
    </w:p>
    <w:p w:rsidR="FFD550FF" w:rsidRDefault="00912C71" w:rsidP="002062A5">
      <w:pPr>
        <w:pStyle w:val="berschrift3"/>
      </w:pPr>
      <w:bookmarkStart w:id="351" w:name="_RefComp66F5F9F8"/>
      <w:bookmarkStart w:id="352" w:name="_Toc632526"/>
      <w:r>
        <w:t>Component OptionalOutputsBase</w:t>
      </w:r>
      <w:bookmarkEnd w:id="351"/>
      <w:bookmarkEnd w:id="352"/>
    </w:p>
    <w:p w:rsidR="FFD550FF" w:rsidRDefault="0052671B" w:rsidP="00FD22AC">
      <w:sdt>
        <w:sdtPr>
          <w:tag w:val="dss2-OptionalOutputsBaseType.-normative"/>
          <w:id w:val="257257572"/>
        </w:sdtPr>
        <w:sdtEndPr/>
        <w:sdtContent>
          <w:r w:rsidR="001725A5" w:rsidRPr="003A06D0">
            <w:rPr>
              <w:color w:val="19D131"/>
              <w:lang w:val="en-GB"/>
            </w:rPr>
            <w:t xml:space="preserve">The </w:t>
          </w:r>
          <w:r w:rsidR="001725A5" w:rsidRPr="003A06D0">
            <w:rPr>
              <w:rStyle w:val="Datatype"/>
              <w:lang w:val="en-GB"/>
            </w:rPr>
            <w:t>OptionalOutputsBase</w:t>
          </w:r>
          <w:r w:rsidR="001725A5" w:rsidRPr="003A06D0">
            <w:rPr>
              <w:color w:val="19D131"/>
              <w:lang w:val="en-GB"/>
            </w:rPr>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rPr>
              <w:color w:val="19D131"/>
              <w:lang w:val="en-GB"/>
            </w:rPr>
            <w:t>erver’s profile and policy</w:t>
          </w:r>
          <w:r w:rsidR="001725A5" w:rsidRPr="003A06D0">
            <w:rPr>
              <w:color w:val="19D131"/>
              <w:lang w:val="en-GB"/>
            </w:rPr>
            <w:t>.</w:t>
          </w:r>
        </w:sdtContent>
      </w:sdt>
    </w:p>
    <w:p w:rsidR="FFD550FF" w:rsidRDefault="00912C71" w:rsidP="002062A5">
      <w:r>
        <w:t xml:space="preserve">This components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OutputsBaseType.schemas"/>
          <w:tag w:val="dss2-OptionalOutputsBaseType.Schemas"/>
          <w:id w:val="171386302"/>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is typically used as an optional input in a </w:t>
          </w:r>
          <w:r w:rsidRPr="003A06D0">
            <w:rPr>
              <w:rStyle w:val="Datatype"/>
              <w:lang w:val="en-GB"/>
            </w:rPr>
            <w:t>VerifyRequest</w:t>
          </w:r>
          <w:r w:rsidRPr="003A06D0">
            <w:rPr>
              <w:color w:val="19D131"/>
              <w:lang w:val="en-GB"/>
            </w:rPr>
            <w:t xml:space="preserve">. However, there are situations where it may be used as an optional output. For example, a service that makes use of the </w:t>
          </w:r>
          <w:r w:rsidRPr="003A06D0">
            <w:rPr>
              <w:rStyle w:val="Datatype"/>
              <w:lang w:val="en-GB"/>
            </w:rPr>
            <w:t>ReturnUpdatedSignature</w:t>
          </w:r>
          <w:r w:rsidRPr="003A06D0">
            <w:rPr>
              <w:color w:val="19D131"/>
              <w:lang w:val="en-GB"/>
            </w:rPr>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rPr>
              <w:color w:val="19D131"/>
              <w:lang w:val="en-GB"/>
            </w:rPr>
            <w:t xml:space="preserve"> element MAY be used to communicate the XML schemas required for validating a returned XML document.</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OptionalOutputsBaseType.-nonNormative"/>
          <w:id w:val="705602788"/>
          <w:showingPlcHdr/>
        </w:sdtPr>
        <w:sdtEndPr/>
        <w:sdtContent>
          <w:r w:rsidR="00912C71">
            <w:rPr>
              <w:color w:val="19D131"/>
            </w:rPr>
            <w:t>[component OptionalOutputsBase non normative details]</w:t>
          </w:r>
        </w:sdtContent>
      </w:sdt>
    </w:p>
    <w:p w:rsidR="FFD550FF" w:rsidRDefault="00912C71" w:rsidP="002062A5">
      <w:pPr>
        <w:pStyle w:val="berschrift4"/>
      </w:pPr>
      <w:bookmarkStart w:id="353" w:name="_Toc632527"/>
      <w:r>
        <w:t>OptionalOutputsBase – JSON Syntax</w:t>
      </w:r>
      <w:bookmarkEnd w:id="353"/>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FFD550FF" w:rsidRDefault="0052671B" w:rsidP="00FD22AC">
      <w:sdt>
        <w:sdtPr>
          <w:tag w:val="dss2-OptionalOutputsBaseType.-jsonSchema"/>
          <w:id w:val="688954404"/>
          <w:showingPlcHdr/>
        </w:sdtPr>
        <w:sdtEndPr/>
        <w:sdtContent>
          <w:r w:rsidR="00912C71">
            <w:rPr>
              <w:color w:val="19D131"/>
            </w:rPr>
            <w:t>[component OptionalOutputsBase JSON schema details]</w:t>
          </w:r>
        </w:sdtContent>
      </w:sdt>
    </w:p>
    <w:p w:rsidR="FFD550FF" w:rsidRDefault="00912C71" w:rsidP="002062A5">
      <w:pPr>
        <w:pStyle w:val="berschrift4"/>
      </w:pPr>
      <w:bookmarkStart w:id="354" w:name="_Toc632528"/>
      <w:r>
        <w:t>OptionalOutputsBase – XML Syntax</w:t>
      </w:r>
      <w:bookmarkEnd w:id="354"/>
    </w:p>
    <w:p w:rsidR="FFD550FF" w:rsidRPr="5404FA76" w:rsidRDefault="00912C71" w:rsidP="002062A5">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proofErr w:type="spellStart"/>
      <w:r>
        <w:rPr>
          <w:color w:val="244061" w:themeColor="accent1" w:themeShade="80"/>
        </w:rPr>
        <w:t>dsb:OptionalOutputsType</w:t>
      </w:r>
      <w:proofErr w:type="spellEnd"/>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lastRenderedPageBreak/>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sdt>
        <w:sdtPr>
          <w:tag w:val="dss2-OptionalOutputsBaseType.-xmlSchema"/>
          <w:id w:val="1752314338"/>
          <w:showingPlcHdr/>
        </w:sdtPr>
        <w:sdtEndPr/>
        <w:sdtContent>
          <w:r>
            <w:rPr>
              <w:color w:val="19D131"/>
            </w:rPr>
            <w:t>[component OptionalOutputsBase XML schema details]</w:t>
          </w:r>
        </w:sdtContent>
      </w:sdt>
    </w:p>
    <w:p w:rsidR="FFD550FF" w:rsidRDefault="00912C71" w:rsidP="002062A5">
      <w:pPr>
        <w:pStyle w:val="berschrift3"/>
      </w:pPr>
      <w:bookmarkStart w:id="355" w:name="_RefCompF7F54724"/>
      <w:bookmarkStart w:id="356" w:name="_Toc632529"/>
      <w:r>
        <w:t>Component OptionalOutputsSign</w:t>
      </w:r>
      <w:bookmarkEnd w:id="355"/>
      <w:bookmarkEnd w:id="356"/>
    </w:p>
    <w:p w:rsidR="FFD550FF" w:rsidRDefault="0052671B" w:rsidP="00FD22AC">
      <w:sdt>
        <w:sdtPr>
          <w:tag w:val="dss2-OptionalOutputsSignType.-normative"/>
          <w:id w:val="-1261245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OptionalOutputsSignType</w:t>
          </w:r>
          <w:r w:rsidR="001725A5" w:rsidRPr="003A06D0">
            <w:rPr>
              <w:rFonts w:eastAsia="Arial" w:cs="Arial"/>
              <w:sz w:val="22"/>
              <w:szCs w:val="22"/>
              <w:lang w:val="en-GB"/>
            </w:rPr>
            <w:t xml:space="preserve"> </w:t>
          </w:r>
          <w:r w:rsidR="001725A5" w:rsidRPr="003A06D0">
            <w:rPr>
              <w:color w:val="19D131"/>
              <w:lang w:val="en-GB"/>
            </w:rPr>
            <w:t>component defines a set of additional outputs associated with the processing of a signing request. This document does not define any additional outputs but profiles may extend the set of additional outputs.</w:t>
          </w:r>
        </w:sdtContent>
      </w:sdt>
    </w:p>
    <w:p w:rsidR="FFD550FF" w:rsidRDefault="00912C71"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OptionalOutputsSignType.docWithSignature"/>
          <w:tag w:val="dss2-OptionalOutputsSignType.DocumentWithSignature"/>
          <w:id w:val="-1596941672"/>
        </w:sdtPr>
        <w:sdtEndPr/>
        <w:sdtContent>
          <w:r w:rsidR="00333ECA" w:rsidRPr="00333ECA">
            <w:t>The use cases described in this document assume zero or one document including a signature being returned by this element. Profiles may define processing rules how to handle unbounded cardinality.</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OptionalOutputsSignType.-nonNormative"/>
          <w:id w:val="222727222"/>
          <w:showingPlcHdr/>
        </w:sdtPr>
        <w:sdtEndPr/>
        <w:sdtContent>
          <w:r w:rsidR="00912C71">
            <w:rPr>
              <w:color w:val="19D131"/>
            </w:rPr>
            <w:t>[component OptionalOutputsSign non normative details]</w:t>
          </w:r>
        </w:sdtContent>
      </w:sdt>
    </w:p>
    <w:p w:rsidR="FFD550FF" w:rsidRDefault="00912C71" w:rsidP="002062A5">
      <w:pPr>
        <w:pStyle w:val="berschrift4"/>
      </w:pPr>
      <w:bookmarkStart w:id="357" w:name="_Toc632530"/>
      <w:r>
        <w:t>OptionalOutputsSign – JSON Syntax</w:t>
      </w:r>
      <w:bookmarkEnd w:id="35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DocumentWithSignature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OutputsSignType.docWithSignature"/>
                <w:tag w:val="dss2-OptionalOutputsSignType.-jsonComment.DocumentWithSignature"/>
                <w:id w:val="1580483939"/>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"dss2-OptionalOutputsSignType"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"policy"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"other"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"docWithSignature"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s2-OptionalOutputsSignType.-jsonSchema"/>
          <w:id w:val="735522172"/>
          <w:showingPlcHdr/>
        </w:sdtPr>
        <w:sdtEndPr/>
        <w:sdtContent>
          <w:r w:rsidR="00912C71">
            <w:rPr>
              <w:color w:val="19D131"/>
            </w:rPr>
            <w:t>[component OptionalOutputsSign JSON schema details]</w:t>
          </w:r>
        </w:sdtContent>
      </w:sdt>
    </w:p>
    <w:p w:rsidR="FFD550FF" w:rsidRDefault="00912C71" w:rsidP="002062A5">
      <w:pPr>
        <w:pStyle w:val="berschrift4"/>
      </w:pPr>
      <w:bookmarkStart w:id="358" w:name="_Toc632531"/>
      <w:r>
        <w:t>OptionalOutputsSign – XML Syntax</w:t>
      </w:r>
      <w:bookmarkEnd w:id="358"/>
    </w:p>
    <w:p w:rsidR="FFD550FF" w:rsidRPr="5404FA76" w:rsidRDefault="00912C71" w:rsidP="002062A5">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sdt>
        <w:sdtPr>
          <w:tag w:val="dss2-OptionalOutputsSignType.-xmlSchema"/>
          <w:id w:val="966329168"/>
          <w:showingPlcHdr/>
        </w:sdtPr>
        <w:sdtEndPr/>
        <w:sdtContent>
          <w:r>
            <w:rPr>
              <w:color w:val="19D131"/>
            </w:rPr>
            <w:t>[component OptionalOutputsSign XML schema details]</w:t>
          </w:r>
        </w:sdtContent>
      </w:sdt>
    </w:p>
    <w:p w:rsidR="FFD550FF" w:rsidRDefault="00912C71" w:rsidP="002062A5">
      <w:pPr>
        <w:pStyle w:val="berschrift3"/>
      </w:pPr>
      <w:bookmarkStart w:id="359" w:name="_RefComp66C2CB3B"/>
      <w:bookmarkStart w:id="360" w:name="_Toc632532"/>
      <w:r>
        <w:t>Component OptionalOutputsVerify</w:t>
      </w:r>
      <w:bookmarkEnd w:id="359"/>
      <w:bookmarkEnd w:id="360"/>
    </w:p>
    <w:p w:rsidR="FFD550FF" w:rsidRDefault="0052671B" w:rsidP="00FD22AC">
      <w:sdt>
        <w:sdtPr>
          <w:tag w:val="dss2-OptionalOutputsVerifyType.-normative"/>
          <w:id w:val="1802505089"/>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OptionalOutputsVerify</w:t>
          </w:r>
          <w:r w:rsidR="001725A5" w:rsidRPr="003A06D0">
            <w:rPr>
              <w:color w:val="19D131"/>
              <w:lang w:val="en-GB"/>
            </w:rPr>
            <w:t xml:space="preserve"> component defines a set of additional outputs associated with the processing of a verification request.</w:t>
          </w:r>
        </w:sdtContent>
      </w:sdt>
    </w:p>
    <w:p w:rsidR="FFD550FF" w:rsidRDefault="00912C71" w:rsidP="002062A5">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sdt>
        <w:sdtPr>
          <w:alias w:val="dss2-OptionalOutputsVerifyType.result"/>
          <w:tag w:val="dss2-OptionalOutputsVerifyType.VerifyManifestResults"/>
          <w:id w:val="-1567874211"/>
          <w:showingPlcHdr/>
        </w:sdtPr>
        <w:sdtEndPr/>
        <w:sdtContent>
          <w:r>
            <w:rPr>
              <w:color w:val="19D131"/>
            </w:rPr>
            <w:t>[sub component VerifyManifestResults details]</w:t>
          </w:r>
        </w:sdtContent>
      </w:sdt>
    </w:p>
    <w:p w:rsidR="FFD550FF" w:rsidRDefault="00912C71" w:rsidP="009B32EC">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sdt>
        <w:sdtPr>
          <w:alias w:val="dss2-OptionalOutputsVerifyType.signingTimeInfo"/>
          <w:tag w:val="dss2-OptionalOutputsVerifyType.SigningTimeInfo"/>
          <w:id w:val="-467283160"/>
        </w:sdtPr>
        <w:sdtEndPr/>
        <w:sdtContent>
          <w:r w:rsidRPr="003A06D0">
            <w:rPr>
              <w:color w:val="19D131"/>
              <w:lang w:val="en-GB"/>
            </w:rPr>
            <w:t xml:space="preserve">The </w:t>
          </w:r>
          <w:r w:rsidRPr="003A06D0">
            <w:rPr>
              <w:rStyle w:val="Datatype"/>
              <w:lang w:val="en-GB"/>
            </w:rPr>
            <w:t>SigningTimeInfo</w:t>
          </w:r>
          <w:r w:rsidRPr="003A06D0">
            <w:rPr>
              <w:color w:val="19D131"/>
              <w:lang w:val="en-GB"/>
            </w:rPr>
            <w:t xml:space="preserve"> element returns the signature’s creation date and time. When there's no way for the server to determine the signing time, the server MUST omit this element.</w:t>
          </w:r>
        </w:sdtContent>
      </w:sdt>
    </w:p>
    <w:p w:rsidR="FFD550FF" w:rsidRDefault="00912C71" w:rsidP="009B32EC">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rPr>
          <w:rStyle w:val="Datatype"/>
          <w:rFonts w:eastAsia="Courier New" w:cs="Courier New"/>
        </w:rPr>
        <w:t>VerificationTimeInfo</w:t>
      </w:r>
      <w:r>
        <w:fldChar w:fldCharType="end"/>
      </w:r>
      <w:r>
        <w:t xml:space="preserve">. </w:t>
      </w:r>
      <w:sdt>
        <w:sdtPr>
          <w:alias w:val="dss2-OptionalOutputsVerifyType.verificationTimeInfo"/>
          <w:tag w:val="dss2-OptionalOutputsVerifyType.VerificationTimeInfo"/>
          <w:id w:val="551044941"/>
        </w:sdtPr>
        <w:sdtEndPr/>
        <w:sdtContent>
          <w:r w:rsidRPr="003A06D0">
            <w:rPr>
              <w:color w:val="19D131"/>
              <w:lang w:val="en-GB"/>
            </w:rPr>
            <w:t xml:space="preserve">In addition to the verification time, the server MAY include in the </w:t>
          </w:r>
          <w:r w:rsidRPr="003A06D0">
            <w:rPr>
              <w:rStyle w:val="Datatype"/>
              <w:lang w:val="en-GB"/>
            </w:rPr>
            <w:t>VerificationTimeInfo</w:t>
          </w:r>
          <w:r w:rsidRPr="003A06D0">
            <w:rPr>
              <w:color w:val="19D131"/>
              <w:lang w:val="en-GB"/>
            </w:rPr>
            <w:t xml:space="preserve"> element any other relevant time instants that may have been used when determining the verification time or that may be useful for its qualification.</w:t>
          </w:r>
        </w:sdtContent>
      </w:sdt>
    </w:p>
    <w:p w:rsidR="FFD550FF" w:rsidRDefault="00912C71" w:rsidP="009B32EC">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rPr>
          <w:rStyle w:val="Datatype"/>
          <w:rFonts w:eastAsia="Courier New" w:cs="Courier New"/>
        </w:rPr>
        <w:t>ProcessingDetails</w:t>
      </w:r>
      <w:r>
        <w:fldChar w:fldCharType="end"/>
      </w:r>
      <w:r>
        <w:t xml:space="preserve">. </w:t>
      </w:r>
      <w:sdt>
        <w:sdtPr>
          <w:alias w:val="dss2-OptionalOutputsVerifyType.procDetails"/>
          <w:tag w:val="dss2-OptionalOutputsVerifyType.ProcessingDetails"/>
          <w:id w:val="-1512520742"/>
        </w:sdtPr>
        <w:sdtEndPr/>
        <w:sdtContent>
          <w:r w:rsidRPr="003A06D0">
            <w:rPr>
              <w:color w:val="19D131"/>
              <w:lang w:val="en-GB"/>
            </w:rPr>
            <w:t xml:space="preserve">The </w:t>
          </w:r>
          <w:r w:rsidRPr="003A06D0">
            <w:rPr>
              <w:rStyle w:val="Datatype"/>
              <w:lang w:val="en-GB"/>
            </w:rPr>
            <w:t>ProcessingDetails</w:t>
          </w:r>
          <w:r w:rsidRPr="003A06D0">
            <w:rPr>
              <w:color w:val="19D131"/>
              <w:lang w:val="en-GB"/>
            </w:rPr>
            <w:t xml:space="preserve"> element elaborates on what signature verification steps succeeded or failed.</w:t>
          </w:r>
        </w:sdtContent>
      </w:sdt>
    </w:p>
    <w:p w:rsidR="FFD550FF" w:rsidRDefault="00912C71" w:rsidP="009B32EC">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OptionalOutputsVerifyType.signerIdentity"/>
          <w:tag w:val="dss2-OptionalOutputsVerifyType.SignerIdentity"/>
          <w:id w:val="-445083718"/>
        </w:sdtPr>
        <w:sdtEndPr/>
        <w:sdtContent>
          <w:r w:rsidRPr="003A06D0">
            <w:rPr>
              <w:color w:val="19D131"/>
              <w:lang w:val="en-GB"/>
            </w:rPr>
            <w:t xml:space="preserve">The </w:t>
          </w:r>
          <w:r w:rsidRPr="003A06D0">
            <w:rPr>
              <w:rStyle w:val="Datatype"/>
              <w:lang w:val="en-GB"/>
            </w:rPr>
            <w:t>SignerIdentity</w:t>
          </w:r>
          <w:r w:rsidRPr="003A06D0">
            <w:rPr>
              <w:color w:val="19D131"/>
              <w:lang w:val="en-GB"/>
            </w:rPr>
            <w:t xml:space="preserve"> element contains an indication of who performed the signature.</w:t>
          </w:r>
        </w:sdtContent>
      </w:sdt>
    </w:p>
    <w:p w:rsidR="FFD550FF" w:rsidRDefault="00912C71" w:rsidP="009B32EC">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augSig"/>
          <w:tag w:val="dss2-OptionalOutputsVerifyType.AugmentedSignature"/>
          <w:id w:val="975572007"/>
        </w:sdtPr>
        <w:sdtEndPr/>
        <w:sdtContent>
          <w:r w:rsidRPr="003A06D0">
            <w:rPr>
              <w:color w:val="19D131"/>
              <w:lang w:val="en-GB"/>
            </w:rPr>
            <w:t>This element contains the processed signature.</w:t>
          </w:r>
        </w:sdtContent>
      </w:sdt>
    </w:p>
    <w:p w:rsidR="FFD550FF" w:rsidRDefault="00912C71" w:rsidP="009B32EC">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timestampedSig"/>
          <w:tag w:val="dss2-OptionalOutputsVerifyType.TimestampedSignature"/>
          <w:id w:val="-1901898558"/>
        </w:sdtPr>
        <w:sdtEndPr/>
        <w:sdtContent>
          <w:r w:rsidRPr="003A06D0">
            <w:rPr>
              <w:color w:val="19D131"/>
              <w:lang w:val="en-GB"/>
            </w:rPr>
            <w:t xml:space="preserve">The </w:t>
          </w:r>
          <w:r w:rsidRPr="003A06D0">
            <w:rPr>
              <w:rStyle w:val="Datatype"/>
              <w:lang w:val="en-GB"/>
            </w:rPr>
            <w:t>TimestampedSignature</w:t>
          </w:r>
          <w:r w:rsidRPr="003A06D0">
            <w:rPr>
              <w:color w:val="19D131"/>
              <w:lang w:val="en-GB"/>
            </w:rPr>
            <w:t xml:space="preserve"> element contains the returned timestamped signature.</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OptionalOutputsVerifyType.-nonNormative"/>
          <w:id w:val="-557243650"/>
          <w:showingPlcHdr/>
        </w:sdtPr>
        <w:sdtEndPr/>
        <w:sdtContent>
          <w:r w:rsidR="00912C71">
            <w:rPr>
              <w:color w:val="19D131"/>
            </w:rPr>
            <w:t>[component OptionalOutputsVerify non normative details]</w:t>
          </w:r>
        </w:sdtContent>
      </w:sdt>
    </w:p>
    <w:p w:rsidR="FFD550FF" w:rsidRDefault="00912C71" w:rsidP="002062A5">
      <w:pPr>
        <w:pStyle w:val="berschrift4"/>
      </w:pPr>
      <w:bookmarkStart w:id="361" w:name="_Toc632533"/>
      <w:r>
        <w:t>OptionalOutputsVerify – JSON Syntax</w:t>
      </w:r>
      <w:bookmarkEnd w:id="36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98"/>
        <w:gridCol w:w="3335"/>
        <w:gridCol w:w="261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VerifyManifestResults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result"/>
                <w:tag w:val="dss2-OptionalOutputsVerifyType.-jsonComment.VerifyManifestResults"/>
                <w:id w:val="-123900970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ingTimeInfo"/>
                <w:tag w:val="dss2-OptionalOutputsVerifyType.-jsonComment.SigningTimeInfo"/>
                <w:id w:val="-207179947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verificationTimeInfo"/>
                <w:tag w:val="dss2-OptionalOutputsVerifyType.-jsonComment.VerificationTimeInfo"/>
                <w:id w:val="56230045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ProcessingDetails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procDetails"/>
                <w:tag w:val="dss2-OptionalOutputsVerifyType.-jsonComment.ProcessingDetails"/>
                <w:id w:val="-198560739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signerIdentity"/>
                <w:tag w:val="dss2-OptionalOutputsVerifyType.-jsonComment.SignerIdentity"/>
                <w:id w:val="1389239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AugmentedSignature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augSig"/>
                <w:tag w:val="dss2-OptionalOutputsVerifyType.-jsonComment.AugmentedSignature"/>
                <w:id w:val="-186141829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TimestampedSignature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OptionalOutputsVerifyType.timestampedSig"/>
                <w:tag w:val="dss2-OptionalOutputsVerifyType.-jsonComment.TimestampedSignature"/>
                <w:id w:val="197085332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"dss2-OptionalOutputsVerifyType"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"policy"</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"other"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"signingTimeInfo"</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"verificationTimeInfo"</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"procDetails"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"signerIdentity"</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"augSig"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"timestampedSig"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s2-OptionalOutputsVerifyType.-jsonSchema"/>
          <w:id w:val="-213960510"/>
          <w:showingPlcHdr/>
        </w:sdtPr>
        <w:sdtEndPr/>
        <w:sdtContent>
          <w:r w:rsidR="00912C71">
            <w:rPr>
              <w:color w:val="19D131"/>
            </w:rPr>
            <w:t>[component OptionalOutputsVerify JSON schema details]</w:t>
          </w:r>
        </w:sdtContent>
      </w:sdt>
    </w:p>
    <w:p w:rsidR="FFD550FF" w:rsidRDefault="00912C71" w:rsidP="002062A5">
      <w:pPr>
        <w:pStyle w:val="berschrift4"/>
      </w:pPr>
      <w:bookmarkStart w:id="362" w:name="_Toc632534"/>
      <w:r>
        <w:t>OptionalOutputsVerify – XML Syntax</w:t>
      </w:r>
      <w:bookmarkEnd w:id="362"/>
    </w:p>
    <w:p w:rsidR="FFD550FF" w:rsidRPr="5404FA76" w:rsidRDefault="00912C71" w:rsidP="002062A5">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rsidR="FFD550FF" w:rsidRDefault="00912C71" w:rsidP="002062A5">
      <w:r w:rsidRPr="005A6FFD">
        <w:rPr>
          <w:rFonts w:eastAsia="Arial"/>
        </w:rPr>
        <w:lastRenderedPageBreak/>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sdt>
        <w:sdtPr>
          <w:tag w:val="dss2-OptionalOutputsVerifyType.-xmlSchema"/>
          <w:id w:val="-1287114297"/>
          <w:showingPlcHdr/>
        </w:sdtPr>
        <w:sdtEndPr/>
        <w:sdtContent>
          <w:r>
            <w:rPr>
              <w:color w:val="19D131"/>
            </w:rPr>
            <w:t>[component OptionalOutputsVerify XML schema details]</w:t>
          </w:r>
        </w:sdtContent>
      </w:sdt>
    </w:p>
    <w:p w:rsidR="FFD550FF" w:rsidRDefault="00912C71" w:rsidP="002062A5">
      <w:pPr>
        <w:pStyle w:val="berschrift3"/>
      </w:pPr>
      <w:bookmarkStart w:id="363" w:name="_RefComp6228F725"/>
      <w:bookmarkStart w:id="364" w:name="_Toc632535"/>
      <w:r>
        <w:t>Component ClaimedIdentity</w:t>
      </w:r>
      <w:bookmarkEnd w:id="363"/>
      <w:bookmarkEnd w:id="364"/>
    </w:p>
    <w:p w:rsidR="FFD550FF" w:rsidRDefault="0052671B" w:rsidP="00FD22AC">
      <w:sdt>
        <w:sdtPr>
          <w:tag w:val="dss2-ClaimedIdentityType.-normative"/>
          <w:id w:val="-555776995"/>
        </w:sdtPr>
        <w:sdtEndPr/>
        <w:sdtContent>
          <w:r w:rsidR="001725A5"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ClaimedIdentityType.name"/>
          <w:tag w:val="dss2-ClaimedIdentityType.Name"/>
          <w:id w:val="-1642103145"/>
        </w:sdtPr>
        <w:sdtEndPr/>
        <w:sdtContent>
          <w:r w:rsidRPr="003A06D0">
            <w:rPr>
              <w:color w:val="19D131"/>
              <w:lang w:val="en-GB"/>
            </w:rPr>
            <w:t xml:space="preserve">The claimed identity may be authenticated using the security binding, according to section 6, or using authentication data provided in the </w:t>
          </w:r>
          <w:r w:rsidRPr="003A06D0">
            <w:rPr>
              <w:rStyle w:val="Datatype"/>
              <w:lang w:val="en-GB"/>
            </w:rPr>
            <w:t>SupportingInfo</w:t>
          </w:r>
          <w:r w:rsidRPr="003A06D0">
            <w:rPr>
              <w:color w:val="19D131"/>
              <w:lang w:val="en-GB"/>
            </w:rPr>
            <w:t xml:space="preserve"> element. The server MUST check that the asserted </w:t>
          </w:r>
          <w:r w:rsidRPr="003A06D0">
            <w:rPr>
              <w:rStyle w:val="Datatype"/>
              <w:lang w:val="en-GB"/>
            </w:rPr>
            <w:t>Name</w:t>
          </w:r>
          <w:r w:rsidRPr="003A06D0">
            <w:rPr>
              <w:color w:val="19D131"/>
              <w:lang w:val="en-GB"/>
            </w:rPr>
            <w:t xml:space="preserve"> is authenticated before relying upon the </w:t>
          </w:r>
          <w:r w:rsidRPr="003A06D0">
            <w:rPr>
              <w:rStyle w:val="Datatype"/>
              <w:lang w:val="en-GB"/>
            </w:rPr>
            <w:t>Name</w:t>
          </w:r>
          <w:r w:rsidRPr="003A06D0">
            <w:rPr>
              <w:color w:val="19D131"/>
              <w:lang w:val="en-GB"/>
            </w:rPr>
            <w:t>.</w:t>
          </w:r>
        </w:sdtContent>
      </w:sdt>
    </w:p>
    <w:p w:rsidR="FFD550FF" w:rsidRDefault="00912C71" w:rsidP="009B32EC">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ClaimedIdentityType.suppInfo"/>
          <w:tag w:val="dss2-ClaimedIdentityType.SupportingInfo"/>
          <w:id w:val="-781270985"/>
        </w:sdtPr>
        <w:sdtEndPr/>
        <w:sdtContent>
          <w:r w:rsidRPr="003A06D0">
            <w:rPr>
              <w:color w:val="19D131"/>
              <w:lang w:val="en-GB"/>
            </w:rPr>
            <w:t xml:space="preserve">The </w:t>
          </w:r>
          <w:r w:rsidRPr="003A06D0">
            <w:rPr>
              <w:rStyle w:val="Datatype"/>
              <w:lang w:val="en-GB"/>
            </w:rPr>
            <w:t>SupportingInfo</w:t>
          </w:r>
          <w:r w:rsidRPr="003A06D0">
            <w:rPr>
              <w:color w:val="19D131"/>
              <w:lang w:val="en-GB"/>
            </w:rPr>
            <w:t xml:space="preserve"> element can be used by profiles to carry information related to the claimed identity. One possible use of </w:t>
          </w:r>
          <w:r w:rsidRPr="003A06D0">
            <w:rPr>
              <w:rStyle w:val="Datatype"/>
              <w:lang w:val="en-GB"/>
            </w:rPr>
            <w:t>SupportingInfo</w:t>
          </w:r>
          <w:r w:rsidRPr="003A06D0">
            <w:rPr>
              <w:color w:val="19D131"/>
              <w:lang w:val="en-GB"/>
            </w:rPr>
            <w:t xml:space="preserve"> is to carry authentication data that authenticates the request as originating from the claimed identity (examples of authentication data include a password or SAML Assertion, a signature or MAC calculated over the request using a client key). </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ClaimedIdentityType.-nonNormative"/>
          <w:id w:val="1478112127"/>
          <w:showingPlcHdr/>
        </w:sdtPr>
        <w:sdtEndPr/>
        <w:sdtContent>
          <w:r w:rsidR="00912C71">
            <w:rPr>
              <w:color w:val="19D131"/>
            </w:rPr>
            <w:t>[component ClaimedIdentity non normative details]</w:t>
          </w:r>
        </w:sdtContent>
      </w:sdt>
    </w:p>
    <w:p w:rsidR="FFD550FF" w:rsidRDefault="00912C71" w:rsidP="002062A5">
      <w:pPr>
        <w:pStyle w:val="berschrift4"/>
      </w:pPr>
      <w:bookmarkStart w:id="365" w:name="_Toc632536"/>
      <w:r>
        <w:t>ClaimedIdentity – JSON Syntax</w:t>
      </w:r>
      <w:bookmarkEnd w:id="36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ClaimedIdentityType.name"/>
                <w:tag w:val="dss2-ClaimedIdentityType.-jsonComment.Name"/>
                <w:id w:val="-73778723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SupportingInfo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ClaimedIdentityType.suppInfo"/>
                <w:tag w:val="dss2-ClaimedIdentityType.-jsonComment.SupportingInfo"/>
                <w:id w:val="1971327473"/>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"dss2-ClaimedIdentityType"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"name"</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"suppInfo"</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"name"</w:t>
      </w:r>
      <w:r>
        <w:t>]</w:t>
      </w:r>
    </w:p>
    <w:p w:rsidR="FFD550FF" w:rsidRDefault="00912C71" w:rsidP="002062A5">
      <w:pPr>
        <w:pStyle w:val="Code"/>
        <w:spacing w:line="259" w:lineRule="auto"/>
      </w:pPr>
      <w:r>
        <w:t>}</w:t>
      </w:r>
    </w:p>
    <w:p w:rsidR="FFD550FF" w:rsidRDefault="0052671B" w:rsidP="00FD22AC">
      <w:sdt>
        <w:sdtPr>
          <w:tag w:val="dss2-ClaimedIdentityType.-jsonSchema"/>
          <w:id w:val="-2052828317"/>
          <w:showingPlcHdr/>
        </w:sdtPr>
        <w:sdtEndPr/>
        <w:sdtContent>
          <w:r w:rsidR="00912C71">
            <w:rPr>
              <w:color w:val="19D131"/>
            </w:rPr>
            <w:t>[component ClaimedIdentity JSON schema details]</w:t>
          </w:r>
        </w:sdtContent>
      </w:sdt>
    </w:p>
    <w:p w:rsidR="FFD550FF" w:rsidRDefault="00912C71" w:rsidP="002062A5">
      <w:pPr>
        <w:pStyle w:val="berschrift4"/>
      </w:pPr>
      <w:bookmarkStart w:id="366" w:name="_Toc632537"/>
      <w:r>
        <w:t>ClaimedIdentity – XML Syntax</w:t>
      </w:r>
      <w:bookmarkEnd w:id="366"/>
    </w:p>
    <w:p w:rsidR="FFD550FF" w:rsidRPr="5404FA76" w:rsidRDefault="00912C71" w:rsidP="002062A5">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sdt>
        <w:sdtPr>
          <w:tag w:val="dss2-ClaimedIdentityType.-xmlSchema"/>
          <w:id w:val="1550728783"/>
          <w:showingPlcHdr/>
        </w:sdtPr>
        <w:sdtEndPr/>
        <w:sdtContent>
          <w:r>
            <w:rPr>
              <w:color w:val="19D131"/>
            </w:rPr>
            <w:t>[component ClaimedIdentity XML schema details]</w:t>
          </w:r>
        </w:sdtContent>
      </w:sdt>
    </w:p>
    <w:p w:rsidR="FFD550FF" w:rsidRDefault="00912C71" w:rsidP="002062A5">
      <w:pPr>
        <w:pStyle w:val="berschrift3"/>
      </w:pPr>
      <w:bookmarkStart w:id="367" w:name="_RefComp94AB9E83"/>
      <w:bookmarkStart w:id="368" w:name="_Toc632538"/>
      <w:r>
        <w:t>Component Schemas</w:t>
      </w:r>
      <w:bookmarkEnd w:id="367"/>
      <w:bookmarkEnd w:id="368"/>
    </w:p>
    <w:p w:rsidR="FFD550FF" w:rsidRDefault="0052671B" w:rsidP="00FD22AC">
      <w:sdt>
        <w:sdtPr>
          <w:tag w:val="dss2-SchemasType.-normative"/>
          <w:id w:val="-1053074375"/>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Schemas</w:t>
          </w:r>
          <w:r w:rsidR="001725A5" w:rsidRPr="003A06D0">
            <w:rPr>
              <w:color w:val="19D131"/>
              <w:lang w:val="en-GB"/>
            </w:rPr>
            <w:t xml:space="preserve"> component provides an in band mechanism for communicating XML schemas required for validating an XML document.</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SchemasType.schema"/>
          <w:tag w:val="dss2-SchemasType.Schema"/>
          <w:id w:val="1594741832"/>
          <w:showingPlcHdr/>
        </w:sdtPr>
        <w:sdtEndPr/>
        <w:sdtContent>
          <w:r>
            <w:rPr>
              <w:color w:val="19D131"/>
            </w:rPr>
            <w:t>[sub component Schema details]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SchemasType.-nonNormative"/>
          <w:id w:val="1135683106"/>
        </w:sdtPr>
        <w:sdtEndPr/>
        <w:sdtContent>
          <w:r w:rsidR="001725A5" w:rsidRPr="003A06D0">
            <w:rPr>
              <w:color w:val="19D131"/>
              <w:lang w:val="en-GB"/>
            </w:rPr>
            <w:t xml:space="preserve">Note: 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elements.</w:t>
          </w:r>
        </w:sdtContent>
      </w:sdt>
    </w:p>
    <w:p w:rsidR="FFD550FF" w:rsidRDefault="00912C71" w:rsidP="002062A5">
      <w:pPr>
        <w:pStyle w:val="berschrift4"/>
      </w:pPr>
      <w:bookmarkStart w:id="369" w:name="_Toc632539"/>
      <w:r>
        <w:t>Schemas – JSON Syntax</w:t>
      </w:r>
      <w:bookmarkEnd w:id="36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chemasType.schema"/>
                <w:tag w:val="dss2-SchemasType.-jsonComment.Schema"/>
                <w:id w:val="76380888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"dss2-SchemasType"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"schema"</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"schema"</w:t>
      </w:r>
      <w:r>
        <w:t>]</w:t>
      </w:r>
    </w:p>
    <w:p w:rsidR="FFD550FF" w:rsidRDefault="00912C71" w:rsidP="002062A5">
      <w:pPr>
        <w:pStyle w:val="Code"/>
        <w:spacing w:line="259" w:lineRule="auto"/>
      </w:pPr>
      <w:r>
        <w:t>}</w:t>
      </w:r>
    </w:p>
    <w:p w:rsidR="FFD550FF" w:rsidRDefault="0052671B" w:rsidP="00FD22AC">
      <w:sdt>
        <w:sdtPr>
          <w:tag w:val="dss2-SchemasType.-jsonSchema"/>
          <w:id w:val="-2045587512"/>
          <w:showingPlcHdr/>
        </w:sdtPr>
        <w:sdtEndPr/>
        <w:sdtContent>
          <w:r w:rsidR="00912C71">
            <w:rPr>
              <w:color w:val="19D131"/>
            </w:rPr>
            <w:t>[component Schemas JSON schema details]</w:t>
          </w:r>
        </w:sdtContent>
      </w:sdt>
    </w:p>
    <w:p w:rsidR="FFD550FF" w:rsidRDefault="00912C71" w:rsidP="002062A5">
      <w:pPr>
        <w:pStyle w:val="berschrift4"/>
      </w:pPr>
      <w:bookmarkStart w:id="370" w:name="_Toc632540"/>
      <w:r>
        <w:t>Schemas – XML Syntax</w:t>
      </w:r>
      <w:bookmarkEnd w:id="370"/>
    </w:p>
    <w:p w:rsidR="FFD550FF" w:rsidRPr="5404FA76" w:rsidRDefault="00912C71" w:rsidP="002062A5">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sdt>
        <w:sdtPr>
          <w:tag w:val="dss2-SchemasType.-xmlSchema"/>
          <w:id w:val="-1741326101"/>
          <w:showingPlcHdr/>
        </w:sdtPr>
        <w:sdtEndPr/>
        <w:sdtContent>
          <w:r>
            <w:rPr>
              <w:color w:val="19D131"/>
            </w:rPr>
            <w:t>[component Schemas XML schema details]</w:t>
          </w:r>
        </w:sdtContent>
      </w:sdt>
    </w:p>
    <w:p w:rsidR="FFD550FF" w:rsidRDefault="00912C71" w:rsidP="002062A5">
      <w:pPr>
        <w:pStyle w:val="berschrift3"/>
      </w:pPr>
      <w:bookmarkStart w:id="371" w:name="_RefCompCA0B0FDF"/>
      <w:bookmarkStart w:id="372" w:name="_Toc632541"/>
      <w:r>
        <w:t>Component IntendedAudience</w:t>
      </w:r>
      <w:bookmarkEnd w:id="371"/>
      <w:bookmarkEnd w:id="372"/>
    </w:p>
    <w:p w:rsidR="FFD550FF" w:rsidRDefault="0052671B" w:rsidP="00FD22AC">
      <w:sdt>
        <w:sdtPr>
          <w:tag w:val="dss2-IntendedAudienceType.-normative"/>
          <w:id w:val="101010411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IntendedAudience</w:t>
          </w:r>
          <w:r w:rsidR="001725A5" w:rsidRPr="003A06D0">
            <w:rPr>
              <w:color w:val="19D131"/>
              <w:lang w:val="en-GB"/>
            </w:rPr>
            <w:t xml:space="preserve"> element tells the server who the target audience of this signature is. The server MAY use this to parameterize any aspect of its processing (for example, the server MAY choose to sign with a key that it knows a particular recipient trusts).</w:t>
          </w:r>
        </w:sdtContent>
      </w:sdt>
    </w:p>
    <w:p w:rsidR="FFD550FF" w:rsidRDefault="00912C71" w:rsidP="002062A5">
      <w:r>
        <w:lastRenderedPageBreak/>
        <w:t>Below follows a list of the sub-components that constitute this component:</w:t>
      </w:r>
    </w:p>
    <w:p w:rsidR="FFD550FF" w:rsidRDefault="00912C71" w:rsidP="009B32EC">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IntendedAudienceType.recipient"/>
          <w:tag w:val="dss2-IntendedAudienceType.Recipient"/>
          <w:id w:val="519596558"/>
          <w:showingPlcHdr/>
        </w:sdtPr>
        <w:sdtEndPr/>
        <w:sdtContent>
          <w:r>
            <w:rPr>
              <w:color w:val="19D131"/>
            </w:rPr>
            <w:t>[sub component Recipient details]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IntendedAudienceType.-nonNormative"/>
          <w:id w:val="-30801051"/>
          <w:showingPlcHdr/>
        </w:sdtPr>
        <w:sdtEndPr/>
        <w:sdtContent>
          <w:r w:rsidR="00912C71">
            <w:rPr>
              <w:color w:val="19D131"/>
            </w:rPr>
            <w:t>[component IntendedAudience non normative details]</w:t>
          </w:r>
        </w:sdtContent>
      </w:sdt>
    </w:p>
    <w:p w:rsidR="FFD550FF" w:rsidRDefault="00912C71" w:rsidP="002062A5">
      <w:pPr>
        <w:pStyle w:val="berschrift4"/>
      </w:pPr>
      <w:bookmarkStart w:id="373" w:name="_Toc632542"/>
      <w:r>
        <w:t>IntendedAudience – JSON Syntax</w:t>
      </w:r>
      <w:bookmarkEnd w:id="37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Recipient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IntendedAudienceType.recipient"/>
                <w:tag w:val="dss2-IntendedAudienceType.-jsonComment.Recipient"/>
                <w:id w:val="-199170235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"dss2-IntendedAudienceType"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"recipient"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"recipient"</w:t>
      </w:r>
      <w:r>
        <w:t>]</w:t>
      </w:r>
    </w:p>
    <w:p w:rsidR="FFD550FF" w:rsidRDefault="00912C71" w:rsidP="002062A5">
      <w:pPr>
        <w:pStyle w:val="Code"/>
        <w:spacing w:line="259" w:lineRule="auto"/>
      </w:pPr>
      <w:r>
        <w:t>}</w:t>
      </w:r>
    </w:p>
    <w:p w:rsidR="FFD550FF" w:rsidRDefault="0052671B" w:rsidP="00FD22AC">
      <w:sdt>
        <w:sdtPr>
          <w:tag w:val="dss2-IntendedAudienceType.-jsonSchema"/>
          <w:id w:val="-91081850"/>
          <w:showingPlcHdr/>
        </w:sdtPr>
        <w:sdtEndPr/>
        <w:sdtContent>
          <w:r w:rsidR="00912C71">
            <w:rPr>
              <w:color w:val="19D131"/>
            </w:rPr>
            <w:t>[component IntendedAudience JSON schema details]</w:t>
          </w:r>
        </w:sdtContent>
      </w:sdt>
    </w:p>
    <w:p w:rsidR="FFD550FF" w:rsidRDefault="00912C71" w:rsidP="002062A5">
      <w:pPr>
        <w:pStyle w:val="berschrift4"/>
      </w:pPr>
      <w:bookmarkStart w:id="374" w:name="_Toc632543"/>
      <w:r>
        <w:t>IntendedAudience – XML Syntax</w:t>
      </w:r>
      <w:bookmarkEnd w:id="374"/>
    </w:p>
    <w:p w:rsidR="FFD550FF" w:rsidRPr="5404FA76" w:rsidRDefault="00912C71" w:rsidP="002062A5">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sdt>
        <w:sdtPr>
          <w:tag w:val="dss2-IntendedAudienceType.-xmlSchema"/>
          <w:id w:val="-629012727"/>
          <w:showingPlcHdr/>
        </w:sdtPr>
        <w:sdtEndPr/>
        <w:sdtContent>
          <w:r>
            <w:rPr>
              <w:color w:val="19D131"/>
            </w:rPr>
            <w:t>[component IntendedAudience XML schema details]</w:t>
          </w:r>
        </w:sdtContent>
      </w:sdt>
    </w:p>
    <w:p w:rsidR="FFD550FF" w:rsidRDefault="00912C71" w:rsidP="002062A5">
      <w:pPr>
        <w:pStyle w:val="berschrift3"/>
      </w:pPr>
      <w:bookmarkStart w:id="375" w:name="_RefCompA7F4B833"/>
      <w:bookmarkStart w:id="376" w:name="_Toc632544"/>
      <w:r>
        <w:lastRenderedPageBreak/>
        <w:t>Component KeySelector</w:t>
      </w:r>
      <w:bookmarkEnd w:id="375"/>
      <w:bookmarkEnd w:id="376"/>
    </w:p>
    <w:p w:rsidR="FFD550FF" w:rsidRDefault="0052671B" w:rsidP="00FD22AC">
      <w:sdt>
        <w:sdtPr>
          <w:tag w:val="dss2-KeySelectorType.-normative"/>
          <w:id w:val="60060671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KeySelector</w:t>
          </w:r>
          <w:r w:rsidR="001725A5" w:rsidRPr="003A06D0">
            <w:rPr>
              <w:color w:val="19D131"/>
              <w:lang w:val="en-GB"/>
            </w:rPr>
            <w:t xml:space="preserve"> component holds data that selects a specific key or certificate or group of certificates. Only one of its sub-components MUST be present. But a </w:t>
          </w:r>
          <w:r w:rsidR="001725A5" w:rsidRPr="003A06D0">
            <w:rPr>
              <w:rFonts w:ascii="Courier New" w:eastAsia="Courier New" w:hAnsi="Courier New" w:cs="Courier New"/>
              <w:lang w:val="en-GB"/>
            </w:rPr>
            <w:t>KeySelector</w:t>
          </w:r>
          <w:r w:rsidR="001725A5" w:rsidRPr="003A06D0">
            <w:rPr>
              <w:color w:val="19D131"/>
              <w:lang w:val="en-GB"/>
            </w:rPr>
            <w:t xml:space="preserve"> component can occur multiple times as a sub-component in 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KeySelectorType.x509Digest"/>
          <w:tag w:val="dss2-KeySelectorType.X509Digest"/>
          <w:id w:val="-1206321059"/>
          <w:showingPlcHdr/>
        </w:sdtPr>
        <w:sdtEndPr/>
        <w:sdtContent>
          <w:r>
            <w:rPr>
              <w:color w:val="19D131"/>
            </w:rPr>
            <w:t>[sub component X509Digest details]</w:t>
          </w:r>
        </w:sdtContent>
      </w:sdt>
    </w:p>
    <w:p w:rsidR="FFD550FF" w:rsidRDefault="00912C71" w:rsidP="009B32EC">
      <w:pPr>
        <w:pStyle w:val="Member"/>
      </w:pPr>
      <w:r>
        <w:t xml:space="preserve">The OPTIONAL </w:t>
      </w:r>
      <w:r w:rsidRPr="35C1378D">
        <w:rPr>
          <w:rStyle w:val="Datatype"/>
        </w:rPr>
        <w:t>X509SubjectName</w:t>
      </w:r>
      <w:r>
        <w:t xml:space="preserve"> element, if present, MUST contain one instance of a string. </w:t>
      </w:r>
      <w:sdt>
        <w:sdtPr>
          <w:alias w:val="dss2-KeySelectorType.sub"/>
          <w:tag w:val="dss2-KeySelectorType.X509SubjectName"/>
          <w:id w:val="1120420617"/>
        </w:sdtPr>
        <w:sdtEndPr/>
        <w:sdtContent>
          <w:r w:rsidRPr="003A06D0">
            <w:rPr>
              <w:color w:val="19D131"/>
              <w:lang w:val="en-GB"/>
            </w:rPr>
            <w:t xml:space="preserve">The </w:t>
          </w:r>
          <w:r w:rsidRPr="003A06D0">
            <w:rPr>
              <w:rStyle w:val="Datatype"/>
              <w:lang w:val="en-GB"/>
            </w:rPr>
            <w:t>X509SubjectName</w:t>
          </w:r>
          <w:r w:rsidRPr="003A06D0">
            <w:rPr>
              <w:color w:val="19D131"/>
              <w:lang w:val="en-GB"/>
            </w:rPr>
            <w:t xml:space="preserve"> element contains an X.509 subject distinguished name that SHOULD be represented as a string that complies with section 3 of RFC4514 [LDAP-DN].</w:t>
          </w:r>
        </w:sdtContent>
      </w:sdt>
    </w:p>
    <w:p w:rsidR="FFD550FF" w:rsidRDefault="00912C71" w:rsidP="009B32EC">
      <w:pPr>
        <w:pStyle w:val="Member"/>
      </w:pPr>
      <w:r>
        <w:t xml:space="preserve">The OPTIONAL </w:t>
      </w:r>
      <w:r w:rsidRPr="35C1378D">
        <w:rPr>
          <w:rStyle w:val="Datatype"/>
        </w:rPr>
        <w:t>X509SKI</w:t>
      </w:r>
      <w:r>
        <w:t xml:space="preserve"> element, if present, MUST contain one instance of base64 encoded binary data. </w:t>
      </w:r>
      <w:sdt>
        <w:sdtPr>
          <w:alias w:val="dss2-KeySelectorType.ski"/>
          <w:tag w:val="dss2-KeySelectorType.X509SKI"/>
          <w:id w:val="121038275"/>
        </w:sdtPr>
        <w:sdtEndPr/>
        <w:sdtContent>
          <w:r w:rsidRPr="003A06D0">
            <w:rPr>
              <w:color w:val="19D131"/>
              <w:lang w:val="en-GB"/>
            </w:rPr>
            <w:t xml:space="preserve">The </w:t>
          </w:r>
          <w:r w:rsidRPr="003A06D0">
            <w:rPr>
              <w:rStyle w:val="Datatype"/>
              <w:lang w:val="en-GB"/>
            </w:rPr>
            <w:t>X509SKI</w:t>
          </w:r>
          <w:r w:rsidRPr="003A06D0">
            <w:rPr>
              <w:color w:val="19D131"/>
              <w:lang w:val="en-GB"/>
            </w:rPr>
            <w:t xml:space="preserve"> element contains the base64 encoded plain (i.e. non-DER-encoded) value of a X509 V.3 SubjectKeyIdentifier extension.</w:t>
          </w:r>
        </w:sdtContent>
      </w:sdt>
    </w:p>
    <w:p w:rsidR="FFD550FF" w:rsidRDefault="00912C71" w:rsidP="009B32EC">
      <w:pPr>
        <w:pStyle w:val="Member"/>
      </w:pPr>
      <w:r>
        <w:t xml:space="preserve">The OPTIONAL </w:t>
      </w:r>
      <w:r w:rsidRPr="35C1378D">
        <w:rPr>
          <w:rStyle w:val="Datatype"/>
        </w:rPr>
        <w:t>X509Certificate</w:t>
      </w:r>
      <w:r>
        <w:t xml:space="preserve"> element, if present, MUST contain one instance of base64 encoded binary data. </w:t>
      </w:r>
      <w:sdt>
        <w:sdtPr>
          <w:alias w:val="dss2-KeySelectorType.cert"/>
          <w:tag w:val="dss2-KeySelectorType.X509Certificate"/>
          <w:id w:val="-520012311"/>
        </w:sdtPr>
        <w:sdtEndPr/>
        <w:sdtContent>
          <w:r w:rsidRPr="003A06D0">
            <w:rPr>
              <w:color w:val="19D131"/>
              <w:lang w:val="en-GB"/>
            </w:rPr>
            <w:t xml:space="preserve">The </w:t>
          </w:r>
          <w:r w:rsidRPr="003A06D0">
            <w:rPr>
              <w:rStyle w:val="Datatype"/>
              <w:lang w:val="en-GB"/>
            </w:rPr>
            <w:t>X509Certificate</w:t>
          </w:r>
          <w:r w:rsidRPr="003A06D0">
            <w:rPr>
              <w:color w:val="19D131"/>
              <w:lang w:val="en-GB"/>
            </w:rPr>
            <w:t xml:space="preserve"> element contains a base64-encoded [X509V3] certificate.</w:t>
          </w:r>
        </w:sdtContent>
      </w:sdt>
    </w:p>
    <w:p w:rsidR="FFD550FF" w:rsidRDefault="00912C71" w:rsidP="009B32EC">
      <w:pPr>
        <w:pStyle w:val="Member"/>
      </w:pPr>
      <w:r>
        <w:t xml:space="preserve">The OPTIONAL </w:t>
      </w:r>
      <w:r w:rsidRPr="35C1378D">
        <w:rPr>
          <w:rStyle w:val="Datatype"/>
        </w:rPr>
        <w:t>KeyName</w:t>
      </w:r>
      <w:r>
        <w:t xml:space="preserve"> element, if present, MUST contain one instance of a string. </w:t>
      </w:r>
      <w:sdt>
        <w:sdtPr>
          <w:alias w:val="dss2-KeySelectorType.name"/>
          <w:tag w:val="dss2-KeySelectorType.KeyName"/>
          <w:id w:val="1500232128"/>
        </w:sdtPr>
        <w:sdtEndPr/>
        <w:sdtContent>
          <w:r w:rsidRPr="003A06D0">
            <w:rPr>
              <w:color w:val="19D131"/>
              <w:lang w:val="en-GB"/>
            </w:rPr>
            <w:t xml:space="preserve">It selects a key to be used for signing in a generic way. Usually the client knows about the valid values for </w:t>
          </w:r>
          <w:r w:rsidRPr="003A06D0">
            <w:rPr>
              <w:rStyle w:val="Datatype"/>
              <w:lang w:val="en-GB"/>
            </w:rPr>
            <w:t>KeyName</w:t>
          </w:r>
          <w:r w:rsidRPr="003A06D0">
            <w:rPr>
              <w:color w:val="19D131"/>
              <w:lang w:val="en-GB"/>
            </w:rPr>
            <w:t>.</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KeySelectorType.-nonNormative"/>
          <w:id w:val="1355611181"/>
          <w:showingPlcHdr/>
        </w:sdtPr>
        <w:sdtEndPr/>
        <w:sdtContent>
          <w:r w:rsidR="00912C71">
            <w:rPr>
              <w:color w:val="19D131"/>
            </w:rPr>
            <w:t>[component KeySelector non normative details]</w:t>
          </w:r>
        </w:sdtContent>
      </w:sdt>
    </w:p>
    <w:p w:rsidR="FFD550FF" w:rsidRDefault="00912C71" w:rsidP="002062A5">
      <w:pPr>
        <w:pStyle w:val="berschrift4"/>
      </w:pPr>
      <w:bookmarkStart w:id="377" w:name="_Toc632545"/>
      <w:r>
        <w:t>KeySelector – JSON Syntax</w:t>
      </w:r>
      <w:bookmarkEnd w:id="37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X509Digest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KeySelectorType.x509Digest"/>
                <w:tag w:val="dss2-KeySelectorType.-jsonComment.X509Digest"/>
                <w:id w:val="-90575617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X509SubjectName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KeySelectorType.sub"/>
                <w:tag w:val="dss2-KeySelectorType.-jsonComment.X509SubjectName"/>
                <w:id w:val="-101737466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X509SKI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KeySelectorType.ski"/>
                <w:tag w:val="dss2-KeySelectorType.-jsonComment.X509SKI"/>
                <w:id w:val="-5732572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X509Certificate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KeySelectorType.cert"/>
                <w:tag w:val="dss2-KeySelectorType.-jsonComment.X509Certificate"/>
                <w:id w:val="191181794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KeySelectorType.name"/>
                <w:tag w:val="dss2-KeySelectorType.-jsonComment.KeyName"/>
                <w:id w:val="-179504936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"dss2-KeySelectorType"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"x509Digest"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"sub"</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"ski"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"cert"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"name"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12C7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912C71" w:rsidP="002062A5">
      <w:pPr>
        <w:pStyle w:val="Code"/>
        <w:spacing w:line="259" w:lineRule="auto"/>
      </w:pPr>
      <w:r>
        <w:t>}</w:t>
      </w:r>
    </w:p>
    <w:p w:rsidR="FFD550FF" w:rsidRDefault="0052671B" w:rsidP="00FD22AC">
      <w:sdt>
        <w:sdtPr>
          <w:tag w:val="dss2-KeySelectorType.-jsonSchema"/>
          <w:id w:val="-705091770"/>
          <w:showingPlcHdr/>
        </w:sdtPr>
        <w:sdtEndPr/>
        <w:sdtContent>
          <w:r w:rsidR="00912C71">
            <w:rPr>
              <w:color w:val="19D131"/>
            </w:rPr>
            <w:t>[component KeySelector JSON schema details]</w:t>
          </w:r>
        </w:sdtContent>
      </w:sdt>
    </w:p>
    <w:p w:rsidR="FFD550FF" w:rsidRDefault="00912C71" w:rsidP="002062A5">
      <w:pPr>
        <w:pStyle w:val="berschrift4"/>
      </w:pPr>
      <w:bookmarkStart w:id="378" w:name="_Toc632546"/>
      <w:r>
        <w:t>KeySelector – XML Syntax</w:t>
      </w:r>
      <w:bookmarkEnd w:id="378"/>
    </w:p>
    <w:p w:rsidR="FFD550FF" w:rsidRPr="5404FA76" w:rsidRDefault="00912C71" w:rsidP="002062A5">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sdt>
        <w:sdtPr>
          <w:tag w:val="dss2-KeySelectorType.-xmlSchema"/>
          <w:id w:val="141324080"/>
          <w:showingPlcHdr/>
        </w:sdtPr>
        <w:sdtEndPr/>
        <w:sdtContent>
          <w:r>
            <w:rPr>
              <w:color w:val="19D131"/>
            </w:rPr>
            <w:t>[component KeySelector XML schema details]</w:t>
          </w:r>
        </w:sdtContent>
      </w:sdt>
    </w:p>
    <w:p w:rsidR="FFD550FF" w:rsidRDefault="00912C71" w:rsidP="002062A5">
      <w:pPr>
        <w:pStyle w:val="berschrift3"/>
      </w:pPr>
      <w:bookmarkStart w:id="379" w:name="_RefComp6A5A0489"/>
      <w:bookmarkStart w:id="380" w:name="_Toc632547"/>
      <w:r>
        <w:t>Component X509Digest</w:t>
      </w:r>
      <w:bookmarkEnd w:id="379"/>
      <w:bookmarkEnd w:id="380"/>
    </w:p>
    <w:p w:rsidR="FFD550FF" w:rsidRDefault="0052671B" w:rsidP="00FD22AC">
      <w:sdt>
        <w:sdtPr>
          <w:tag w:val="dss2-X509DigestType.-normative"/>
          <w:id w:val="-43884350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X509Digest</w:t>
          </w:r>
          <w:r w:rsidR="001725A5" w:rsidRPr="003A06D0">
            <w:rPr>
              <w:color w:val="19D131"/>
              <w:lang w:val="en-GB"/>
            </w:rPr>
            <w:t xml:space="preserve"> component contains a base64-encoded digest of a certificate. The digest algorithm URI is identified with a required Algorithm element. The input to the digest MUST be the raw octets that would be base64-encoded of a X509Certificate.</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value</w:t>
      </w:r>
      <w:r>
        <w:t xml:space="preserve"> element MUST contain one instance of base64 encoded binary data. </w:t>
      </w:r>
      <w:sdt>
        <w:sdtPr>
          <w:tag w:val="dss2-X509DigestType.value"/>
          <w:id w:val="1164977452"/>
          <w:showingPlcHdr/>
        </w:sdtPr>
        <w:sdtEndPr/>
        <w:sdtContent>
          <w:r>
            <w:rPr>
              <w:color w:val="19D131"/>
            </w:rPr>
            <w:t>[sub component value details]</w:t>
          </w:r>
        </w:sdtContent>
      </w:sdt>
    </w:p>
    <w:p w:rsidR="FFD550FF" w:rsidRDefault="00912C71" w:rsidP="009B32EC">
      <w:pPr>
        <w:pStyle w:val="Member"/>
      </w:pPr>
      <w:r>
        <w:t xml:space="preserve">The </w:t>
      </w:r>
      <w:r w:rsidRPr="35C1378D">
        <w:rPr>
          <w:rStyle w:val="Datatype"/>
        </w:rPr>
        <w:t>Algorithm</w:t>
      </w:r>
      <w:r>
        <w:t xml:space="preserve"> element MUST contain one instance of a string. </w:t>
      </w:r>
      <w:sdt>
        <w:sdtPr>
          <w:alias w:val="dss2-X509DigestType.alg"/>
          <w:tag w:val="dss2-X509DigestType.Algorithm"/>
          <w:id w:val="1622958981"/>
        </w:sdtPr>
        <w:sdtEnd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X509DigestType.-nonNormative"/>
          <w:id w:val="789475503"/>
          <w:showingPlcHdr/>
        </w:sdtPr>
        <w:sdtEndPr/>
        <w:sdtContent>
          <w:r w:rsidR="00912C71">
            <w:rPr>
              <w:color w:val="19D131"/>
            </w:rPr>
            <w:t>[component X509Digest non normative details]</w:t>
          </w:r>
        </w:sdtContent>
      </w:sdt>
    </w:p>
    <w:p w:rsidR="FFD550FF" w:rsidRDefault="00912C71" w:rsidP="002062A5">
      <w:pPr>
        <w:pStyle w:val="berschrift4"/>
      </w:pPr>
      <w:bookmarkStart w:id="381" w:name="_Toc632548"/>
      <w:r>
        <w:t>X509Digest – JSON Syntax</w:t>
      </w:r>
      <w:bookmarkEnd w:id="38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X509DigestType.value"/>
                <w:tag w:val="dss2-X509DigestType.-jsonComment.value"/>
                <w:id w:val="117183185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X509DigestType.alg"/>
                <w:tag w:val="dss2-X509DigestType.-jsonComment.Algorithm"/>
                <w:id w:val="65287770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"dss2-X509DigestType"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"value"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"alg"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912C71" w:rsidP="002062A5">
      <w:pPr>
        <w:pStyle w:val="Code"/>
        <w:spacing w:line="259" w:lineRule="auto"/>
      </w:pPr>
      <w:r>
        <w:t>}</w:t>
      </w:r>
    </w:p>
    <w:p w:rsidR="FFD550FF" w:rsidRDefault="0052671B" w:rsidP="00FD22AC">
      <w:sdt>
        <w:sdtPr>
          <w:tag w:val="dss2-X509DigestType.-jsonSchema"/>
          <w:id w:val="1790086244"/>
          <w:showingPlcHdr/>
        </w:sdtPr>
        <w:sdtEndPr/>
        <w:sdtContent>
          <w:r w:rsidR="00912C71">
            <w:rPr>
              <w:color w:val="19D131"/>
            </w:rPr>
            <w:t>[component X509Digest JSON schema details]</w:t>
          </w:r>
        </w:sdtContent>
      </w:sdt>
    </w:p>
    <w:p w:rsidR="FFD550FF" w:rsidRDefault="00912C71" w:rsidP="002062A5">
      <w:pPr>
        <w:pStyle w:val="berschrift4"/>
      </w:pPr>
      <w:bookmarkStart w:id="382" w:name="_Toc632549"/>
      <w:r>
        <w:t>X509Digest – XML Syntax</w:t>
      </w:r>
      <w:bookmarkEnd w:id="382"/>
    </w:p>
    <w:p w:rsidR="FFD550FF" w:rsidRPr="5404FA76" w:rsidRDefault="00912C71" w:rsidP="002062A5">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lastRenderedPageBreak/>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sdt>
        <w:sdtPr>
          <w:tag w:val="dss2-X509DigestType.-xmlSchema"/>
          <w:id w:val="888080275"/>
          <w:showingPlcHdr/>
        </w:sdtPr>
        <w:sdtEndPr/>
        <w:sdtContent>
          <w:r>
            <w:rPr>
              <w:color w:val="19D131"/>
            </w:rPr>
            <w:t>[component X509Digest XML schema details]</w:t>
          </w:r>
        </w:sdtContent>
      </w:sdt>
    </w:p>
    <w:p w:rsidR="FFD550FF" w:rsidRDefault="00912C71" w:rsidP="002062A5">
      <w:pPr>
        <w:pStyle w:val="berschrift3"/>
      </w:pPr>
      <w:bookmarkStart w:id="383" w:name="_RefComp4FDBD855"/>
      <w:bookmarkStart w:id="384" w:name="_Toc632550"/>
      <w:r>
        <w:t>Component PropertiesHolder</w:t>
      </w:r>
      <w:bookmarkEnd w:id="383"/>
      <w:bookmarkEnd w:id="384"/>
    </w:p>
    <w:p w:rsidR="FFD550FF" w:rsidRDefault="0052671B" w:rsidP="00FD22AC">
      <w:sdt>
        <w:sdtPr>
          <w:tag w:val="dss2-PropertiesHolderType.-normative"/>
          <w:id w:val="-41563472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PropertiesHolder</w:t>
          </w:r>
          <w:r w:rsidR="001725A5" w:rsidRPr="003A06D0">
            <w:rPr>
              <w:color w:val="19D131"/>
              <w:lang w:val="en-GB"/>
            </w:rPr>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signedProps"/>
          <w:tag w:val="dss2-PropertiesHolderType.SignedProperties"/>
          <w:id w:val="-1776319682"/>
        </w:sdtPr>
        <w:sdtEndPr/>
        <w:sdtContent>
          <w:r w:rsidRPr="003A06D0">
            <w:rPr>
              <w:color w:val="19D131"/>
              <w:lang w:val="en-GB"/>
            </w:rPr>
            <w:t>These properties will be covered by the signature.</w:t>
          </w:r>
        </w:sdtContent>
      </w:sdt>
    </w:p>
    <w:p w:rsidR="FFD550FF" w:rsidRDefault="00912C71" w:rsidP="009B32EC">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unsignedProps"/>
          <w:tag w:val="dss2-PropertiesHolderType.UnsignedProperties"/>
          <w:id w:val="1041556877"/>
        </w:sdtPr>
        <w:sdtEndPr/>
        <w:sdtContent>
          <w:r w:rsidRPr="003A06D0">
            <w:rPr>
              <w:color w:val="19D131"/>
              <w:lang w:val="en-GB"/>
            </w:rPr>
            <w:t xml:space="preserve">These properties will </w:t>
          </w:r>
          <w:r w:rsidRPr="003A06D0">
            <w:rPr>
              <w:b/>
              <w:lang w:val="en-GB"/>
            </w:rPr>
            <w:t>not</w:t>
          </w:r>
          <w:r w:rsidRPr="003A06D0">
            <w:rPr>
              <w:color w:val="19D131"/>
              <w:lang w:val="en-GB"/>
            </w:rPr>
            <w:t xml:space="preserve"> be covered by the signature.</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PropertiesHolderType.-nonNormative"/>
          <w:id w:val="-798066178"/>
          <w:showingPlcHdr/>
        </w:sdtPr>
        <w:sdtEndPr/>
        <w:sdtContent>
          <w:r w:rsidR="00912C71">
            <w:rPr>
              <w:color w:val="19D131"/>
            </w:rPr>
            <w:t>[component PropertiesHolder non normative details]</w:t>
          </w:r>
        </w:sdtContent>
      </w:sdt>
    </w:p>
    <w:p w:rsidR="FFD550FF" w:rsidRDefault="00912C71" w:rsidP="002062A5">
      <w:pPr>
        <w:pStyle w:val="berschrift4"/>
      </w:pPr>
      <w:bookmarkStart w:id="385" w:name="_Toc632551"/>
      <w:r>
        <w:t>PropertiesHolder – JSON Syntax</w:t>
      </w:r>
      <w:bookmarkEnd w:id="38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83"/>
        <w:gridCol w:w="3105"/>
        <w:gridCol w:w="2862"/>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PropertiesHolderType.signedProps"/>
                <w:tag w:val="dss2-PropertiesHolderType.-jsonComment.SignedProperties"/>
                <w:id w:val="184034967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UnsignedProperties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PropertiesHolderType.unsignedProps"/>
                <w:tag w:val="dss2-PropertiesHolderType.-jsonComment.UnsignedProperties"/>
                <w:id w:val="12528544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"dss2-PropertiesHolderType"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"signedProps"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"unsignedProps"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s2-PropertiesHolderType.-jsonSchema"/>
          <w:id w:val="-1842605944"/>
          <w:showingPlcHdr/>
        </w:sdtPr>
        <w:sdtEndPr/>
        <w:sdtContent>
          <w:r w:rsidR="00912C71">
            <w:rPr>
              <w:color w:val="19D131"/>
            </w:rPr>
            <w:t>[component PropertiesHolder JSON schema details]</w:t>
          </w:r>
        </w:sdtContent>
      </w:sdt>
    </w:p>
    <w:p w:rsidR="FFD550FF" w:rsidRDefault="00912C71" w:rsidP="002062A5">
      <w:pPr>
        <w:pStyle w:val="berschrift4"/>
      </w:pPr>
      <w:bookmarkStart w:id="386" w:name="_Toc632552"/>
      <w:r>
        <w:t>PropertiesHolder – XML Syntax</w:t>
      </w:r>
      <w:bookmarkEnd w:id="386"/>
    </w:p>
    <w:p w:rsidR="FFD550FF" w:rsidRPr="5404FA76" w:rsidRDefault="00912C71" w:rsidP="002062A5">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FFD550FF" w:rsidRDefault="00912C71" w:rsidP="002062A5">
      <w:r w:rsidRPr="005A6FFD">
        <w:rPr>
          <w:rFonts w:eastAsia="Arial"/>
        </w:rPr>
        <w:lastRenderedPageBreak/>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sdt>
        <w:sdtPr>
          <w:tag w:val="dss2-PropertiesHolderType.-xmlSchema"/>
          <w:id w:val="2004469709"/>
          <w:showingPlcHdr/>
        </w:sdtPr>
        <w:sdtEndPr/>
        <w:sdtContent>
          <w:r>
            <w:rPr>
              <w:color w:val="19D131"/>
            </w:rPr>
            <w:t>[component PropertiesHolder XML schema details]</w:t>
          </w:r>
        </w:sdtContent>
      </w:sdt>
    </w:p>
    <w:p w:rsidR="FFD550FF" w:rsidRDefault="00912C71" w:rsidP="002062A5">
      <w:pPr>
        <w:pStyle w:val="berschrift3"/>
      </w:pPr>
      <w:bookmarkStart w:id="387" w:name="_RefComp73991475"/>
      <w:bookmarkStart w:id="388" w:name="_Toc632553"/>
      <w:r>
        <w:t>Component Properties</w:t>
      </w:r>
      <w:bookmarkEnd w:id="387"/>
      <w:bookmarkEnd w:id="388"/>
    </w:p>
    <w:p w:rsidR="FFD550FF" w:rsidRDefault="0052671B" w:rsidP="00FD22AC">
      <w:sdt>
        <w:sdtPr>
          <w:tag w:val="dss2-PropertiesType.-normative"/>
          <w:id w:val="1905415854"/>
          <w:showingPlcHdr/>
        </w:sdtPr>
        <w:sdtEndPr/>
        <w:sdtContent>
          <w:r w:rsidR="00912C71">
            <w:rPr>
              <w:color w:val="19D131"/>
            </w:rPr>
            <w:t>[component Properties normative details]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sdt>
        <w:sdtPr>
          <w:alias w:val="dss2-PropertiesType.prop"/>
          <w:tag w:val="dss2-PropertiesType.Property"/>
          <w:id w:val="-1343242456"/>
          <w:showingPlcHdr/>
        </w:sdtPr>
        <w:sdtEndPr/>
        <w:sdtContent>
          <w:r>
            <w:rPr>
              <w:color w:val="19D131"/>
            </w:rPr>
            <w:t>[sub component Property details]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PropertiesType.-nonNormative"/>
          <w:id w:val="-672807992"/>
          <w:showingPlcHdr/>
        </w:sdtPr>
        <w:sdtEndPr/>
        <w:sdtContent>
          <w:r w:rsidR="00912C71">
            <w:rPr>
              <w:color w:val="19D131"/>
            </w:rPr>
            <w:t>[component Properties non normative details]</w:t>
          </w:r>
        </w:sdtContent>
      </w:sdt>
    </w:p>
    <w:p w:rsidR="FFD550FF" w:rsidRDefault="00912C71" w:rsidP="002062A5">
      <w:pPr>
        <w:pStyle w:val="berschrift4"/>
      </w:pPr>
      <w:bookmarkStart w:id="389" w:name="_Toc632554"/>
      <w:r>
        <w:t>Properties – JSON Syntax</w:t>
      </w:r>
      <w:bookmarkEnd w:id="38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Property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PropertiesType.prop"/>
                <w:tag w:val="dss2-PropertiesType.-jsonComment.Property"/>
                <w:id w:val="113915749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"dss2-PropertiesType"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"prop"</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"prop"</w:t>
      </w:r>
      <w:r>
        <w:t>]</w:t>
      </w:r>
    </w:p>
    <w:p w:rsidR="FFD550FF" w:rsidRDefault="00912C71" w:rsidP="002062A5">
      <w:pPr>
        <w:pStyle w:val="Code"/>
        <w:spacing w:line="259" w:lineRule="auto"/>
      </w:pPr>
      <w:r>
        <w:t>}</w:t>
      </w:r>
    </w:p>
    <w:p w:rsidR="FFD550FF" w:rsidRDefault="0052671B" w:rsidP="00FD22AC">
      <w:sdt>
        <w:sdtPr>
          <w:tag w:val="dss2-PropertiesType.-jsonSchema"/>
          <w:id w:val="1105304284"/>
          <w:showingPlcHdr/>
        </w:sdtPr>
        <w:sdtEndPr/>
        <w:sdtContent>
          <w:r w:rsidR="00912C71">
            <w:rPr>
              <w:color w:val="19D131"/>
            </w:rPr>
            <w:t>[component Properties JSON schema details]</w:t>
          </w:r>
        </w:sdtContent>
      </w:sdt>
    </w:p>
    <w:p w:rsidR="FFD550FF" w:rsidRDefault="00912C71" w:rsidP="002062A5">
      <w:pPr>
        <w:pStyle w:val="berschrift4"/>
      </w:pPr>
      <w:bookmarkStart w:id="390" w:name="_Toc632555"/>
      <w:r>
        <w:lastRenderedPageBreak/>
        <w:t>Properties – XML Syntax</w:t>
      </w:r>
      <w:bookmarkEnd w:id="390"/>
    </w:p>
    <w:p w:rsidR="FFD550FF" w:rsidRPr="5404FA76" w:rsidRDefault="00912C71" w:rsidP="002062A5">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sdt>
        <w:sdtPr>
          <w:tag w:val="dss2-PropertiesType.-xmlSchema"/>
          <w:id w:val="1100375774"/>
          <w:showingPlcHdr/>
        </w:sdtPr>
        <w:sdtEndPr/>
        <w:sdtContent>
          <w:r>
            <w:rPr>
              <w:color w:val="19D131"/>
            </w:rPr>
            <w:t>[component Properties XML schema details]</w:t>
          </w:r>
        </w:sdtContent>
      </w:sdt>
    </w:p>
    <w:p w:rsidR="FFD550FF" w:rsidRDefault="00912C71" w:rsidP="002062A5">
      <w:pPr>
        <w:pStyle w:val="berschrift3"/>
      </w:pPr>
      <w:bookmarkStart w:id="391" w:name="_RefComp9C78EDE7"/>
      <w:bookmarkStart w:id="392" w:name="_Toc632556"/>
      <w:r>
        <w:t>Component Property</w:t>
      </w:r>
      <w:bookmarkEnd w:id="391"/>
      <w:bookmarkEnd w:id="392"/>
    </w:p>
    <w:p w:rsidR="FFD550FF" w:rsidRDefault="0052671B" w:rsidP="00FD22AC">
      <w:sdt>
        <w:sdtPr>
          <w:tag w:val="dss2-PropertyType.-normative"/>
          <w:id w:val="-1462110617"/>
          <w:showingPlcHdr/>
        </w:sdtPr>
        <w:sdtEndPr/>
        <w:sdtContent>
          <w:r w:rsidR="00912C71">
            <w:rPr>
              <w:color w:val="19D131"/>
            </w:rPr>
            <w:t>[component Property normative details]</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Identifier</w:t>
      </w:r>
      <w:r>
        <w:t xml:space="preserve"> element MUST contain one instance of a string. </w:t>
      </w:r>
      <w:sdt>
        <w:sdtPr>
          <w:alias w:val="dss2-PropertyType.id"/>
          <w:tag w:val="dss2-PropertyType.Identifier"/>
          <w:id w:val="964237791"/>
        </w:sdtPr>
        <w:sdtEndPr/>
        <w:sdtContent/>
      </w:sdt>
    </w:p>
    <w:p w:rsidR="FFD550FF" w:rsidRDefault="00912C71" w:rsidP="009B32EC">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PropertyType.val"/>
          <w:tag w:val="dss2-PropertyType.Value"/>
          <w:id w:val="-787508621"/>
        </w:sdtPr>
        <w:sdtEndPr/>
        <w:sdtContent>
          <w:r w:rsidRPr="003A06D0">
            <w:rPr>
              <w:color w:val="19D131"/>
              <w:lang w:val="en-GB"/>
            </w:rPr>
            <w:t xml:space="preserve">The </w:t>
          </w:r>
          <w:r w:rsidRPr="003A06D0">
            <w:rPr>
              <w:rStyle w:val="Datatype"/>
              <w:lang w:val="en-GB"/>
            </w:rPr>
            <w:t>Value</w:t>
          </w:r>
          <w:r w:rsidRPr="003A06D0">
            <w:rPr>
              <w:color w:val="19D131"/>
              <w:lang w:val="en-GB"/>
            </w:rPr>
            <w:t xml:space="preserve"> element contains arbitrary content wrapped in an </w:t>
          </w:r>
          <w:r w:rsidR="0087606C" w:rsidRPr="0087606C">
            <w:rPr>
              <w:rStyle w:val="Datatype"/>
            </w:rPr>
            <w:t>Any</w:t>
          </w:r>
          <w:r w:rsidR="0087606C">
            <w:rPr>
              <w:color w:val="19D131"/>
              <w:lang w:val="en-GB"/>
            </w:rPr>
            <w:t xml:space="preserve"> component</w:t>
          </w:r>
          <w:r w:rsidRPr="003A06D0">
            <w:rPr>
              <w:color w:val="19D131"/>
              <w:lang w:val="en-GB"/>
            </w:rPr>
            <w:t>.</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PropertyType.-nonNormative"/>
          <w:id w:val="-1634240805"/>
          <w:showingPlcHdr/>
        </w:sdtPr>
        <w:sdtEndPr/>
        <w:sdtContent>
          <w:r w:rsidR="00912C71">
            <w:rPr>
              <w:color w:val="19D131"/>
            </w:rPr>
            <w:t>[component Property non normative details]</w:t>
          </w:r>
        </w:sdtContent>
      </w:sdt>
    </w:p>
    <w:p w:rsidR="FFD550FF" w:rsidRDefault="00912C71" w:rsidP="002062A5">
      <w:pPr>
        <w:pStyle w:val="berschrift4"/>
      </w:pPr>
      <w:bookmarkStart w:id="393" w:name="_Toc632557"/>
      <w:r>
        <w:t>Property – JSON Syntax</w:t>
      </w:r>
      <w:bookmarkEnd w:id="39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Identifier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PropertyType.id"/>
                <w:tag w:val="dss2-PropertyType.-jsonComment.Identifier"/>
                <w:id w:val="-667129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PropertyType.val"/>
                <w:tag w:val="dss2-PropertyType.-jsonComment.Value"/>
                <w:id w:val="132632997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"dss2-PropertyType"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"id"</w:t>
      </w:r>
      <w:r>
        <w:t>]</w:t>
      </w:r>
    </w:p>
    <w:p w:rsidR="FFD550FF" w:rsidRDefault="00912C71" w:rsidP="002062A5">
      <w:pPr>
        <w:pStyle w:val="Code"/>
        <w:spacing w:line="259" w:lineRule="auto"/>
      </w:pPr>
      <w:r>
        <w:lastRenderedPageBreak/>
        <w:t>}</w:t>
      </w:r>
    </w:p>
    <w:p w:rsidR="FFD550FF" w:rsidRDefault="0052671B" w:rsidP="00FD22AC">
      <w:sdt>
        <w:sdtPr>
          <w:tag w:val="dss2-PropertyType.-jsonSchema"/>
          <w:id w:val="196439314"/>
          <w:showingPlcHdr/>
        </w:sdtPr>
        <w:sdtEndPr/>
        <w:sdtContent>
          <w:r w:rsidR="00912C71">
            <w:rPr>
              <w:color w:val="19D131"/>
            </w:rPr>
            <w:t>[component Property JSON schema details]</w:t>
          </w:r>
        </w:sdtContent>
      </w:sdt>
    </w:p>
    <w:p w:rsidR="FFD550FF" w:rsidRDefault="00912C71" w:rsidP="002062A5">
      <w:pPr>
        <w:pStyle w:val="berschrift4"/>
      </w:pPr>
      <w:bookmarkStart w:id="394" w:name="_Toc632558"/>
      <w:r>
        <w:t>Property – XML Syntax</w:t>
      </w:r>
      <w:bookmarkEnd w:id="394"/>
    </w:p>
    <w:p w:rsidR="FFD550FF" w:rsidRPr="5404FA76" w:rsidRDefault="00912C71" w:rsidP="002062A5">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sdt>
        <w:sdtPr>
          <w:tag w:val="dss2-PropertyType.-xmlSchema"/>
          <w:id w:val="-1683419990"/>
        </w:sdtPr>
        <w:sdtEndPr/>
        <w:sdtContent>
          <w:r w:rsidRPr="003A06D0">
            <w:rPr>
              <w:color w:val="19D131"/>
              <w:lang w:val="en-GB"/>
            </w:rPr>
            <w:t>. Therefore it occurs in the XML schema, too.</w:t>
          </w:r>
        </w:sdtContent>
      </w:sdt>
    </w:p>
    <w:p w:rsidR="FFD550FF" w:rsidRDefault="00912C71" w:rsidP="002062A5">
      <w:pPr>
        <w:pStyle w:val="berschrift3"/>
      </w:pPr>
      <w:bookmarkStart w:id="395" w:name="_RefCompDAECD6A5"/>
      <w:bookmarkStart w:id="396" w:name="_Toc632559"/>
      <w:r>
        <w:t>Component IncludeObject</w:t>
      </w:r>
      <w:bookmarkEnd w:id="395"/>
      <w:bookmarkEnd w:id="396"/>
    </w:p>
    <w:p w:rsidR="FFD550FF" w:rsidRDefault="0052671B" w:rsidP="00FD22AC">
      <w:sdt>
        <w:sdtPr>
          <w:tag w:val="dss2-IncludeObjectType.-normative"/>
          <w:id w:val="85785575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IncludeObject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enveloping signature. Multiple occurrences of this optional input can be present in a single </w:t>
          </w:r>
          <w:r w:rsidR="001725A5" w:rsidRPr="003A06D0">
            <w:rPr>
              <w:rStyle w:val="Datatype"/>
              <w:lang w:val="en-GB"/>
            </w:rPr>
            <w:t>SignRequest</w:t>
          </w:r>
          <w:r w:rsidR="001725A5" w:rsidRPr="003A06D0">
            <w:rPr>
              <w:color w:val="19D131"/>
              <w:lang w:val="en-GB"/>
            </w:rPr>
            <w:t xml:space="preserve"> message. Each occurrence will cause the inclusion of an object inside the signature being created.</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WhichData</w:t>
      </w:r>
      <w:r>
        <w:t xml:space="preserve"> element, if present, MUST contain one instance of a unique identifier reference. </w:t>
      </w:r>
      <w:sdt>
        <w:sdtPr>
          <w:alias w:val="dss2-IncludeObjectType.whichData"/>
          <w:tag w:val="dss2-IncludeObjectType.WhichData"/>
          <w:id w:val="-472904459"/>
        </w:sdtPr>
        <w:sdtEndPr/>
        <w:sdtContent>
          <w:r w:rsidR="00D56DEC" w:rsidRPr="00D56DEC">
            <w:rPr>
              <w:color w:val="19D131"/>
            </w:rPr>
            <w:t xml:space="preserve">This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which will be inserted into the returned signature.</w:t>
          </w:r>
        </w:sdtContent>
      </w:sdt>
    </w:p>
    <w:p w:rsidR="FFD550FF" w:rsidRDefault="00912C71" w:rsidP="009B32EC">
      <w:pPr>
        <w:pStyle w:val="Member"/>
      </w:pPr>
      <w:r>
        <w:t xml:space="preserve">The OPTIONAL </w:t>
      </w:r>
      <w:r w:rsidRPr="35C1378D">
        <w:rPr>
          <w:rStyle w:val="Datatype"/>
        </w:rPr>
        <w:t>HasObjectTagsAndAttributesSet</w:t>
      </w:r>
      <w:r>
        <w:t xml:space="preserve"> element, if present, MUST contain one instance of a boolean. Its default value is '</w:t>
      </w:r>
      <w:r>
        <w:rPr>
          <w:color w:val="244061" w:themeColor="accent1" w:themeShade="80"/>
        </w:rPr>
        <w:t>false</w:t>
      </w:r>
      <w:r>
        <w:t xml:space="preserve">'. </w:t>
      </w:r>
      <w:sdt>
        <w:sdtPr>
          <w:alias w:val="dss2-IncludeObjectType.hasObjectTagsAndAttributesSet"/>
          <w:tag w:val="dss2-IncludeObjectType.HasObjectTagsAndAttributesSet"/>
          <w:id w:val="1298883438"/>
          <w:showingPlcHdr/>
        </w:sdtPr>
        <w:sdtEndPr/>
        <w:sdtContent>
          <w:r>
            <w:rPr>
              <w:color w:val="19D131"/>
            </w:rPr>
            <w:t>[sub component HasObjectTagsAndAttributesSet details]</w:t>
          </w:r>
        </w:sdtContent>
      </w:sdt>
    </w:p>
    <w:p w:rsidR="FFD550FF" w:rsidRDefault="00912C71" w:rsidP="009B32EC">
      <w:pPr>
        <w:pStyle w:val="Member"/>
      </w:pPr>
      <w:r>
        <w:t xml:space="preserve">The OPTIONAL </w:t>
      </w:r>
      <w:r w:rsidRPr="35C1378D">
        <w:rPr>
          <w:rStyle w:val="Datatype"/>
        </w:rPr>
        <w:t>ObjId</w:t>
      </w:r>
      <w:r>
        <w:t xml:space="preserve"> element, if present, MUST contain one instance of a string. </w:t>
      </w:r>
      <w:sdt>
        <w:sdtPr>
          <w:alias w:val="dss2-IncludeObjectType.objId"/>
          <w:tag w:val="dss2-IncludeObjectType.ObjId"/>
          <w:id w:val="-961958153"/>
        </w:sdtPr>
        <w:sdtEndPr/>
        <w:sdtContent>
          <w:r w:rsidRPr="003A06D0">
            <w:rPr>
              <w:color w:val="19D131"/>
              <w:lang w:val="en-GB"/>
            </w:rPr>
            <w:t xml:space="preserve">It sets the </w:t>
          </w:r>
          <w:r w:rsidRPr="003A06D0">
            <w:rPr>
              <w:rStyle w:val="Datatype"/>
              <w:lang w:val="en-GB"/>
            </w:rPr>
            <w:t>Id</w:t>
          </w:r>
          <w:r w:rsidRPr="003A06D0">
            <w:rPr>
              <w:color w:val="19D131"/>
              <w:lang w:val="en-GB"/>
            </w:rPr>
            <w:t xml:space="preserve"> attribute on the returned </w:t>
          </w:r>
          <w:r w:rsidRPr="003A06D0">
            <w:rPr>
              <w:rStyle w:val="Datatype"/>
              <w:lang w:val="en-GB"/>
            </w:rPr>
            <w:t>&lt;ds:Object&gt;</w:t>
          </w:r>
          <w:r w:rsidRPr="003A06D0">
            <w:rPr>
              <w:color w:val="19D131"/>
              <w:lang w:val="en-GB"/>
            </w:rPr>
            <w:t>.</w:t>
          </w:r>
        </w:sdtContent>
      </w:sdt>
    </w:p>
    <w:p w:rsidR="FFD550FF" w:rsidRDefault="00912C71" w:rsidP="009B32EC">
      <w:pPr>
        <w:pStyle w:val="Member"/>
      </w:pPr>
      <w:r>
        <w:t xml:space="preserve">The OPTIONAL </w:t>
      </w:r>
      <w:r w:rsidRPr="35C1378D">
        <w:rPr>
          <w:rStyle w:val="Datatype"/>
        </w:rPr>
        <w:t>createReference</w:t>
      </w:r>
      <w:r>
        <w:t xml:space="preserve"> element, if present, MUST contain one instance of a boolean. Its default value is '</w:t>
      </w:r>
      <w:r>
        <w:rPr>
          <w:color w:val="244061" w:themeColor="accent1" w:themeShade="80"/>
        </w:rPr>
        <w:t>true</w:t>
      </w:r>
      <w:r>
        <w:t xml:space="preserve">'. </w:t>
      </w:r>
      <w:sdt>
        <w:sdtPr>
          <w:alias w:val="dss2-IncludeObjectType.createRef"/>
          <w:tag w:val="dss2-IncludeObjectType.createReference"/>
          <w:id w:val="-1541268589"/>
        </w:sdtPr>
        <w:sdtEndPr/>
        <w:sdtContent>
          <w:r w:rsidRPr="003A06D0">
            <w:rPr>
              <w:color w:val="19D131"/>
              <w:lang w:val="en-GB"/>
            </w:rPr>
            <w:t xml:space="preserve">If the </w:t>
          </w:r>
          <w:r w:rsidRPr="003A06D0">
            <w:rPr>
              <w:rStyle w:val="Datatype"/>
              <w:lang w:val="en-GB"/>
            </w:rPr>
            <w:t>createReference</w:t>
          </w:r>
          <w:r w:rsidRPr="003A06D0">
            <w:rPr>
              <w:color w:val="19D131"/>
              <w:lang w:val="en-GB"/>
            </w:rPr>
            <w:t xml:space="preserve"> element is set to false inhibits the creation of the </w:t>
          </w:r>
          <w:r w:rsidRPr="003A06D0">
            <w:rPr>
              <w:rStyle w:val="Datatype"/>
              <w:lang w:val="en-GB"/>
            </w:rPr>
            <w:t>&lt;ds:Reference&gt;</w:t>
          </w:r>
          <w:r w:rsidRPr="003A06D0">
            <w:rPr>
              <w:color w:val="19D131"/>
              <w:lang w:val="en-GB"/>
            </w:rPr>
            <w:t xml:space="preserve"> associated to the </w:t>
          </w:r>
          <w:r w:rsidRPr="003A06D0">
            <w:rPr>
              <w:rStyle w:val="Datatype"/>
              <w:lang w:val="en-GB"/>
            </w:rPr>
            <w:t>RefURI</w:t>
          </w:r>
          <w:r w:rsidRPr="003A06D0">
            <w:rPr>
              <w:color w:val="19D131"/>
              <w:lang w:val="en-GB"/>
            </w:rPr>
            <w:t xml:space="preserve"> element of the input document 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rPr>
              <w:color w:val="19D131"/>
              <w:lang w:val="en-GB"/>
            </w:rPr>
            <w:t xml:space="preserve"> element, effectively allowing clients to include </w:t>
          </w:r>
          <w:r w:rsidRPr="003A06D0">
            <w:rPr>
              <w:rStyle w:val="Datatype"/>
              <w:lang w:val="en-GB"/>
            </w:rPr>
            <w:t>&lt;ds:Object&gt;</w:t>
          </w:r>
          <w:r w:rsidRPr="003A06D0">
            <w:rPr>
              <w:color w:val="19D131"/>
              <w:lang w:val="en-GB"/>
            </w:rPr>
            <w:t xml:space="preserve"> elements not covered/protected by the signature being created.</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IncludeObjectType.-nonNormative"/>
          <w:id w:val="405738706"/>
          <w:showingPlcHdr/>
        </w:sdtPr>
        <w:sdtEndPr/>
        <w:sdtContent>
          <w:r w:rsidR="00912C71">
            <w:rPr>
              <w:color w:val="19D131"/>
            </w:rPr>
            <w:t>[component IncludeObject non normative details]</w:t>
          </w:r>
        </w:sdtContent>
      </w:sdt>
    </w:p>
    <w:p w:rsidR="FFD550FF" w:rsidRDefault="00912C71" w:rsidP="002062A5">
      <w:pPr>
        <w:pStyle w:val="berschrift4"/>
      </w:pPr>
      <w:bookmarkStart w:id="397" w:name="_Toc632560"/>
      <w:r>
        <w:t>IncludeObject – JSON Syntax</w:t>
      </w:r>
      <w:bookmarkEnd w:id="39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72"/>
        <w:gridCol w:w="3672"/>
        <w:gridCol w:w="2006"/>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IncludeObjectType.whichData"/>
                <w:tag w:val="dss2-IncludeObjectType.-jsonComment.WhichData"/>
                <w:id w:val="25818671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HasObjectTagsAndAttributesSet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IncludeObjectType.hasObjectTagsAndAttributesSet"/>
                <w:tag w:val="dss2-IncludeObjectType.-jsonComment.HasObjectTagsAndAttributesSet"/>
                <w:id w:val="-179435931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ObjId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IncludeObjectType.objId"/>
                <w:tag w:val="dss2-IncludeObjectType.-jsonComment.ObjId"/>
                <w:id w:val="-129288823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IncludeObjectType.createRef"/>
                <w:tag w:val="dss2-IncludeObjectType.-jsonComment.createReference"/>
                <w:id w:val="-1583521471"/>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"dss2-IncludeObjectType"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"whichData"</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"hasObjectTagsAndAttributesSet"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"objId"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"createRef"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s2-IncludeObjectType.-jsonSchema"/>
          <w:id w:val="1078638949"/>
          <w:showingPlcHdr/>
        </w:sdtPr>
        <w:sdtEndPr/>
        <w:sdtContent>
          <w:r w:rsidR="00912C71">
            <w:rPr>
              <w:color w:val="19D131"/>
            </w:rPr>
            <w:t>[component IncludeObject JSON schema details]</w:t>
          </w:r>
        </w:sdtContent>
      </w:sdt>
    </w:p>
    <w:p w:rsidR="FFD550FF" w:rsidRDefault="00912C71" w:rsidP="002062A5">
      <w:pPr>
        <w:pStyle w:val="berschrift4"/>
      </w:pPr>
      <w:bookmarkStart w:id="398" w:name="_Toc632561"/>
      <w:r>
        <w:t>IncludeObject – XML Syntax</w:t>
      </w:r>
      <w:bookmarkEnd w:id="398"/>
    </w:p>
    <w:p w:rsidR="FFD550FF" w:rsidRPr="5404FA76" w:rsidRDefault="00912C71" w:rsidP="002062A5">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sdt>
        <w:sdtPr>
          <w:tag w:val="dss2-IncludeObjectType.-xmlSchema"/>
          <w:id w:val="-832212713"/>
          <w:showingPlcHdr/>
        </w:sdtPr>
        <w:sdtEndPr/>
        <w:sdtContent>
          <w:r>
            <w:rPr>
              <w:color w:val="19D131"/>
            </w:rPr>
            <w:t>[component IncludeObject XML schema details]</w:t>
          </w:r>
        </w:sdtContent>
      </w:sdt>
    </w:p>
    <w:p w:rsidR="FFD550FF" w:rsidRDefault="00912C71" w:rsidP="002062A5">
      <w:pPr>
        <w:pStyle w:val="berschrift3"/>
      </w:pPr>
      <w:bookmarkStart w:id="399" w:name="_RefCompB8907B72"/>
      <w:bookmarkStart w:id="400" w:name="_Toc632562"/>
      <w:r>
        <w:t>Component SignaturePlacement</w:t>
      </w:r>
      <w:bookmarkEnd w:id="399"/>
      <w:bookmarkEnd w:id="400"/>
    </w:p>
    <w:p w:rsidR="FFD550FF" w:rsidRDefault="0052671B" w:rsidP="00FD22AC">
      <w:sdt>
        <w:sdtPr>
          <w:tag w:val="dss2-SignaturePlacementType.-normative"/>
          <w:id w:val="-45756573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SignaturePlacement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enveloped signature placed within an input document. The resulting document with the enveloped signature is placed in the optional output </w:t>
          </w:r>
          <w:r w:rsidR="001725A5" w:rsidRPr="003A06D0">
            <w:rPr>
              <w:rFonts w:ascii="Courier New" w:eastAsia="Courier New" w:hAnsi="Courier New" w:cs="Courier New"/>
              <w:lang w:val="en-GB"/>
            </w:rPr>
            <w:t>DocumentWithSignature</w:t>
          </w:r>
          <w:r w:rsidR="001725A5" w:rsidRPr="003A06D0">
            <w:rPr>
              <w:color w:val="19D131"/>
              <w:lang w:val="en-GB"/>
            </w:rPr>
            <w:t xml:space="preserve"> element. The server places the signature in the document identified using the</w:t>
          </w:r>
          <w:r w:rsidR="001725A5" w:rsidRPr="003A06D0">
            <w:rPr>
              <w:rStyle w:val="Element"/>
              <w:lang w:val="en-GB"/>
            </w:rPr>
            <w:t xml:space="preserve"> </w:t>
          </w:r>
          <w:r w:rsidR="001725A5" w:rsidRPr="003A06D0">
            <w:rPr>
              <w:rStyle w:val="Datatype"/>
              <w:lang w:val="en-GB"/>
            </w:rPr>
            <w:t>WhichD</w:t>
          </w:r>
          <w:r w:rsidR="00D56DEC">
            <w:rPr>
              <w:rStyle w:val="Datatype"/>
              <w:lang w:val="en-GB"/>
            </w:rPr>
            <w:t>a</w:t>
          </w:r>
          <w:r w:rsidR="001725A5" w:rsidRPr="003A06D0">
            <w:rPr>
              <w:rStyle w:val="Datatype"/>
              <w:lang w:val="en-GB"/>
            </w:rPr>
            <w:t>t</w:t>
          </w:r>
          <w:r w:rsidR="00D56DEC">
            <w:rPr>
              <w:rStyle w:val="Datatype"/>
              <w:lang w:val="en-GB"/>
            </w:rPr>
            <w:t>a</w:t>
          </w:r>
          <w:r w:rsidR="001725A5" w:rsidRPr="003A06D0">
            <w:rPr>
              <w:color w:val="19D131"/>
              <w:lang w:val="en-GB"/>
            </w:rPr>
            <w:t xml:space="preserve"> </w:t>
          </w:r>
          <w:r w:rsidR="00D56DEC">
            <w:rPr>
              <w:color w:val="19D131"/>
              <w:lang w:val="en-GB"/>
            </w:rPr>
            <w:t>element</w:t>
          </w:r>
          <w:r w:rsidR="001725A5" w:rsidRPr="003A06D0">
            <w:rPr>
              <w:color w:val="19D131"/>
              <w:lang w:val="en-GB"/>
            </w:rPr>
            <w:t>. In the case of a non-XML input document then the server will return an error unless alternative procedures are defined by a profile or in the server policy for handling such a situation.</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XPathAfter</w:t>
      </w:r>
      <w:r>
        <w:t xml:space="preserve"> element, if present, MUST contain one instance of a string. </w:t>
      </w:r>
      <w:sdt>
        <w:sdtPr>
          <w:alias w:val="dss2-SignaturePlacementType.xPathAfter"/>
          <w:tag w:val="dss2-SignaturePlacementType.XPathAfter"/>
          <w:id w:val="703295091"/>
        </w:sdtPr>
        <w:sdtEndPr/>
        <w:sdtContent>
          <w:r w:rsidR="00DD3493">
            <w:rPr>
              <w:color w:val="19D131"/>
              <w:lang w:val="en-GB"/>
            </w:rPr>
            <w:t>This element</w:t>
          </w:r>
          <w:r w:rsidRPr="003A06D0">
            <w:rPr>
              <w:color w:val="19D131"/>
              <w:lang w:val="en-GB"/>
            </w:rPr>
            <w:t xml:space="preserve"> holds an XPath expression which identifies an element, inside the XML input document, after which the signature will be inserted.</w:t>
          </w:r>
        </w:sdtContent>
      </w:sdt>
    </w:p>
    <w:p w:rsidR="FFD550FF" w:rsidRDefault="00912C71" w:rsidP="009B32EC">
      <w:pPr>
        <w:pStyle w:val="Member"/>
      </w:pPr>
      <w:r>
        <w:t xml:space="preserve">The OPTIONAL </w:t>
      </w:r>
      <w:r w:rsidRPr="35C1378D">
        <w:rPr>
          <w:rStyle w:val="Datatype"/>
        </w:rPr>
        <w:t>XPathFirstChildOf</w:t>
      </w:r>
      <w:r>
        <w:t xml:space="preserve"> element, if present, MUST contain one instance of a string. </w:t>
      </w:r>
      <w:sdt>
        <w:sdtPr>
          <w:alias w:val="dss2-SignaturePlacementType.xPathFirstChildOf"/>
          <w:tag w:val="dss2-SignaturePlacementType.XPathFirstChildOf"/>
          <w:id w:val="-1661611266"/>
        </w:sdtPr>
        <w:sdtEndPr/>
        <w:sdtContent>
          <w:r w:rsidR="00DD3493">
            <w:rPr>
              <w:color w:val="19D131"/>
              <w:lang w:val="en-GB"/>
            </w:rPr>
            <w:t>This element</w:t>
          </w:r>
          <w:r w:rsidRPr="003A06D0">
            <w:rPr>
              <w:color w:val="19D131"/>
              <w:lang w:val="en-GB"/>
            </w:rPr>
            <w:t xml:space="preserve"> holds an XPath expression which identifies an element, in the XML input document, which the signature will be inserted as the first child of.</w:t>
          </w:r>
        </w:sdtContent>
      </w:sdt>
    </w:p>
    <w:p w:rsidR="FFD550FF" w:rsidRDefault="00912C71"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SignaturePlacementType.nsDecl"/>
          <w:tag w:val="dss2-SignaturePlacementType.NsPrefixMapping"/>
          <w:id w:val="-1038122012"/>
          <w:showingPlcHdr/>
        </w:sdtPr>
        <w:sdtEndPr/>
        <w:sdtContent>
          <w:r>
            <w:rPr>
              <w:color w:val="19D131"/>
            </w:rPr>
            <w:t>[sub component NsPrefixMapping details]</w:t>
          </w:r>
        </w:sdtContent>
      </w:sdt>
    </w:p>
    <w:p w:rsidR="FFD550FF" w:rsidRDefault="00912C71" w:rsidP="009B32EC">
      <w:pPr>
        <w:pStyle w:val="Member"/>
      </w:pPr>
      <w:r>
        <w:t xml:space="preserve">The OPTIONAL </w:t>
      </w:r>
      <w:r w:rsidRPr="35C1378D">
        <w:rPr>
          <w:rStyle w:val="Datatype"/>
        </w:rPr>
        <w:t>WhichData</w:t>
      </w:r>
      <w:r>
        <w:t xml:space="preserve"> element, if present, MUST contain one instance of a unique identifier reference. </w:t>
      </w:r>
      <w:sdt>
        <w:sdtPr>
          <w:alias w:val="dss2-SignaturePlacementType.whichData"/>
          <w:tag w:val="dss2-SignaturePlacementType.WhichData"/>
          <w:id w:val="239220092"/>
        </w:sdtPr>
        <w:sdtEndPr/>
        <w:sdtContent>
          <w:r w:rsidR="00D56DEC" w:rsidRPr="00D56DEC">
            <w:rPr>
              <w:color w:val="19D131"/>
            </w:rPr>
            <w:t xml:space="preserve">The </w:t>
          </w:r>
          <w:r w:rsidR="00D56DEC" w:rsidRPr="00D56DEC">
            <w:rPr>
              <w:rStyle w:val="Datatype"/>
            </w:rPr>
            <w:t>WhichData</w:t>
          </w:r>
          <w:r w:rsidR="00D56DEC" w:rsidRPr="00D56DEC">
            <w:rPr>
              <w:color w:val="19D131"/>
            </w:rPr>
            <w:t xml:space="preserve">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t>
          </w:r>
          <w:r w:rsidR="00092265">
            <w:rPr>
              <w:color w:val="19D131"/>
            </w:rPr>
            <w:t xml:space="preserve">containing the document </w:t>
          </w:r>
          <w:r w:rsidR="00D56DEC" w:rsidRPr="00D56DEC">
            <w:rPr>
              <w:color w:val="19D131"/>
            </w:rPr>
            <w:t>the signature will be inserted into.</w:t>
          </w:r>
        </w:sdtContent>
      </w:sdt>
    </w:p>
    <w:p w:rsidR="FFD550FF" w:rsidRDefault="00912C71" w:rsidP="009B32EC">
      <w:pPr>
        <w:pStyle w:val="Member"/>
      </w:pPr>
      <w:r>
        <w:t xml:space="preserve">The OPTIONAL </w:t>
      </w:r>
      <w:r w:rsidRPr="35C1378D">
        <w:rPr>
          <w:rStyle w:val="Datatype"/>
        </w:rPr>
        <w:t>CreateEnvelopedSignature</w:t>
      </w:r>
      <w:r>
        <w:t xml:space="preserve"> element, if present, MUST contain one instance of a boolean. Its default value is '</w:t>
      </w:r>
      <w:r>
        <w:rPr>
          <w:color w:val="244061" w:themeColor="accent1" w:themeShade="80"/>
        </w:rPr>
        <w:t>true</w:t>
      </w:r>
      <w:r>
        <w:t xml:space="preserve">'. </w:t>
      </w:r>
      <w:sdt>
        <w:sdtPr>
          <w:alias w:val="dss2-SignaturePlacementType.createEnvelopedSignature"/>
          <w:tag w:val="dss2-SignaturePlacementType.CreateEnvelopedSignature"/>
          <w:id w:val="649952561"/>
        </w:sdtPr>
        <w:sdtEndPr/>
        <w:sdtContent>
          <w:r w:rsidRPr="003A06D0">
            <w:rPr>
              <w:color w:val="19D131"/>
              <w:lang w:val="en-GB"/>
            </w:rPr>
            <w:t xml:space="preserve">If the </w:t>
          </w:r>
          <w:r w:rsidRPr="003A06D0">
            <w:rPr>
              <w:rStyle w:val="Datatype"/>
              <w:lang w:val="en-GB"/>
            </w:rPr>
            <w:t>CreateEnvelopedSignature</w:t>
          </w:r>
          <w:r w:rsidRPr="003A06D0">
            <w:rPr>
              <w:color w:val="19D131"/>
              <w:lang w:val="en-GB"/>
            </w:rPr>
            <w:t xml:space="preserve"> element is set to true a reference having an enveloped signature transform is created.</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SignaturePlacementType.-nonNormative"/>
          <w:id w:val="263506313"/>
          <w:showingPlcHdr/>
        </w:sdtPr>
        <w:sdtEndPr/>
        <w:sdtContent>
          <w:r w:rsidR="00912C71">
            <w:rPr>
              <w:color w:val="19D131"/>
            </w:rPr>
            <w:t>[component SignaturePlacement non normative details]</w:t>
          </w:r>
        </w:sdtContent>
      </w:sdt>
    </w:p>
    <w:p w:rsidR="FFD550FF" w:rsidRDefault="00912C71" w:rsidP="002062A5">
      <w:pPr>
        <w:pStyle w:val="berschrift4"/>
      </w:pPr>
      <w:bookmarkStart w:id="401" w:name="_Toc632563"/>
      <w:r>
        <w:t>SignaturePlacement – JSON Syntax</w:t>
      </w:r>
      <w:bookmarkEnd w:id="40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74"/>
        <w:gridCol w:w="3473"/>
        <w:gridCol w:w="240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XPathAfter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After"/>
                <w:tag w:val="dss2-SignaturePlacementType.-jsonComment.XPathAfter"/>
                <w:id w:val="2006676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XPathFirstChildOf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xPathFirstChildOf"/>
                <w:tag w:val="dss2-SignaturePlacementType.-jsonComment.XPathFirstChildOf"/>
                <w:id w:val="110862508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nsDecl"/>
                <w:tag w:val="dss2-SignaturePlacementType.-jsonComment.NsPrefixMapping"/>
                <w:id w:val="21016084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whichData"/>
                <w:tag w:val="dss2-SignaturePlacementType.-jsonComment.WhichData"/>
                <w:id w:val="-82258268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aturePlacementType.createEnvelopedSignature"/>
                <w:tag w:val="dss2-SignaturePlacementType.-jsonComment.CreateEnvelopedSignature"/>
                <w:id w:val="41937544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"dss2-SignaturePlacementType"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"xpathFirstChildOf"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"xpathAfter"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"xPathAfter"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"xPathFirstChildOf"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"nsDecl"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"whichData"</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"createEnvelopedSignature"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"true"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s2-SignaturePlacementType.-jsonSchema"/>
          <w:id w:val="798959340"/>
          <w:showingPlcHdr/>
        </w:sdtPr>
        <w:sdtEndPr/>
        <w:sdtContent>
          <w:r w:rsidR="00912C71">
            <w:rPr>
              <w:color w:val="19D131"/>
            </w:rPr>
            <w:t>[component SignaturePlacement JSON schema details]</w:t>
          </w:r>
        </w:sdtContent>
      </w:sdt>
    </w:p>
    <w:p w:rsidR="FFD550FF" w:rsidRDefault="00912C71" w:rsidP="002062A5">
      <w:pPr>
        <w:pStyle w:val="berschrift4"/>
      </w:pPr>
      <w:bookmarkStart w:id="402" w:name="_Toc632564"/>
      <w:r>
        <w:t>SignaturePlacement – XML Syntax</w:t>
      </w:r>
      <w:bookmarkEnd w:id="402"/>
    </w:p>
    <w:p w:rsidR="FFD550FF" w:rsidRPr="5404FA76" w:rsidRDefault="00912C71" w:rsidP="002062A5">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sdt>
        <w:sdtPr>
          <w:tag w:val="dss2-SignaturePlacementType.-xmlSchema"/>
          <w:id w:val="1861697787"/>
          <w:showingPlcHdr/>
        </w:sdtPr>
        <w:sdtEndPr/>
        <w:sdtContent>
          <w:r>
            <w:rPr>
              <w:color w:val="19D131"/>
            </w:rPr>
            <w:t>[component SignaturePlacement XML schema details]</w:t>
          </w:r>
        </w:sdtContent>
      </w:sdt>
    </w:p>
    <w:p w:rsidR="FFD550FF" w:rsidRDefault="00912C71" w:rsidP="002062A5">
      <w:pPr>
        <w:pStyle w:val="berschrift3"/>
      </w:pPr>
      <w:bookmarkStart w:id="403" w:name="_RefComp8A57247D"/>
      <w:bookmarkStart w:id="404" w:name="_Toc632565"/>
      <w:r>
        <w:t>Component DocumentWithSignature</w:t>
      </w:r>
      <w:bookmarkEnd w:id="403"/>
      <w:bookmarkEnd w:id="404"/>
    </w:p>
    <w:p w:rsidR="FFD550FF" w:rsidRDefault="0052671B" w:rsidP="00FD22AC">
      <w:sdt>
        <w:sdtPr>
          <w:tag w:val="dss2-DocumentWithSignatureType.-normative"/>
          <w:id w:val="89245992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DocumentWithSignature</w:t>
          </w:r>
          <w:r w:rsidR="001725A5" w:rsidRPr="003A06D0">
            <w:rPr>
              <w:color w:val="19D131"/>
              <w:lang w:val="en-GB"/>
            </w:rPr>
            <w:t xml:space="preserve"> component contains a </w:t>
          </w:r>
          <w:r w:rsidR="00F71295" w:rsidRPr="00F71295">
            <w:rPr>
              <w:rStyle w:val="Datatype"/>
            </w:rPr>
            <w:t>Document</w:t>
          </w:r>
          <w:r w:rsidR="001725A5" w:rsidRPr="003A06D0">
            <w:rPr>
              <w:color w:val="19D131"/>
              <w:lang w:val="en-GB"/>
            </w:rPr>
            <w:t xml:space="preserve"> with the signature inserted as requested with the </w:t>
          </w:r>
          <w:r w:rsidR="001725A5" w:rsidRPr="00F71295">
            <w:rPr>
              <w:rStyle w:val="Datatype"/>
            </w:rPr>
            <w:t>SignaturePlacement</w:t>
          </w:r>
          <w:r w:rsidR="001725A5" w:rsidRPr="003A06D0">
            <w:rPr>
              <w:color w:val="19D131"/>
              <w:lang w:val="en-GB"/>
            </w:rPr>
            <w:t xml:space="preserve"> component.</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DocumentWithSignatureType.doc"/>
          <w:tag w:val="dss2-DocumentWithSignatureType.Document"/>
          <w:id w:val="-1930881222"/>
        </w:sdtPr>
        <w:sdtEndPr/>
        <w:sdtContent>
          <w:r w:rsidRPr="003A06D0">
            <w:rPr>
              <w:color w:val="19D131"/>
              <w:lang w:val="en-GB"/>
            </w:rPr>
            <w:t>This contains the input document with a signature inserted in some fashion.</w:t>
          </w:r>
        </w:sdtContent>
      </w:sdt>
    </w:p>
    <w:p w:rsidR="FFD550FF" w:rsidRDefault="00912C71" w:rsidP="009B32EC">
      <w:pPr>
        <w:pStyle w:val="Member"/>
      </w:pPr>
      <w:r>
        <w:t xml:space="preserve">The OPTIONAL </w:t>
      </w:r>
      <w:r w:rsidRPr="35C1378D">
        <w:rPr>
          <w:rStyle w:val="Datatype"/>
        </w:rPr>
        <w:t>WhichDoc</w:t>
      </w:r>
      <w:r>
        <w:t xml:space="preserve"> element, if present, MUST contain one instance of a URI. </w:t>
      </w:r>
      <w:sdt>
        <w:sdtPr>
          <w:alias w:val="dss2-DocumentWithSignatureType.whichDoc"/>
          <w:tag w:val="dss2-DocumentWithSignatureType.WhichDoc"/>
          <w:id w:val="1695573304"/>
          <w:showingPlcHdr/>
        </w:sdtPr>
        <w:sdtEndPr/>
        <w:sdtContent>
          <w:r>
            <w:rPr>
              <w:color w:val="19D131"/>
            </w:rPr>
            <w:t>[sub component WhichDoc details]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DocumentWithSignatureType.-nonNormative"/>
          <w:id w:val="2097276464"/>
          <w:showingPlcHdr/>
        </w:sdtPr>
        <w:sdtEndPr/>
        <w:sdtContent>
          <w:r w:rsidR="00912C71">
            <w:rPr>
              <w:color w:val="19D131"/>
            </w:rPr>
            <w:t>[component DocumentWithSignature non normative details]</w:t>
          </w:r>
        </w:sdtContent>
      </w:sdt>
    </w:p>
    <w:p w:rsidR="FFD550FF" w:rsidRDefault="00912C71" w:rsidP="002062A5">
      <w:pPr>
        <w:pStyle w:val="berschrift4"/>
      </w:pPr>
      <w:bookmarkStart w:id="405" w:name="_Toc632566"/>
      <w:r>
        <w:t>DocumentWithSignature – JSON Syntax</w:t>
      </w:r>
      <w:bookmarkEnd w:id="40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DocumentWithSignatureType.doc"/>
                <w:tag w:val="dss2-DocumentWithSignatureType.-jsonComment.Document"/>
                <w:id w:val="66167018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DocumentWithSignatureType.whichDoc"/>
                <w:tag w:val="dss2-DocumentWithSignatureType.-jsonComment.WhichDoc"/>
                <w:id w:val="557138929"/>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"dss2-DocumentWithSignatureType"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"doc"</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"whichDoc"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"doc"</w:t>
      </w:r>
      <w:r>
        <w:t>]</w:t>
      </w:r>
    </w:p>
    <w:p w:rsidR="FFD550FF" w:rsidRDefault="00912C71" w:rsidP="002062A5">
      <w:pPr>
        <w:pStyle w:val="Code"/>
        <w:spacing w:line="259" w:lineRule="auto"/>
      </w:pPr>
      <w:r>
        <w:t>}</w:t>
      </w:r>
    </w:p>
    <w:p w:rsidR="FFD550FF" w:rsidRDefault="0052671B" w:rsidP="00FD22AC">
      <w:sdt>
        <w:sdtPr>
          <w:tag w:val="dss2-DocumentWithSignatureType.-jsonSchema"/>
          <w:id w:val="-1246028585"/>
          <w:showingPlcHdr/>
        </w:sdtPr>
        <w:sdtEndPr/>
        <w:sdtContent>
          <w:r w:rsidR="00912C71">
            <w:rPr>
              <w:color w:val="19D131"/>
            </w:rPr>
            <w:t>[component DocumentWithSignature JSON schema details]</w:t>
          </w:r>
        </w:sdtContent>
      </w:sdt>
    </w:p>
    <w:p w:rsidR="FFD550FF" w:rsidRDefault="00912C71" w:rsidP="002062A5">
      <w:pPr>
        <w:pStyle w:val="berschrift4"/>
      </w:pPr>
      <w:bookmarkStart w:id="406" w:name="_Toc632567"/>
      <w:r>
        <w:t>DocumentWithSignature – XML Syntax</w:t>
      </w:r>
      <w:bookmarkEnd w:id="406"/>
    </w:p>
    <w:p w:rsidR="FFD550FF" w:rsidRPr="5404FA76" w:rsidRDefault="00912C71" w:rsidP="002062A5">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sdt>
        <w:sdtPr>
          <w:tag w:val="dss2-DocumentWithSignatureType.-xmlSchema"/>
          <w:id w:val="-1307470232"/>
          <w:showingPlcHdr/>
        </w:sdtPr>
        <w:sdtEndPr/>
        <w:sdtContent>
          <w:r>
            <w:rPr>
              <w:color w:val="19D131"/>
            </w:rPr>
            <w:t>[component DocumentWithSignature XML schema details]</w:t>
          </w:r>
        </w:sdtContent>
      </w:sdt>
    </w:p>
    <w:p w:rsidR="FFD550FF" w:rsidRDefault="00912C71" w:rsidP="002062A5">
      <w:pPr>
        <w:pStyle w:val="berschrift3"/>
      </w:pPr>
      <w:bookmarkStart w:id="407" w:name="_RefComp3A028835"/>
      <w:bookmarkStart w:id="408" w:name="_Toc632568"/>
      <w:r>
        <w:lastRenderedPageBreak/>
        <w:t>Component SignedReferences</w:t>
      </w:r>
      <w:bookmarkEnd w:id="407"/>
      <w:bookmarkEnd w:id="408"/>
    </w:p>
    <w:p w:rsidR="FFD550FF" w:rsidRDefault="0052671B" w:rsidP="00FD22AC">
      <w:sdt>
        <w:sdtPr>
          <w:tag w:val="dss2-SignedReferencesType.-normative"/>
          <w:id w:val="201240255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SignedReferences</w:t>
          </w:r>
          <w:r w:rsidR="001725A5" w:rsidRPr="003A06D0">
            <w:rPr>
              <w:color w:val="19D131"/>
              <w:lang w:val="en-GB"/>
            </w:rPr>
            <w:t xml:space="preserve"> component gives the client greater control over how the &lt;ds:Reference&gt; elements are formed.</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sdt>
        <w:sdtPr>
          <w:alias w:val="dss2-SignedReferencesType.signedRef"/>
          <w:tag w:val="dss2-SignedReferencesType.SignedReference"/>
          <w:id w:val="-872535720"/>
          <w:showingPlcHdr/>
        </w:sdtPr>
        <w:sdtEndPr/>
        <w:sdtContent>
          <w:r>
            <w:rPr>
              <w:color w:val="19D131"/>
            </w:rPr>
            <w:t>[sub component SignedReference details]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SignedReferencesType.-nonNormative"/>
          <w:id w:val="1770582486"/>
          <w:showingPlcHdr/>
        </w:sdtPr>
        <w:sdtEndPr/>
        <w:sdtContent>
          <w:r w:rsidR="00912C71">
            <w:rPr>
              <w:color w:val="19D131"/>
            </w:rPr>
            <w:t>[component SignedReferences non normative details]</w:t>
          </w:r>
        </w:sdtContent>
      </w:sdt>
    </w:p>
    <w:p w:rsidR="FFD550FF" w:rsidRDefault="00912C71" w:rsidP="002062A5">
      <w:pPr>
        <w:pStyle w:val="berschrift4"/>
      </w:pPr>
      <w:bookmarkStart w:id="409" w:name="_Toc632569"/>
      <w:r>
        <w:t>SignedReferences – JSON Syntax</w:t>
      </w:r>
      <w:bookmarkEnd w:id="40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edReferencesType.signedRef"/>
                <w:tag w:val="dss2-SignedReferencesType.-jsonComment.SignedReference"/>
                <w:id w:val="89986006"/>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"dss2-SignedReferencesType"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"signedRef"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"signedRef"</w:t>
      </w:r>
      <w:r>
        <w:t>]</w:t>
      </w:r>
    </w:p>
    <w:p w:rsidR="FFD550FF" w:rsidRDefault="00912C71" w:rsidP="002062A5">
      <w:pPr>
        <w:pStyle w:val="Code"/>
        <w:spacing w:line="259" w:lineRule="auto"/>
      </w:pPr>
      <w:r>
        <w:t>}</w:t>
      </w:r>
    </w:p>
    <w:p w:rsidR="FFD550FF" w:rsidRDefault="0052671B" w:rsidP="00FD22AC">
      <w:sdt>
        <w:sdtPr>
          <w:tag w:val="dss2-SignedReferencesType.-jsonSchema"/>
          <w:id w:val="1163434019"/>
          <w:showingPlcHdr/>
        </w:sdtPr>
        <w:sdtEndPr/>
        <w:sdtContent>
          <w:r w:rsidR="00912C71">
            <w:rPr>
              <w:color w:val="19D131"/>
            </w:rPr>
            <w:t>[component SignedReferences JSON schema details]</w:t>
          </w:r>
        </w:sdtContent>
      </w:sdt>
    </w:p>
    <w:p w:rsidR="FFD550FF" w:rsidRDefault="00912C71" w:rsidP="002062A5">
      <w:pPr>
        <w:pStyle w:val="berschrift4"/>
      </w:pPr>
      <w:bookmarkStart w:id="410" w:name="_Toc632570"/>
      <w:r>
        <w:t>SignedReferences – XML Syntax</w:t>
      </w:r>
      <w:bookmarkEnd w:id="410"/>
    </w:p>
    <w:p w:rsidR="FFD550FF" w:rsidRPr="5404FA76" w:rsidRDefault="00912C71" w:rsidP="002062A5">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sdt>
        <w:sdtPr>
          <w:tag w:val="dss2-SignedReferencesType.-xmlSchema"/>
          <w:id w:val="-472368439"/>
          <w:showingPlcHdr/>
        </w:sdtPr>
        <w:sdtEndPr/>
        <w:sdtContent>
          <w:r>
            <w:rPr>
              <w:color w:val="19D131"/>
            </w:rPr>
            <w:t>[component SignedReferences XML schema details]</w:t>
          </w:r>
        </w:sdtContent>
      </w:sdt>
    </w:p>
    <w:p w:rsidR="FFD550FF" w:rsidRDefault="00912C71" w:rsidP="002062A5">
      <w:pPr>
        <w:pStyle w:val="berschrift3"/>
      </w:pPr>
      <w:bookmarkStart w:id="411" w:name="_RefComp4D2F9EE5"/>
      <w:bookmarkStart w:id="412" w:name="_Toc632571"/>
      <w:r>
        <w:lastRenderedPageBreak/>
        <w:t>Component SignedReference</w:t>
      </w:r>
      <w:bookmarkEnd w:id="411"/>
      <w:bookmarkEnd w:id="412"/>
    </w:p>
    <w:p w:rsidR="FFD550FF" w:rsidRDefault="0052671B" w:rsidP="00FD22AC">
      <w:sdt>
        <w:sdtPr>
          <w:tag w:val="dss2-SignedReferenceType.-normative"/>
          <w:id w:val="-1998485074"/>
        </w:sdtPr>
        <w:sdtEndPr/>
        <w:sdtContent>
          <w:r w:rsidR="001725A5" w:rsidRPr="003A06D0">
            <w:rPr>
              <w:color w:val="19D131"/>
              <w:lang w:val="en-GB"/>
            </w:rPr>
            <w:t xml:space="preserve">Each </w:t>
          </w:r>
          <w:r w:rsidR="001725A5" w:rsidRPr="003A06D0">
            <w:rPr>
              <w:rFonts w:ascii="Courier New" w:eastAsia="Courier New" w:hAnsi="Courier New" w:cs="Courier New"/>
              <w:lang w:val="en-GB"/>
            </w:rPr>
            <w:t>SignedReference</w:t>
          </w:r>
          <w:r w:rsidR="001725A5" w:rsidRPr="003A06D0">
            <w:rPr>
              <w:color w:val="19D131"/>
              <w:lang w:val="en-GB"/>
            </w:rPr>
            <w:t xml:space="preserve"> component refers to an input </w:t>
          </w:r>
          <w:r w:rsidR="001579B5" w:rsidRPr="001579B5">
            <w:rPr>
              <w:rStyle w:val="Datatype"/>
            </w:rPr>
            <w:t>D</w:t>
          </w:r>
          <w:r w:rsidR="001725A5" w:rsidRPr="001579B5">
            <w:rPr>
              <w:rStyle w:val="Datatype"/>
            </w:rPr>
            <w:t>ocument</w:t>
          </w:r>
          <w:r w:rsidR="001579B5" w:rsidRPr="001579B5">
            <w:rPr>
              <w:rStyle w:val="Datatype"/>
            </w:rPr>
            <w:t>Base</w:t>
          </w:r>
          <w:r w:rsidR="001579B5">
            <w:rPr>
              <w:color w:val="19D131"/>
              <w:lang w:val="en-GB"/>
            </w:rPr>
            <w:t xml:space="preserve"> component</w:t>
          </w:r>
          <w:r w:rsidR="001725A5" w:rsidRPr="003A06D0">
            <w:rPr>
              <w:color w:val="19D131"/>
              <w:lang w:val="en-GB"/>
            </w:rPr>
            <w:t xml:space="preserve"> and allows multiple </w:t>
          </w:r>
          <w:r w:rsidR="001725A5" w:rsidRPr="003A06D0">
            <w:rPr>
              <w:rStyle w:val="Datatype"/>
              <w:lang w:val="en-GB"/>
            </w:rPr>
            <w:t>&lt;</w:t>
          </w:r>
          <w:proofErr w:type="gramStart"/>
          <w:r w:rsidR="001725A5" w:rsidRPr="003A06D0">
            <w:rPr>
              <w:rStyle w:val="Datatype"/>
              <w:lang w:val="en-GB"/>
            </w:rPr>
            <w:t>ds:Reference</w:t>
          </w:r>
          <w:proofErr w:type="gramEnd"/>
          <w:r w:rsidR="001725A5" w:rsidRPr="003A06D0">
            <w:rPr>
              <w:rStyle w:val="Datatype"/>
              <w:lang w:val="en-GB"/>
            </w:rPr>
            <w:t>&gt;</w:t>
          </w:r>
          <w:r w:rsidR="001725A5" w:rsidRPr="003A06D0">
            <w:rPr>
              <w:color w:val="19D131"/>
              <w:lang w:val="en-GB"/>
            </w:rPr>
            <w:t xml:space="preserve"> elements to be based on a single </w:t>
          </w:r>
          <w:r w:rsidR="001579B5">
            <w:rPr>
              <w:color w:val="19D131"/>
              <w:lang w:val="en-GB"/>
            </w:rPr>
            <w:t xml:space="preserve">or multiple </w:t>
          </w:r>
          <w:r w:rsidR="001725A5" w:rsidRPr="003A06D0">
            <w:rPr>
              <w:color w:val="19D131"/>
              <w:lang w:val="en-GB"/>
            </w:rPr>
            <w:t>input document</w:t>
          </w:r>
          <w:r w:rsidR="001579B5">
            <w:rPr>
              <w:color w:val="19D131"/>
              <w:lang w:val="en-GB"/>
            </w:rPr>
            <w:t>s</w:t>
          </w:r>
          <w:r w:rsidR="001725A5" w:rsidRPr="003A06D0">
            <w:rPr>
              <w:color w:val="19D131"/>
              <w:lang w:val="en-GB"/>
            </w:rPr>
            <w:t xml:space="preserve">. Furthermore, the client can request additional transforms to be applied to each </w:t>
          </w:r>
          <w:r w:rsidR="001725A5" w:rsidRPr="003A06D0">
            <w:rPr>
              <w:rStyle w:val="Datatype"/>
              <w:lang w:val="en-GB"/>
            </w:rPr>
            <w:t>&lt;</w:t>
          </w:r>
          <w:proofErr w:type="gramStart"/>
          <w:r w:rsidR="001725A5" w:rsidRPr="003A06D0">
            <w:rPr>
              <w:rStyle w:val="Datatype"/>
              <w:lang w:val="en-GB"/>
            </w:rPr>
            <w:t>ds:Reference</w:t>
          </w:r>
          <w:proofErr w:type="gramEnd"/>
          <w:r w:rsidR="001725A5" w:rsidRPr="003A06D0">
            <w:rPr>
              <w:rStyle w:val="Datatype"/>
              <w:lang w:val="en-GB"/>
            </w:rPr>
            <w:t>&gt;</w:t>
          </w:r>
          <w:r w:rsidR="001725A5" w:rsidRPr="003A06D0">
            <w:rPr>
              <w:color w:val="19D131"/>
              <w:lang w:val="en-GB"/>
            </w:rPr>
            <w:t xml:space="preserve">, and can set each </w:t>
          </w:r>
          <w:r w:rsidR="001725A5" w:rsidRPr="003A06D0">
            <w:rPr>
              <w:rStyle w:val="Datatype"/>
              <w:lang w:val="en-GB"/>
            </w:rPr>
            <w:t>&lt;ds:Reference&gt;</w:t>
          </w:r>
          <w:r w:rsidR="001725A5" w:rsidRPr="003A06D0">
            <w:rPr>
              <w:color w:val="19D131"/>
              <w:lang w:val="en-GB"/>
            </w:rPr>
            <w:t xml:space="preserve"> element’s </w:t>
          </w:r>
          <w:r w:rsidR="001725A5" w:rsidRPr="003A06D0">
            <w:rPr>
              <w:rStyle w:val="Datatype"/>
              <w:lang w:val="en-GB"/>
            </w:rPr>
            <w:t>Id</w:t>
          </w:r>
          <w:r w:rsidR="001725A5" w:rsidRPr="003A06D0">
            <w:rPr>
              <w:color w:val="19D131"/>
              <w:lang w:val="en-GB"/>
            </w:rPr>
            <w:t xml:space="preserve"> or </w:t>
          </w:r>
          <w:r w:rsidR="001725A5" w:rsidRPr="003A06D0">
            <w:rPr>
              <w:rStyle w:val="Datatype"/>
              <w:lang w:val="en-GB"/>
            </w:rPr>
            <w:t>URI</w:t>
          </w:r>
          <w:r w:rsidR="001725A5" w:rsidRPr="003A06D0">
            <w:rPr>
              <w:color w:val="19D131"/>
              <w:lang w:val="en-GB"/>
            </w:rPr>
            <w:t xml:space="preserve"> attribute. These aspects of the </w:t>
          </w:r>
          <w:r w:rsidR="001725A5" w:rsidRPr="003A06D0">
            <w:rPr>
              <w:rStyle w:val="Datatype"/>
              <w:lang w:val="en-GB"/>
            </w:rPr>
            <w:t>&lt;ds:Reference&gt;</w:t>
          </w:r>
          <w:r w:rsidR="001725A5" w:rsidRPr="003A06D0">
            <w:rPr>
              <w:color w:val="19D131"/>
              <w:lang w:val="en-GB"/>
            </w:rPr>
            <w:t xml:space="preserve"> can only be set through the </w:t>
          </w:r>
          <w:r w:rsidR="001725A5" w:rsidRPr="003A06D0">
            <w:rPr>
              <w:rFonts w:ascii="Courier New" w:eastAsia="Courier New" w:hAnsi="Courier New" w:cs="Courier New"/>
              <w:lang w:val="en-GB"/>
            </w:rPr>
            <w:t>SignedReference</w:t>
          </w:r>
          <w:r w:rsidR="001725A5" w:rsidRPr="003A06D0">
            <w:rPr>
              <w:color w:val="19D131"/>
              <w:lang w:val="en-GB"/>
            </w:rPr>
            <w:t xml:space="preserve"> component; they cannot be set through the input documents, since they are aspects of the reference to the input document, not the input document itself.</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SignedReferenceType.transforms"/>
          <w:tag w:val="dss2-SignedReferenceType.Transforms"/>
          <w:id w:val="781923178"/>
        </w:sdtPr>
        <w:sdtEndPr/>
        <w:sdtContent>
          <w:r w:rsidRPr="003A06D0">
            <w:rPr>
              <w:color w:val="19D131"/>
              <w:lang w:val="en-GB"/>
            </w:rPr>
            <w:t xml:space="preserve">The </w:t>
          </w:r>
          <w:r w:rsidRPr="003A06D0">
            <w:rPr>
              <w:rStyle w:val="Datatype"/>
              <w:lang w:val="en-GB"/>
            </w:rPr>
            <w:t>Transforms</w:t>
          </w:r>
          <w:r w:rsidRPr="003A06D0">
            <w:rPr>
              <w:color w:val="19D131"/>
              <w:lang w:val="en-GB"/>
            </w:rPr>
            <w:t xml:space="preserve"> element requests the server to perform additional transforms on this reference.</w:t>
          </w:r>
        </w:sdtContent>
      </w:sdt>
    </w:p>
    <w:p w:rsidR="FFD550FF" w:rsidRDefault="00912C71" w:rsidP="009B32EC">
      <w:pPr>
        <w:pStyle w:val="Member"/>
      </w:pPr>
      <w:r>
        <w:t xml:space="preserve">The </w:t>
      </w:r>
      <w:r w:rsidRPr="35C1378D">
        <w:rPr>
          <w:rStyle w:val="Datatype"/>
        </w:rPr>
        <w:t>WhichDocument</w:t>
      </w:r>
      <w:r>
        <w:t xml:space="preserve"> element MUST contain one instance of a unique identifier reference. </w:t>
      </w:r>
      <w:sdt>
        <w:sdtPr>
          <w:alias w:val="dss2-SignedReferenceType.whichDoc"/>
          <w:tag w:val="dss2-SignedReferenceType.WhichDocument"/>
          <w:id w:val="-1400051555"/>
        </w:sdtPr>
        <w:sdtEndPr/>
        <w:sdtContent>
          <w:r w:rsidRPr="003A06D0">
            <w:rPr>
              <w:color w:val="19D131"/>
              <w:lang w:val="en-GB"/>
            </w:rPr>
            <w:t xml:space="preserve">This defines which input </w:t>
          </w:r>
          <w:r w:rsidR="001579B5" w:rsidRPr="001579B5">
            <w:rPr>
              <w:rStyle w:val="Datatype"/>
            </w:rPr>
            <w:t>DocumentBase</w:t>
          </w:r>
          <w:r w:rsidR="001579B5">
            <w:rPr>
              <w:color w:val="19D131"/>
              <w:lang w:val="en-GB"/>
            </w:rPr>
            <w:t xml:space="preserve"> component</w:t>
          </w:r>
          <w:r w:rsidRPr="003A06D0">
            <w:rPr>
              <w:color w:val="19D131"/>
              <w:lang w:val="en-GB"/>
            </w:rPr>
            <w:t xml:space="preserve"> this reference refers to.</w:t>
          </w:r>
        </w:sdtContent>
      </w:sdt>
    </w:p>
    <w:p w:rsidR="FFD550FF" w:rsidRDefault="00912C71" w:rsidP="009B32EC">
      <w:pPr>
        <w:pStyle w:val="Member"/>
      </w:pPr>
      <w:r>
        <w:t xml:space="preserve">The OPTIONAL </w:t>
      </w:r>
      <w:r w:rsidRPr="35C1378D">
        <w:rPr>
          <w:rStyle w:val="Datatype"/>
        </w:rPr>
        <w:t>RefURI</w:t>
      </w:r>
      <w:r>
        <w:t xml:space="preserve"> element, if present, MUST contain one instance of a URI. </w:t>
      </w:r>
      <w:sdt>
        <w:sdtPr>
          <w:alias w:val="dss2-SignedReferenceType.refURI"/>
          <w:tag w:val="dss2-SignedReferenceType.RefURI"/>
          <w:id w:val="758952741"/>
        </w:sdtPr>
        <w:sdtEndPr/>
        <w:sdtContent>
          <w:r w:rsidRPr="003A06D0">
            <w:rPr>
              <w:color w:val="19D131"/>
              <w:lang w:val="en-GB"/>
            </w:rPr>
            <w:t xml:space="preserve">If this element is present, the corresponding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color w:val="19D131"/>
              <w:lang w:val="en-GB"/>
            </w:rPr>
            <w:t xml:space="preserve"> element’s </w:t>
          </w:r>
          <w:r w:rsidRPr="003A06D0">
            <w:rPr>
              <w:rStyle w:val="Datatype"/>
              <w:lang w:val="en-GB"/>
            </w:rPr>
            <w:t>URI</w:t>
          </w:r>
          <w:r w:rsidRPr="003A06D0">
            <w:rPr>
              <w:color w:val="19D131"/>
              <w:lang w:val="en-GB"/>
            </w:rPr>
            <w:t xml:space="preserve"> attribute is set to its value. If it is not present, the </w:t>
          </w:r>
          <w:r w:rsidRPr="003A06D0">
            <w:rPr>
              <w:rStyle w:val="Datatype"/>
              <w:lang w:val="en-GB"/>
            </w:rPr>
            <w:t>URI</w:t>
          </w:r>
          <w:r w:rsidRPr="003A06D0">
            <w:rPr>
              <w:color w:val="19D131"/>
              <w:lang w:val="en-GB"/>
            </w:rPr>
            <w:t xml:space="preserve"> attribute is omitted in the corresponding </w:t>
          </w:r>
          <w:r w:rsidRPr="003A06D0">
            <w:rPr>
              <w:rStyle w:val="Datatype"/>
              <w:lang w:val="en-GB"/>
            </w:rPr>
            <w:t>&lt;ds:Reference&gt;.</w:t>
          </w:r>
        </w:sdtContent>
      </w:sdt>
    </w:p>
    <w:p w:rsidR="FFD550FF" w:rsidRDefault="00912C71" w:rsidP="009B32EC">
      <w:pPr>
        <w:pStyle w:val="Member"/>
      </w:pPr>
      <w:r>
        <w:t xml:space="preserve">The OPTIONAL </w:t>
      </w:r>
      <w:r w:rsidRPr="35C1378D">
        <w:rPr>
          <w:rStyle w:val="Datatype"/>
        </w:rPr>
        <w:t>RefId</w:t>
      </w:r>
      <w:r>
        <w:t xml:space="preserve"> element, if present, MUST contain one instance of a string. </w:t>
      </w:r>
      <w:sdt>
        <w:sdtPr>
          <w:alias w:val="dss2-SignedReferenceType.refId"/>
          <w:tag w:val="dss2-SignedReferenceType.RefId"/>
          <w:id w:val="140237184"/>
        </w:sdtPr>
        <w:sdtEndPr/>
        <w:sdtContent>
          <w:r w:rsidRPr="003A06D0">
            <w:rPr>
              <w:color w:val="19D131"/>
              <w:lang w:val="en-GB"/>
            </w:rPr>
            <w:t xml:space="preserve">This element sets the </w:t>
          </w:r>
          <w:r w:rsidRPr="003A06D0">
            <w:rPr>
              <w:rStyle w:val="Datatype"/>
              <w:lang w:val="en-GB"/>
            </w:rPr>
            <w:t>Id</w:t>
          </w:r>
          <w:r w:rsidRPr="003A06D0">
            <w:rPr>
              <w:color w:val="19D131"/>
              <w:lang w:val="en-GB"/>
            </w:rPr>
            <w:t xml:space="preserve"> attribute of the corresponding </w:t>
          </w:r>
          <w:r w:rsidRPr="003A06D0">
            <w:rPr>
              <w:rStyle w:val="Datatype"/>
              <w:lang w:val="en-GB"/>
            </w:rPr>
            <w:t>&lt;ds:Reference&gt;.</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SignedReferenceType.-nonNormative"/>
          <w:id w:val="1623570903"/>
          <w:showingPlcHdr/>
        </w:sdtPr>
        <w:sdtEndPr/>
        <w:sdtContent>
          <w:r w:rsidR="00912C71">
            <w:rPr>
              <w:color w:val="19D131"/>
            </w:rPr>
            <w:t>[component SignedReference non normative details]</w:t>
          </w:r>
        </w:sdtContent>
      </w:sdt>
    </w:p>
    <w:p w:rsidR="FFD550FF" w:rsidRDefault="00912C71" w:rsidP="002062A5">
      <w:pPr>
        <w:pStyle w:val="berschrift4"/>
      </w:pPr>
      <w:bookmarkStart w:id="413" w:name="_Toc632572"/>
      <w:r>
        <w:t>SignedReference – JSON Syntax</w:t>
      </w:r>
      <w:bookmarkEnd w:id="41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edReferenceType.transforms"/>
                <w:tag w:val="dss2-SignedReferenceType.-jsonComment.Transforms"/>
                <w:id w:val="-55007930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edReferenceType.whichDoc"/>
                <w:tag w:val="dss2-SignedReferenceType.-jsonComment.WhichDocument"/>
                <w:id w:val="-170833662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URI"/>
                <w:tag w:val="dss2-SignedReferenceType.-jsonComment.RefURI"/>
                <w:id w:val="134621438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edReferenceType.refId"/>
                <w:tag w:val="dss2-SignedReferenceType.-jsonComment.RefId"/>
                <w:id w:val="-166246859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"dss2-SignedReferenceType"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"whichDoc"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"refId"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"whichDoc"</w:t>
      </w:r>
      <w:r>
        <w:t>]</w:t>
      </w:r>
    </w:p>
    <w:p w:rsidR="FFD550FF" w:rsidRDefault="00912C71" w:rsidP="002062A5">
      <w:pPr>
        <w:pStyle w:val="Code"/>
        <w:spacing w:line="259" w:lineRule="auto"/>
      </w:pPr>
      <w:r>
        <w:t>}</w:t>
      </w:r>
    </w:p>
    <w:p w:rsidR="FFD550FF" w:rsidRDefault="0052671B" w:rsidP="00FD22AC">
      <w:sdt>
        <w:sdtPr>
          <w:tag w:val="dss2-SignedReferenceType.-jsonSchema"/>
          <w:id w:val="1658877864"/>
          <w:showingPlcHdr/>
        </w:sdtPr>
        <w:sdtEndPr/>
        <w:sdtContent>
          <w:r w:rsidR="00912C71">
            <w:rPr>
              <w:color w:val="19D131"/>
            </w:rPr>
            <w:t>[component SignedReference JSON schema details]</w:t>
          </w:r>
        </w:sdtContent>
      </w:sdt>
    </w:p>
    <w:p w:rsidR="FFD550FF" w:rsidRDefault="00912C71" w:rsidP="002062A5">
      <w:pPr>
        <w:pStyle w:val="berschrift4"/>
      </w:pPr>
      <w:bookmarkStart w:id="414" w:name="_Toc632573"/>
      <w:r>
        <w:t>SignedReference – XML Syntax</w:t>
      </w:r>
      <w:bookmarkEnd w:id="414"/>
    </w:p>
    <w:p w:rsidR="FFD550FF" w:rsidRPr="5404FA76" w:rsidRDefault="00912C71" w:rsidP="002062A5">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sdt>
        <w:sdtPr>
          <w:tag w:val="dss2-SignedReferenceType.-xmlSchema"/>
          <w:id w:val="-940370120"/>
          <w:showingPlcHdr/>
        </w:sdtPr>
        <w:sdtEndPr/>
        <w:sdtContent>
          <w:r>
            <w:rPr>
              <w:color w:val="19D131"/>
            </w:rPr>
            <w:t>[component SignedReference XML schema details]</w:t>
          </w:r>
        </w:sdtContent>
      </w:sdt>
    </w:p>
    <w:p w:rsidR="FFD550FF" w:rsidRDefault="00912C71" w:rsidP="002062A5">
      <w:pPr>
        <w:pStyle w:val="berschrift3"/>
      </w:pPr>
      <w:bookmarkStart w:id="415" w:name="_RefCompE4381A2D"/>
      <w:bookmarkStart w:id="416" w:name="_Toc632574"/>
      <w:r>
        <w:t>Component VerifyManifestResults</w:t>
      </w:r>
      <w:bookmarkEnd w:id="415"/>
      <w:bookmarkEnd w:id="416"/>
    </w:p>
    <w:p w:rsidR="FFD550FF" w:rsidRDefault="0052671B" w:rsidP="00FD22AC">
      <w:sdt>
        <w:sdtPr>
          <w:tag w:val="dss2-VerifyManifestResultsType.-normative"/>
          <w:id w:val="288553343"/>
        </w:sdtPr>
        <w:sdtEndPr/>
        <w:sdtContent>
          <w:r w:rsidR="001725A5" w:rsidRPr="003A06D0">
            <w:rPr>
              <w:color w:val="19D131"/>
              <w:lang w:val="en-GB"/>
            </w:rPr>
            <w:t xml:space="preserve">The results of verifying individual </w:t>
          </w:r>
          <w:r w:rsidR="001725A5" w:rsidRPr="003A06D0">
            <w:rPr>
              <w:rStyle w:val="Datatype"/>
              <w:lang w:val="en-GB"/>
            </w:rPr>
            <w:t>&lt;ds:Reference&gt;</w:t>
          </w:r>
          <w:r w:rsidR="001725A5" w:rsidRPr="003A06D0">
            <w:rPr>
              <w:color w:val="19D131"/>
              <w:lang w:val="en-GB"/>
            </w:rPr>
            <w:t xml:space="preserve">'s within a </w:t>
          </w:r>
          <w:r w:rsidR="001725A5" w:rsidRPr="003A06D0">
            <w:rPr>
              <w:rStyle w:val="Datatype"/>
              <w:lang w:val="en-GB"/>
            </w:rPr>
            <w:t>&lt;ds:Manifest&gt;</w:t>
          </w:r>
          <w:r w:rsidR="001725A5" w:rsidRPr="003A06D0">
            <w:rPr>
              <w:color w:val="19D131"/>
              <w:lang w:val="en-GB"/>
            </w:rPr>
            <w:t xml:space="preserve"> are returned in 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sdt>
        <w:sdtPr>
          <w:alias w:val="dss2-VerifyManifestResultsType.result"/>
          <w:tag w:val="dss2-VerifyManifestResultsType.ManifestResult"/>
          <w:id w:val="-377395451"/>
          <w:showingPlcHdr/>
        </w:sdtPr>
        <w:sdtEndPr/>
        <w:sdtContent>
          <w:r>
            <w:rPr>
              <w:color w:val="19D131"/>
            </w:rPr>
            <w:t>[sub component ManifestResult details]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VerifyManifestResultsType.-nonNormative"/>
          <w:id w:val="1930390480"/>
          <w:showingPlcHdr/>
        </w:sdtPr>
        <w:sdtEndPr/>
        <w:sdtContent>
          <w:r w:rsidR="00912C71">
            <w:rPr>
              <w:color w:val="19D131"/>
            </w:rPr>
            <w:t>[component VerifyManifestResults non normative details]</w:t>
          </w:r>
        </w:sdtContent>
      </w:sdt>
    </w:p>
    <w:p w:rsidR="FFD550FF" w:rsidRDefault="00912C71" w:rsidP="002062A5">
      <w:pPr>
        <w:pStyle w:val="berschrift4"/>
      </w:pPr>
      <w:bookmarkStart w:id="417" w:name="_Toc632575"/>
      <w:r>
        <w:t>VerifyManifestResults – JSON Syntax</w:t>
      </w:r>
      <w:bookmarkEnd w:id="41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ManifestResult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VerifyManifestResultsType.result"/>
                <w:tag w:val="dss2-VerifyManifestResultsType.-jsonComment.ManifestResult"/>
                <w:id w:val="145629337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"dss2-VerifyManifestResultsType"</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"result"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"result"</w:t>
      </w:r>
      <w:r>
        <w:t>]</w:t>
      </w:r>
    </w:p>
    <w:p w:rsidR="FFD550FF" w:rsidRDefault="00912C71" w:rsidP="002062A5">
      <w:pPr>
        <w:pStyle w:val="Code"/>
        <w:spacing w:line="259" w:lineRule="auto"/>
      </w:pPr>
      <w:r>
        <w:t>}</w:t>
      </w:r>
    </w:p>
    <w:p w:rsidR="FFD550FF" w:rsidRDefault="0052671B" w:rsidP="00FD22AC">
      <w:sdt>
        <w:sdtPr>
          <w:tag w:val="dss2-VerifyManifestResultsType.-jsonSchema"/>
          <w:id w:val="414902825"/>
          <w:showingPlcHdr/>
        </w:sdtPr>
        <w:sdtEndPr/>
        <w:sdtContent>
          <w:r w:rsidR="00912C71">
            <w:rPr>
              <w:color w:val="19D131"/>
            </w:rPr>
            <w:t>[component VerifyManifestResults JSON schema details]</w:t>
          </w:r>
        </w:sdtContent>
      </w:sdt>
    </w:p>
    <w:p w:rsidR="FFD550FF" w:rsidRDefault="00912C71" w:rsidP="002062A5">
      <w:pPr>
        <w:pStyle w:val="berschrift4"/>
      </w:pPr>
      <w:bookmarkStart w:id="418" w:name="_Toc632576"/>
      <w:r>
        <w:t>VerifyManifestResults – XML Syntax</w:t>
      </w:r>
      <w:bookmarkEnd w:id="418"/>
    </w:p>
    <w:p w:rsidR="FFD550FF" w:rsidRPr="5404FA76" w:rsidRDefault="00912C71" w:rsidP="002062A5">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sdt>
        <w:sdtPr>
          <w:tag w:val="dss2-VerifyManifestResultsType.-xmlSchema"/>
          <w:id w:val="-1797211011"/>
          <w:showingPlcHdr/>
        </w:sdtPr>
        <w:sdtEndPr/>
        <w:sdtContent>
          <w:r>
            <w:rPr>
              <w:color w:val="19D131"/>
            </w:rPr>
            <w:t>[component VerifyManifestResults XML schema details]</w:t>
          </w:r>
        </w:sdtContent>
      </w:sdt>
    </w:p>
    <w:p w:rsidR="FFD550FF" w:rsidRDefault="00912C71" w:rsidP="002062A5">
      <w:pPr>
        <w:pStyle w:val="berschrift3"/>
      </w:pPr>
      <w:bookmarkStart w:id="419" w:name="_RefComp436DAB8C"/>
      <w:bookmarkStart w:id="420" w:name="_Toc632577"/>
      <w:r>
        <w:t>Component ManifestResult</w:t>
      </w:r>
      <w:bookmarkEnd w:id="419"/>
      <w:bookmarkEnd w:id="420"/>
    </w:p>
    <w:p w:rsidR="FFD550FF" w:rsidRDefault="0052671B" w:rsidP="00FD22AC">
      <w:sdt>
        <w:sdtPr>
          <w:tag w:val="dss2-ManifestResultType.-normative"/>
          <w:id w:val="177736390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 is comprised of one or more </w:t>
          </w:r>
          <w:r w:rsidR="001725A5" w:rsidRPr="003A06D0">
            <w:rPr>
              <w:rFonts w:ascii="Courier New" w:eastAsia="Courier New" w:hAnsi="Courier New" w:cs="Courier New"/>
              <w:lang w:val="en-GB"/>
            </w:rPr>
            <w:t>ManifestResult</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ReferenceXpath</w:t>
      </w:r>
      <w:r>
        <w:t xml:space="preserve"> element MUST contain one instance of a string. </w:t>
      </w:r>
      <w:sdt>
        <w:sdtPr>
          <w:alias w:val="dss2-ManifestResultType.xPath"/>
          <w:tag w:val="dss2-ManifestResultType.ReferenceXpath"/>
          <w:id w:val="-568199678"/>
        </w:sdtPr>
        <w:sdtEndPr/>
        <w:sdtContent>
          <w:r w:rsidRPr="003A06D0">
            <w:rPr>
              <w:color w:val="19D131"/>
              <w:lang w:val="en-GB"/>
            </w:rPr>
            <w:t>This element identifies the manifest reference, in the XML signature, to which this result pertains.</w:t>
          </w:r>
        </w:sdtContent>
      </w:sdt>
    </w:p>
    <w:p w:rsidR="FFD550FF" w:rsidRDefault="00912C71" w:rsidP="009B32EC">
      <w:pPr>
        <w:pStyle w:val="Member"/>
      </w:pPr>
      <w:r>
        <w:t xml:space="preserve">The </w:t>
      </w:r>
      <w:r w:rsidRPr="35C1378D">
        <w:rPr>
          <w:rStyle w:val="Datatype"/>
        </w:rPr>
        <w:t>Status</w:t>
      </w:r>
      <w:r>
        <w:t xml:space="preserve"> element MUST contain one instance of a URI. 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sdt>
        <w:sdtPr>
          <w:alias w:val="dss2-ManifestResultType.status"/>
          <w:tag w:val="dss2-ManifestResultType.Status"/>
          <w:id w:val="487145847"/>
        </w:sdtPr>
        <w:sdtEndPr/>
        <w:sdtContent>
          <w:r w:rsidRPr="003A06D0">
            <w:rPr>
              <w:color w:val="19D131"/>
              <w:lang w:val="en-GB"/>
            </w:rPr>
            <w:t xml:space="preserve">This element indicates the manifest validation outcome. </w:t>
          </w:r>
        </w:sdtContent>
      </w:sdt>
    </w:p>
    <w:p w:rsidR="FFD550FF" w:rsidRDefault="00912C71" w:rsidP="009B32EC">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ManifestResultType.nsDecl"/>
          <w:tag w:val="dss2-ManifestResultType.NsPrefixMapping"/>
          <w:id w:val="-755442313"/>
          <w:showingPlcHdr/>
        </w:sdtPr>
        <w:sdtEndPr/>
        <w:sdtContent>
          <w:r>
            <w:rPr>
              <w:color w:val="19D131"/>
            </w:rPr>
            <w:t>[sub component NsPrefixMapping details]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ManifestResultType.-nonNormative"/>
          <w:id w:val="-1959784563"/>
          <w:showingPlcHdr/>
        </w:sdtPr>
        <w:sdtEndPr/>
        <w:sdtContent>
          <w:r w:rsidR="00912C71">
            <w:rPr>
              <w:color w:val="19D131"/>
            </w:rPr>
            <w:t>[component ManifestResult non normative details]</w:t>
          </w:r>
        </w:sdtContent>
      </w:sdt>
    </w:p>
    <w:p w:rsidR="FFD550FF" w:rsidRDefault="00912C71" w:rsidP="002062A5">
      <w:pPr>
        <w:pStyle w:val="berschrift4"/>
      </w:pPr>
      <w:bookmarkStart w:id="421" w:name="_Toc632578"/>
      <w:r>
        <w:t>ManifestResult – JSON Syntax</w:t>
      </w:r>
      <w:bookmarkEnd w:id="42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ReferenceXpath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ManifestResultType.xPath"/>
                <w:tag w:val="dss2-ManifestResultType.-jsonComment.ReferenceXpath"/>
                <w:id w:val="-59193866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Status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ManifestResultType.status"/>
                <w:tag w:val="dss2-ManifestResultType.-jsonComment.Status"/>
                <w:id w:val="-3119045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ManifestResultType.nsDecl"/>
                <w:tag w:val="dss2-ManifestResultType.-jsonComment.NsPrefixMapping"/>
                <w:id w:val="93717927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"dss2-ManifestResultType"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"status"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"enum"</w:t>
      </w:r>
      <w:r>
        <w:t>: [</w:t>
      </w:r>
      <w:r>
        <w:rPr>
          <w:color w:val="244061" w:themeColor="accent1" w:themeShade="80"/>
        </w:rPr>
        <w:t>"</w:t>
      </w:r>
      <w:proofErr w:type="gramStart"/>
      <w:r>
        <w:rPr>
          <w:color w:val="244061" w:themeColor="accent1" w:themeShade="80"/>
        </w:rPr>
        <w:t>urn:oasis</w:t>
      </w:r>
      <w:proofErr w:type="gramEnd"/>
      <w:r>
        <w:rPr>
          <w:color w:val="244061" w:themeColor="accent1" w:themeShade="80"/>
        </w:rPr>
        <w:t>:names:tc:dss:1.0:manifeststatus:Valid", "urn:oasis:names:tc:dss:1.0:manifeststatus:Invalid"</w:t>
      </w:r>
      <w:r>
        <w:t>]</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"nsDecl"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"xPath", "status"</w:t>
      </w:r>
      <w:r>
        <w:t>]</w:t>
      </w:r>
    </w:p>
    <w:p w:rsidR="FFD550FF" w:rsidRDefault="00912C71" w:rsidP="002062A5">
      <w:pPr>
        <w:pStyle w:val="Code"/>
        <w:spacing w:line="259" w:lineRule="auto"/>
      </w:pPr>
      <w:r>
        <w:t>}</w:t>
      </w:r>
    </w:p>
    <w:p w:rsidR="FFD550FF" w:rsidRDefault="0052671B" w:rsidP="00FD22AC">
      <w:sdt>
        <w:sdtPr>
          <w:tag w:val="dss2-ManifestResultType.-jsonSchema"/>
          <w:id w:val="-1020471870"/>
          <w:showingPlcHdr/>
        </w:sdtPr>
        <w:sdtEndPr/>
        <w:sdtContent>
          <w:r w:rsidR="00912C71">
            <w:rPr>
              <w:color w:val="19D131"/>
            </w:rPr>
            <w:t>[component ManifestResult JSON schema details]</w:t>
          </w:r>
        </w:sdtContent>
      </w:sdt>
    </w:p>
    <w:p w:rsidR="FFD550FF" w:rsidRDefault="00912C71" w:rsidP="002062A5">
      <w:pPr>
        <w:pStyle w:val="berschrift4"/>
      </w:pPr>
      <w:bookmarkStart w:id="422" w:name="_Toc632579"/>
      <w:r>
        <w:t>ManifestResult – XML Syntax</w:t>
      </w:r>
      <w:bookmarkEnd w:id="422"/>
    </w:p>
    <w:p w:rsidR="FFD550FF" w:rsidRPr="5404FA76" w:rsidRDefault="00912C71" w:rsidP="002062A5">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xs:restriction</w:t>
      </w:r>
      <w:proofErr w:type="gramEnd"/>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xs:restriction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lastRenderedPageBreak/>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sdt>
        <w:sdtPr>
          <w:tag w:val="dss2-ManifestResultType.-xmlSchema"/>
          <w:id w:val="-431364064"/>
          <w:showingPlcHdr/>
        </w:sdtPr>
        <w:sdtEndPr/>
        <w:sdtContent>
          <w:r>
            <w:rPr>
              <w:color w:val="19D131"/>
            </w:rPr>
            <w:t>[component ManifestResult XML schema details]</w:t>
          </w:r>
        </w:sdtContent>
      </w:sdt>
    </w:p>
    <w:p w:rsidR="FFD550FF" w:rsidRDefault="00912C71" w:rsidP="002062A5">
      <w:pPr>
        <w:pStyle w:val="berschrift3"/>
      </w:pPr>
      <w:bookmarkStart w:id="423" w:name="_RefComp6E7DE514"/>
      <w:bookmarkStart w:id="424" w:name="_Toc632580"/>
      <w:r>
        <w:t>Component UseVerificationTime</w:t>
      </w:r>
      <w:bookmarkEnd w:id="423"/>
      <w:bookmarkEnd w:id="424"/>
    </w:p>
    <w:p w:rsidR="FFD550FF" w:rsidRDefault="0052671B" w:rsidP="00FD22AC">
      <w:sdt>
        <w:sdtPr>
          <w:tag w:val="dss2-UseVerificationTimeType.-normative"/>
          <w:id w:val="2019418018"/>
        </w:sdtPr>
        <w:sdtEndPr/>
        <w:sdtContent>
          <w:r w:rsidR="001725A5" w:rsidRPr="003A06D0">
            <w:rPr>
              <w:color w:val="19D131"/>
              <w:lang w:val="en-GB"/>
            </w:rPr>
            <w:t xml:space="preserve">This </w:t>
          </w:r>
          <w:r w:rsidR="001725A5" w:rsidRPr="003A06D0">
            <w:rPr>
              <w:rFonts w:ascii="Courier New" w:eastAsia="Courier New" w:hAnsi="Courier New" w:cs="Courier New"/>
              <w:lang w:val="en-GB"/>
            </w:rPr>
            <w:t>UseVerificationTime</w:t>
          </w:r>
          <w:r w:rsidR="001725A5" w:rsidRPr="003A06D0">
            <w:rPr>
              <w:color w:val="19D131"/>
              <w:lang w:val="en-GB"/>
            </w:rPr>
            <w:t xml:space="preserve"> component instructs the server to attempt to determine the signature’s validity at the specified time, instead of a time determined by the server policy.</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CurrentTime</w:t>
      </w:r>
      <w:r>
        <w:t xml:space="preserve"> element, if present, MUST contain one instance of a boolean. Its default value is '</w:t>
      </w:r>
      <w:r>
        <w:rPr>
          <w:color w:val="244061" w:themeColor="accent1" w:themeShade="80"/>
        </w:rPr>
        <w:t>false</w:t>
      </w:r>
      <w:r>
        <w:t xml:space="preserve">'. </w:t>
      </w:r>
      <w:sdt>
        <w:sdtPr>
          <w:alias w:val="dss2-UseVerificationTimeType.currTime"/>
          <w:tag w:val="dss2-UseVerificationTimeType.CurrentTime"/>
          <w:id w:val="-1472658459"/>
        </w:sdtPr>
        <w:sdtEndPr/>
        <w:sdtContent>
          <w:r w:rsidRPr="003A06D0">
            <w:rPr>
              <w:color w:val="19D131"/>
              <w:lang w:val="en-GB"/>
            </w:rPr>
            <w:t>This element instructs the server to use its current time (normally the time associated with the server-side request processing).</w:t>
          </w:r>
        </w:sdtContent>
      </w:sdt>
    </w:p>
    <w:p w:rsidR="FFD550FF" w:rsidRDefault="00912C71" w:rsidP="009B32EC">
      <w:pPr>
        <w:pStyle w:val="Member"/>
      </w:pPr>
      <w:r>
        <w:t xml:space="preserve">The OPTIONAL </w:t>
      </w:r>
      <w:r w:rsidRPr="35C1378D">
        <w:rPr>
          <w:rStyle w:val="Datatype"/>
        </w:rPr>
        <w:t>SpecificTime</w:t>
      </w:r>
      <w:r>
        <w:t xml:space="preserve"> element, if present, MUST contain one instance of a date/time value. </w:t>
      </w:r>
      <w:sdt>
        <w:sdtPr>
          <w:alias w:val="dss2-UseVerificationTimeType.specTime"/>
          <w:tag w:val="dss2-UseVerificationTimeType.SpecificTime"/>
          <w:id w:val="-1296365415"/>
        </w:sdtPr>
        <w:sdtEndPr/>
        <w:sdtContent>
          <w:r w:rsidRPr="003A06D0">
            <w:rPr>
              <w:color w:val="19D131"/>
              <w:lang w:val="en-GB"/>
            </w:rPr>
            <w:t xml:space="preserve">The </w:t>
          </w:r>
          <w:r w:rsidRPr="003A06D0">
            <w:rPr>
              <w:rStyle w:val="Datatype"/>
              <w:lang w:val="en-GB"/>
            </w:rPr>
            <w:t>SpecificTime</w:t>
          </w:r>
          <w:r w:rsidRPr="003A06D0">
            <w:rPr>
              <w:color w:val="19D131"/>
              <w:lang w:val="en-GB"/>
            </w:rPr>
            <w:t xml:space="preserve"> element allows the client to manage manually the time instant used in the verification process. It SHOULD be expressed as UTC time (Coordinated Universal Time) to reduce confusion with the local time zone use.</w:t>
          </w:r>
        </w:sdtContent>
      </w:sdt>
    </w:p>
    <w:p w:rsidR="FFD550FF" w:rsidRDefault="00912C71" w:rsidP="009B32EC">
      <w:pPr>
        <w:pStyle w:val="Member"/>
      </w:pPr>
      <w:r>
        <w:t xml:space="preserve">The OPTIONAL </w:t>
      </w:r>
      <w:r w:rsidRPr="35C1378D">
        <w:rPr>
          <w:rStyle w:val="Datatype"/>
        </w:rPr>
        <w:t>Base64Content</w:t>
      </w:r>
      <w:r>
        <w:t xml:space="preserve"> element, if present, MUST contain base64 encoded binary data. </w:t>
      </w:r>
      <w:sdt>
        <w:sdtPr>
          <w:alias w:val="dss2-UseVerificationTimeType.b64Content"/>
          <w:tag w:val="dss2-UseVerificationTimeType.Base64Content"/>
          <w:id w:val="526370165"/>
        </w:sdtPr>
        <w:sdtEndPr/>
        <w:sdtContent>
          <w:r w:rsidRPr="003A06D0">
            <w:rPr>
              <w:color w:val="19D131"/>
              <w:lang w:val="en-GB"/>
            </w:rPr>
            <w:t xml:space="preserve">The </w:t>
          </w:r>
          <w:r w:rsidRPr="003A06D0">
            <w:rPr>
              <w:rStyle w:val="Datatype"/>
              <w:lang w:val="en-GB"/>
            </w:rPr>
            <w:t>Base64Content</w:t>
          </w:r>
          <w:r w:rsidRPr="003A06D0">
            <w:rPr>
              <w:color w:val="19D131"/>
              <w:lang w:val="en-GB"/>
            </w:rPr>
            <w:t xml:space="preserve"> element allows the provision of additional date/time data.</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UseVerificationTimeType.-nonNormative"/>
          <w:id w:val="-1996402265"/>
          <w:showingPlcHdr/>
        </w:sdtPr>
        <w:sdtEndPr/>
        <w:sdtContent>
          <w:r w:rsidR="00912C71">
            <w:rPr>
              <w:color w:val="19D131"/>
            </w:rPr>
            <w:t>[component UseVerificationTime non normative details]</w:t>
          </w:r>
        </w:sdtContent>
      </w:sdt>
    </w:p>
    <w:p w:rsidR="FFD550FF" w:rsidRDefault="00912C71" w:rsidP="002062A5">
      <w:pPr>
        <w:pStyle w:val="berschrift4"/>
      </w:pPr>
      <w:bookmarkStart w:id="425" w:name="_Toc632581"/>
      <w:r>
        <w:t>UseVerificationTime – JSON Syntax</w:t>
      </w:r>
      <w:bookmarkEnd w:id="42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CurrentTime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currTime"/>
                <w:tag w:val="dss2-UseVerificationTimeType.-jsonComment.CurrentTime"/>
                <w:id w:val="-94314578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SpecificTime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specTime"/>
                <w:tag w:val="dss2-UseVerificationTimeType.-jsonComment.SpecificTime"/>
                <w:id w:val="166589568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UseVerificationTimeType.b64Content"/>
                <w:tag w:val="dss2-UseVerificationTimeType.-jsonComment.Base64Content"/>
                <w:id w:val="28508131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"dss2-UseVerificationTimeType"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"currTime"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"boolean",</w:t>
      </w:r>
    </w:p>
    <w:p w:rsidR="FFD550FF" w:rsidRDefault="00912C71" w:rsidP="002062A5">
      <w:pPr>
        <w:pStyle w:val="Code"/>
        <w:spacing w:line="259" w:lineRule="auto"/>
      </w:pPr>
      <w:r>
        <w:rPr>
          <w:color w:val="31849B" w:themeColor="accent5" w:themeShade="BF"/>
        </w:rPr>
        <w:t xml:space="preserve">      "default"</w:t>
      </w:r>
      <w:r>
        <w:t xml:space="preserve">: </w:t>
      </w:r>
      <w:r>
        <w:rPr>
          <w:color w:val="244061" w:themeColor="accent1" w:themeShade="80"/>
        </w:rPr>
        <w:t>"false"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"specTime"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"b64Content"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12C71" w:rsidP="002062A5">
      <w:pPr>
        <w:pStyle w:val="Code"/>
        <w:spacing w:line="259" w:lineRule="auto"/>
      </w:pPr>
      <w:r>
        <w:rPr>
          <w:color w:val="31849B" w:themeColor="accent5" w:themeShade="BF"/>
        </w:rPr>
        <w:lastRenderedPageBreak/>
        <w:t xml:space="preserve">  "maxProperties"</w:t>
      </w:r>
      <w:r>
        <w:t xml:space="preserve">: </w:t>
      </w:r>
      <w:r>
        <w:rPr>
          <w:color w:val="244061" w:themeColor="accent1" w:themeShade="80"/>
        </w:rPr>
        <w:t>1</w:t>
      </w:r>
    </w:p>
    <w:p w:rsidR="FFD550FF" w:rsidRDefault="00912C71" w:rsidP="002062A5">
      <w:pPr>
        <w:pStyle w:val="Code"/>
        <w:spacing w:line="259" w:lineRule="auto"/>
      </w:pPr>
      <w:r>
        <w:t>}</w:t>
      </w:r>
    </w:p>
    <w:p w:rsidR="FFD550FF" w:rsidRDefault="0052671B" w:rsidP="00FD22AC">
      <w:sdt>
        <w:sdtPr>
          <w:tag w:val="dss2-UseVerificationTimeType.-jsonSchema"/>
          <w:id w:val="-1409146229"/>
          <w:showingPlcHdr/>
        </w:sdtPr>
        <w:sdtEndPr/>
        <w:sdtContent>
          <w:r w:rsidR="00912C71">
            <w:rPr>
              <w:color w:val="19D131"/>
            </w:rPr>
            <w:t>[component UseVerificationTime JSON schema details]</w:t>
          </w:r>
        </w:sdtContent>
      </w:sdt>
    </w:p>
    <w:p w:rsidR="FFD550FF" w:rsidRDefault="00912C71" w:rsidP="002062A5">
      <w:pPr>
        <w:pStyle w:val="berschrift4"/>
      </w:pPr>
      <w:bookmarkStart w:id="426" w:name="_Toc632582"/>
      <w:r>
        <w:t>UseVerificationTime – XML Syntax</w:t>
      </w:r>
      <w:bookmarkEnd w:id="426"/>
    </w:p>
    <w:p w:rsidR="FFD550FF" w:rsidRPr="5404FA76" w:rsidRDefault="00912C71" w:rsidP="002062A5">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sdt>
        <w:sdtPr>
          <w:tag w:val="dss2-UseVerificationTimeType.-xmlSchema"/>
          <w:id w:val="1897242112"/>
          <w:showingPlcHdr/>
        </w:sdtPr>
        <w:sdtEndPr/>
        <w:sdtContent>
          <w:r>
            <w:rPr>
              <w:color w:val="19D131"/>
            </w:rPr>
            <w:t>[component UseVerificationTime XML schema details]</w:t>
          </w:r>
        </w:sdtContent>
      </w:sdt>
    </w:p>
    <w:p w:rsidR="FFD550FF" w:rsidRDefault="00912C71" w:rsidP="002062A5">
      <w:pPr>
        <w:pStyle w:val="berschrift3"/>
      </w:pPr>
      <w:bookmarkStart w:id="427" w:name="_RefComp00F39FBD"/>
      <w:bookmarkStart w:id="428" w:name="_Toc632583"/>
      <w:r>
        <w:t>Component AdditionalTimeInfo</w:t>
      </w:r>
      <w:bookmarkEnd w:id="427"/>
      <w:bookmarkEnd w:id="428"/>
    </w:p>
    <w:p w:rsidR="FFD550FF" w:rsidRDefault="0052671B" w:rsidP="00FD22AC">
      <w:sdt>
        <w:sdtPr>
          <w:tag w:val="dss2-AdditionalTimeInfoType.-normative"/>
          <w:id w:val="-84069978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AdditionalTimeInfo</w:t>
          </w:r>
          <w:r w:rsidR="001725A5" w:rsidRPr="003A06D0">
            <w:rPr>
              <w:color w:val="19D131"/>
              <w:lang w:val="en-GB"/>
            </w:rPr>
            <w:t xml:space="preserve"> component contains other time instant(s) relevant in the context of the verification time determination.</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value</w:t>
      </w:r>
      <w:r>
        <w:t xml:space="preserve"> element MUST contain one instance of a date/time value. </w:t>
      </w:r>
      <w:sdt>
        <w:sdtPr>
          <w:tag w:val="dss2-AdditionalTimeInfoType.value"/>
          <w:id w:val="1591044231"/>
          <w:showingPlcHdr/>
        </w:sdtPr>
        <w:sdtEndPr/>
        <w:sdtContent>
          <w:r>
            <w:rPr>
              <w:color w:val="19D131"/>
            </w:rPr>
            <w:t>[sub component value details]</w:t>
          </w:r>
        </w:sdtContent>
      </w:sdt>
    </w:p>
    <w:p w:rsidR="FFD550FF" w:rsidRDefault="00912C71" w:rsidP="009B32EC">
      <w:pPr>
        <w:pStyle w:val="Member"/>
      </w:pPr>
      <w:r>
        <w:t xml:space="preserve">The </w:t>
      </w:r>
      <w:r w:rsidRPr="35C1378D">
        <w:rPr>
          <w:rStyle w:val="Datatype"/>
        </w:rPr>
        <w:t>Type</w:t>
      </w:r>
      <w:r>
        <w:t xml:space="preserve"> element MUST contain one instance of a URI. 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sdt>
        <w:sdtPr>
          <w:alias w:val="dss2-AdditionalTimeInfoType.type"/>
          <w:tag w:val="dss2-AdditionalTimeInfoType.Type"/>
          <w:id w:val="1372811159"/>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attribute qualifies the kind of time information included in the response. This specification defines the listed types, whose values MUST satisfy the format defined as </w:t>
          </w:r>
          <w:proofErr w:type="gramStart"/>
          <w:r w:rsidRPr="003A06D0">
            <w:rPr>
              <w:rStyle w:val="Datatype"/>
              <w:lang w:val="en-GB"/>
            </w:rPr>
            <w:t>xs:dateTime</w:t>
          </w:r>
          <w:proofErr w:type="gramEnd"/>
          <w:r w:rsidRPr="003A06D0">
            <w:rPr>
              <w:color w:val="19D131"/>
              <w:lang w:val="en-GB"/>
            </w:rPr>
            <w:t xml:space="preserve"> and SHOULD be expressed as UTC time (Coordinated Universal Time). Profiles MAY include and define new values for the </w:t>
          </w:r>
          <w:r w:rsidRPr="003A06D0">
            <w:rPr>
              <w:rStyle w:val="Datatype"/>
              <w:lang w:val="en-GB"/>
            </w:rPr>
            <w:t>Type</w:t>
          </w:r>
          <w:r w:rsidRPr="003A06D0">
            <w:rPr>
              <w:color w:val="19D131"/>
              <w:lang w:val="en-GB"/>
            </w:rPr>
            <w:t xml:space="preserve"> attribute.</w:t>
          </w:r>
        </w:sdtContent>
      </w:sdt>
    </w:p>
    <w:p w:rsidR="FFD550FF" w:rsidRDefault="00912C71" w:rsidP="009B32EC">
      <w:pPr>
        <w:pStyle w:val="Member"/>
      </w:pPr>
      <w:r>
        <w:t xml:space="preserve">The OPTIONAL </w:t>
      </w:r>
      <w:r w:rsidRPr="35C1378D">
        <w:rPr>
          <w:rStyle w:val="Datatype"/>
        </w:rPr>
        <w:t>Ref</w:t>
      </w:r>
      <w:r>
        <w:t xml:space="preserve"> element, if present, MUST contain one instance of a string. </w:t>
      </w:r>
      <w:sdt>
        <w:sdtPr>
          <w:alias w:val="dss2-AdditionalTimeInfoType.ref"/>
          <w:tag w:val="dss2-AdditionalTimeInfoType.Ref"/>
          <w:id w:val="1074016829"/>
        </w:sdtPr>
        <w:sdtEndPr/>
        <w:sdtContent>
          <w:r w:rsidRPr="003A06D0">
            <w:rPr>
              <w:color w:val="19D131"/>
              <w:lang w:val="en-GB"/>
            </w:rPr>
            <w:t xml:space="preserve">It allows to establish references to the source of the time information, and SHOULD be used when there is a need to disambiguate several </w:t>
          </w:r>
          <w:r w:rsidRPr="003A06D0">
            <w:rPr>
              <w:rStyle w:val="Datatype"/>
              <w:lang w:val="en-GB"/>
            </w:rPr>
            <w:t>AdditionalTimeInfo</w:t>
          </w:r>
          <w:r w:rsidRPr="003A06D0">
            <w:rPr>
              <w:color w:val="19D131"/>
              <w:lang w:val="en-GB"/>
            </w:rPr>
            <w:t xml:space="preserve"> components with the same </w:t>
          </w:r>
          <w:r w:rsidRPr="003A06D0">
            <w:rPr>
              <w:rStyle w:val="Datatype"/>
              <w:lang w:val="en-GB"/>
            </w:rPr>
            <w:t>Type</w:t>
          </w:r>
          <w:r w:rsidRPr="003A06D0">
            <w:rPr>
              <w:color w:val="19D131"/>
              <w:lang w:val="en-GB"/>
            </w:rPr>
            <w:t xml:space="preserve"> attribute.</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AdditionalTimeInfoType.-nonNormative"/>
          <w:id w:val="-1612816597"/>
          <w:showingPlcHdr/>
        </w:sdtPr>
        <w:sdtEndPr/>
        <w:sdtContent>
          <w:r w:rsidR="00912C71">
            <w:rPr>
              <w:color w:val="19D131"/>
            </w:rPr>
            <w:t>[component AdditionalTimeInfo non normative details]</w:t>
          </w:r>
        </w:sdtContent>
      </w:sdt>
    </w:p>
    <w:p w:rsidR="FFD550FF" w:rsidRDefault="00912C71" w:rsidP="002062A5">
      <w:pPr>
        <w:pStyle w:val="berschrift4"/>
      </w:pPr>
      <w:bookmarkStart w:id="429" w:name="_Toc632584"/>
      <w:r>
        <w:t>AdditionalTimeInfo – JSON Syntax</w:t>
      </w:r>
      <w:bookmarkEnd w:id="42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value"/>
                <w:tag w:val="dss2-AdditionalTimeInfoType.-jsonComment.value"/>
                <w:id w:val="159412354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type"/>
                <w:tag w:val="dss2-AdditionalTimeInfoType.-jsonComment.Type"/>
                <w:id w:val="101341895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AdditionalTimeInfoType.ref"/>
                <w:tag w:val="dss2-AdditionalTimeInfoType.-jsonComment.Ref"/>
                <w:id w:val="199698751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"dss2-AdditionalTimeInfoType"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"value"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912C71" w:rsidP="002062A5">
      <w:pPr>
        <w:pStyle w:val="Code"/>
        <w:spacing w:line="259" w:lineRule="auto"/>
      </w:pPr>
      <w:r>
        <w:t>}</w:t>
      </w:r>
    </w:p>
    <w:p w:rsidR="FFD550FF" w:rsidRDefault="0052671B" w:rsidP="00FD22AC">
      <w:sdt>
        <w:sdtPr>
          <w:tag w:val="dss2-AdditionalTimeInfoType.-jsonSchema"/>
          <w:id w:val="1792782789"/>
          <w:showingPlcHdr/>
        </w:sdtPr>
        <w:sdtEndPr/>
        <w:sdtContent>
          <w:r w:rsidR="00912C71">
            <w:rPr>
              <w:color w:val="19D131"/>
            </w:rPr>
            <w:t>[component AdditionalTimeInfo JSON schema details]</w:t>
          </w:r>
        </w:sdtContent>
      </w:sdt>
    </w:p>
    <w:p w:rsidR="FFD550FF" w:rsidRDefault="00912C71" w:rsidP="002062A5">
      <w:pPr>
        <w:pStyle w:val="berschrift4"/>
      </w:pPr>
      <w:bookmarkStart w:id="430" w:name="_Toc632585"/>
      <w:r>
        <w:t>AdditionalTimeInfo – XML Syntax</w:t>
      </w:r>
      <w:bookmarkEnd w:id="430"/>
    </w:p>
    <w:p w:rsidR="FFD550FF" w:rsidRPr="5404FA76" w:rsidRDefault="00912C71" w:rsidP="002062A5">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xs:restriction</w:t>
      </w:r>
      <w:proofErr w:type="gramEnd"/>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xs:enumeration</w:t>
      </w:r>
      <w:proofErr w:type="gramEnd"/>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xs:restriction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xs:simpleType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xs:simpleContent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lastRenderedPageBreak/>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sdt>
        <w:sdtPr>
          <w:tag w:val="dss2-AdditionalTimeInfoType.-xmlSchema"/>
          <w:id w:val="1032465654"/>
          <w:showingPlcHdr/>
        </w:sdtPr>
        <w:sdtEndPr/>
        <w:sdtContent>
          <w:r>
            <w:rPr>
              <w:color w:val="19D131"/>
            </w:rPr>
            <w:t>[component AdditionalTimeInfo XML schema details]</w:t>
          </w:r>
        </w:sdtContent>
      </w:sdt>
    </w:p>
    <w:p w:rsidR="FFD550FF" w:rsidRDefault="00912C71" w:rsidP="002062A5">
      <w:pPr>
        <w:pStyle w:val="berschrift3"/>
      </w:pPr>
      <w:bookmarkStart w:id="431" w:name="_RefCompADA9612D"/>
      <w:bookmarkStart w:id="432" w:name="_Toc632586"/>
      <w:r>
        <w:t>Component VerificationTimeInfo</w:t>
      </w:r>
      <w:bookmarkEnd w:id="431"/>
      <w:bookmarkEnd w:id="432"/>
    </w:p>
    <w:p w:rsidR="FFD550FF" w:rsidRDefault="0052671B" w:rsidP="00FD22AC">
      <w:sdt>
        <w:sdtPr>
          <w:tag w:val="dss2-VerificationTimeInfoType.-normative"/>
          <w:id w:val="38938612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VerificationTimeInfo</w:t>
          </w:r>
          <w:r w:rsidR="001725A5" w:rsidRPr="003A06D0">
            <w:rPr>
              <w:color w:val="19D131"/>
              <w:lang w:val="en-GB"/>
            </w:rPr>
            <w:t xml:space="preserve"> component allows the client to obtain the time instant used by the server to validate the signature.</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VerificationTime</w:t>
      </w:r>
      <w:r>
        <w:t xml:space="preserve"> element MUST contain one instance of a date/time value. </w:t>
      </w:r>
      <w:sdt>
        <w:sdtPr>
          <w:alias w:val="dss2-VerificationTimeInfoType.verificationTime"/>
          <w:tag w:val="dss2-VerificationTimeInfoType.VerificationTime"/>
          <w:id w:val="-886102061"/>
        </w:sdtPr>
        <w:sdtEndPr/>
        <w:sdtContent>
          <w:r w:rsidRPr="003A06D0">
            <w:rPr>
              <w:color w:val="19D131"/>
              <w:lang w:val="en-GB"/>
            </w:rPr>
            <w:t>This time instant used by the server when verifying the signature. It SHOULD be expressed as UTC time (Coordinated Universal Time) to reduce confusion with the local time zone use.</w:t>
          </w:r>
        </w:sdtContent>
      </w:sdt>
    </w:p>
    <w:p w:rsidR="FFD550FF" w:rsidRDefault="00912C71" w:rsidP="009B32EC">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sdt>
        <w:sdtPr>
          <w:alias w:val="dss2-VerificationTimeInfoType.additionalTimeInfo"/>
          <w:tag w:val="dss2-VerificationTimeInfoType.AdditionalTimeInfo"/>
          <w:id w:val="567000866"/>
        </w:sdtPr>
        <w:sdtEndPr/>
        <w:sdtContent>
          <w:r w:rsidRPr="003A06D0">
            <w:rPr>
              <w:color w:val="19D131"/>
              <w:lang w:val="en-GB"/>
            </w:rPr>
            <w:t xml:space="preserve">The </w:t>
          </w:r>
          <w:r w:rsidRPr="003A06D0">
            <w:rPr>
              <w:rStyle w:val="Datatype"/>
              <w:lang w:val="en-GB"/>
            </w:rPr>
            <w:t>AdditionalTimeInfo</w:t>
          </w:r>
          <w:r w:rsidRPr="003A06D0">
            <w:rPr>
              <w:color w:val="19D131"/>
              <w:lang w:val="en-GB"/>
            </w:rPr>
            <w:t xml:space="preserve"> element can contain any other time instant(s) relevant in the context of the verification time determination.</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VerificationTimeInfoType.-nonNormative"/>
          <w:id w:val="-223837082"/>
          <w:showingPlcHdr/>
        </w:sdtPr>
        <w:sdtEndPr/>
        <w:sdtContent>
          <w:r w:rsidR="00912C71">
            <w:rPr>
              <w:color w:val="19D131"/>
            </w:rPr>
            <w:t>[component VerificationTimeInfo non normative details]</w:t>
          </w:r>
        </w:sdtContent>
      </w:sdt>
    </w:p>
    <w:p w:rsidR="FFD550FF" w:rsidRDefault="00912C71" w:rsidP="002062A5">
      <w:pPr>
        <w:pStyle w:val="berschrift4"/>
      </w:pPr>
      <w:bookmarkStart w:id="433" w:name="_Toc632587"/>
      <w:r>
        <w:t>VerificationTimeInfo – JSON Syntax</w:t>
      </w:r>
      <w:bookmarkEnd w:id="43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2"/>
        <w:gridCol w:w="3301"/>
        <w:gridCol w:w="274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verificationTime"/>
                <w:tag w:val="dss2-VerificationTimeInfoType.-jsonComment.VerificationTime"/>
                <w:id w:val="-160650037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AdditionalTimeInfo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VerificationTimeInfoType.additionalTimeInfo"/>
                <w:tag w:val="dss2-VerificationTimeInfoType.-jsonComment.AdditionalTimeInfo"/>
                <w:id w:val="137766176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"dss2-VerificationTimeInfoType"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"verificationTime"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"additionalTimeInfo"</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FFD550FF" w:rsidRDefault="00912C71" w:rsidP="002062A5">
      <w:pPr>
        <w:pStyle w:val="Code"/>
        <w:spacing w:line="259" w:lineRule="auto"/>
      </w:pPr>
      <w:r>
        <w:t>}</w:t>
      </w:r>
    </w:p>
    <w:p w:rsidR="FFD550FF" w:rsidRDefault="0052671B" w:rsidP="00FD22AC">
      <w:sdt>
        <w:sdtPr>
          <w:tag w:val="dss2-VerificationTimeInfoType.-jsonSchema"/>
          <w:id w:val="-826896231"/>
          <w:showingPlcHdr/>
        </w:sdtPr>
        <w:sdtEndPr/>
        <w:sdtContent>
          <w:r w:rsidR="00912C71">
            <w:rPr>
              <w:color w:val="19D131"/>
            </w:rPr>
            <w:t>[component VerificationTimeInfo JSON schema details]</w:t>
          </w:r>
        </w:sdtContent>
      </w:sdt>
    </w:p>
    <w:p w:rsidR="FFD550FF" w:rsidRDefault="00912C71" w:rsidP="002062A5">
      <w:pPr>
        <w:pStyle w:val="berschrift4"/>
      </w:pPr>
      <w:bookmarkStart w:id="434" w:name="_Toc632588"/>
      <w:r>
        <w:lastRenderedPageBreak/>
        <w:t>VerificationTimeInfo – XML Syntax</w:t>
      </w:r>
      <w:bookmarkEnd w:id="434"/>
    </w:p>
    <w:p w:rsidR="FFD550FF" w:rsidRPr="5404FA76" w:rsidRDefault="00912C71" w:rsidP="002062A5">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sdt>
        <w:sdtPr>
          <w:tag w:val="dss2-VerificationTimeInfoType.-xmlSchema"/>
          <w:id w:val="-1568880225"/>
          <w:showingPlcHdr/>
        </w:sdtPr>
        <w:sdtEndPr/>
        <w:sdtContent>
          <w:r>
            <w:rPr>
              <w:color w:val="19D131"/>
            </w:rPr>
            <w:t>[component VerificationTimeInfo XML schema details]</w:t>
          </w:r>
        </w:sdtContent>
      </w:sdt>
    </w:p>
    <w:p w:rsidR="FFD550FF" w:rsidRDefault="00912C71" w:rsidP="002062A5">
      <w:pPr>
        <w:pStyle w:val="berschrift3"/>
      </w:pPr>
      <w:bookmarkStart w:id="435" w:name="_RefCompB4921F5C"/>
      <w:bookmarkStart w:id="436" w:name="_Toc632589"/>
      <w:r>
        <w:t>Component AdditionalKeyInfo</w:t>
      </w:r>
      <w:bookmarkEnd w:id="435"/>
      <w:bookmarkEnd w:id="436"/>
    </w:p>
    <w:p w:rsidR="FFD550FF" w:rsidRDefault="0052671B" w:rsidP="00FD22AC">
      <w:sdt>
        <w:sdtPr>
          <w:tag w:val="dss2-AdditionalKeyInfoType.-normative"/>
          <w:id w:val="85099874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AdditionalKeyInfo</w:t>
          </w:r>
          <w:r w:rsidR="001725A5" w:rsidRPr="003A06D0">
            <w:rPr>
              <w:color w:val="19D131"/>
              <w:lang w:val="en-GB"/>
            </w:rPr>
            <w:t xml:space="preserve"> component provides the server with additional data (such as certificates and CRLs) which it can use to validate the signature.</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AdditionalKeyInfoType.x509Digest"/>
          <w:tag w:val="dss2-AdditionalKeyInfoType.X509Digest"/>
          <w:id w:val="771371061"/>
        </w:sdtPr>
        <w:sdtEndPr/>
        <w:sdtContent>
          <w:r w:rsidRPr="003A06D0">
            <w:rPr>
              <w:color w:val="19D131"/>
              <w:lang w:val="en-GB"/>
            </w:rPr>
            <w:t>This element contains a base64-encoded digest of a certificate.</w:t>
          </w:r>
        </w:sdtContent>
      </w:sdt>
    </w:p>
    <w:p w:rsidR="FFD550FF" w:rsidRDefault="00912C71" w:rsidP="009B32EC">
      <w:pPr>
        <w:pStyle w:val="Member"/>
      </w:pPr>
      <w:r>
        <w:t xml:space="preserve">The OPTIONAL </w:t>
      </w:r>
      <w:r w:rsidRPr="35C1378D">
        <w:rPr>
          <w:rStyle w:val="Datatype"/>
        </w:rPr>
        <w:t>X509SubjectName</w:t>
      </w:r>
      <w:r>
        <w:t xml:space="preserve"> element, if present, MUST contain one instance of a string. </w:t>
      </w:r>
      <w:sdt>
        <w:sdtPr>
          <w:alias w:val="dss2-AdditionalKeyInfoType.sub"/>
          <w:tag w:val="dss2-AdditionalKeyInfoType.X509SubjectName"/>
          <w:id w:val="-1049530490"/>
        </w:sdtPr>
        <w:sdtEndPr/>
        <w:sdtContent>
          <w:r w:rsidRPr="003A06D0">
            <w:rPr>
              <w:color w:val="19D131"/>
              <w:lang w:val="en-GB"/>
            </w:rPr>
            <w:t>This element contains an X.509 subject distinguished name that is represented as a string.</w:t>
          </w:r>
        </w:sdtContent>
      </w:sdt>
    </w:p>
    <w:p w:rsidR="FFD550FF" w:rsidRDefault="00912C71" w:rsidP="009B32EC">
      <w:pPr>
        <w:pStyle w:val="Member"/>
      </w:pPr>
      <w:r>
        <w:t xml:space="preserve">The OPTIONAL </w:t>
      </w:r>
      <w:r w:rsidRPr="35C1378D">
        <w:rPr>
          <w:rStyle w:val="Datatype"/>
        </w:rPr>
        <w:t>X509SKI</w:t>
      </w:r>
      <w:r>
        <w:t xml:space="preserve"> element, if present, MUST contain one instance of base64 encoded binary data. </w:t>
      </w:r>
      <w:sdt>
        <w:sdtPr>
          <w:alias w:val="dss2-AdditionalKeyInfoType.ski"/>
          <w:tag w:val="dss2-AdditionalKeyInfoType.X509SKI"/>
          <w:id w:val="-804304447"/>
        </w:sdtPr>
        <w:sdtEndPr/>
        <w:sdtContent>
          <w:r w:rsidRPr="003A06D0">
            <w:rPr>
              <w:color w:val="19D131"/>
              <w:lang w:val="en-GB"/>
            </w:rPr>
            <w:t>This element contains the base64 encoded value of a X509 V.3 SubjectKeyIdentifier.</w:t>
          </w:r>
        </w:sdtContent>
      </w:sdt>
    </w:p>
    <w:p w:rsidR="FFD550FF" w:rsidRDefault="00912C71" w:rsidP="009B32EC">
      <w:pPr>
        <w:pStyle w:val="Member"/>
      </w:pPr>
      <w:r>
        <w:t xml:space="preserve">The OPTIONAL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ert"/>
          <w:tag w:val="dss2-AdditionalKeyInfoType.X509Certificate"/>
          <w:id w:val="-1250501162"/>
        </w:sdtPr>
        <w:sdtEndPr/>
        <w:sdtContent>
          <w:r w:rsidRPr="003A06D0">
            <w:rPr>
              <w:color w:val="19D131"/>
              <w:lang w:val="en-GB"/>
            </w:rPr>
            <w:t>This element MAY contain certificates useful to build a certificate chain.</w:t>
          </w:r>
        </w:sdtContent>
      </w:sdt>
    </w:p>
    <w:p w:rsidR="FFD550FF" w:rsidRDefault="00912C71" w:rsidP="009B32EC">
      <w:pPr>
        <w:pStyle w:val="Member"/>
      </w:pPr>
      <w:r>
        <w:t xml:space="preserve">The OPTIONAL </w:t>
      </w:r>
      <w:r w:rsidRPr="35C1378D">
        <w:rPr>
          <w:rStyle w:val="Datatype"/>
        </w:rPr>
        <w:t>KeyName</w:t>
      </w:r>
      <w:r>
        <w:t xml:space="preserve"> element, if present, MUST contain one instance of a string. </w:t>
      </w:r>
      <w:sdt>
        <w:sdtPr>
          <w:alias w:val="dss2-AdditionalKeyInfoType.name"/>
          <w:tag w:val="dss2-AdditionalKeyInfoType.KeyName"/>
          <w:id w:val="-1216727815"/>
        </w:sdtPr>
        <w:sdtEndPr/>
        <w:sdtContent>
          <w:r w:rsidRPr="003A06D0">
            <w:rPr>
              <w:color w:val="19D131"/>
              <w:lang w:val="en-GB"/>
            </w:rPr>
            <w:t xml:space="preserve">It contains a string value to identify the key. </w:t>
          </w:r>
        </w:sdtContent>
      </w:sdt>
    </w:p>
    <w:p w:rsidR="FFD550FF" w:rsidRDefault="00912C71" w:rsidP="009B32EC">
      <w:pPr>
        <w:pStyle w:val="Member"/>
      </w:pPr>
      <w:r>
        <w:t xml:space="preserve">The OPTIONAL </w:t>
      </w:r>
      <w:r w:rsidRPr="35C1378D">
        <w:rPr>
          <w:rStyle w:val="Datatype"/>
        </w:rPr>
        <w:t>X509CRL</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rl"/>
          <w:tag w:val="dss2-AdditionalKeyInfoType.X509CRL"/>
          <w:id w:val="-1893718554"/>
        </w:sdtPr>
        <w:sdtEndPr/>
        <w:sdtContent>
          <w:r w:rsidR="00C474B1">
            <w:rPr>
              <w:color w:val="19D131"/>
              <w:lang w:val="en-GB"/>
            </w:rPr>
            <w:t>T</w:t>
          </w:r>
          <w:r w:rsidRPr="003A06D0">
            <w:rPr>
              <w:color w:val="19D131"/>
              <w:lang w:val="en-GB"/>
            </w:rPr>
            <w:t xml:space="preserve">he </w:t>
          </w:r>
          <w:r w:rsidRPr="003A06D0">
            <w:rPr>
              <w:rStyle w:val="Datatype"/>
              <w:lang w:val="en-GB"/>
            </w:rPr>
            <w:t>X509CRL</w:t>
          </w:r>
          <w:r w:rsidRPr="003A06D0">
            <w:rPr>
              <w:color w:val="19D131"/>
              <w:lang w:val="en-GB"/>
            </w:rPr>
            <w:t xml:space="preserve"> element holds a CRL</w:t>
          </w:r>
          <w:r w:rsidR="00C474B1">
            <w:rPr>
              <w:color w:val="19D131"/>
              <w:lang w:val="en-GB"/>
            </w:rPr>
            <w:t xml:space="preserve"> useful for validation</w:t>
          </w:r>
          <w:r w:rsidRPr="003A06D0">
            <w:rPr>
              <w:color w:val="19D131"/>
              <w:lang w:val="en-GB"/>
            </w:rPr>
            <w:t>.</w:t>
          </w:r>
        </w:sdtContent>
      </w:sdt>
    </w:p>
    <w:p w:rsidR="FFD550FF" w:rsidRDefault="00912C71" w:rsidP="009B32EC">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ocsp"/>
          <w:tag w:val="dss2-AdditionalKeyInfoType.OCSPResponse"/>
          <w:id w:val="978501140"/>
        </w:sdtPr>
        <w:sdtEndPr/>
        <w:sdtContent>
          <w:r w:rsidRPr="003A06D0">
            <w:rPr>
              <w:color w:val="19D131"/>
              <w:lang w:val="en-GB"/>
            </w:rPr>
            <w:t xml:space="preserve">This element can be used by the client to provide available OCSP information. The server MAY consider this information. </w:t>
          </w:r>
        </w:sdtContent>
      </w:sdt>
    </w:p>
    <w:p w:rsidR="FFD550FF" w:rsidRDefault="00912C71" w:rsidP="009B32EC">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poe"/>
          <w:tag w:val="dss2-AdditionalKeyInfoType.PoE"/>
          <w:id w:val="1632431154"/>
        </w:sdtPr>
        <w:sdtEndPr/>
        <w:sdtContent>
          <w:r w:rsidRPr="003A06D0">
            <w:rPr>
              <w:color w:val="19D131"/>
              <w:lang w:val="en-GB"/>
            </w:rPr>
            <w:t>This element can be used by the client to provide ‘Proof of Existence’ data. Valid information MAY be considered within the validation process.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AdditionalKeyInfoType.-nonNormative"/>
          <w:id w:val="-1385324998"/>
          <w:showingPlcHdr/>
        </w:sdtPr>
        <w:sdtEndPr/>
        <w:sdtContent>
          <w:r w:rsidR="00912C71">
            <w:rPr>
              <w:color w:val="19D131"/>
            </w:rPr>
            <w:t>[component AdditionalKeyInfo non normative details]</w:t>
          </w:r>
        </w:sdtContent>
      </w:sdt>
    </w:p>
    <w:p w:rsidR="FFD550FF" w:rsidRDefault="00912C71" w:rsidP="002062A5">
      <w:pPr>
        <w:pStyle w:val="berschrift4"/>
      </w:pPr>
      <w:bookmarkStart w:id="437" w:name="_Toc632590"/>
      <w:r>
        <w:t>AdditionalKeyInfo – JSON Syntax</w:t>
      </w:r>
      <w:bookmarkEnd w:id="43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X509Digest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AdditionalKeyInfoType.x509Digest"/>
                <w:tag w:val="dss2-AdditionalKeyInfoType.-jsonComment.X509Digest"/>
                <w:id w:val="192544555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X509SubjectName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ub"/>
                <w:tag w:val="dss2-AdditionalKeyInfoType.-jsonComment.X509SubjectName"/>
                <w:id w:val="125632942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X509SKI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AdditionalKeyInfoType.ski"/>
                <w:tag w:val="dss2-AdditionalKeyInfoType.-jsonComment.X509SKI"/>
                <w:id w:val="15573678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X509Certificate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ert"/>
                <w:tag w:val="dss2-AdditionalKeyInfoType.-jsonComment.X509Certificate"/>
                <w:id w:val="-20340436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AdditionalKeyInfoType.name"/>
                <w:tag w:val="dss2-AdditionalKeyInfoType.-jsonComment.KeyName"/>
                <w:id w:val="155897785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X509CRL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AdditionalKeyInfoType.crl"/>
                <w:tag w:val="dss2-AdditionalKeyInfoType.-jsonComment.X509CRL"/>
                <w:id w:val="-213609100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OCSPResponse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AdditionalKeyInfoType.ocsp"/>
                <w:tag w:val="dss2-AdditionalKeyInfoType.-jsonComment.OCSPResponse"/>
                <w:id w:val="-44785469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PoE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AdditionalKeyInfoType.poe"/>
                <w:tag w:val="dss2-AdditionalKeyInfoType.-jsonComment.PoE"/>
                <w:id w:val="-148138883"/>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"dss2-AdditionalKeyInfoType"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"ocspresponse"</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"x509Digest"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"sub"</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"ski"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"cert"</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"name"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"crl"</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"ocsp"</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"poe"</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12C71" w:rsidP="002062A5">
      <w:pPr>
        <w:pStyle w:val="Code"/>
        <w:spacing w:line="259" w:lineRule="auto"/>
      </w:pPr>
      <w:r>
        <w:rPr>
          <w:color w:val="31849B" w:themeColor="accent5" w:themeShade="BF"/>
        </w:rPr>
        <w:t xml:space="preserve">  "maxProperties"</w:t>
      </w:r>
      <w:r>
        <w:t xml:space="preserve">: </w:t>
      </w:r>
      <w:r>
        <w:rPr>
          <w:color w:val="244061" w:themeColor="accent1" w:themeShade="80"/>
        </w:rPr>
        <w:t>1</w:t>
      </w:r>
    </w:p>
    <w:p w:rsidR="FFD550FF" w:rsidRDefault="00912C71" w:rsidP="002062A5">
      <w:pPr>
        <w:pStyle w:val="Code"/>
        <w:spacing w:line="259" w:lineRule="auto"/>
      </w:pPr>
      <w:r>
        <w:t>}</w:t>
      </w:r>
    </w:p>
    <w:p w:rsidR="FFD550FF" w:rsidRDefault="0052671B" w:rsidP="00FD22AC">
      <w:sdt>
        <w:sdtPr>
          <w:tag w:val="dss2-AdditionalKeyInfoType.-jsonSchema"/>
          <w:id w:val="-287355055"/>
          <w:showingPlcHdr/>
        </w:sdtPr>
        <w:sdtEndPr/>
        <w:sdtContent>
          <w:r w:rsidR="00912C71">
            <w:rPr>
              <w:color w:val="19D131"/>
            </w:rPr>
            <w:t>[component AdditionalKeyInfo JSON schema details]</w:t>
          </w:r>
        </w:sdtContent>
      </w:sdt>
    </w:p>
    <w:p w:rsidR="FFD550FF" w:rsidRDefault="00912C71" w:rsidP="002062A5">
      <w:pPr>
        <w:pStyle w:val="berschrift4"/>
      </w:pPr>
      <w:bookmarkStart w:id="438" w:name="_Toc632591"/>
      <w:r>
        <w:t>AdditionalKeyInfo – XML Syntax</w:t>
      </w:r>
      <w:bookmarkEnd w:id="438"/>
    </w:p>
    <w:p w:rsidR="FFD550FF" w:rsidRPr="5404FA76" w:rsidRDefault="00912C71" w:rsidP="002062A5">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lastRenderedPageBreak/>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sdt>
        <w:sdtPr>
          <w:tag w:val="dss2-AdditionalKeyInfoType.-xmlSchema"/>
          <w:id w:val="970719834"/>
          <w:showingPlcHdr/>
        </w:sdtPr>
        <w:sdtEndPr/>
        <w:sdtContent>
          <w:r>
            <w:rPr>
              <w:color w:val="19D131"/>
            </w:rPr>
            <w:t>[component AdditionalKeyInfo XML schema details]</w:t>
          </w:r>
        </w:sdtContent>
      </w:sdt>
    </w:p>
    <w:p w:rsidR="FFD550FF" w:rsidRDefault="00912C71" w:rsidP="002062A5">
      <w:pPr>
        <w:pStyle w:val="berschrift3"/>
      </w:pPr>
      <w:bookmarkStart w:id="439" w:name="_RefCompE64F9E9A"/>
      <w:bookmarkStart w:id="440" w:name="_Toc632592"/>
      <w:r>
        <w:t>Component ProcessingDetails</w:t>
      </w:r>
      <w:bookmarkEnd w:id="439"/>
      <w:bookmarkEnd w:id="440"/>
    </w:p>
    <w:p w:rsidR="FFD550FF" w:rsidRDefault="0052671B" w:rsidP="00FD22AC">
      <w:sdt>
        <w:sdtPr>
          <w:tag w:val="dss2-ProcessingDetailsType.-normative"/>
          <w:id w:val="-205738821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ProcessingDetails</w:t>
          </w:r>
          <w:r w:rsidR="001725A5" w:rsidRPr="003A06D0">
            <w:rPr>
              <w:color w:val="19D131"/>
              <w:lang w:val="en-GB"/>
            </w:rPr>
            <w:t xml:space="preserve"> component elaborates on what signature verification steps succeeded or failed.</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valid"/>
          <w:tag w:val="dss2-ProcessingDetailsType.ValidDetail"/>
          <w:id w:val="1671672731"/>
        </w:sdtPr>
        <w:sdtEndPr/>
        <w:sdtContent>
          <w:r w:rsidRPr="003A06D0">
            <w:rPr>
              <w:color w:val="19D131"/>
              <w:lang w:val="en-GB"/>
            </w:rPr>
            <w:t xml:space="preserve">The </w:t>
          </w:r>
          <w:r w:rsidRPr="003A06D0">
            <w:rPr>
              <w:rStyle w:val="Datatype"/>
              <w:lang w:val="en-GB"/>
            </w:rPr>
            <w:t>ValidDetail</w:t>
          </w:r>
          <w:r w:rsidRPr="003A06D0">
            <w:rPr>
              <w:color w:val="19D131"/>
              <w:lang w:val="en-GB"/>
            </w:rPr>
            <w:t xml:space="preserve"> element holds verification details that were evaluated and found to be valid.</w:t>
          </w:r>
        </w:sdtContent>
      </w:sdt>
    </w:p>
    <w:p w:rsidR="FFD550FF" w:rsidRDefault="00912C71" w:rsidP="009B32EC">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determinate"/>
          <w:tag w:val="dss2-ProcessingDetailsType.IndeterminateDetail"/>
          <w:id w:val="-1270149946"/>
        </w:sdtPr>
        <w:sdtEndPr/>
        <w:sdtContent>
          <w:r w:rsidRPr="003A06D0">
            <w:rPr>
              <w:color w:val="19D131"/>
              <w:lang w:val="en-GB"/>
            </w:rPr>
            <w:t xml:space="preserve">The </w:t>
          </w:r>
          <w:r w:rsidRPr="003A06D0">
            <w:rPr>
              <w:rStyle w:val="Datatype"/>
              <w:lang w:val="en-GB"/>
            </w:rPr>
            <w:t>IndeterminateDetail</w:t>
          </w:r>
          <w:r w:rsidRPr="003A06D0">
            <w:rPr>
              <w:color w:val="19D131"/>
              <w:lang w:val="en-GB"/>
            </w:rPr>
            <w:t xml:space="preserve"> element holds verification details that could not be evaluated or were evaluated and returned an indeterminate result.</w:t>
          </w:r>
        </w:sdtContent>
      </w:sdt>
    </w:p>
    <w:p w:rsidR="FFD550FF" w:rsidRDefault="00912C71" w:rsidP="009B32EC">
      <w:pPr>
        <w:pStyle w:val="Member"/>
      </w:pPr>
      <w:r>
        <w:t xml:space="preserve">The OPTIONAL </w:t>
      </w:r>
      <w:r w:rsidRPr="35C1378D">
        <w:rPr>
          <w:rStyle w:val="Datatype"/>
        </w:rPr>
        <w:t>InvalidDetail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valid"/>
          <w:tag w:val="dss2-ProcessingDetailsType.InvalidDetail"/>
          <w:id w:val="1496999166"/>
        </w:sdtPr>
        <w:sdtEndPr/>
        <w:sdtContent>
          <w:r w:rsidRPr="003A06D0">
            <w:rPr>
              <w:color w:val="19D131"/>
              <w:lang w:val="en-GB"/>
            </w:rPr>
            <w:t xml:space="preserve">The optional </w:t>
          </w:r>
          <w:r w:rsidRPr="003A06D0">
            <w:rPr>
              <w:rStyle w:val="Datatype"/>
              <w:lang w:val="en-GB"/>
            </w:rPr>
            <w:t>InvalidDetail</w:t>
          </w:r>
          <w:r w:rsidRPr="003A06D0">
            <w:rPr>
              <w:color w:val="19D131"/>
              <w:lang w:val="en-GB"/>
            </w:rPr>
            <w:t xml:space="preserve"> element holds verification details that were evaluated and found to be invalid.</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ProcessingDetailsType.-nonNormative"/>
          <w:id w:val="-1216042619"/>
          <w:showingPlcHdr/>
        </w:sdtPr>
        <w:sdtEndPr/>
        <w:sdtContent>
          <w:r w:rsidR="00912C71">
            <w:rPr>
              <w:color w:val="19D131"/>
            </w:rPr>
            <w:t>[component ProcessingDetails non normative details]</w:t>
          </w:r>
        </w:sdtContent>
      </w:sdt>
    </w:p>
    <w:p w:rsidR="FFD550FF" w:rsidRDefault="00912C71" w:rsidP="002062A5">
      <w:pPr>
        <w:pStyle w:val="berschrift4"/>
      </w:pPr>
      <w:bookmarkStart w:id="441" w:name="_Toc632593"/>
      <w:r>
        <w:t>ProcessingDetails – JSON Syntax</w:t>
      </w:r>
      <w:bookmarkEnd w:id="441"/>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24"/>
        <w:gridCol w:w="3086"/>
        <w:gridCol w:w="2840"/>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ValidDetail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ProcessingDetailsType.valid"/>
                <w:tag w:val="dss2-ProcessingDetailsType.-jsonComment.ValidDetail"/>
                <w:id w:val="-110773362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IndeterminateDetail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determinate"/>
                <w:tag w:val="dss2-ProcessingDetailsType.-jsonComment.IndeterminateDetail"/>
                <w:id w:val="50394376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InvalidDetail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ProcessingDetailsType.invalid"/>
                <w:tag w:val="dss2-ProcessingDetailsType.-jsonComment.InvalidDetail"/>
                <w:id w:val="-2118673395"/>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"dss2-ProcessingDetailsType"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"valid"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"indeterminate"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"invalid"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s2-ProcessingDetailsType.-jsonSchema"/>
          <w:id w:val="49890362"/>
          <w:showingPlcHdr/>
        </w:sdtPr>
        <w:sdtEndPr/>
        <w:sdtContent>
          <w:r w:rsidR="00912C71">
            <w:rPr>
              <w:color w:val="19D131"/>
            </w:rPr>
            <w:t>[component ProcessingDetails JSON schema details]</w:t>
          </w:r>
        </w:sdtContent>
      </w:sdt>
    </w:p>
    <w:p w:rsidR="FFD550FF" w:rsidRDefault="00912C71" w:rsidP="002062A5">
      <w:pPr>
        <w:pStyle w:val="berschrift4"/>
      </w:pPr>
      <w:bookmarkStart w:id="442" w:name="_Toc632594"/>
      <w:r>
        <w:t>ProcessingDetails – XML Syntax</w:t>
      </w:r>
      <w:bookmarkEnd w:id="442"/>
    </w:p>
    <w:p w:rsidR="FFD550FF" w:rsidRPr="5404FA76" w:rsidRDefault="00912C71" w:rsidP="002062A5">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sdt>
        <w:sdtPr>
          <w:tag w:val="dss2-ProcessingDetailsType.-xmlSchema"/>
          <w:id w:val="-1432892498"/>
          <w:showingPlcHdr/>
        </w:sdtPr>
        <w:sdtEndPr/>
        <w:sdtContent>
          <w:r>
            <w:rPr>
              <w:color w:val="19D131"/>
            </w:rPr>
            <w:t>[component ProcessingDetails XML schema details]</w:t>
          </w:r>
        </w:sdtContent>
      </w:sdt>
    </w:p>
    <w:p w:rsidR="FFD550FF" w:rsidRDefault="00912C71" w:rsidP="002062A5">
      <w:pPr>
        <w:pStyle w:val="berschrift3"/>
      </w:pPr>
      <w:bookmarkStart w:id="443" w:name="_RefComp3EB09C19"/>
      <w:bookmarkStart w:id="444" w:name="_Toc632595"/>
      <w:r>
        <w:t>Component Detail</w:t>
      </w:r>
      <w:bookmarkEnd w:id="443"/>
      <w:bookmarkEnd w:id="444"/>
    </w:p>
    <w:p w:rsidR="FFD550FF" w:rsidRDefault="0052671B" w:rsidP="00FD22AC">
      <w:sdt>
        <w:sdtPr>
          <w:tag w:val="dss2-DetailType.-normative"/>
          <w:id w:val="963231228"/>
          <w:showingPlcHdr/>
        </w:sdtPr>
        <w:sdtEndPr/>
        <w:sdtContent>
          <w:r w:rsidR="00912C71">
            <w:rPr>
              <w:color w:val="19D131"/>
            </w:rPr>
            <w:t>[component Detail normative details]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Code</w:t>
      </w:r>
      <w:r>
        <w:t xml:space="preserve"> element, if present, MUST contain a URI. </w:t>
      </w:r>
      <w:sdt>
        <w:sdtPr>
          <w:alias w:val="dss2-DetailType.code"/>
          <w:tag w:val="dss2-DetailType.Code"/>
          <w:id w:val="-653919418"/>
        </w:sdtPr>
        <w:sdtEndPr/>
        <w:sdtContent>
          <w:r w:rsidRPr="003A06D0">
            <w:rPr>
              <w:color w:val="19D131"/>
              <w:lang w:val="en-GB"/>
            </w:rPr>
            <w:t>This URI which more precisely specifies why this detail is valid, invalid, or indeterminate. It must be a value defined by some other specification, since this specification defines no values for this element.</w:t>
          </w:r>
        </w:sdtContent>
      </w:sdt>
    </w:p>
    <w:p w:rsidR="FFD550FF" w:rsidRDefault="00912C71" w:rsidP="009B32EC">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s2-DetailType.msg"/>
          <w:tag w:val="dss2-DetailType.Message"/>
          <w:id w:val="581184797"/>
        </w:sdtPr>
        <w:sdtEndPr/>
        <w:sdtContent>
          <w:r w:rsidRPr="003A06D0">
            <w:rPr>
              <w:color w:val="19D131"/>
              <w:lang w:val="en-GB"/>
            </w:rPr>
            <w:t>This is a human-readable message which MAY be logged, used for debugging, etc.</w:t>
          </w:r>
        </w:sdtContent>
      </w:sdt>
    </w:p>
    <w:p w:rsidR="FFD550FF" w:rsidRDefault="00912C71" w:rsidP="009B32EC">
      <w:pPr>
        <w:pStyle w:val="Member"/>
      </w:pPr>
      <w:r>
        <w:t xml:space="preserve">The OPTIONAL </w:t>
      </w:r>
      <w:r w:rsidRPr="35C1378D">
        <w:rPr>
          <w:rStyle w:val="Datatype"/>
        </w:rPr>
        <w:t>Base64Content</w:t>
      </w:r>
      <w:r>
        <w:t xml:space="preserve"> element, if present, MUST contain base64 encoded binary data. </w:t>
      </w:r>
      <w:sdt>
        <w:sdtPr>
          <w:alias w:val="dss2-DetailType.b64Content"/>
          <w:tag w:val="dss2-DetailType.Base64Content"/>
          <w:id w:val="84732771"/>
        </w:sdtPr>
        <w:sdtEndPr/>
        <w:sdtContent/>
      </w:sdt>
    </w:p>
    <w:p w:rsidR="FFD550FF" w:rsidRDefault="00912C71" w:rsidP="009B32EC">
      <w:pPr>
        <w:pStyle w:val="Member"/>
      </w:pPr>
      <w:r>
        <w:t xml:space="preserve">The </w:t>
      </w:r>
      <w:r w:rsidRPr="35C1378D">
        <w:rPr>
          <w:rStyle w:val="Datatype"/>
        </w:rPr>
        <w:t>Type</w:t>
      </w:r>
      <w:r>
        <w:t xml:space="preserve"> element MUST contain one instance of a URI. </w:t>
      </w:r>
      <w:sdt>
        <w:sdtPr>
          <w:alias w:val="dss2-DetailType.type"/>
          <w:tag w:val="dss2-DetailType.Type"/>
          <w:id w:val="-1610338873"/>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rPr>
              <w:color w:val="19D131"/>
              <w:lang w:val="en-GB"/>
            </w:rPr>
            <w:t xml:space="preserve"> may appear in a single </w:t>
          </w:r>
          <w:r w:rsidRPr="003A06D0">
            <w:rPr>
              <w:rFonts w:ascii="Courier New" w:eastAsia="Courier New" w:hAnsi="Courier New" w:cs="Courier New"/>
              <w:lang w:val="en-GB"/>
            </w:rPr>
            <w:t>ProcessingDetails</w:t>
          </w:r>
          <w:r w:rsidRPr="003A06D0">
            <w:rPr>
              <w:color w:val="19D131"/>
              <w:lang w:val="en-GB"/>
            </w:rPr>
            <w:t xml:space="preserve"> component. For example, when a signature contains a certificate chain that certifies the signing key, there may be details of the same </w:t>
          </w:r>
          <w:r w:rsidRPr="003A06D0">
            <w:rPr>
              <w:rStyle w:val="Datatype"/>
              <w:lang w:val="en-GB"/>
            </w:rPr>
            <w:t xml:space="preserve">Type </w:t>
          </w:r>
          <w:r w:rsidRPr="003A06D0">
            <w:rPr>
              <w:color w:val="19D131"/>
              <w:lang w:val="en-GB"/>
            </w:rPr>
            <w:t xml:space="preserve">present for each certificate in the chain, describing how each certificate was processed. </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DetailType.-nonNormative"/>
          <w:id w:val="1949423688"/>
        </w:sdtPr>
        <w:sdtEndPr/>
        <w:sdtContent>
          <w:r w:rsidR="001725A5" w:rsidRPr="003A06D0">
            <w:rPr>
              <w:color w:val="19D131"/>
              <w:lang w:val="en-GB"/>
            </w:rPr>
            <w:t xml:space="preserve">Multiple detail elements of the same </w:t>
          </w:r>
          <w:r w:rsidR="001725A5" w:rsidRPr="003A06D0">
            <w:rPr>
              <w:rStyle w:val="Datatype"/>
              <w:lang w:val="en-GB"/>
            </w:rPr>
            <w:t>Type</w:t>
          </w:r>
          <w:r w:rsidR="001725A5" w:rsidRPr="003A06D0">
            <w:rPr>
              <w:color w:val="19D131"/>
              <w:lang w:val="en-GB"/>
            </w:rPr>
            <w:t xml:space="preserve"> may appear in a single </w:t>
          </w:r>
          <w:r w:rsidR="001725A5" w:rsidRPr="003A06D0">
            <w:rPr>
              <w:rStyle w:val="Datatype"/>
              <w:lang w:val="en-GB"/>
            </w:rPr>
            <w:t>ProcessingDetails</w:t>
          </w:r>
          <w:r w:rsidR="001725A5" w:rsidRPr="003A06D0">
            <w:rPr>
              <w:color w:val="19D131"/>
              <w:lang w:val="en-GB"/>
            </w:rPr>
            <w:t xml:space="preserve">. For example, when a signature contains a certificate chain that certifies the signing key, there may be details of the same </w:t>
          </w:r>
          <w:r w:rsidR="001725A5" w:rsidRPr="003A06D0">
            <w:rPr>
              <w:rStyle w:val="Datatype"/>
              <w:lang w:val="en-GB"/>
            </w:rPr>
            <w:t>Type</w:t>
          </w:r>
          <w:r w:rsidR="001725A5" w:rsidRPr="003A06D0">
            <w:rPr>
              <w:color w:val="19D131"/>
              <w:lang w:val="en-GB"/>
            </w:rPr>
            <w:t xml:space="preserve"> present for each certificate in the chain, describing how each certificate was processed.</w:t>
          </w:r>
        </w:sdtContent>
      </w:sdt>
    </w:p>
    <w:p w:rsidR="FFD550FF" w:rsidRDefault="00912C71" w:rsidP="002062A5">
      <w:pPr>
        <w:pStyle w:val="berschrift4"/>
      </w:pPr>
      <w:bookmarkStart w:id="445" w:name="_Toc632596"/>
      <w:r>
        <w:t>Detail – JSON Syntax</w:t>
      </w:r>
      <w:bookmarkEnd w:id="445"/>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Code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DetailType.code"/>
                <w:tag w:val="dss2-DetailType.-jsonComment.Code"/>
                <w:id w:val="-1466877952"/>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Message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DetailType.msg"/>
                <w:tag w:val="dss2-DetailType.-jsonComment.Message"/>
                <w:id w:val="-1430041633"/>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DetailType.b64Content"/>
                <w:tag w:val="dss2-DetailType.-jsonComment.Base64Content"/>
                <w:id w:val="-12539475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DetailType.type"/>
                <w:tag w:val="dss2-DetailType.-jsonComment.Type"/>
                <w:id w:val="203938666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"dss2-DetailType"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"code"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"msg"</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"b64Content"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"type"</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"type"</w:t>
      </w:r>
      <w:r>
        <w:t>]</w:t>
      </w:r>
    </w:p>
    <w:p w:rsidR="FFD550FF" w:rsidRDefault="00912C71" w:rsidP="002062A5">
      <w:pPr>
        <w:pStyle w:val="Code"/>
        <w:spacing w:line="259" w:lineRule="auto"/>
      </w:pPr>
      <w:r>
        <w:t>}</w:t>
      </w:r>
    </w:p>
    <w:p w:rsidR="FFD550FF" w:rsidRDefault="0052671B" w:rsidP="00FD22AC">
      <w:sdt>
        <w:sdtPr>
          <w:tag w:val="dss2-DetailType.-jsonSchema"/>
          <w:id w:val="-261989105"/>
          <w:showingPlcHdr/>
        </w:sdtPr>
        <w:sdtEndPr/>
        <w:sdtContent>
          <w:r w:rsidR="00912C71">
            <w:rPr>
              <w:color w:val="19D131"/>
            </w:rPr>
            <w:t>[component Detail JSON schema details]</w:t>
          </w:r>
        </w:sdtContent>
      </w:sdt>
    </w:p>
    <w:p w:rsidR="FFD550FF" w:rsidRDefault="00912C71" w:rsidP="002062A5">
      <w:pPr>
        <w:pStyle w:val="berschrift4"/>
      </w:pPr>
      <w:bookmarkStart w:id="446" w:name="_Toc632597"/>
      <w:r>
        <w:t>Detail – XML Syntax</w:t>
      </w:r>
      <w:bookmarkEnd w:id="446"/>
    </w:p>
    <w:p w:rsidR="FFD550FF" w:rsidRPr="5404FA76" w:rsidRDefault="00912C71" w:rsidP="002062A5">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sdt>
        <w:sdtPr>
          <w:tag w:val="dss2-DetailType.-xmlSchema"/>
          <w:id w:val="1580022015"/>
          <w:showingPlcHdr/>
        </w:sdtPr>
        <w:sdtEndPr/>
        <w:sdtContent>
          <w:r>
            <w:rPr>
              <w:color w:val="19D131"/>
            </w:rPr>
            <w:t>[component Detail XML schema details]</w:t>
          </w:r>
        </w:sdtContent>
      </w:sdt>
    </w:p>
    <w:p w:rsidR="FFD550FF" w:rsidRDefault="00912C71" w:rsidP="002062A5">
      <w:pPr>
        <w:pStyle w:val="berschrift3"/>
      </w:pPr>
      <w:bookmarkStart w:id="447" w:name="_RefComp02F13485"/>
      <w:bookmarkStart w:id="448" w:name="_Toc632598"/>
      <w:r>
        <w:t>Component SigningTimeInfo</w:t>
      </w:r>
      <w:bookmarkEnd w:id="447"/>
      <w:bookmarkEnd w:id="448"/>
    </w:p>
    <w:p w:rsidR="FFD550FF" w:rsidRDefault="0052671B" w:rsidP="00FD22AC">
      <w:sdt>
        <w:sdtPr>
          <w:tag w:val="dss2-SigningTimeInfoType.-normative"/>
          <w:id w:val="-226310454"/>
        </w:sdtPr>
        <w:sdtEndPr/>
        <w:sdtContent>
          <w:r w:rsidR="001725A5" w:rsidRPr="003A06D0">
            <w:rPr>
              <w:color w:val="19D131"/>
              <w:lang w:val="en-GB"/>
            </w:rPr>
            <w:t xml:space="preserve">This </w:t>
          </w:r>
          <w:r w:rsidR="001725A5" w:rsidRPr="003A06D0">
            <w:rPr>
              <w:rFonts w:ascii="Courier New" w:eastAsia="Courier New" w:hAnsi="Courier New" w:cs="Courier New"/>
              <w:lang w:val="en-GB"/>
            </w:rPr>
            <w:t>SigningTimeInfo</w:t>
          </w:r>
          <w:r w:rsidR="001725A5" w:rsidRPr="003A06D0">
            <w:rPr>
              <w:color w:val="19D131"/>
              <w:lang w:val="en-GB"/>
            </w:rPr>
            <w:t xml:space="preserve"> component allows the client to obtain the time instant associated to the signature creation.</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SigningTime</w:t>
      </w:r>
      <w:r>
        <w:t xml:space="preserve"> element MUST contain one instance of a date/time value. </w:t>
      </w:r>
      <w:sdt>
        <w:sdtPr>
          <w:alias w:val="dss2-SigningTimeInfoType.signingTime"/>
          <w:tag w:val="dss2-SigningTimeInfoType.SigningTime"/>
          <w:id w:val="-1699457845"/>
        </w:sdtPr>
        <w:sdtEndPr/>
        <w:sdtContent>
          <w:r w:rsidRPr="003A06D0">
            <w:rPr>
              <w:color w:val="19D131"/>
              <w:lang w:val="en-GB"/>
            </w:rPr>
            <w:t>This element returns the time value considered by the server to be the signature creation time.</w:t>
          </w:r>
        </w:sdtContent>
      </w:sdt>
    </w:p>
    <w:p w:rsidR="FFD550FF" w:rsidRDefault="00912C71" w:rsidP="009B32EC">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sdt>
        <w:sdtPr>
          <w:alias w:val="dss2-SigningTimeInfoType.bounds"/>
          <w:tag w:val="dss2-SigningTimeInfoType.SigningTimeBoundaries"/>
          <w:id w:val="877431382"/>
        </w:sdtPr>
        <w:sdtEndPr/>
        <w:sdtContent>
          <w:r w:rsidRPr="003A06D0">
            <w:rPr>
              <w:color w:val="19D131"/>
              <w:lang w:val="en-GB"/>
            </w:rPr>
            <w:t>This element returns the trusted time values considered as lower and upper limits for the signing time.</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SigningTimeInfoType.-nonNormative"/>
          <w:id w:val="1446805321"/>
          <w:showingPlcHdr/>
        </w:sdtPr>
        <w:sdtEndPr/>
        <w:sdtContent>
          <w:r w:rsidR="00912C71">
            <w:rPr>
              <w:color w:val="19D131"/>
            </w:rPr>
            <w:t>[component SigningTimeInfo non normative details]</w:t>
          </w:r>
        </w:sdtContent>
      </w:sdt>
    </w:p>
    <w:p w:rsidR="FFD550FF" w:rsidRDefault="00912C71" w:rsidP="002062A5">
      <w:pPr>
        <w:pStyle w:val="berschrift4"/>
      </w:pPr>
      <w:bookmarkStart w:id="449" w:name="_Toc632599"/>
      <w:r>
        <w:t>SigningTimeInfo – JSON Syntax</w:t>
      </w:r>
      <w:bookmarkEnd w:id="449"/>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36"/>
        <w:gridCol w:w="2974"/>
        <w:gridCol w:w="2840"/>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ingTimeInfoType.signingTime"/>
                <w:tag w:val="dss2-SigningTimeInfoType.-jsonComment.SigningTime"/>
                <w:id w:val="179610111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SigningTimeBoundaries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ingTimeInfoType.bounds"/>
                <w:tag w:val="dss2-SigningTimeInfoType.-jsonComment.SigningTimeBoundaries"/>
                <w:id w:val="1983586567"/>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"dss2-SigningTimeInfoType"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"signingTime"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"bounds"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"signingTime"</w:t>
      </w:r>
      <w:r>
        <w:t>]</w:t>
      </w:r>
    </w:p>
    <w:p w:rsidR="FFD550FF" w:rsidRDefault="00912C71" w:rsidP="002062A5">
      <w:pPr>
        <w:pStyle w:val="Code"/>
        <w:spacing w:line="259" w:lineRule="auto"/>
      </w:pPr>
      <w:r>
        <w:t>}</w:t>
      </w:r>
    </w:p>
    <w:p w:rsidR="FFD550FF" w:rsidRDefault="0052671B" w:rsidP="00FD22AC">
      <w:sdt>
        <w:sdtPr>
          <w:tag w:val="dss2-SigningTimeInfoType.-jsonSchema"/>
          <w:id w:val="1703364653"/>
          <w:showingPlcHdr/>
        </w:sdtPr>
        <w:sdtEndPr/>
        <w:sdtContent>
          <w:r w:rsidR="00912C71">
            <w:rPr>
              <w:color w:val="19D131"/>
            </w:rPr>
            <w:t>[component SigningTimeInfo JSON schema details]</w:t>
          </w:r>
        </w:sdtContent>
      </w:sdt>
    </w:p>
    <w:p w:rsidR="FFD550FF" w:rsidRDefault="00912C71" w:rsidP="002062A5">
      <w:pPr>
        <w:pStyle w:val="berschrift4"/>
      </w:pPr>
      <w:bookmarkStart w:id="450" w:name="_Toc632600"/>
      <w:r>
        <w:t>SigningTimeInfo – XML Syntax</w:t>
      </w:r>
      <w:bookmarkEnd w:id="450"/>
    </w:p>
    <w:p w:rsidR="FFD550FF" w:rsidRPr="5404FA76" w:rsidRDefault="00912C71" w:rsidP="002062A5">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sdt>
        <w:sdtPr>
          <w:tag w:val="dss2-SigningTimeInfoType.-xmlSchema"/>
          <w:id w:val="678163189"/>
          <w:showingPlcHdr/>
        </w:sdtPr>
        <w:sdtEndPr/>
        <w:sdtContent>
          <w:r>
            <w:rPr>
              <w:color w:val="19D131"/>
            </w:rPr>
            <w:t>[component SigningTimeInfo XML schema details]</w:t>
          </w:r>
        </w:sdtContent>
      </w:sdt>
    </w:p>
    <w:p w:rsidR="FFD550FF" w:rsidRDefault="00912C71" w:rsidP="002062A5">
      <w:pPr>
        <w:pStyle w:val="berschrift3"/>
      </w:pPr>
      <w:bookmarkStart w:id="451" w:name="_RefComp2836BDF5"/>
      <w:bookmarkStart w:id="452" w:name="_Toc632601"/>
      <w:r>
        <w:t>Component SigningTimeBoundaries</w:t>
      </w:r>
      <w:bookmarkEnd w:id="451"/>
      <w:bookmarkEnd w:id="452"/>
    </w:p>
    <w:p w:rsidR="FFD550FF" w:rsidRDefault="0052671B" w:rsidP="00FD22AC">
      <w:sdt>
        <w:sdtPr>
          <w:tag w:val="dss2-SigningTimeBoundariesType.-normative"/>
          <w:id w:val="470481745"/>
        </w:sdtPr>
        <w:sdtEndPr/>
        <w:sdtContent>
          <w:r w:rsidR="000F26C3" w:rsidRPr="009D448F">
            <w:rPr>
              <w:color w:val="19D131"/>
            </w:rPr>
            <w:t>This element returns the trusted time values considered as lower and upper limits for the signing time.</w:t>
          </w:r>
        </w:sdtContent>
      </w:sdt>
    </w:p>
    <w:p w:rsidR="FFD550FF" w:rsidRDefault="00912C71" w:rsidP="002062A5">
      <w:r>
        <w:t>Below follows a list of the sub-components that constitute this component:</w:t>
      </w:r>
    </w:p>
    <w:p w:rsidR="FFD550FF" w:rsidRDefault="00912C71" w:rsidP="009B32EC">
      <w:pPr>
        <w:pStyle w:val="Member"/>
      </w:pPr>
      <w:r>
        <w:t xml:space="preserve">The OPTIONAL </w:t>
      </w:r>
      <w:r w:rsidRPr="35C1378D">
        <w:rPr>
          <w:rStyle w:val="Datatype"/>
        </w:rPr>
        <w:t>LowerBoundary</w:t>
      </w:r>
      <w:r>
        <w:t xml:space="preserve"> element, if present, MUST contain a date/time value. </w:t>
      </w:r>
      <w:sdt>
        <w:sdtPr>
          <w:alias w:val="dss2-SigningTimeBoundariesType.lowerBound"/>
          <w:tag w:val="dss2-SigningTimeBoundariesType.LowerBoundary"/>
          <w:id w:val="-758530203"/>
          <w:showingPlcHdr/>
        </w:sdtPr>
        <w:sdtEndPr/>
        <w:sdtContent>
          <w:r>
            <w:rPr>
              <w:color w:val="19D131"/>
            </w:rPr>
            <w:t>[sub component LowerBoundary details]</w:t>
          </w:r>
        </w:sdtContent>
      </w:sdt>
    </w:p>
    <w:p w:rsidR="FFD550FF" w:rsidRDefault="00912C71" w:rsidP="009B32EC">
      <w:pPr>
        <w:pStyle w:val="Member"/>
      </w:pPr>
      <w:r>
        <w:t xml:space="preserve">The OPTIONAL </w:t>
      </w:r>
      <w:r w:rsidRPr="35C1378D">
        <w:rPr>
          <w:rStyle w:val="Datatype"/>
        </w:rPr>
        <w:t>UpperBoundary</w:t>
      </w:r>
      <w:r>
        <w:t xml:space="preserve"> element, if present, MUST contain a date/time value. </w:t>
      </w:r>
      <w:sdt>
        <w:sdtPr>
          <w:alias w:val="dss2-SigningTimeBoundariesType.upperBound"/>
          <w:tag w:val="dss2-SigningTimeBoundariesType.UpperBoundary"/>
          <w:id w:val="-273860646"/>
          <w:showingPlcHdr/>
        </w:sdtPr>
        <w:sdtEndPr/>
        <w:sdtContent>
          <w:r>
            <w:rPr>
              <w:color w:val="19D131"/>
            </w:rPr>
            <w:t>[sub component UpperBoundary details]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SigningTimeBoundariesType.-nonNormative"/>
          <w:id w:val="-57865729"/>
          <w:showingPlcHdr/>
        </w:sdtPr>
        <w:sdtEndPr/>
        <w:sdtContent>
          <w:r w:rsidR="00912C71">
            <w:rPr>
              <w:color w:val="19D131"/>
            </w:rPr>
            <w:t>[component SigningTimeBoundaries non normative details]</w:t>
          </w:r>
        </w:sdtContent>
      </w:sdt>
    </w:p>
    <w:p w:rsidR="FFD550FF" w:rsidRDefault="00912C71" w:rsidP="002062A5">
      <w:pPr>
        <w:pStyle w:val="berschrift4"/>
      </w:pPr>
      <w:bookmarkStart w:id="453" w:name="_Toc632602"/>
      <w:r>
        <w:t>SigningTimeBoundaries – JSON Syntax</w:t>
      </w:r>
      <w:bookmarkEnd w:id="453"/>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LowerBoundary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ingTimeBoundariesType.lowerBound"/>
                <w:tag w:val="dss2-SigningTimeBoundariesType.-jsonComment.LowerBoundary"/>
                <w:id w:val="-102825391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UpperBoundary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ingTimeBoundariesType.upperBound"/>
                <w:tag w:val="dss2-SigningTimeBoundariesType.-jsonComment.UpperBoundary"/>
                <w:id w:val="131206111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"dss2-SigningTimeBoundariesType"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"lowerBound"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"upperBound"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s2-SigningTimeBoundariesType.-jsonSchema"/>
          <w:id w:val="1977101961"/>
          <w:showingPlcHdr/>
        </w:sdtPr>
        <w:sdtEndPr/>
        <w:sdtContent>
          <w:r w:rsidR="00912C71">
            <w:rPr>
              <w:color w:val="19D131"/>
            </w:rPr>
            <w:t>[component SigningTimeBoundaries JSON schema details]</w:t>
          </w:r>
        </w:sdtContent>
      </w:sdt>
    </w:p>
    <w:p w:rsidR="FFD550FF" w:rsidRDefault="00912C71" w:rsidP="002062A5">
      <w:pPr>
        <w:pStyle w:val="berschrift4"/>
      </w:pPr>
      <w:bookmarkStart w:id="454" w:name="_Toc632603"/>
      <w:r>
        <w:t>SigningTimeBoundaries – XML Syntax</w:t>
      </w:r>
      <w:bookmarkEnd w:id="454"/>
    </w:p>
    <w:p w:rsidR="FFD550FF" w:rsidRPr="5404FA76" w:rsidRDefault="00912C71" w:rsidP="002062A5">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sdt>
        <w:sdtPr>
          <w:tag w:val="dss2-SigningTimeBoundariesType.-xmlSchema"/>
          <w:id w:val="-1795203886"/>
          <w:showingPlcHdr/>
        </w:sdtPr>
        <w:sdtEndPr/>
        <w:sdtContent>
          <w:r>
            <w:rPr>
              <w:color w:val="19D131"/>
            </w:rPr>
            <w:t>[component SigningTimeBoundaries XML schema details]</w:t>
          </w:r>
        </w:sdtContent>
      </w:sdt>
    </w:p>
    <w:p w:rsidR="FFD550FF" w:rsidRDefault="00912C71" w:rsidP="002062A5">
      <w:pPr>
        <w:pStyle w:val="berschrift3"/>
      </w:pPr>
      <w:bookmarkStart w:id="455" w:name="_RefCompD541428D"/>
      <w:bookmarkStart w:id="456" w:name="_Toc632604"/>
      <w:r>
        <w:t>Component AugmentedSignature</w:t>
      </w:r>
      <w:bookmarkEnd w:id="455"/>
      <w:bookmarkEnd w:id="456"/>
    </w:p>
    <w:p w:rsidR="FFD550FF" w:rsidRDefault="0052671B" w:rsidP="00FD22AC">
      <w:sdt>
        <w:sdtPr>
          <w:tag w:val="dss2-AugmentedSignatureType.-normative"/>
          <w:id w:val="1280759493"/>
        </w:sdtPr>
        <w:sdtEndPr/>
        <w:sdtContent>
          <w:r w:rsidR="001725A5" w:rsidRPr="003A06D0">
            <w:rPr>
              <w:color w:val="19D131"/>
              <w:lang w:val="en-GB"/>
            </w:rPr>
            <w:t xml:space="preserve">The </w:t>
          </w:r>
          <w:r w:rsidR="001725A5" w:rsidRPr="003A06D0">
            <w:rPr>
              <w:rStyle w:val="Datatype"/>
              <w:lang w:val="en-GB"/>
            </w:rPr>
            <w:t>AugmentedSignature</w:t>
          </w:r>
          <w:r w:rsidR="001725A5" w:rsidRPr="003A06D0">
            <w:rPr>
              <w:color w:val="19D131"/>
              <w:lang w:val="en-GB"/>
            </w:rPr>
            <w:t xml:space="preserve"> component contains the resulting augmented signature or timestamp or, in the case of a signature being enveloped in an output document, a pointer to the signature.</w:t>
          </w:r>
          <w:r w:rsidR="000409FC" w:rsidRPr="003A06D0">
            <w:rPr>
              <w:color w:val="19D131"/>
              <w:lang w:val="en-GB"/>
            </w:rPr>
            <w:t xml:space="preserve"> The </w:t>
          </w:r>
          <w:r w:rsidR="000409FC" w:rsidRPr="003A06D0">
            <w:rPr>
              <w:rStyle w:val="Datatype"/>
              <w:lang w:val="en-GB"/>
            </w:rPr>
            <w:t>DocumentWithSignature</w:t>
          </w:r>
          <w:r w:rsidR="000409FC" w:rsidRPr="003A06D0">
            <w:rPr>
              <w:color w:val="19D131"/>
              <w:lang w:val="en-GB"/>
            </w:rPr>
            <w:t xml:space="preserve"> element is available to hold an enveloping signature.</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AugmentedSignatureType.sigObj"/>
          <w:tag w:val="dss2-AugmentedSignatureType.SignatureObject"/>
          <w:id w:val="-1516381568"/>
        </w:sdtPr>
        <w:sdtEndPr/>
        <w:sdtContent>
          <w:r w:rsidRPr="003A06D0">
            <w:rPr>
              <w:color w:val="19D131"/>
              <w:lang w:val="en-GB"/>
            </w:rPr>
            <w:t>This element contains an augmented signature or timestamp</w:t>
          </w:r>
          <w:r w:rsidR="000409FC" w:rsidRPr="003A06D0">
            <w:rPr>
              <w:color w:val="19D131"/>
              <w:lang w:val="en-GB"/>
            </w:rPr>
            <w:t xml:space="preserve"> or points to a signature enveloped in another document</w:t>
          </w:r>
          <w:r w:rsidRPr="003A06D0">
            <w:rPr>
              <w:color w:val="19D131"/>
              <w:lang w:val="en-GB"/>
            </w:rPr>
            <w:t>.</w:t>
          </w:r>
          <w:r>
            <w:rPr>
              <w:color w:val="19D131"/>
              <w:lang w:val="en-GB"/>
            </w:rPr>
            <w:t xml:space="preserve"> </w:t>
          </w:r>
          <w:r w:rsidRPr="0042627A">
            <w:rPr>
              <w:color w:val="19D131"/>
              <w:lang w:val="en-GB"/>
            </w:rPr>
            <w:t xml:space="preserve">The use cases described in this document assume zero or one </w:t>
          </w:r>
          <w:r>
            <w:rPr>
              <w:color w:val="19D131"/>
              <w:lang w:val="en-GB"/>
            </w:rPr>
            <w:t xml:space="preserve">augmented or timestamped </w:t>
          </w:r>
          <w:r w:rsidRPr="0042627A">
            <w:rPr>
              <w:color w:val="19D131"/>
              <w:lang w:val="en-GB"/>
            </w:rPr>
            <w:t>signature being included within this element. Profiles may define processing rules how to handle unbounded cardinality.</w:t>
          </w:r>
        </w:sdtContent>
      </w:sdt>
    </w:p>
    <w:p w:rsidR="FFD550FF" w:rsidRDefault="00912C71" w:rsidP="009B32EC">
      <w:pPr>
        <w:pStyle w:val="Member"/>
      </w:pPr>
      <w:r>
        <w:t xml:space="preserve">The OPTIONAL </w:t>
      </w:r>
      <w:r w:rsidRPr="35C1378D">
        <w:rPr>
          <w:rStyle w:val="Datatype"/>
        </w:rPr>
        <w:t>DocumentWithSignature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AugmentedSignatureType.docWithSignature"/>
          <w:tag w:val="dss2-AugmentedSignatureType.DocumentWithSignature"/>
          <w:id w:val="-942612044"/>
        </w:sdtPr>
        <w:sdtEndPr/>
        <w:sdtContent>
          <w:r w:rsidR="000409FC" w:rsidRPr="003A06D0">
            <w:rPr>
              <w:color w:val="19D131"/>
              <w:lang w:val="en-GB"/>
            </w:rPr>
            <w:t>This element serves as a holder for documents enveloping the augmented signature.</w:t>
          </w:r>
          <w:r w:rsidR="008C3923">
            <w:rPr>
              <w:color w:val="19D131"/>
              <w:lang w:val="en-GB"/>
            </w:rPr>
            <w:t xml:space="preserve"> </w:t>
          </w:r>
          <w:r w:rsidR="008C3923" w:rsidRPr="008C3923">
            <w:rPr>
              <w:color w:val="19D131"/>
              <w:lang w:val="en-GB"/>
            </w:rPr>
            <w:t>The use cases described in this document assume zero or one document including a signature being returned by this element. Profiles may define processing rules how to handle unbounded cardinality.</w:t>
          </w:r>
        </w:sdtContent>
      </w:sdt>
    </w:p>
    <w:p w:rsidR="FFD550FF" w:rsidRDefault="00912C71" w:rsidP="009B32EC">
      <w:pPr>
        <w:pStyle w:val="Member"/>
      </w:pPr>
      <w:r>
        <w:t xml:space="preserve">The OPTIONAL </w:t>
      </w:r>
      <w:r w:rsidRPr="35C1378D">
        <w:rPr>
          <w:rStyle w:val="Datatype"/>
        </w:rPr>
        <w:t>Type</w:t>
      </w:r>
      <w:r>
        <w:t xml:space="preserve"> element, if present, MUST contain one instance of a URI. </w:t>
      </w:r>
      <w:sdt>
        <w:sdtPr>
          <w:alias w:val="dss2-AugmentedSignatureType.type"/>
          <w:tag w:val="dss2-AugmentedSignatureType.Type"/>
          <w:id w:val="638309175"/>
        </w:sdtPr>
        <w:sdtEndPr/>
        <w:sdtContent>
          <w:r w:rsidRPr="003A06D0">
            <w:rPr>
              <w:color w:val="19D131"/>
              <w:lang w:val="en-GB"/>
            </w:rPr>
            <w:t>The URI defines what</w:t>
          </w:r>
          <w:r w:rsidR="000409FC" w:rsidRPr="003A06D0">
            <w:rPr>
              <w:color w:val="19D131"/>
              <w:lang w:val="en-GB"/>
            </w:rPr>
            <w:t xml:space="preserve"> type of</w:t>
          </w:r>
          <w:r w:rsidRPr="003A06D0">
            <w:rPr>
              <w:color w:val="19D131"/>
              <w:lang w:val="en-GB"/>
            </w:rPr>
            <w:t xml:space="preserve"> 'augmentation' was applied to the signature.</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AugmentedSignatureType.-nonNormative"/>
          <w:id w:val="1444112787"/>
          <w:showingPlcHdr/>
        </w:sdtPr>
        <w:sdtEndPr/>
        <w:sdtContent>
          <w:r w:rsidR="00912C71">
            <w:rPr>
              <w:color w:val="19D131"/>
            </w:rPr>
            <w:t>[component AugmentedSignature non normative details]</w:t>
          </w:r>
        </w:sdtContent>
      </w:sdt>
    </w:p>
    <w:p w:rsidR="FFD550FF" w:rsidRDefault="00912C71" w:rsidP="002062A5">
      <w:pPr>
        <w:pStyle w:val="berschrift4"/>
      </w:pPr>
      <w:bookmarkStart w:id="457" w:name="_Toc632605"/>
      <w:r>
        <w:t>AugmentedSignature – JSON Syntax</w:t>
      </w:r>
      <w:bookmarkEnd w:id="45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sigObj"/>
                <w:tag w:val="dss2-AugmentedSignatureType.-jsonComment.SignatureObject"/>
                <w:id w:val="-186427979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DocumentWithSignature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docWithSignature"/>
                <w:tag w:val="dss2-AugmentedSignatureType.-jsonComment.DocumentWithSignature"/>
                <w:id w:val="-106741828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AugmentedSignatureType.type"/>
                <w:tag w:val="dss2-AugmentedSignatureType.-jsonComment.Type"/>
                <w:id w:val="-14057135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"dss2-AugmentedSignatureType"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"sigObj"</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"docWithSignature"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rPr>
          <w:color w:val="31849B" w:themeColor="accent5" w:themeShade="BF"/>
        </w:rPr>
        <w:t xml:space="preserve">      "format"</w:t>
      </w:r>
      <w:r>
        <w:t xml:space="preserve">: </w:t>
      </w:r>
      <w:r>
        <w:rPr>
          <w:color w:val="244061" w:themeColor="accent1" w:themeShade="80"/>
        </w:rPr>
        <w:t>"uri"</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lastRenderedPageBreak/>
        <w:t>}</w:t>
      </w:r>
    </w:p>
    <w:p w:rsidR="FFD550FF" w:rsidRDefault="0052671B" w:rsidP="00FD22AC">
      <w:sdt>
        <w:sdtPr>
          <w:tag w:val="dss2-AugmentedSignatureType.-jsonSchema"/>
          <w:id w:val="1085647047"/>
          <w:showingPlcHdr/>
        </w:sdtPr>
        <w:sdtEndPr/>
        <w:sdtContent>
          <w:r w:rsidR="00912C71">
            <w:rPr>
              <w:color w:val="19D131"/>
            </w:rPr>
            <w:t>[component AugmentedSignature JSON schema details]</w:t>
          </w:r>
        </w:sdtContent>
      </w:sdt>
    </w:p>
    <w:p w:rsidR="FFD550FF" w:rsidRDefault="00912C71" w:rsidP="002062A5">
      <w:pPr>
        <w:pStyle w:val="berschrift4"/>
      </w:pPr>
      <w:bookmarkStart w:id="458" w:name="_Toc632606"/>
      <w:r>
        <w:t>AugmentedSignature – XML Syntax</w:t>
      </w:r>
      <w:bookmarkEnd w:id="458"/>
    </w:p>
    <w:p w:rsidR="FFD550FF" w:rsidRPr="5404FA76" w:rsidRDefault="00912C71" w:rsidP="002062A5">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sdt>
        <w:sdtPr>
          <w:tag w:val="dss2-AugmentedSignatureType.-xmlSchema"/>
          <w:id w:val="1325318235"/>
          <w:showingPlcHdr/>
        </w:sdtPr>
        <w:sdtEndPr/>
        <w:sdtContent>
          <w:r>
            <w:rPr>
              <w:color w:val="19D131"/>
            </w:rPr>
            <w:t>[component AugmentedSignature XML schema details]</w:t>
          </w:r>
        </w:sdtContent>
      </w:sdt>
    </w:p>
    <w:p w:rsidR="FFD550FF" w:rsidRDefault="00912C71" w:rsidP="002062A5">
      <w:pPr>
        <w:pStyle w:val="berschrift3"/>
      </w:pPr>
      <w:bookmarkStart w:id="459" w:name="_RefCompC89CFE11"/>
      <w:bookmarkStart w:id="460" w:name="_Toc632607"/>
      <w:r>
        <w:t>Component ReturnTransformedDocument</w:t>
      </w:r>
      <w:bookmarkEnd w:id="459"/>
      <w:bookmarkEnd w:id="460"/>
    </w:p>
    <w:p w:rsidR="FFD550FF" w:rsidRDefault="0052671B" w:rsidP="00FD22AC">
      <w:sdt>
        <w:sdtPr>
          <w:tag w:val="dss2-ReturnTransformedDocumentType.-normative"/>
          <w:id w:val="-106125120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ReturnTransformedDocument</w:t>
          </w:r>
          <w:r w:rsidR="001725A5" w:rsidRPr="003A06D0">
            <w:rPr>
              <w:color w:val="19D131"/>
              <w:lang w:val="en-GB"/>
            </w:rPr>
            <w:t xml:space="preserve"> component instructs the server to return an input document to which the XML signature transforms specified by a particular </w:t>
          </w:r>
          <w:r w:rsidR="001725A5" w:rsidRPr="003A06D0">
            <w:rPr>
              <w:rStyle w:val="Datatype"/>
              <w:lang w:val="en-GB"/>
            </w:rPr>
            <w:t>&lt;</w:t>
          </w:r>
          <w:proofErr w:type="gramStart"/>
          <w:r w:rsidR="001725A5" w:rsidRPr="003A06D0">
            <w:rPr>
              <w:rStyle w:val="Datatype"/>
              <w:lang w:val="en-GB"/>
            </w:rPr>
            <w:t>ds:Reference</w:t>
          </w:r>
          <w:proofErr w:type="gramEnd"/>
          <w:r w:rsidR="001725A5" w:rsidRPr="003A06D0">
            <w:rPr>
              <w:rStyle w:val="Datatype"/>
              <w:lang w:val="en-GB"/>
            </w:rPr>
            <w:t>&gt;</w:t>
          </w:r>
          <w:r w:rsidR="001725A5" w:rsidRPr="003A06D0">
            <w:rPr>
              <w:color w:val="19D131"/>
              <w:lang w:val="en-GB"/>
            </w:rPr>
            <w:t xml:space="preserve"> have been applied. The </w:t>
          </w:r>
          <w:r w:rsidR="001725A5" w:rsidRPr="003A06D0">
            <w:rPr>
              <w:rStyle w:val="Datatype"/>
              <w:lang w:val="en-GB"/>
            </w:rPr>
            <w:t>&lt;</w:t>
          </w:r>
          <w:proofErr w:type="gramStart"/>
          <w:r w:rsidR="001725A5" w:rsidRPr="003A06D0">
            <w:rPr>
              <w:rStyle w:val="Datatype"/>
              <w:lang w:val="en-GB"/>
            </w:rPr>
            <w:t>ds:Reference</w:t>
          </w:r>
          <w:proofErr w:type="gramEnd"/>
          <w:r w:rsidR="001725A5" w:rsidRPr="003A06D0">
            <w:rPr>
              <w:rStyle w:val="Datatype"/>
              <w:lang w:val="en-GB"/>
            </w:rPr>
            <w:t>&gt;</w:t>
          </w:r>
          <w:r w:rsidR="001725A5" w:rsidRPr="003A06D0">
            <w:rPr>
              <w:color w:val="19D131"/>
              <w:lang w:val="en-GB"/>
            </w:rPr>
            <w:t xml:space="preserve"> is indicated by the zero-based </w:t>
          </w:r>
          <w:r w:rsidR="001725A5" w:rsidRPr="003A06D0">
            <w:rPr>
              <w:rStyle w:val="Datatype"/>
              <w:lang w:val="en-GB"/>
            </w:rPr>
            <w:t>WhichReference</w:t>
          </w:r>
          <w:r w:rsidR="001725A5" w:rsidRPr="003A06D0">
            <w:rPr>
              <w:color w:val="19D131"/>
              <w:lang w:val="en-GB"/>
            </w:rPr>
            <w:t xml:space="preserve"> attribute (0 means the first </w:t>
          </w:r>
          <w:r w:rsidR="001725A5" w:rsidRPr="003A06D0">
            <w:rPr>
              <w:rStyle w:val="Datatype"/>
              <w:lang w:val="en-GB"/>
            </w:rPr>
            <w:t>&lt;ds:Reference&gt;</w:t>
          </w:r>
          <w:r w:rsidR="001725A5" w:rsidRPr="003A06D0">
            <w:rPr>
              <w:color w:val="19D131"/>
              <w:lang w:val="en-GB"/>
            </w:rPr>
            <w:t xml:space="preserve"> in the signature, 1 means the second, and so on). Multiple occurrences of this optional input can be present in a single verify request message. Each occurrence will generate a corresponding optional output.</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WhichReference</w:t>
      </w:r>
      <w:r>
        <w:t xml:space="preserve"> element MUST contain one instance of an integer. </w:t>
      </w:r>
      <w:sdt>
        <w:sdtPr>
          <w:alias w:val="dss2-ReturnTransformedDocumentType.whichRef"/>
          <w:tag w:val="dss2-ReturnTransformedDocumentType.WhichReference"/>
          <w:id w:val="2079245552"/>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attribute which matches the corresponding optional input.</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ReturnTransformedDocumentType.-nonNormative"/>
          <w:id w:val="-2095378255"/>
          <w:showingPlcHdr/>
        </w:sdtPr>
        <w:sdtEndPr/>
        <w:sdtContent>
          <w:r w:rsidR="00912C71">
            <w:rPr>
              <w:color w:val="19D131"/>
            </w:rPr>
            <w:t>[component ReturnTransformedDocument non normative details]</w:t>
          </w:r>
        </w:sdtContent>
      </w:sdt>
    </w:p>
    <w:p w:rsidR="FFD550FF" w:rsidRDefault="00912C71" w:rsidP="002062A5">
      <w:pPr>
        <w:pStyle w:val="berschrift4"/>
      </w:pPr>
      <w:bookmarkStart w:id="461" w:name="_Toc632608"/>
      <w:r>
        <w:t>ReturnTransformedDocument – JSON Syntax</w:t>
      </w:r>
      <w:bookmarkEnd w:id="461"/>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rsidR="FFD550FF" w:rsidRDefault="0052671B" w:rsidP="00FD22AC">
      <w:sdt>
        <w:sdtPr>
          <w:tag w:val="dss2-ReturnTransformedDocumentType.-jsonSchema"/>
          <w:id w:val="-1440910298"/>
          <w:showingPlcHdr/>
        </w:sdtPr>
        <w:sdtEndPr/>
        <w:sdtContent>
          <w:r w:rsidR="00912C71">
            <w:rPr>
              <w:color w:val="19D131"/>
            </w:rPr>
            <w:t>[component ReturnTransformedDocument JSON schema details]</w:t>
          </w:r>
        </w:sdtContent>
      </w:sdt>
    </w:p>
    <w:p w:rsidR="FFD550FF" w:rsidRDefault="00912C71" w:rsidP="002062A5">
      <w:pPr>
        <w:pStyle w:val="berschrift4"/>
      </w:pPr>
      <w:bookmarkStart w:id="462" w:name="_Toc632609"/>
      <w:r>
        <w:t>ReturnTransformedDocument – XML Syntax</w:t>
      </w:r>
      <w:bookmarkEnd w:id="462"/>
    </w:p>
    <w:p w:rsidR="FFD550FF" w:rsidRPr="5404FA76" w:rsidRDefault="00912C71" w:rsidP="002062A5">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lastRenderedPageBreak/>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sdt>
        <w:sdtPr>
          <w:tag w:val="dss2-ReturnTransformedDocumentType.-xmlSchema"/>
          <w:id w:val="976886394"/>
          <w:showingPlcHdr/>
        </w:sdtPr>
        <w:sdtEndPr/>
        <w:sdtContent>
          <w:r>
            <w:rPr>
              <w:color w:val="19D131"/>
            </w:rPr>
            <w:t>[component ReturnTransformedDocument XML schema details]</w:t>
          </w:r>
        </w:sdtContent>
      </w:sdt>
    </w:p>
    <w:p w:rsidR="FFD550FF" w:rsidRDefault="00912C71" w:rsidP="002062A5">
      <w:pPr>
        <w:pStyle w:val="berschrift3"/>
      </w:pPr>
      <w:bookmarkStart w:id="463" w:name="_RefComp842082FB"/>
      <w:bookmarkStart w:id="464" w:name="_Toc632610"/>
      <w:r>
        <w:t>Component TransformedDocument</w:t>
      </w:r>
      <w:bookmarkEnd w:id="463"/>
      <w:bookmarkEnd w:id="464"/>
    </w:p>
    <w:p w:rsidR="FFD550FF" w:rsidRDefault="0052671B" w:rsidP="00FD22AC">
      <w:sdt>
        <w:sdtPr>
          <w:tag w:val="dss2-TransformedDocumentType.-normative"/>
          <w:id w:val="30166355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TransformedDocument</w:t>
          </w:r>
          <w:r w:rsidR="001725A5" w:rsidRPr="003A06D0">
            <w:rPr>
              <w:color w:val="19D131"/>
              <w:lang w:val="en-GB"/>
            </w:rPr>
            <w:t xml:space="preserve"> component contains a document corresponding to the specified </w:t>
          </w:r>
          <w:r w:rsidR="001725A5" w:rsidRPr="003A06D0">
            <w:rPr>
              <w:rStyle w:val="Datatype"/>
              <w:lang w:val="en-GB"/>
            </w:rPr>
            <w:t>&lt;ds:Reference&gt;</w:t>
          </w:r>
          <w:r w:rsidR="001725A5" w:rsidRPr="003A06D0">
            <w:rPr>
              <w:color w:val="19D131"/>
              <w:lang w:val="en-GB"/>
            </w:rPr>
            <w:t>, after all the transforms in the reference have been applied.</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TransformedDocumentType.doc"/>
          <w:tag w:val="dss2-TransformedDocumentType.Document"/>
          <w:id w:val="1242524449"/>
        </w:sdtPr>
        <w:sdtEndPr/>
        <w:sdtContent>
          <w:r w:rsidRPr="003A06D0">
            <w:rPr>
              <w:color w:val="19D131"/>
              <w:lang w:val="en-GB"/>
            </w:rPr>
            <w:t>This element contains the transformed document.</w:t>
          </w:r>
        </w:sdtContent>
      </w:sdt>
    </w:p>
    <w:p w:rsidR="FFD550FF" w:rsidRDefault="00912C71" w:rsidP="009B32EC">
      <w:pPr>
        <w:pStyle w:val="Member"/>
      </w:pPr>
      <w:r>
        <w:t xml:space="preserve">The </w:t>
      </w:r>
      <w:r w:rsidRPr="35C1378D">
        <w:rPr>
          <w:rStyle w:val="Datatype"/>
        </w:rPr>
        <w:t>WhichReference</w:t>
      </w:r>
      <w:r>
        <w:t xml:space="preserve"> element MUST contain one instance of an integer. </w:t>
      </w:r>
      <w:sdt>
        <w:sdtPr>
          <w:alias w:val="dss2-TransformedDocumentType.whichRef"/>
          <w:tag w:val="dss2-TransformedDocumentType.WhichReference"/>
          <w:id w:val="613716076"/>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element which matches the corresponding optional input.</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TransformedDocumentType.-nonNormative"/>
          <w:id w:val="-395282068"/>
          <w:showingPlcHdr/>
        </w:sdtPr>
        <w:sdtEndPr/>
        <w:sdtContent>
          <w:r w:rsidR="00912C71">
            <w:rPr>
              <w:color w:val="19D131"/>
            </w:rPr>
            <w:t>[component TransformedDocument non normative details]</w:t>
          </w:r>
        </w:sdtContent>
      </w:sdt>
    </w:p>
    <w:p w:rsidR="FFD550FF" w:rsidRDefault="00912C71" w:rsidP="002062A5">
      <w:pPr>
        <w:pStyle w:val="berschrift4"/>
      </w:pPr>
      <w:bookmarkStart w:id="465" w:name="_Toc632611"/>
      <w:r>
        <w:t>TransformedDocument – JSON Syntax</w:t>
      </w:r>
      <w:bookmarkEnd w:id="465"/>
    </w:p>
    <w:p w:rsidR="FFD550FF" w:rsidRPr="4593A2D4" w:rsidRDefault="00912C71" w:rsidP="002062A5">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rsidR="FFD550FF" w:rsidRDefault="0052671B" w:rsidP="00FD22AC">
      <w:sdt>
        <w:sdtPr>
          <w:tag w:val="dss2-TransformedDocumentType.-jsonSchema"/>
          <w:id w:val="1983423340"/>
          <w:showingPlcHdr/>
        </w:sdtPr>
        <w:sdtEndPr/>
        <w:sdtContent>
          <w:r w:rsidR="00912C71">
            <w:rPr>
              <w:color w:val="19D131"/>
            </w:rPr>
            <w:t>[component TransformedDocument JSON schema details]</w:t>
          </w:r>
        </w:sdtContent>
      </w:sdt>
    </w:p>
    <w:p w:rsidR="FFD550FF" w:rsidRDefault="00912C71" w:rsidP="002062A5">
      <w:pPr>
        <w:pStyle w:val="berschrift4"/>
      </w:pPr>
      <w:bookmarkStart w:id="466" w:name="_Toc632612"/>
      <w:r>
        <w:t>TransformedDocument – XML Syntax</w:t>
      </w:r>
      <w:bookmarkEnd w:id="466"/>
    </w:p>
    <w:p w:rsidR="FFD550FF" w:rsidRPr="5404FA76" w:rsidRDefault="00912C71" w:rsidP="002062A5">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sdt>
        <w:sdtPr>
          <w:tag w:val="dss2-TransformedDocumentType.-xmlSchema"/>
          <w:id w:val="-618294363"/>
          <w:showingPlcHdr/>
        </w:sdtPr>
        <w:sdtEndPr/>
        <w:sdtContent>
          <w:r>
            <w:rPr>
              <w:color w:val="19D131"/>
            </w:rPr>
            <w:t>[component TransformedDocument XML schema details]</w:t>
          </w:r>
        </w:sdtContent>
      </w:sdt>
    </w:p>
    <w:p w:rsidR="006D31DB" w:rsidRDefault="00912C71" w:rsidP="00FD22AC">
      <w:pPr>
        <w:pStyle w:val="berschrift2"/>
      </w:pPr>
      <w:bookmarkStart w:id="467" w:name="_Toc632613"/>
      <w:r>
        <w:t>Request/Response related data structures defined in this document</w:t>
      </w:r>
      <w:bookmarkEnd w:id="467"/>
    </w:p>
    <w:p w:rsidR="FFD550FF" w:rsidRPr="5404FA76" w:rsidRDefault="00912C71" w:rsidP="002062A5">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FFD550FF" w:rsidRDefault="0052671B" w:rsidP="00FD22AC">
      <w:sdt>
        <w:sdtPr>
          <w:tag w:val="http://docs.oasis-open.org/dss-x/ns/core-request.-explain"/>
          <w:id w:val="2057582488"/>
          <w:showingPlcHdr/>
        </w:sdtPr>
        <w:sdtEndPr/>
        <w:sdtContent>
          <w:r w:rsidR="00912C71">
            <w:rPr>
              <w:color w:val="19D131"/>
            </w:rPr>
            <w:t>[category request in namespace http://docs.oasis-open.org/dss-x/ns/core explanation]</w:t>
          </w:r>
        </w:sdtContent>
      </w:sdt>
    </w:p>
    <w:p w:rsidR="FFD550FF" w:rsidRDefault="00912C71" w:rsidP="002062A5">
      <w:pPr>
        <w:pStyle w:val="berschrift3"/>
      </w:pPr>
      <w:bookmarkStart w:id="468" w:name="_RefComp22BB140F"/>
      <w:bookmarkStart w:id="469" w:name="_Toc632614"/>
      <w:r>
        <w:t>Component InputDocuments</w:t>
      </w:r>
      <w:bookmarkEnd w:id="468"/>
      <w:bookmarkEnd w:id="469"/>
    </w:p>
    <w:p w:rsidR="FFD550FF" w:rsidRDefault="0052671B" w:rsidP="00FD22AC">
      <w:sdt>
        <w:sdtPr>
          <w:tag w:val="dss2-InputDocumentsType.-normative"/>
          <w:id w:val="498315781"/>
        </w:sdtPr>
        <w:sdtEndPr/>
        <w:sdtContent>
          <w:r w:rsidR="001725A5" w:rsidRPr="003A06D0">
            <w:rPr>
              <w:color w:val="19D131"/>
              <w:szCs w:val="20"/>
              <w:lang w:val="en-GB"/>
            </w:rPr>
            <w:t>This</w:t>
          </w:r>
          <w:r w:rsidR="001725A5" w:rsidRPr="003A06D0">
            <w:rPr>
              <w:rFonts w:ascii="Courier New" w:hAnsi="Courier New" w:cs="Courier New"/>
              <w:color w:val="19D131"/>
              <w:szCs w:val="20"/>
              <w:lang w:val="en-GB"/>
            </w:rPr>
            <w:t xml:space="preserve"> </w:t>
          </w:r>
          <w:r w:rsidR="001725A5" w:rsidRPr="003A06D0">
            <w:rPr>
              <w:color w:val="19D131"/>
              <w:szCs w:val="20"/>
              <w:lang w:val="en-GB"/>
            </w:rPr>
            <w:t xml:space="preserve">element is used to send input documents to a DSS server, whether for signing or verifying. An input document can be any piece of data that can be used as input to a signature or timestamp calculation. An input document can even </w:t>
          </w:r>
          <w:r w:rsidR="001725A5" w:rsidRPr="003A06D0">
            <w:rPr>
              <w:i/>
              <w:iCs/>
              <w:color w:val="19D131"/>
              <w:szCs w:val="20"/>
              <w:lang w:val="en-GB"/>
            </w:rPr>
            <w:t xml:space="preserve">be </w:t>
          </w:r>
          <w:r w:rsidR="001725A5" w:rsidRPr="003A06D0">
            <w:rPr>
              <w:color w:val="19D131"/>
              <w:szCs w:val="20"/>
              <w:lang w:val="en-GB"/>
            </w:rPr>
            <w:t xml:space="preserve">a signature or timestamp (for example, a pre-existing signature can be counter-signed or timestamped). An input document could also be a </w:t>
          </w:r>
          <w:r w:rsidR="001725A5" w:rsidRPr="003A06D0">
            <w:rPr>
              <w:rFonts w:ascii="Courier New" w:hAnsi="Courier New" w:cs="Courier New"/>
              <w:color w:val="19D131"/>
              <w:szCs w:val="20"/>
              <w:lang w:val="en-GB"/>
            </w:rPr>
            <w:t>&lt;</w:t>
          </w:r>
          <w:proofErr w:type="gramStart"/>
          <w:r w:rsidR="001725A5" w:rsidRPr="003A06D0">
            <w:rPr>
              <w:rFonts w:ascii="Courier New" w:hAnsi="Courier New" w:cs="Courier New"/>
              <w:color w:val="19D131"/>
              <w:szCs w:val="20"/>
              <w:lang w:val="en-GB"/>
            </w:rPr>
            <w:t>ds:Manifest</w:t>
          </w:r>
          <w:proofErr w:type="gramEnd"/>
          <w:r w:rsidR="001725A5" w:rsidRPr="003A06D0">
            <w:rPr>
              <w:rFonts w:ascii="Courier New" w:hAnsi="Courier New" w:cs="Courier New"/>
              <w:color w:val="19D131"/>
              <w:szCs w:val="20"/>
              <w:lang w:val="en-GB"/>
            </w:rPr>
            <w:t>&gt;</w:t>
          </w:r>
          <w:r w:rsidR="001725A5" w:rsidRPr="003A06D0">
            <w:rPr>
              <w:color w:val="19D131"/>
              <w:szCs w:val="20"/>
              <w:lang w:val="en-GB"/>
            </w:rPr>
            <w:t xml:space="preserve">, allowing the client </w:t>
          </w:r>
          <w:r w:rsidR="001725A5" w:rsidRPr="003A06D0">
            <w:rPr>
              <w:color w:val="19D131"/>
              <w:szCs w:val="20"/>
              <w:lang w:val="en-GB"/>
            </w:rPr>
            <w:lastRenderedPageBreak/>
            <w:t>to handle manifest creation while using the server to create the rest of the signature. Manifest validation is supported by an optional input / output.</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tag w:val="dss2-InputDocumentsType.Document"/>
          <w:id w:val="-812940565"/>
          <w:showingPlcHdr/>
        </w:sdtPr>
        <w:sdtEndPr/>
        <w:sdtContent>
          <w:r>
            <w:rPr>
              <w:color w:val="19D131"/>
            </w:rPr>
            <w:t>[sub component Document details]</w:t>
          </w:r>
        </w:sdtContent>
      </w:sdt>
    </w:p>
    <w:p w:rsidR="FFD550FF" w:rsidRDefault="00912C71" w:rsidP="009B32EC">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sdt>
        <w:sdtPr>
          <w:tag w:val="dss2-InputDocumentsType.TransformedData"/>
          <w:id w:val="-988468409"/>
        </w:sdtPr>
        <w:sdtEndPr/>
        <w:sdtContent>
          <w:r w:rsidRPr="003A06D0">
            <w:rPr>
              <w:color w:val="19D131"/>
              <w:szCs w:val="20"/>
              <w:lang w:val="en-GB"/>
            </w:rPr>
            <w:t>It contains the binary output of a chain of transforms applied by a client.</w:t>
          </w:r>
        </w:sdtContent>
      </w:sdt>
    </w:p>
    <w:p w:rsidR="FFD550FF" w:rsidRDefault="00912C71" w:rsidP="009B32EC">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sdt>
        <w:sdtPr>
          <w:tag w:val="dss2-InputDocumentsType.DocumentHash"/>
          <w:id w:val="-1708636432"/>
        </w:sdtPr>
        <w:sdtEndPr/>
        <w:sdtContent>
          <w:r w:rsidRPr="003A06D0">
            <w:rPr>
              <w:color w:val="19D131"/>
              <w:lang w:val="en-GB"/>
            </w:rPr>
            <w:t xml:space="preserve">It contains a set of digest algorithm and the corresponding hashes. </w:t>
          </w:r>
          <w:r w:rsidR="00724667">
            <w:rPr>
              <w:color w:val="19D131"/>
              <w:lang w:val="en-GB"/>
            </w:rPr>
            <w:t>It will be processed on the result of the r</w:t>
          </w:r>
          <w:r w:rsidRPr="003A06D0">
            <w:rPr>
              <w:color w:val="19D131"/>
              <w:lang w:val="en-GB"/>
            </w:rPr>
            <w:t>equired transformation steps</w:t>
          </w:r>
          <w:r w:rsidR="00724667">
            <w:rPr>
              <w:color w:val="19D131"/>
              <w:lang w:val="en-GB"/>
            </w:rPr>
            <w:t>.</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InputDocumentsType.-nonNormative"/>
          <w:id w:val="-1096175070"/>
          <w:showingPlcHdr/>
        </w:sdtPr>
        <w:sdtEndPr/>
        <w:sdtContent>
          <w:r w:rsidR="00912C71">
            <w:rPr>
              <w:color w:val="19D131"/>
            </w:rPr>
            <w:t>[component InputDocuments non normative details]</w:t>
          </w:r>
        </w:sdtContent>
      </w:sdt>
    </w:p>
    <w:p w:rsidR="FFD550FF" w:rsidRDefault="00912C71" w:rsidP="002062A5">
      <w:pPr>
        <w:pStyle w:val="berschrift4"/>
      </w:pPr>
      <w:bookmarkStart w:id="470" w:name="_Toc632615"/>
      <w:r>
        <w:t>InputDocuments – JSON Syntax</w:t>
      </w:r>
      <w:bookmarkEnd w:id="470"/>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98"/>
        <w:gridCol w:w="3089"/>
        <w:gridCol w:w="2963"/>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InputDocumentsType.doc"/>
                <w:tag w:val="dss2-InputDocumentsType.-jsonComment.Document"/>
                <w:id w:val="697040297"/>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TransformedData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InputDocumentsType.transformed"/>
                <w:tag w:val="dss2-InputDocumentsType.-jsonComment.TransformedData"/>
                <w:id w:val="-172413372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DocumentHash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InputDocumentsType.docHash"/>
                <w:tag w:val="dss2-InputDocumentsType.-jsonComment.DocumentHash"/>
                <w:id w:val="-1118913360"/>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"dss2-InputDocumentsType"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"doc"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"transformed"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"docHash"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rsidR="FFD550FF" w:rsidRDefault="00912C71" w:rsidP="002062A5">
      <w:pPr>
        <w:pStyle w:val="Code"/>
        <w:spacing w:line="259" w:lineRule="auto"/>
      </w:pPr>
      <w:r>
        <w:t xml:space="preserve">      }</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s2-InputDocumentsType.-jsonSchema"/>
          <w:id w:val="135381176"/>
          <w:showingPlcHdr/>
        </w:sdtPr>
        <w:sdtEndPr/>
        <w:sdtContent>
          <w:r w:rsidR="00912C71">
            <w:rPr>
              <w:color w:val="19D131"/>
            </w:rPr>
            <w:t>[component InputDocuments JSON schema details]</w:t>
          </w:r>
        </w:sdtContent>
      </w:sdt>
    </w:p>
    <w:p w:rsidR="FFD550FF" w:rsidRDefault="00912C71" w:rsidP="002062A5">
      <w:pPr>
        <w:pStyle w:val="berschrift4"/>
      </w:pPr>
      <w:bookmarkStart w:id="471" w:name="_Toc632616"/>
      <w:r>
        <w:t>InputDocuments – XML Syntax</w:t>
      </w:r>
      <w:bookmarkEnd w:id="471"/>
    </w:p>
    <w:p w:rsidR="FFD550FF" w:rsidRPr="5404FA76" w:rsidRDefault="00912C71" w:rsidP="002062A5">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sdt>
        <w:sdtPr>
          <w:tag w:val="dss2-InputDocumentsType.-xmlSchema"/>
          <w:id w:val="-1417166072"/>
          <w:showingPlcHdr/>
        </w:sdtPr>
        <w:sdtEndPr/>
        <w:sdtContent>
          <w:r>
            <w:rPr>
              <w:color w:val="19D131"/>
            </w:rPr>
            <w:t>[component InputDocuments XML schema details]</w:t>
          </w:r>
        </w:sdtContent>
      </w:sdt>
    </w:p>
    <w:p w:rsidR="FFD550FF" w:rsidRDefault="00912C71" w:rsidP="002062A5">
      <w:pPr>
        <w:pStyle w:val="berschrift3"/>
      </w:pPr>
      <w:bookmarkStart w:id="472" w:name="_RefComp8554D474"/>
      <w:bookmarkStart w:id="473" w:name="_Toc632617"/>
      <w:r>
        <w:t>Component DocumentBase</w:t>
      </w:r>
      <w:bookmarkEnd w:id="472"/>
      <w:bookmarkEnd w:id="473"/>
    </w:p>
    <w:p w:rsidR="FFD550FF" w:rsidRDefault="0052671B" w:rsidP="00FD22AC">
      <w:sdt>
        <w:sdtPr>
          <w:tag w:val="dss2-DocumentBaseType.-normative"/>
          <w:id w:val="2006787459"/>
        </w:sdtPr>
        <w:sdtEndPr/>
        <w:sdtContent>
          <w:r w:rsidR="001725A5" w:rsidRPr="003A06D0">
            <w:rPr>
              <w:color w:val="19D131"/>
              <w:szCs w:val="20"/>
              <w:lang w:val="en-GB"/>
            </w:rPr>
            <w:t xml:space="preserve">The </w:t>
          </w:r>
          <w:r w:rsidR="001725A5" w:rsidRPr="003A06D0">
            <w:rPr>
              <w:bCs/>
              <w:color w:val="19D131"/>
              <w:szCs w:val="20"/>
              <w:lang w:val="en-GB"/>
            </w:rPr>
            <w:t xml:space="preserve">DocumentBaseType forwards its </w:t>
          </w:r>
          <w:r w:rsidR="001725A5" w:rsidRPr="003A06D0">
            <w:rPr>
              <w:color w:val="19D131"/>
              <w:szCs w:val="20"/>
              <w:lang w:val="en-GB"/>
            </w:rPr>
            <w:t xml:space="preserve">elements to the components </w:t>
          </w:r>
          <w:r w:rsidR="001725A5" w:rsidRPr="003A06D0">
            <w:rPr>
              <w:rFonts w:ascii="Courier New" w:hAnsi="Courier New" w:cs="Courier New"/>
              <w:color w:val="19D131"/>
              <w:szCs w:val="20"/>
              <w:lang w:val="en-GB"/>
            </w:rPr>
            <w:t>DocumentType</w:t>
          </w:r>
          <w:r w:rsidR="001725A5" w:rsidRPr="003A06D0">
            <w:rPr>
              <w:color w:val="19D131"/>
              <w:szCs w:val="20"/>
              <w:lang w:val="en-GB"/>
            </w:rPr>
            <w:t xml:space="preserve">, </w:t>
          </w:r>
          <w:r w:rsidR="001725A5" w:rsidRPr="003A06D0">
            <w:rPr>
              <w:rFonts w:ascii="Courier New" w:hAnsi="Courier New" w:cs="Courier New"/>
              <w:color w:val="19D131"/>
              <w:szCs w:val="20"/>
              <w:lang w:val="en-GB"/>
            </w:rPr>
            <w:t xml:space="preserve">TransformedDataType </w:t>
          </w:r>
          <w:r w:rsidR="001725A5" w:rsidRPr="003A06D0">
            <w:rPr>
              <w:color w:val="19D131"/>
              <w:szCs w:val="20"/>
              <w:lang w:val="en-GB"/>
            </w:rPr>
            <w:t xml:space="preserve">and </w:t>
          </w:r>
          <w:r w:rsidR="001725A5" w:rsidRPr="003A06D0">
            <w:rPr>
              <w:rFonts w:ascii="Courier New" w:hAnsi="Courier New" w:cs="Courier New"/>
              <w:color w:val="19D131"/>
              <w:szCs w:val="20"/>
              <w:lang w:val="en-GB"/>
            </w:rPr>
            <w:t>DocumentHashType</w:t>
          </w:r>
          <w:r w:rsidR="001725A5" w:rsidRPr="003A06D0">
            <w:rPr>
              <w:color w:val="19D131"/>
              <w:szCs w:val="20"/>
              <w:lang w:val="en-GB"/>
            </w:rPr>
            <w:t xml:space="preserve">. The </w:t>
          </w:r>
          <w:r w:rsidR="001725A5" w:rsidRPr="003A06D0">
            <w:rPr>
              <w:bCs/>
              <w:color w:val="19D131"/>
              <w:szCs w:val="20"/>
              <w:lang w:val="en-GB"/>
            </w:rPr>
            <w:t>DocumentBaseType</w:t>
          </w:r>
          <w:r w:rsidR="001725A5" w:rsidRPr="003A06D0">
            <w:rPr>
              <w:color w:val="19D131"/>
              <w:szCs w:val="20"/>
              <w:lang w:val="en-GB"/>
            </w:rPr>
            <w:t xml:space="preserve"> contains the basic information shared by the inheriting components and remaining persistent during the process from input document retrieval until digest calculation for the relevant document.</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Id</w:t>
      </w:r>
      <w:r>
        <w:t xml:space="preserve"> element, if present, MUST contain one instance of a unique identifier. </w:t>
      </w:r>
      <w:sdt>
        <w:sdtPr>
          <w:alias w:val="dss2-DocumentBaseType.ID"/>
          <w:tag w:val="dss2-DocumentBaseType.Id"/>
          <w:id w:val="1792933316"/>
        </w:sdtPr>
        <w:sdtEndPr/>
        <w:sdtContent>
          <w:r w:rsidRPr="003A06D0">
            <w:rPr>
              <w:color w:val="19D131"/>
              <w:lang w:val="en-GB"/>
            </w:rPr>
            <w:t>This identifier gives the input document a unique label within a particular request message. Through this identifier, an optional input can refer to a single input document. Using this identifier and the IdRef element it is possible to avoid redundant content.</w:t>
          </w:r>
        </w:sdtContent>
      </w:sdt>
    </w:p>
    <w:p w:rsidR="FFD550FF" w:rsidRDefault="00912C71" w:rsidP="009B32EC">
      <w:pPr>
        <w:pStyle w:val="Member"/>
      </w:pPr>
      <w:r>
        <w:t xml:space="preserve">The OPTIONAL </w:t>
      </w:r>
      <w:r w:rsidRPr="35C1378D">
        <w:rPr>
          <w:rStyle w:val="Datatype"/>
        </w:rPr>
        <w:t>RefURI</w:t>
      </w:r>
      <w:r>
        <w:t xml:space="preserve"> element, if present, MUST contain one instance of a URI. </w:t>
      </w:r>
      <w:sdt>
        <w:sdtPr>
          <w:alias w:val="dss2-DocumentBaseType.refURI"/>
          <w:tag w:val="dss2-DocumentBaseType.RefURI"/>
          <w:id w:val="-1405671978"/>
        </w:sdtPr>
        <w:sdtEnd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&lt;</w:t>
          </w:r>
          <w:proofErr w:type="gramStart"/>
          <w:r w:rsidRPr="003A06D0">
            <w:rPr>
              <w:rFonts w:ascii="Courier New" w:hAnsi="Courier New" w:cs="Courier New"/>
              <w:color w:val="19D131"/>
              <w:szCs w:val="20"/>
              <w:lang w:val="en-GB"/>
            </w:rPr>
            <w:t>ds:Reference</w:t>
          </w:r>
          <w:proofErr w:type="gramEnd"/>
          <w:r w:rsidRPr="003A06D0">
            <w:rPr>
              <w:rFonts w:ascii="Courier New" w:hAnsi="Courier New" w:cs="Courier New"/>
              <w:color w:val="19D131"/>
              <w:szCs w:val="20"/>
              <w:lang w:val="en-GB"/>
            </w:rPr>
            <w:t xml:space="preserve">&gt; </w:t>
          </w:r>
          <w:r w:rsidRPr="003A06D0">
            <w:rPr>
              <w:color w:val="19D131"/>
              <w:szCs w:val="20"/>
              <w:lang w:val="en-GB"/>
            </w:rPr>
            <w:t xml:space="preserve">element’s </w:t>
          </w:r>
          <w:r w:rsidRPr="003A06D0">
            <w:rPr>
              <w:rFonts w:ascii="Courier New" w:hAnsi="Courier New" w:cs="Courier New"/>
              <w:color w:val="19D131"/>
              <w:szCs w:val="20"/>
              <w:lang w:val="en-GB"/>
            </w:rPr>
            <w:t xml:space="preserve">URI </w:t>
          </w:r>
          <w:r w:rsidRPr="003A06D0">
            <w:rPr>
              <w:color w:val="19D131"/>
              <w:szCs w:val="20"/>
              <w:lang w:val="en-GB"/>
            </w:rPr>
            <w:t xml:space="preserve">attribute when referring to this input document. The </w:t>
          </w:r>
          <w:r w:rsidRPr="003A06D0">
            <w:rPr>
              <w:rFonts w:ascii="Courier New" w:hAnsi="Courier New" w:cs="Courier New"/>
              <w:color w:val="19D131"/>
              <w:szCs w:val="20"/>
              <w:lang w:val="en-GB"/>
            </w:rPr>
            <w:t xml:space="preserve">RefURI </w:t>
          </w:r>
          <w:r w:rsidRPr="003A06D0">
            <w:rPr>
              <w:color w:val="19D131"/>
              <w:lang w:val="en-GB"/>
            </w:rPr>
            <w:t>element</w:t>
          </w:r>
          <w:r w:rsidRPr="003A06D0">
            <w:rPr>
              <w:color w:val="19D131"/>
              <w:szCs w:val="20"/>
              <w:lang w:val="en-GB"/>
            </w:rPr>
            <w:t xml:space="preserve"> SHOULD be specified. Not more than one </w:t>
          </w:r>
          <w:r w:rsidRPr="003A06D0">
            <w:rPr>
              <w:rFonts w:ascii="Courier New" w:hAnsi="Courier New" w:cs="Courier New"/>
              <w:color w:val="19D131"/>
              <w:szCs w:val="20"/>
              <w:lang w:val="en-GB"/>
            </w:rPr>
            <w:t xml:space="preserve">RefURI </w:t>
          </w:r>
          <w:r w:rsidRPr="003A06D0">
            <w:rPr>
              <w:color w:val="19D131"/>
              <w:lang w:val="en-GB"/>
            </w:rPr>
            <w:t xml:space="preserve">element </w:t>
          </w:r>
          <w:r w:rsidRPr="003A06D0">
            <w:rPr>
              <w:color w:val="19D131"/>
              <w:szCs w:val="20"/>
              <w:lang w:val="en-GB"/>
            </w:rPr>
            <w:t>may be omitted in a single signing request.</w:t>
          </w:r>
        </w:sdtContent>
      </w:sdt>
    </w:p>
    <w:p w:rsidR="FFD550FF" w:rsidRDefault="00912C71" w:rsidP="009B32EC">
      <w:pPr>
        <w:pStyle w:val="Member"/>
      </w:pPr>
      <w:r>
        <w:t xml:space="preserve">The OPTIONAL </w:t>
      </w:r>
      <w:r w:rsidRPr="35C1378D">
        <w:rPr>
          <w:rStyle w:val="Datatype"/>
        </w:rPr>
        <w:t>RefType</w:t>
      </w:r>
      <w:r>
        <w:t xml:space="preserve"> element, if present, MUST contain one instance of a URI. </w:t>
      </w:r>
      <w:sdt>
        <w:sdtPr>
          <w:alias w:val="dss2-DocumentBaseType.refType"/>
          <w:tag w:val="dss2-DocumentBaseType.RefType"/>
          <w:id w:val="-913547690"/>
        </w:sdtPr>
        <w:sdtEnd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Type </w:t>
          </w:r>
          <w:r w:rsidRPr="003A06D0">
            <w:rPr>
              <w:color w:val="19D131"/>
              <w:szCs w:val="20"/>
              <w:lang w:val="en-GB"/>
            </w:rPr>
            <w:t>attribute when referring to this input document.</w:t>
          </w:r>
        </w:sdtContent>
      </w:sdt>
    </w:p>
    <w:p w:rsidR="FFD550FF" w:rsidRDefault="00912C71" w:rsidP="009B32EC">
      <w:pPr>
        <w:pStyle w:val="Member"/>
      </w:pPr>
      <w:r>
        <w:t xml:space="preserve">The OPTIONAL </w:t>
      </w:r>
      <w:r w:rsidRPr="35C1378D">
        <w:rPr>
          <w:rStyle w:val="Datatype"/>
        </w:rPr>
        <w:t>SchemaRefs</w:t>
      </w:r>
      <w:r>
        <w:t xml:space="preserve"> element, if present, MUST contain one instance of a unique identifier reference. </w:t>
      </w:r>
      <w:sdt>
        <w:sdtPr>
          <w:alias w:val="dss2-DocumentBaseType.schemaRefs"/>
          <w:tag w:val="dss2-DocumentBaseType.SchemaRefs"/>
          <w:id w:val="1901401748"/>
        </w:sdtPr>
        <w:sdtEnd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 during parsing and for XPath evaluation. If anything else but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are referred to, the server MUST report an error. If a referred to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ResultMessage</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referred to by </w:t>
          </w:r>
          <w:r w:rsidRPr="003A06D0">
            <w:rPr>
              <w:rStyle w:val="Datatype"/>
              <w:lang w:val="en-GB"/>
            </w:rPr>
            <w:t>SchemaRefs</w:t>
          </w:r>
          <w:r w:rsidRPr="003A06D0">
            <w:rPr>
              <w:color w:val="19D131"/>
              <w:szCs w:val="20"/>
              <w:lang w:val="en-GB"/>
            </w:rPr>
            <w:t xml:space="preserve">. If a </w:t>
          </w:r>
          <w:r w:rsidRPr="003A06D0">
            <w:rPr>
              <w:rStyle w:val="Datatype"/>
              <w:lang w:val="en-GB"/>
            </w:rPr>
            <w:t>Schemas</w:t>
          </w:r>
          <w:r w:rsidRPr="003A06D0">
            <w:rPr>
              <w:color w:val="19D131"/>
              <w:szCs w:val="20"/>
              <w:lang w:val="en-GB"/>
            </w:rPr>
            <w:t xml:space="preserve"> element is referred to first by </w:t>
          </w:r>
          <w:r w:rsidRPr="003A06D0">
            <w:rPr>
              <w:rStyle w:val="Datatype"/>
              <w:lang w:val="en-GB"/>
            </w:rPr>
            <w:t>SchemaRefs</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inside </w:t>
          </w:r>
          <w:r w:rsidRPr="003A06D0">
            <w:rPr>
              <w:rStyle w:val="Datatype"/>
              <w:lang w:val="en-GB"/>
            </w:rPr>
            <w:t>SchemaRefs</w:t>
          </w:r>
          <w:r w:rsidRPr="003A06D0">
            <w:rPr>
              <w:color w:val="19D131"/>
              <w:szCs w:val="20"/>
              <w:lang w:val="en-GB"/>
            </w:rPr>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rPr>
              <w:color w:val="19D131"/>
              <w:szCs w:val="20"/>
              <w:lang w:val="en-GB"/>
            </w:rPr>
            <w:t xml:space="preserve"> element and MAY also perform complete validation against the schemas.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DocumentBaseType.-nonNormative"/>
          <w:id w:val="1897461004"/>
        </w:sdtPr>
        <w:sdtEndPr/>
        <w:sdtContent>
          <w:r w:rsidR="001725A5" w:rsidRPr="003A06D0">
            <w:rPr>
              <w:color w:val="19D131"/>
              <w:lang w:val="en-GB"/>
            </w:rPr>
            <w:t xml:space="preserve">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attributes.</w:t>
          </w:r>
        </w:sdtContent>
      </w:sdt>
    </w:p>
    <w:p w:rsidR="FFD550FF" w:rsidRDefault="00912C71" w:rsidP="002062A5">
      <w:pPr>
        <w:pStyle w:val="berschrift4"/>
      </w:pPr>
      <w:bookmarkStart w:id="474" w:name="_Toc632618"/>
      <w:r>
        <w:t>DocumentBase – JSON Syntax</w:t>
      </w:r>
      <w:bookmarkEnd w:id="474"/>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DocumentBaseType.ID"/>
                <w:tag w:val="dss2-DocumentBaseType.-jsonComment.Id"/>
                <w:id w:val="96609034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DocumentBaseType.refURI"/>
                <w:tag w:val="dss2-DocumentBaseType.-jsonComment.RefURI"/>
                <w:id w:val="163451959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DocumentBaseType.refType"/>
                <w:tag w:val="dss2-DocumentBaseType.-jsonComment.RefType"/>
                <w:id w:val="-116301331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DocumentBaseType.schemaRefs"/>
                <w:tag w:val="dss2-DocumentBaseType.-jsonComment.SchemaRefs"/>
                <w:id w:val="-39651586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"dss2-DocumentBaseType"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dss2-DocumentBaseType.-jsonSchema"/>
          <w:id w:val="696965572"/>
          <w:showingPlcHdr/>
        </w:sdtPr>
        <w:sdtEndPr/>
        <w:sdtContent>
          <w:r w:rsidR="00912C71">
            <w:rPr>
              <w:color w:val="19D131"/>
            </w:rPr>
            <w:t>[component DocumentBase JSON schema details]</w:t>
          </w:r>
        </w:sdtContent>
      </w:sdt>
    </w:p>
    <w:p w:rsidR="FFD550FF" w:rsidRDefault="00912C71" w:rsidP="002062A5">
      <w:pPr>
        <w:pStyle w:val="berschrift4"/>
      </w:pPr>
      <w:bookmarkStart w:id="475" w:name="_Toc632619"/>
      <w:r>
        <w:t>DocumentBase – XML Syntax</w:t>
      </w:r>
      <w:bookmarkEnd w:id="475"/>
    </w:p>
    <w:p w:rsidR="FFD550FF" w:rsidRPr="5404FA76" w:rsidRDefault="00912C71" w:rsidP="002062A5">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sdt>
        <w:sdtPr>
          <w:tag w:val="dss2-DocumentBaseType.-xmlSchema"/>
          <w:id w:val="-1903668910"/>
          <w:showingPlcHdr/>
        </w:sdtPr>
        <w:sdtEndPr/>
        <w:sdtContent>
          <w:r>
            <w:rPr>
              <w:color w:val="19D131"/>
            </w:rPr>
            <w:t>[component DocumentBase XML schema details]</w:t>
          </w:r>
        </w:sdtContent>
      </w:sdt>
    </w:p>
    <w:p w:rsidR="FFD550FF" w:rsidRDefault="00912C71" w:rsidP="002062A5">
      <w:pPr>
        <w:pStyle w:val="berschrift3"/>
      </w:pPr>
      <w:bookmarkStart w:id="476" w:name="_RefComp1F72664D"/>
      <w:bookmarkStart w:id="477" w:name="_Toc632620"/>
      <w:r>
        <w:t>Component Document</w:t>
      </w:r>
      <w:bookmarkEnd w:id="476"/>
      <w:bookmarkEnd w:id="477"/>
    </w:p>
    <w:p w:rsidR="FFD550FF" w:rsidRDefault="0052671B" w:rsidP="00FD22AC">
      <w:sdt>
        <w:sdtPr>
          <w:tag w:val="dss2-DocumentType.-normative"/>
          <w:id w:val="152045707"/>
        </w:sdtPr>
        <w:sdtEndPr/>
        <w:sdtContent>
          <w:r w:rsidR="001725A5" w:rsidRPr="003A06D0">
            <w:rPr>
              <w:color w:val="19D131"/>
              <w:lang w:val="en-GB"/>
            </w:rPr>
            <w:t xml:space="preserve">The </w:t>
          </w:r>
          <w:r w:rsidR="001725A5" w:rsidRPr="003A06D0">
            <w:rPr>
              <w:rStyle w:val="Datatype"/>
              <w:lang w:val="en-GB"/>
            </w:rPr>
            <w:t>Document</w:t>
          </w:r>
          <w:r w:rsidR="001725A5" w:rsidRPr="003A06D0">
            <w:rPr>
              <w:color w:val="19D131"/>
              <w:lang w:val="en-GB"/>
            </w:rPr>
            <w:t xml:space="preserve"> component contains input data for DSS processing.</w:t>
          </w:r>
        </w:sdtContent>
      </w:sdt>
    </w:p>
    <w:p w:rsidR="FFD550FF" w:rsidRDefault="00912C71"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DocumentType.b64Data"/>
          <w:tag w:val="dss2-DocumentType.Base64Data"/>
          <w:id w:val="299418958"/>
          <w:showingPlcHdr/>
        </w:sdtPr>
        <w:sdtEndPr/>
        <w:sdtContent>
          <w:r>
            <w:rPr>
              <w:color w:val="19D131"/>
            </w:rPr>
            <w:t>[sub component Base64Data details]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DocumentType.-nonNormative"/>
          <w:id w:val="-1280096194"/>
          <w:showingPlcHdr/>
        </w:sdtPr>
        <w:sdtEndPr/>
        <w:sdtContent>
          <w:r w:rsidR="00912C71">
            <w:rPr>
              <w:color w:val="19D131"/>
            </w:rPr>
            <w:t>[component Document non normative details]</w:t>
          </w:r>
        </w:sdtContent>
      </w:sdt>
    </w:p>
    <w:p w:rsidR="FFD550FF" w:rsidRDefault="00912C71" w:rsidP="002062A5">
      <w:pPr>
        <w:pStyle w:val="berschrift4"/>
      </w:pPr>
      <w:bookmarkStart w:id="478" w:name="_Toc632621"/>
      <w:r>
        <w:t>Document – JSON Syntax</w:t>
      </w:r>
      <w:bookmarkEnd w:id="478"/>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Base64Data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DocumentType.b64Data"/>
                <w:tag w:val="dss2-DocumentType.-jsonComment.Base64Data"/>
                <w:id w:val="-808629893"/>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"dss2-DocumentType"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"b64Data"</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912C71" w:rsidP="002062A5">
      <w:pPr>
        <w:pStyle w:val="Code"/>
        <w:spacing w:line="259" w:lineRule="auto"/>
      </w:pPr>
      <w:r>
        <w:t>}</w:t>
      </w:r>
    </w:p>
    <w:p w:rsidR="FFD550FF" w:rsidRDefault="0052671B" w:rsidP="00FD22AC">
      <w:sdt>
        <w:sdtPr>
          <w:tag w:val="dss2-DocumentType.-jsonSchema"/>
          <w:id w:val="1456130581"/>
          <w:showingPlcHdr/>
        </w:sdtPr>
        <w:sdtEndPr/>
        <w:sdtContent>
          <w:r w:rsidR="00912C71">
            <w:rPr>
              <w:color w:val="19D131"/>
            </w:rPr>
            <w:t>[component Document JSON schema details]</w:t>
          </w:r>
        </w:sdtContent>
      </w:sdt>
    </w:p>
    <w:p w:rsidR="FFD550FF" w:rsidRDefault="00912C71" w:rsidP="002062A5">
      <w:pPr>
        <w:pStyle w:val="berschrift4"/>
      </w:pPr>
      <w:bookmarkStart w:id="479" w:name="_Toc632622"/>
      <w:r>
        <w:t>Document – XML Syntax</w:t>
      </w:r>
      <w:bookmarkEnd w:id="479"/>
    </w:p>
    <w:p w:rsidR="FFD550FF" w:rsidRPr="5404FA76" w:rsidRDefault="00912C71" w:rsidP="002062A5">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sdt>
        <w:sdtPr>
          <w:tag w:val="dss2-DocumentType.-xmlSchema"/>
          <w:id w:val="-122776596"/>
          <w:showingPlcHdr/>
        </w:sdtPr>
        <w:sdtEndPr/>
        <w:sdtContent>
          <w:r>
            <w:rPr>
              <w:color w:val="19D131"/>
            </w:rPr>
            <w:t>[component Document XML schema details]</w:t>
          </w:r>
        </w:sdtContent>
      </w:sdt>
    </w:p>
    <w:p w:rsidR="FFD550FF" w:rsidRDefault="00912C71" w:rsidP="002062A5">
      <w:pPr>
        <w:pStyle w:val="berschrift3"/>
      </w:pPr>
      <w:bookmarkStart w:id="480" w:name="_RefComp89952E90"/>
      <w:bookmarkStart w:id="481" w:name="_Toc632623"/>
      <w:r>
        <w:t>Component TransformedData</w:t>
      </w:r>
      <w:bookmarkEnd w:id="480"/>
      <w:bookmarkEnd w:id="481"/>
    </w:p>
    <w:p w:rsidR="FFD550FF" w:rsidRDefault="0052671B" w:rsidP="00FD22AC">
      <w:sdt>
        <w:sdtPr>
          <w:tag w:val="dss2-TransformedDataType.-normative"/>
          <w:id w:val="366039050"/>
          <w:showingPlcHdr/>
        </w:sdtPr>
        <w:sdtEndPr/>
        <w:sdtContent>
          <w:r w:rsidR="00912C71">
            <w:rPr>
              <w:color w:val="19D131"/>
            </w:rPr>
            <w:t>[component TransformedData normative details]</w:t>
          </w:r>
        </w:sdtContent>
      </w:sdt>
    </w:p>
    <w:p w:rsidR="FFD550FF" w:rsidRDefault="00912C71"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TransformedDataType.transforms"/>
          <w:tag w:val="dss2-TransformedDataType.Transforms"/>
          <w:id w:val="-320582935"/>
        </w:sdtPr>
        <w:sdtEndPr/>
        <w:sdtContent>
          <w:r w:rsidRPr="003A06D0">
            <w:rPr>
              <w:color w:val="19D131"/>
              <w:lang w:val="en-GB"/>
            </w:rPr>
            <w:t>This is the sequence of transforms applied by the client. It specifies the value for a &lt;</w:t>
          </w:r>
          <w:proofErr w:type="gramStart"/>
          <w:r w:rsidRPr="003A06D0">
            <w:rPr>
              <w:color w:val="19D131"/>
              <w:lang w:val="en-GB"/>
            </w:rPr>
            <w:t>ds:Reference</w:t>
          </w:r>
          <w:proofErr w:type="gramEnd"/>
          <w:r w:rsidRPr="003A06D0">
            <w:rPr>
              <w:color w:val="19D131"/>
              <w:lang w:val="en-GB"/>
            </w:rPr>
            <w:t>&gt; element’s &lt;ds:Transforms&gt; child element. In other words, this specifies transforms that the client has already applied to the input document before the server will hash it. This component is required on a SignRequest, optional on a VerifyRequest.</w:t>
          </w:r>
        </w:sdtContent>
      </w:sdt>
    </w:p>
    <w:p w:rsidR="FFD550FF" w:rsidRDefault="00912C71" w:rsidP="009B32EC">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TransformedDataType.b64Data"/>
          <w:tag w:val="dss2-TransformedDataType.Base64Data"/>
          <w:id w:val="869736059"/>
        </w:sdtPr>
        <w:sdtEndPr/>
        <w:sdtContent>
          <w:r w:rsidRPr="003A06D0">
            <w:rPr>
              <w:color w:val="19D131"/>
              <w:lang w:val="en-GB"/>
            </w:rPr>
            <w:t>This element gives the binary output of a sequence of transforms to be hashed at the server side.</w:t>
          </w:r>
        </w:sdtContent>
      </w:sdt>
    </w:p>
    <w:p w:rsidR="FFD550FF" w:rsidRDefault="00912C71" w:rsidP="009B32EC">
      <w:pPr>
        <w:pStyle w:val="Member"/>
      </w:pPr>
      <w:r>
        <w:t xml:space="preserve">The OPTIONAL </w:t>
      </w:r>
      <w:r w:rsidRPr="35C1378D">
        <w:rPr>
          <w:rStyle w:val="Datatype"/>
        </w:rPr>
        <w:t>WhichReference</w:t>
      </w:r>
      <w:r>
        <w:t xml:space="preserve"> element, if present, MUST contain one instance of an integer. </w:t>
      </w:r>
      <w:sdt>
        <w:sdtPr>
          <w:alias w:val="dss2-TransformedDataType.whichRef"/>
          <w:tag w:val="dss2-TransformedDataType.WhichReference"/>
          <w:id w:val="-1284581632"/>
        </w:sdtPr>
        <w:sdtEndPr/>
        <w:sdtContent>
          <w:r w:rsidRPr="003A06D0">
            <w:rPr>
              <w:color w:val="19D131"/>
              <w:lang w:val="en-GB"/>
            </w:rPr>
            <w:t xml:space="preserve">As there may be multiple </w:t>
          </w:r>
          <w:r w:rsidRPr="003A06D0">
            <w:rPr>
              <w:rFonts w:ascii="Courier New" w:eastAsia="Courier New" w:hAnsi="Courier New" w:cs="Courier New"/>
              <w:lang w:val="en-GB"/>
            </w:rPr>
            <w:t>TransformedDataType</w:t>
          </w:r>
          <w:r w:rsidRPr="003A06D0">
            <w:rPr>
              <w:color w:val="19D131"/>
              <w:lang w:val="en-GB"/>
            </w:rPr>
            <w:t xml:space="preserve"> / </w:t>
          </w:r>
          <w:r w:rsidRPr="003A06D0">
            <w:rPr>
              <w:rFonts w:ascii="Courier New" w:eastAsia="Courier New" w:hAnsi="Courier New" w:cs="Courier New"/>
              <w:lang w:val="en-GB"/>
            </w:rPr>
            <w:t>DocumentHashType</w:t>
          </w:r>
          <w:r w:rsidRPr="003A06D0">
            <w:rPr>
              <w:color w:val="19D131"/>
              <w:lang w:val="en-GB"/>
            </w:rPr>
            <w:t xml:space="preserve"> components of the same document having the same URI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w:t>
          </w:r>
          <w:r w:rsidR="00BF5E78" w:rsidRPr="003A06D0">
            <w:rPr>
              <w:color w:val="19D131"/>
              <w:lang w:val="en-GB"/>
            </w:rPr>
            <w:t>correspondence</w:t>
          </w:r>
          <w:r w:rsidRPr="003A06D0">
            <w:rPr>
              <w:color w:val="19D131"/>
              <w:lang w:val="en-GB"/>
            </w:rPr>
            <w:t xml:space="preserve"> to an already existing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color w:val="19D131"/>
              <w:lang w:val="en-GB"/>
            </w:rPr>
            <w:t xml:space="preserve"> when URI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&lt;ds:Reference&gt; in the signature, 1 means the second, and so on). This component is ignored on a SignRequest, optional on a VerifyRequest.</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TransformedDataType.-nonNormative"/>
          <w:id w:val="-2034952087"/>
        </w:sdtPr>
        <w:sdtEndPr/>
        <w:sdtContent>
          <w:r w:rsidR="001725A5" w:rsidRPr="003A06D0">
            <w:rPr>
              <w:color w:val="19D131"/>
              <w:lang w:val="en-GB"/>
            </w:rPr>
            <w:t>It may be possible to establish the &lt;</w:t>
          </w:r>
          <w:proofErr w:type="gramStart"/>
          <w:r w:rsidR="001725A5" w:rsidRPr="003A06D0">
            <w:rPr>
              <w:color w:val="19D131"/>
              <w:lang w:val="en-GB"/>
            </w:rPr>
            <w:t>ds:References</w:t>
          </w:r>
          <w:proofErr w:type="gramEnd"/>
          <w:r w:rsidR="001725A5" w:rsidRPr="003A06D0">
            <w:rPr>
              <w:color w:val="19D131"/>
              <w:lang w:val="en-GB"/>
            </w:rPr>
            <w:t xml:space="preserve">&gt; /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 xml:space="preserve"> correspondence by comparing the optionally supplied chain of transforms to those of the &lt;ds:References&gt; having the same URI and </w:t>
          </w:r>
          <w:r w:rsidR="001725A5" w:rsidRPr="003A06D0">
            <w:rPr>
              <w:rStyle w:val="Datatype"/>
              <w:lang w:val="en-GB"/>
            </w:rPr>
            <w:t>RefType</w:t>
          </w:r>
          <w:r w:rsidR="001725A5" w:rsidRPr="003A06D0">
            <w:rPr>
              <w:color w:val="19D131"/>
              <w:lang w:val="en-GB"/>
            </w:rPr>
            <w:t xml:space="preserve"> in the supplied </w:t>
          </w:r>
          <w:r w:rsidR="001725A5" w:rsidRPr="003A06D0">
            <w:rPr>
              <w:rStyle w:val="Datatype"/>
              <w:lang w:val="en-GB"/>
            </w:rPr>
            <w:t>&lt;ds:Signature&gt;</w:t>
          </w:r>
          <w:r w:rsidR="001725A5" w:rsidRPr="003A06D0">
            <w:rPr>
              <w:color w:val="19D131"/>
              <w:lang w:val="en-GB"/>
            </w:rPr>
            <w:t xml:space="preserve"> if this chain of transform has been supplied. This can be quite expensive and even outnumber the advantages of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w:t>
          </w:r>
        </w:sdtContent>
      </w:sdt>
    </w:p>
    <w:p w:rsidR="FFD550FF" w:rsidRDefault="00912C71" w:rsidP="002062A5">
      <w:pPr>
        <w:pStyle w:val="berschrift4"/>
      </w:pPr>
      <w:bookmarkStart w:id="482" w:name="_Toc632624"/>
      <w:r>
        <w:t>TransformedData – JSON Syntax</w:t>
      </w:r>
      <w:bookmarkEnd w:id="482"/>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TransformedDataType.transforms"/>
                <w:tag w:val="dss2-TransformedDataType.-jsonComment.Transforms"/>
                <w:id w:val="-113764691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TransformedDataType.b64Data"/>
                <w:tag w:val="dss2-TransformedDataType.-jsonComment.Base64Data"/>
                <w:id w:val="-144746524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TransformedDataType.whichRef"/>
                <w:tag w:val="dss2-TransformedDataType.-jsonComment.WhichReference"/>
                <w:id w:val="52722260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"dss2-TransformedDataType"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lastRenderedPageBreak/>
        <w:t xml:space="preserve">    "refType"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"b64Data"</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"b64Data"</w:t>
      </w:r>
      <w:r>
        <w:t>]</w:t>
      </w:r>
    </w:p>
    <w:p w:rsidR="FFD550FF" w:rsidRDefault="00912C71" w:rsidP="002062A5">
      <w:pPr>
        <w:pStyle w:val="Code"/>
        <w:spacing w:line="259" w:lineRule="auto"/>
      </w:pPr>
      <w:r>
        <w:t>}</w:t>
      </w:r>
    </w:p>
    <w:p w:rsidR="FFD550FF" w:rsidRDefault="0052671B" w:rsidP="00FD22AC">
      <w:sdt>
        <w:sdtPr>
          <w:tag w:val="dss2-TransformedDataType.-jsonSchema"/>
          <w:id w:val="602157221"/>
          <w:showingPlcHdr/>
        </w:sdtPr>
        <w:sdtEndPr/>
        <w:sdtContent>
          <w:r w:rsidR="00912C71">
            <w:rPr>
              <w:color w:val="19D131"/>
            </w:rPr>
            <w:t>[component TransformedData JSON schema details]</w:t>
          </w:r>
        </w:sdtContent>
      </w:sdt>
    </w:p>
    <w:p w:rsidR="FFD550FF" w:rsidRDefault="00912C71" w:rsidP="002062A5">
      <w:pPr>
        <w:pStyle w:val="berschrift4"/>
      </w:pPr>
      <w:bookmarkStart w:id="483" w:name="_Toc632625"/>
      <w:r>
        <w:t>TransformedData – XML Syntax</w:t>
      </w:r>
      <w:bookmarkEnd w:id="483"/>
    </w:p>
    <w:p w:rsidR="FFD550FF" w:rsidRPr="5404FA76" w:rsidRDefault="00912C71" w:rsidP="002062A5">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sdt>
        <w:sdtPr>
          <w:tag w:val="dss2-TransformedDataType.-xmlSchema"/>
          <w:id w:val="-1698995975"/>
          <w:showingPlcHdr/>
        </w:sdtPr>
        <w:sdtEndPr/>
        <w:sdtContent>
          <w:r>
            <w:rPr>
              <w:color w:val="19D131"/>
            </w:rPr>
            <w:t>[component TransformedData XML schema details]</w:t>
          </w:r>
        </w:sdtContent>
      </w:sdt>
    </w:p>
    <w:p w:rsidR="FFD550FF" w:rsidRDefault="00912C71" w:rsidP="002062A5">
      <w:pPr>
        <w:pStyle w:val="berschrift3"/>
      </w:pPr>
      <w:bookmarkStart w:id="484" w:name="_RefComp51B1EBF5"/>
      <w:bookmarkStart w:id="485" w:name="_Toc632626"/>
      <w:r>
        <w:t>Component DocumentHash</w:t>
      </w:r>
      <w:bookmarkEnd w:id="484"/>
      <w:bookmarkEnd w:id="485"/>
    </w:p>
    <w:p w:rsidR="FFD550FF" w:rsidRDefault="0052671B" w:rsidP="00FD22AC">
      <w:sdt>
        <w:sdtPr>
          <w:tag w:val="dss2-DocumentHashType.-normative"/>
          <w:id w:val="211216993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DocumentHash</w:t>
          </w:r>
          <w:r w:rsidR="001725A5" w:rsidRPr="003A06D0">
            <w:rPr>
              <w:color w:val="19D131"/>
              <w:lang w:val="en-GB"/>
            </w:rPr>
            <w:t xml:space="preserve"> component represents a document that will not be transported to the server but just the calculated digest of it. This may be useful to limit the amount of data transferred or to ensure privacy of the document. </w:t>
          </w:r>
        </w:sdtContent>
      </w:sdt>
    </w:p>
    <w:p w:rsidR="FFD550FF" w:rsidRDefault="00912C71" w:rsidP="002062A5">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DocumentHashType.transforms"/>
          <w:tag w:val="dss2-DocumentHashType.Transforms"/>
          <w:id w:val="-772851411"/>
        </w:sdtPr>
        <w:sdtEndPr/>
        <w:sdtContent>
          <w:r w:rsidRPr="003A06D0">
            <w:rPr>
              <w:color w:val="19D131"/>
              <w:lang w:val="en-GB"/>
            </w:rPr>
            <w:t xml:space="preserve">It specifies the value for a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color w:val="19D131"/>
              <w:lang w:val="en-GB"/>
            </w:rPr>
            <w:t xml:space="preserve"> element’s </w:t>
          </w:r>
          <w:r w:rsidRPr="003A06D0">
            <w:rPr>
              <w:rStyle w:val="Datatype"/>
              <w:lang w:val="en-GB"/>
            </w:rPr>
            <w:t>&lt;ds:Transforms&gt;</w:t>
          </w:r>
          <w:r w:rsidRPr="003A06D0">
            <w:rPr>
              <w:color w:val="19D131"/>
              <w:lang w:val="en-GB"/>
            </w:rPr>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sdtContent>
      </w:sdt>
    </w:p>
    <w:p w:rsidR="FFD550FF" w:rsidRDefault="00912C71" w:rsidP="009B32EC">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s2-DocumentHashType.dis"/>
          <w:tag w:val="dss2-DocumentHashType.DigestInfos"/>
          <w:id w:val="-895968673"/>
        </w:sdtPr>
        <w:sdtEndPr/>
        <w:sdtContent>
          <w:r w:rsidRPr="003A06D0">
            <w:rPr>
              <w:color w:val="19D131"/>
              <w:lang w:val="en-GB"/>
            </w:rPr>
            <w:t xml:space="preserve">This element MAY contain more than one </w:t>
          </w:r>
          <w:r w:rsidRPr="003A06D0">
            <w:rPr>
              <w:rStyle w:val="Datatype"/>
              <w:lang w:val="en-GB"/>
            </w:rPr>
            <w:t xml:space="preserve">DigestInfo </w:t>
          </w:r>
          <w:r w:rsidRPr="003A06D0">
            <w:rPr>
              <w:color w:val="19D131"/>
              <w:lang w:val="en-GB"/>
            </w:rPr>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sdtContent>
      </w:sdt>
    </w:p>
    <w:p w:rsidR="FFD550FF" w:rsidRDefault="00912C71" w:rsidP="009B32EC">
      <w:pPr>
        <w:pStyle w:val="Member"/>
      </w:pPr>
      <w:r>
        <w:t xml:space="preserve">The OPTIONAL </w:t>
      </w:r>
      <w:r w:rsidRPr="35C1378D">
        <w:rPr>
          <w:rStyle w:val="Datatype"/>
        </w:rPr>
        <w:t>WhichReference</w:t>
      </w:r>
      <w:r>
        <w:t xml:space="preserve"> element, if present, MUST contain one instance of an integer. </w:t>
      </w:r>
      <w:sdt>
        <w:sdtPr>
          <w:alias w:val="dss2-DocumentHashType.whichRef"/>
          <w:tag w:val="dss2-DocumentHashType.WhichReference"/>
          <w:id w:val="-1964260238"/>
        </w:sdtPr>
        <w:sdtEndPr/>
        <w:sdtContent>
          <w:r w:rsidRPr="003A06D0">
            <w:rPr>
              <w:color w:val="19D131"/>
              <w:lang w:val="en-GB"/>
            </w:rPr>
            <w:t xml:space="preserve">As there may be multiple </w:t>
          </w:r>
          <w:r w:rsidRPr="003A06D0">
            <w:rPr>
              <w:rStyle w:val="Datatype"/>
              <w:lang w:val="en-GB"/>
            </w:rPr>
            <w:t>TransformedDataType</w:t>
          </w:r>
          <w:r w:rsidRPr="003A06D0">
            <w:rPr>
              <w:color w:val="19D131"/>
              <w:lang w:val="en-GB"/>
            </w:rPr>
            <w:t xml:space="preserve"> / </w:t>
          </w:r>
          <w:r w:rsidRPr="003A06D0">
            <w:rPr>
              <w:rStyle w:val="Datatype"/>
              <w:lang w:val="en-GB"/>
            </w:rPr>
            <w:t>DocumentHashType</w:t>
          </w:r>
          <w:r w:rsidRPr="003A06D0">
            <w:rPr>
              <w:color w:val="19D131"/>
              <w:lang w:val="en-GB"/>
            </w:rPr>
            <w:t xml:space="preserve"> components of the same document having the same </w:t>
          </w:r>
          <w:r w:rsidRPr="003A06D0">
            <w:rPr>
              <w:rStyle w:val="Datatype"/>
              <w:lang w:val="en-GB"/>
            </w:rPr>
            <w:t>URI</w:t>
          </w:r>
          <w:r w:rsidRPr="003A06D0">
            <w:rPr>
              <w:color w:val="19D131"/>
              <w:lang w:val="en-GB"/>
            </w:rPr>
            <w:t xml:space="preserve">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correspondence to an already existing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color w:val="19D131"/>
              <w:lang w:val="en-GB"/>
            </w:rPr>
            <w:t xml:space="preserve"> when </w:t>
          </w:r>
          <w:r w:rsidRPr="003A06D0">
            <w:rPr>
              <w:rStyle w:val="Datatype"/>
              <w:lang w:val="en-GB"/>
            </w:rPr>
            <w:t>URI</w:t>
          </w:r>
          <w:r w:rsidRPr="003A06D0">
            <w:rPr>
              <w:color w:val="19D131"/>
              <w:lang w:val="en-GB"/>
            </w:rPr>
            <w:t xml:space="preserve">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w:t>
          </w:r>
          <w:r w:rsidRPr="003A06D0">
            <w:rPr>
              <w:rStyle w:val="Datatype"/>
              <w:lang w:val="en-GB"/>
            </w:rPr>
            <w:t>&lt;ds:Reference&gt;</w:t>
          </w:r>
          <w:r w:rsidRPr="003A06D0">
            <w:rPr>
              <w:color w:val="19D131"/>
              <w:lang w:val="en-GB"/>
            </w:rPr>
            <w:t xml:space="preserve"> in the signature, 1 means the second, and so on).</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DocumentHashType.-nonNormative"/>
          <w:id w:val="-1040817935"/>
          <w:showingPlcHdr/>
        </w:sdtPr>
        <w:sdtEndPr/>
        <w:sdtContent>
          <w:r w:rsidR="00912C71">
            <w:rPr>
              <w:color w:val="19D131"/>
            </w:rPr>
            <w:t>[component DocumentHash non normative details]</w:t>
          </w:r>
        </w:sdtContent>
      </w:sdt>
    </w:p>
    <w:p w:rsidR="FFD550FF" w:rsidRDefault="00912C71" w:rsidP="002062A5">
      <w:pPr>
        <w:pStyle w:val="berschrift4"/>
      </w:pPr>
      <w:bookmarkStart w:id="486" w:name="_Toc632627"/>
      <w:r>
        <w:t>DocumentHash – JSON Syntax</w:t>
      </w:r>
      <w:bookmarkEnd w:id="486"/>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DocumentHashType.transforms"/>
                <w:tag w:val="dss2-DocumentHashType.-jsonComment.Transforms"/>
                <w:id w:val="1744752115"/>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DigestInfos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DocumentHashType.dis"/>
                <w:tag w:val="dss2-DocumentHashType.-jsonComment.DigestInfos"/>
                <w:id w:val="1280991999"/>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DocumentHashType.whichRef"/>
                <w:tag w:val="dss2-DocumentHashType.-jsonComment.WhichReference"/>
                <w:id w:val="952285114"/>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"dss2-DocumentHashType"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"refURI"</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"refType"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lastRenderedPageBreak/>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"transforms"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"dis"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"whichRef"</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"integer"</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"dis"</w:t>
      </w:r>
      <w:r>
        <w:t>]</w:t>
      </w:r>
    </w:p>
    <w:p w:rsidR="FFD550FF" w:rsidRDefault="00912C71" w:rsidP="002062A5">
      <w:pPr>
        <w:pStyle w:val="Code"/>
        <w:spacing w:line="259" w:lineRule="auto"/>
      </w:pPr>
      <w:r>
        <w:t>}</w:t>
      </w:r>
    </w:p>
    <w:p w:rsidR="FFD550FF" w:rsidRDefault="0052671B" w:rsidP="00FD22AC">
      <w:sdt>
        <w:sdtPr>
          <w:tag w:val="dss2-DocumentHashType.-jsonSchema"/>
          <w:id w:val="-1343781232"/>
          <w:showingPlcHdr/>
        </w:sdtPr>
        <w:sdtEndPr/>
        <w:sdtContent>
          <w:r w:rsidR="00912C71">
            <w:rPr>
              <w:color w:val="19D131"/>
            </w:rPr>
            <w:t>[component DocumentHash JSON schema details]</w:t>
          </w:r>
        </w:sdtContent>
      </w:sdt>
    </w:p>
    <w:p w:rsidR="FFD550FF" w:rsidRDefault="00912C71" w:rsidP="002062A5">
      <w:pPr>
        <w:pStyle w:val="berschrift4"/>
      </w:pPr>
      <w:bookmarkStart w:id="487" w:name="_Toc632628"/>
      <w:r>
        <w:t>DocumentHash – XML Syntax</w:t>
      </w:r>
      <w:bookmarkEnd w:id="487"/>
    </w:p>
    <w:p w:rsidR="FFD550FF" w:rsidRPr="5404FA76" w:rsidRDefault="00912C71" w:rsidP="002062A5">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DigestInfos</w:t>
      </w:r>
      <w:r>
        <w:rPr>
          <w:color w:val="943634" w:themeColor="accent2" w:themeShade="BF"/>
        </w:rPr>
        <w:t>" type="</w:t>
      </w:r>
      <w:proofErr w:type="spellStart"/>
      <w:r>
        <w:rPr>
          <w:color w:val="244061" w:themeColor="accent1" w:themeShade="80"/>
        </w:rPr>
        <w:t>dsb:DigestInfoType</w:t>
      </w:r>
      <w:proofErr w:type="spellEnd"/>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xs:extension</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xs:complexContent</w:t>
      </w:r>
      <w:proofErr w:type="gramEnd"/>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sdt>
        <w:sdtPr>
          <w:tag w:val="dss2-DocumentHashType.-xmlSchema"/>
          <w:id w:val="-1647964956"/>
          <w:showingPlcHdr/>
        </w:sdtPr>
        <w:sdtEndPr/>
        <w:sdtContent>
          <w:r>
            <w:rPr>
              <w:color w:val="19D131"/>
            </w:rPr>
            <w:t>[component DocumentHash XML schema details]</w:t>
          </w:r>
        </w:sdtContent>
      </w:sdt>
    </w:p>
    <w:p w:rsidR="FFD550FF" w:rsidRDefault="00912C71" w:rsidP="002062A5">
      <w:pPr>
        <w:pStyle w:val="berschrift3"/>
      </w:pPr>
      <w:bookmarkStart w:id="488" w:name="_RefCompA5E5C69F"/>
      <w:bookmarkStart w:id="489" w:name="_Toc632629"/>
      <w:r>
        <w:t>Component SignatureObject</w:t>
      </w:r>
      <w:bookmarkEnd w:id="488"/>
      <w:bookmarkEnd w:id="489"/>
    </w:p>
    <w:p w:rsidR="FFD550FF" w:rsidRDefault="0052671B" w:rsidP="00FD22AC">
      <w:sdt>
        <w:sdtPr>
          <w:tag w:val="dss2-SignatureObjectType.-normative"/>
          <w:id w:val="-94300182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SignatureObject</w:t>
          </w:r>
          <w:r w:rsidR="001725A5" w:rsidRPr="003A06D0">
            <w:rPr>
              <w:color w:val="19D131"/>
              <w:lang w:val="en-GB"/>
            </w:rPr>
            <w:t xml:space="preserve"> component contains a signature or timestamp of some sort. This element is returned in a sign response message, and sent in a verify request message.</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SignatureObjectType.b64Sig"/>
          <w:tag w:val="dss2-SignatureObjectType.Base64Signature"/>
          <w:id w:val="966631284"/>
        </w:sdtPr>
        <w:sdtEndPr/>
        <w:sdtContent>
          <w:r w:rsidRPr="003A06D0">
            <w:rPr>
              <w:color w:val="19D131"/>
              <w:lang w:val="en-GB"/>
            </w:rPr>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rPr>
              <w:color w:val="19D131"/>
              <w:lang w:val="en-GB"/>
            </w:rPr>
            <w:t xml:space="preserve"> element of the </w:t>
          </w:r>
          <w:r w:rsidRPr="003A06D0">
            <w:rPr>
              <w:rFonts w:ascii="Courier New" w:eastAsia="Courier New" w:hAnsi="Courier New" w:cs="Courier New"/>
              <w:lang w:val="en-GB"/>
            </w:rPr>
            <w:t>Base64DataType</w:t>
          </w:r>
          <w:r w:rsidRPr="003A06D0">
            <w:rPr>
              <w:color w:val="19D131"/>
              <w:lang w:val="en-GB"/>
            </w:rPr>
            <w:t xml:space="preserve"> component. Profiles MAY define the handling of additional types.</w:t>
          </w:r>
        </w:sdtContent>
      </w:sdt>
    </w:p>
    <w:p w:rsidR="FFD550FF" w:rsidRDefault="00912C71" w:rsidP="009B32EC">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rPr>
          <w:rStyle w:val="Datatype"/>
          <w:rFonts w:eastAsia="Courier New" w:cs="Courier New"/>
        </w:rPr>
        <w:t>SignaturePtr</w:t>
      </w:r>
      <w:r>
        <w:fldChar w:fldCharType="end"/>
      </w:r>
      <w:r>
        <w:t xml:space="preserve">. </w:t>
      </w:r>
      <w:sdt>
        <w:sdtPr>
          <w:alias w:val="dss2-SignatureObjectType.sigPtr"/>
          <w:tag w:val="dss2-SignatureObjectType.SignaturePtr"/>
          <w:id w:val="2114092580"/>
        </w:sdtPr>
        <w:sdtEndPr/>
        <w:sdtContent>
          <w:r w:rsidRPr="003A06D0">
            <w:rPr>
              <w:color w:val="19D131"/>
              <w:lang w:val="en-GB"/>
            </w:rPr>
            <w:t>This element is used to point to an XML signature in an input (for a verify request) or output (for a sign response) document in which a signature is enveloped.</w:t>
          </w:r>
        </w:sdtContent>
      </w:sdt>
    </w:p>
    <w:p w:rsidR="FFD550FF" w:rsidRDefault="00912C71" w:rsidP="009B32EC">
      <w:pPr>
        <w:pStyle w:val="Member"/>
      </w:pPr>
      <w:r>
        <w:t xml:space="preserve">The OPTIONAL </w:t>
      </w:r>
      <w:r w:rsidRPr="35C1378D">
        <w:rPr>
          <w:rStyle w:val="Datatype"/>
        </w:rPr>
        <w:t>SchemaRefs</w:t>
      </w:r>
      <w:r>
        <w:t xml:space="preserve"> element, if present, MUST contain one instance of a unique identifier reference. </w:t>
      </w:r>
      <w:sdt>
        <w:sdtPr>
          <w:alias w:val="dss2-SignatureObjectType.schemaRefs"/>
          <w:tag w:val="dss2-SignatureObjectType.SchemaRefs"/>
          <w:id w:val="2092970519"/>
        </w:sdtPr>
        <w:sdtEnd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elements during parsing and for XPath evaluation. If anything else but </w:t>
          </w:r>
          <w:r w:rsidRPr="003A06D0">
            <w:rPr>
              <w:rFonts w:ascii="Courier New" w:hAnsi="Courier New" w:cs="Courier New"/>
              <w:color w:val="19D131"/>
              <w:szCs w:val="20"/>
              <w:lang w:val="en-GB"/>
            </w:rPr>
            <w:t xml:space="preserve">&lt;Schema&gt; </w:t>
          </w:r>
          <w:r w:rsidRPr="003A06D0">
            <w:rPr>
              <w:color w:val="19D131"/>
              <w:szCs w:val="20"/>
              <w:lang w:val="en-GB"/>
            </w:rPr>
            <w:t xml:space="preserve">are referred to, the server MUST report an error. If a referred to </w:t>
          </w:r>
          <w:r w:rsidRPr="003A06D0">
            <w:rPr>
              <w:rFonts w:ascii="Courier New" w:hAnsi="Courier New" w:cs="Courier New"/>
              <w:color w:val="19D131"/>
              <w:szCs w:val="20"/>
              <w:lang w:val="en-GB"/>
            </w:rPr>
            <w:t xml:space="preserve">&lt;Schema&gt;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 xml:space="preserve">ResultMessage </w:t>
          </w:r>
          <w:r w:rsidRPr="003A06D0">
            <w:rPr>
              <w:color w:val="19D131"/>
              <w:szCs w:val="20"/>
              <w:lang w:val="en-GB"/>
            </w:rPr>
            <w:t xml:space="preserve">(for the definition of </w:t>
          </w:r>
          <w:r w:rsidRPr="003A06D0">
            <w:rPr>
              <w:rFonts w:ascii="Courier New" w:hAnsi="Courier New" w:cs="Courier New"/>
              <w:color w:val="19D131"/>
              <w:szCs w:val="20"/>
              <w:lang w:val="en-GB"/>
            </w:rPr>
            <w:t>Schema</w:t>
          </w:r>
          <w:r w:rsidR="00C474B1">
            <w:rPr>
              <w:rFonts w:ascii="Courier New" w:hAnsi="Courier New" w:cs="Courier New"/>
              <w:color w:val="19D131"/>
              <w:szCs w:val="20"/>
              <w:lang w:val="en-GB"/>
            </w:rPr>
            <w:t>s</w:t>
          </w:r>
          <w:r w:rsidRPr="003A06D0">
            <w:rPr>
              <w:rFonts w:ascii="Courier New" w:hAnsi="Courier New" w:cs="Courier New"/>
              <w:color w:val="19D131"/>
              <w:szCs w:val="20"/>
              <w:lang w:val="en-GB"/>
            </w:rPr>
            <w:t xml:space="preserve"> </w:t>
          </w:r>
          <w:r w:rsidRPr="003A06D0">
            <w:rPr>
              <w:color w:val="19D131"/>
              <w:szCs w:val="20"/>
              <w:lang w:val="en-GB"/>
            </w:rPr>
            <w:t xml:space="preserve">subcomponent </w:t>
          </w:r>
          <w:r w:rsidR="00C474B1">
            <w:rPr>
              <w:color w:val="19D131"/>
              <w:szCs w:val="20"/>
              <w:lang w:val="en-GB"/>
            </w:rPr>
            <w:t>(</w:t>
          </w:r>
          <w:r w:rsidRPr="003A06D0">
            <w:rPr>
              <w:color w:val="19D131"/>
              <w:szCs w:val="20"/>
              <w:lang w:val="en-GB"/>
            </w:rPr>
            <w:t xml:space="preserve">see </w:t>
          </w:r>
          <w:r w:rsidR="00C474B1">
            <w:rPr>
              <w:color w:val="19D131"/>
              <w:szCs w:val="20"/>
              <w:lang w:val="en-GB"/>
            </w:rPr>
            <w:t xml:space="preserve">section </w:t>
          </w:r>
          <w:r w:rsidR="00C474B1">
            <w:rPr>
              <w:color w:val="19D131"/>
              <w:szCs w:val="20"/>
              <w:lang w:val="en-GB"/>
            </w:rPr>
            <w:fldChar w:fldCharType="begin"/>
          </w:r>
          <w:r w:rsidR="00C474B1">
            <w:rPr>
              <w:color w:val="19D131"/>
              <w:szCs w:val="20"/>
              <w:lang w:val="en-GB"/>
            </w:rPr>
            <w:instrText xml:space="preserve"> REF _RefComp94AB9E83 \r \h </w:instrText>
          </w:r>
          <w:r w:rsidR="00C474B1">
            <w:rPr>
              <w:color w:val="19D131"/>
              <w:szCs w:val="20"/>
              <w:lang w:val="en-GB"/>
            </w:rPr>
          </w:r>
          <w:r w:rsidR="00C474B1">
            <w:rPr>
              <w:color w:val="19D131"/>
              <w:szCs w:val="20"/>
              <w:lang w:val="en-GB"/>
            </w:rPr>
            <w:fldChar w:fldCharType="separate"/>
          </w:r>
          <w:r w:rsidR="00C474B1">
            <w:rPr>
              <w:color w:val="19D131"/>
              <w:szCs w:val="20"/>
              <w:lang w:val="en-GB"/>
            </w:rPr>
            <w:t>4.3.10</w:t>
          </w:r>
          <w:r w:rsidR="00C474B1">
            <w:rPr>
              <w:color w:val="19D131"/>
              <w:szCs w:val="20"/>
              <w:lang w:val="en-GB"/>
            </w:rPr>
            <w:fldChar w:fldCharType="end"/>
          </w:r>
          <w:r w:rsidRPr="003A06D0">
            <w:rPr>
              <w:rFonts w:ascii="Courier New" w:hAnsi="Courier New" w:cs="Courier New"/>
              <w:color w:val="19D131"/>
              <w:szCs w:val="20"/>
              <w:lang w:val="en-GB"/>
            </w:rPr>
            <w:t>)</w:t>
          </w:r>
        </w:sdtContent>
      </w:sdt>
    </w:p>
    <w:p w:rsidR="FFD550FF" w:rsidRDefault="00912C71" w:rsidP="009B32EC">
      <w:pPr>
        <w:pStyle w:val="Member"/>
      </w:pPr>
      <w:r>
        <w:t xml:space="preserve">The OPTIONAL </w:t>
      </w:r>
      <w:r w:rsidRPr="35C1378D">
        <w:rPr>
          <w:rStyle w:val="Datatype"/>
        </w:rPr>
        <w:t>WhichDoc</w:t>
      </w:r>
      <w:r>
        <w:t xml:space="preserve"> element, if present, MUST contain one instance of a URI. </w:t>
      </w:r>
      <w:sdt>
        <w:sdtPr>
          <w:alias w:val="dss2-SignatureObjectType.whichDoc"/>
          <w:tag w:val="dss2-SignatureObjectType.WhichDoc"/>
          <w:id w:val="-120306319"/>
        </w:sdtPr>
        <w:sdtEndPr/>
        <w:sdtContent>
          <w:r w:rsidRPr="002A7671">
            <w:rPr>
              <w:color w:val="19D131"/>
            </w:rPr>
            <w:t xml:space="preserve">The use cases described in this document assume </w:t>
          </w:r>
          <w:r>
            <w:rPr>
              <w:color w:val="19D131"/>
            </w:rPr>
            <w:t xml:space="preserve">exactly </w:t>
          </w:r>
          <w:r w:rsidRPr="002A7671">
            <w:rPr>
              <w:color w:val="19D131"/>
            </w:rPr>
            <w:t>one signature</w:t>
          </w:r>
          <w:r>
            <w:rPr>
              <w:color w:val="19D131"/>
            </w:rPr>
            <w:t xml:space="preserve"> (or timestamp)</w:t>
          </w:r>
          <w:r w:rsidRPr="002A7671">
            <w:rPr>
              <w:color w:val="19D131"/>
            </w:rPr>
            <w:t xml:space="preserve"> being </w:t>
          </w:r>
          <w:r>
            <w:rPr>
              <w:color w:val="19D131"/>
            </w:rPr>
            <w:t>created by a signing request.</w:t>
          </w:r>
          <w:r w:rsidRPr="002A7671">
            <w:rPr>
              <w:color w:val="19D131"/>
            </w:rPr>
            <w:t xml:space="preserve"> Profiles may defin</w:t>
          </w:r>
          <w:r>
            <w:rPr>
              <w:color w:val="19D131"/>
            </w:rPr>
            <w:t>e processing rules how to create multiple signature as a response to a single request</w:t>
          </w:r>
          <w:r w:rsidRPr="002A7671">
            <w:rPr>
              <w:color w:val="19D131"/>
            </w:rPr>
            <w:t>.</w:t>
          </w:r>
          <w:r>
            <w:rPr>
              <w:color w:val="19D131"/>
            </w:rPr>
            <w:t xml:space="preserve"> For these use case this element provides a way to link a created signature back to a</w:t>
          </w:r>
          <w:r w:rsidR="00742471">
            <w:rPr>
              <w:color w:val="19D131"/>
            </w:rPr>
            <w:t>n input</w:t>
          </w:r>
          <w:r>
            <w:rPr>
              <w:color w:val="19D131"/>
            </w:rPr>
            <w:t xml:space="preserve"> document within the signing request. As the input document do</w:t>
          </w:r>
          <w:r w:rsidR="00742471">
            <w:rPr>
              <w:color w:val="19D131"/>
            </w:rPr>
            <w:t>es</w:t>
          </w:r>
          <w:r>
            <w:rPr>
              <w:color w:val="19D131"/>
            </w:rPr>
            <w:t xml:space="preserve"> not reside within the same document t</w:t>
          </w:r>
          <w:r w:rsidR="00D55226">
            <w:rPr>
              <w:color w:val="19D131"/>
            </w:rPr>
            <w:t>he use of the ID / IDREF</w:t>
          </w:r>
          <w:r>
            <w:rPr>
              <w:color w:val="19D131"/>
            </w:rPr>
            <w:t xml:space="preserve"> </w:t>
          </w:r>
          <w:r w:rsidR="00D55226">
            <w:rPr>
              <w:color w:val="19D131"/>
            </w:rPr>
            <w:t>mechanism is not possible. Therefor</w:t>
          </w:r>
          <w:r w:rsidR="00742471">
            <w:rPr>
              <w:color w:val="19D131"/>
            </w:rPr>
            <w:t>e,</w:t>
          </w:r>
          <w:r w:rsidR="00D55226">
            <w:rPr>
              <w:color w:val="19D131"/>
            </w:rPr>
            <w:t xml:space="preserve"> this element is an instance of a URI. Profiles using this element MUST define the way how the value is constru</w:t>
          </w:r>
          <w:r w:rsidR="00DD3493">
            <w:rPr>
              <w:color w:val="19D131"/>
            </w:rPr>
            <w:t>c</w:t>
          </w:r>
          <w:r w:rsidR="00D55226">
            <w:rPr>
              <w:color w:val="19D131"/>
            </w:rPr>
            <w:t>ted.</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s2-SignatureObjectType.-nonNormative"/>
          <w:id w:val="1397392386"/>
        </w:sdtPr>
        <w:sdtEndPr/>
        <w:sdtContent>
          <w:r w:rsidR="00D55226">
            <w:rPr>
              <w:color w:val="19D131"/>
            </w:rPr>
            <w:t xml:space="preserve">Proposed format of the </w:t>
          </w:r>
          <w:r w:rsidR="00D55226" w:rsidRPr="35C1378D">
            <w:rPr>
              <w:rStyle w:val="Datatype"/>
            </w:rPr>
            <w:t>WhichDoc</w:t>
          </w:r>
          <w:r w:rsidR="00D55226">
            <w:rPr>
              <w:color w:val="19D131"/>
            </w:rPr>
            <w:t xml:space="preserve"> element: scheme ‘</w:t>
          </w:r>
          <w:proofErr w:type="spellStart"/>
          <w:r w:rsidR="00D55226">
            <w:rPr>
              <w:color w:val="19D131"/>
            </w:rPr>
            <w:t>dssReq</w:t>
          </w:r>
          <w:proofErr w:type="spellEnd"/>
          <w:r w:rsidR="00D55226">
            <w:rPr>
              <w:color w:val="19D131"/>
            </w:rPr>
            <w:t xml:space="preserve">’, the path contains the value of the value of the </w:t>
          </w:r>
          <w:proofErr w:type="spellStart"/>
          <w:r w:rsidR="00D55226" w:rsidRPr="00D55226">
            <w:rPr>
              <w:rStyle w:val="Datatype"/>
            </w:rPr>
            <w:t>RequestId</w:t>
          </w:r>
          <w:proofErr w:type="spellEnd"/>
          <w:r w:rsidR="00D55226">
            <w:rPr>
              <w:color w:val="19D131"/>
            </w:rPr>
            <w:t xml:space="preserve">, the fragment contains the ID element of the referenced </w:t>
          </w:r>
          <w:r w:rsidR="00D55226" w:rsidRPr="0073092D">
            <w:rPr>
              <w:rStyle w:val="Datatype"/>
            </w:rPr>
            <w:t>Document</w:t>
          </w:r>
          <w:r w:rsidR="00D55226">
            <w:rPr>
              <w:color w:val="19D131"/>
            </w:rPr>
            <w:t xml:space="preserve">. </w:t>
          </w:r>
          <w:r w:rsidR="0073092D">
            <w:rPr>
              <w:color w:val="19D131"/>
            </w:rPr>
            <w:t>An example is ‘dssReq:req-12234#doc-3’.</w:t>
          </w:r>
        </w:sdtContent>
      </w:sdt>
    </w:p>
    <w:p w:rsidR="FFD550FF" w:rsidRDefault="00912C71" w:rsidP="002062A5">
      <w:pPr>
        <w:pStyle w:val="berschrift4"/>
      </w:pPr>
      <w:bookmarkStart w:id="490" w:name="_Toc632630"/>
      <w:r>
        <w:t>SignatureObject – JSON Syntax</w:t>
      </w:r>
      <w:bookmarkEnd w:id="490"/>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atureObjectType.b64Sig"/>
                <w:tag w:val="dss2-SignatureObjectType.-jsonComment.Base64Signature"/>
                <w:id w:val="-178286781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SignaturePtr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atureObjectType.sigPtr"/>
                <w:tag w:val="dss2-SignatureObjectType.-jsonComment.SignaturePtr"/>
                <w:id w:val="37798056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atureObjectType.schemaRefs"/>
                <w:tag w:val="dss2-SignatureObjectType.-jsonComment.SchemaRefs"/>
                <w:id w:val="-182866221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s2-SignatureObjectType.whichDoc"/>
                <w:tag w:val="dss2-SignatureObjectType.-jsonComment.WhichDoc"/>
                <w:id w:val="-102693679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"dss2-SignatureObjectType"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"b64Sig"</w:t>
      </w:r>
      <w:r>
        <w:t>: {</w:t>
      </w:r>
    </w:p>
    <w:p w:rsidR="FFD550FF" w:rsidRDefault="00912C71" w:rsidP="002062A5">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"#/definitions/dsb-Base64DataType"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"sigPtr"</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"schemaRefs"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"whichDoc"</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"minProperties"</w:t>
      </w:r>
      <w:r>
        <w:t xml:space="preserve">: </w:t>
      </w:r>
      <w:r>
        <w:rPr>
          <w:color w:val="244061" w:themeColor="accent1" w:themeShade="80"/>
        </w:rPr>
        <w:t>1</w:t>
      </w:r>
    </w:p>
    <w:p w:rsidR="FFD550FF" w:rsidRDefault="00912C71" w:rsidP="002062A5">
      <w:pPr>
        <w:pStyle w:val="Code"/>
        <w:spacing w:line="259" w:lineRule="auto"/>
      </w:pPr>
      <w:r>
        <w:t>}</w:t>
      </w:r>
    </w:p>
    <w:p w:rsidR="FFD550FF" w:rsidRDefault="0052671B" w:rsidP="00FD22AC">
      <w:sdt>
        <w:sdtPr>
          <w:tag w:val="dss2-SignatureObjectType.-jsonSchema"/>
          <w:id w:val="-715122020"/>
          <w:showingPlcHdr/>
        </w:sdtPr>
        <w:sdtEndPr/>
        <w:sdtContent>
          <w:r w:rsidR="00912C71">
            <w:rPr>
              <w:color w:val="19D131"/>
            </w:rPr>
            <w:t>[component SignatureObject JSON schema details]</w:t>
          </w:r>
        </w:sdtContent>
      </w:sdt>
    </w:p>
    <w:p w:rsidR="FFD550FF" w:rsidRDefault="00912C71" w:rsidP="002062A5">
      <w:pPr>
        <w:pStyle w:val="berschrift4"/>
      </w:pPr>
      <w:bookmarkStart w:id="491" w:name="_Toc632631"/>
      <w:r>
        <w:t>SignatureObject – XML Syntax</w:t>
      </w:r>
      <w:bookmarkEnd w:id="491"/>
    </w:p>
    <w:p w:rsidR="FFD550FF" w:rsidRPr="5404FA76" w:rsidRDefault="00912C71" w:rsidP="002062A5">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SignaturePtr</w:t>
      </w:r>
      <w:r>
        <w:rPr>
          <w:color w:val="943634" w:themeColor="accent2" w:themeShade="BF"/>
        </w:rPr>
        <w:t>" type="</w:t>
      </w:r>
      <w:proofErr w:type="spellStart"/>
      <w:r>
        <w:rPr>
          <w:color w:val="244061" w:themeColor="accent1" w:themeShade="80"/>
        </w:rPr>
        <w:t>dsb:SignaturePtrType</w:t>
      </w:r>
      <w:proofErr w:type="spellEnd"/>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WhichDoc</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sdt>
        <w:sdtPr>
          <w:tag w:val="dss2-SignatureObjectType.-xmlSchema"/>
          <w:id w:val="544331330"/>
          <w:showingPlcHdr/>
        </w:sdtPr>
        <w:sdtEndPr/>
        <w:sdtContent>
          <w:r>
            <w:rPr>
              <w:color w:val="19D131"/>
            </w:rPr>
            <w:t>[component SignatureObject XML schema details]</w:t>
          </w:r>
        </w:sdtContent>
      </w:sdt>
    </w:p>
    <w:p w:rsidR="FFD550FF" w:rsidRDefault="00912C71" w:rsidP="00FD22AC">
      <w:pPr>
        <w:pStyle w:val="berschrift2"/>
      </w:pPr>
      <w:bookmarkStart w:id="492" w:name="_Toc480914675"/>
      <w:bookmarkStart w:id="493" w:name="_Toc481064866"/>
      <w:bookmarkStart w:id="494" w:name="_Toc482893711"/>
      <w:bookmarkStart w:id="495" w:name="_Toc632632"/>
      <w:r>
        <w:t>Referenced Data Structure Models from other documents</w:t>
      </w:r>
      <w:bookmarkEnd w:id="492"/>
      <w:bookmarkEnd w:id="493"/>
      <w:bookmarkEnd w:id="494"/>
      <w:bookmarkEnd w:id="495"/>
    </w:p>
    <w:p w:rsidR="FFD550FF" w:rsidRDefault="00912C71" w:rsidP="002062A5">
      <w:pPr>
        <w:pStyle w:val="berschrift3"/>
      </w:pPr>
      <w:bookmarkStart w:id="496" w:name="_RefComp26F1F54E"/>
      <w:bookmarkStart w:id="497" w:name="_Toc632633"/>
      <w:r>
        <w:t>Component NameID</w:t>
      </w:r>
      <w:bookmarkEnd w:id="496"/>
      <w:bookmarkEnd w:id="497"/>
    </w:p>
    <w:p w:rsidR="FFD550FF" w:rsidRDefault="0052671B" w:rsidP="00FD22AC">
      <w:sdt>
        <w:sdtPr>
          <w:tag w:val="saml2rw-NameIDType.-normative"/>
          <w:id w:val="7063045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NameID</w:t>
          </w:r>
          <w:r w:rsidR="001725A5" w:rsidRPr="003A06D0">
            <w:rPr>
              <w:color w:val="19D131"/>
              <w:lang w:val="en-GB"/>
            </w:rPr>
            <w:t xml:space="preserve"> component is used when an element serves to represent an entity by a string-valued name. This component reflects the structure ‘NameID’ defined in the SAML2 specification </w:t>
          </w:r>
          <w:r w:rsidR="001725A5" w:rsidRPr="003A06D0">
            <w:rPr>
              <w:rFonts w:eastAsia="Arial"/>
              <w:lang w:val="en-GB"/>
            </w:rPr>
            <w:t>[CLAUSE FOR LINK TO THE SAML2 SPEC]</w:t>
          </w:r>
          <w:r w:rsidR="001725A5" w:rsidRPr="003A06D0">
            <w:rPr>
              <w:color w:val="19D131"/>
              <w:lang w:val="en-GB"/>
            </w:rPr>
            <w:t>. This section provides the definition required to support the DSS-X 2.0 multi-syntax approach.</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w:t>
      </w:r>
      <w:r w:rsidRPr="35C1378D">
        <w:rPr>
          <w:rStyle w:val="Datatype"/>
        </w:rPr>
        <w:t>value</w:t>
      </w:r>
      <w:r>
        <w:t xml:space="preserve"> element MUST contain one instance of a string. </w:t>
      </w:r>
      <w:sdt>
        <w:sdtPr>
          <w:tag w:val="saml2rw-NameIDType.value"/>
          <w:id w:val="329799989"/>
        </w:sdtPr>
        <w:sdtEndPr/>
        <w:sdtContent>
          <w:r w:rsidRPr="003A06D0">
            <w:rPr>
              <w:color w:val="19D131"/>
              <w:lang w:val="en-GB"/>
            </w:rPr>
            <w:t xml:space="preserve">In non-XML representations the </w:t>
          </w:r>
          <w:r w:rsidRPr="003A06D0">
            <w:rPr>
              <w:rStyle w:val="Datatype"/>
              <w:lang w:val="en-GB"/>
            </w:rPr>
            <w:t>value</w:t>
          </w:r>
          <w:r w:rsidRPr="003A06D0">
            <w:rPr>
              <w:color w:val="19D131"/>
              <w:lang w:val="en-GB"/>
            </w:rPr>
            <w:t xml:space="preserve"> element contains the actual identifier</w:t>
          </w:r>
        </w:sdtContent>
      </w:sdt>
    </w:p>
    <w:p w:rsidR="FFD550FF" w:rsidRDefault="00912C71" w:rsidP="009B32EC">
      <w:pPr>
        <w:pStyle w:val="Member"/>
      </w:pPr>
      <w:r>
        <w:t xml:space="preserve">The OPTIONAL </w:t>
      </w:r>
      <w:r w:rsidRPr="35C1378D">
        <w:rPr>
          <w:rStyle w:val="Datatype"/>
        </w:rPr>
        <w:t>Format</w:t>
      </w:r>
      <w:r>
        <w:t xml:space="preserve"> element, if present, MUST contain one instance of a URI. </w:t>
      </w:r>
      <w:sdt>
        <w:sdtPr>
          <w:alias w:val="saml2rw-NameIDType.format"/>
          <w:tag w:val="saml2rw-NameIDType.Format"/>
          <w:id w:val="-1367217333"/>
        </w:sdtPr>
        <w:sdtEndPr/>
        <w:sdtContent>
          <w:r w:rsidRPr="003A06D0">
            <w:rPr>
              <w:color w:val="19D131"/>
              <w:lang w:val="en-GB"/>
            </w:rPr>
            <w:t xml:space="preserve">The </w:t>
          </w:r>
          <w:r w:rsidRPr="003A06D0">
            <w:rPr>
              <w:rStyle w:val="Datatype"/>
              <w:lang w:val="en-GB"/>
            </w:rPr>
            <w:t>Format</w:t>
          </w:r>
          <w:r w:rsidRPr="003A06D0">
            <w:rPr>
              <w:color w:val="19D131"/>
              <w:lang w:val="en-GB"/>
            </w:rPr>
            <w:t xml:space="preserve"> element represents the classification of string-based identifier information.</w:t>
          </w:r>
        </w:sdtContent>
      </w:sdt>
    </w:p>
    <w:p w:rsidR="FFD550FF" w:rsidRDefault="00912C71" w:rsidP="009B32EC">
      <w:pPr>
        <w:pStyle w:val="Member"/>
      </w:pPr>
      <w:r>
        <w:t xml:space="preserve">The OPTIONAL </w:t>
      </w:r>
      <w:r w:rsidRPr="35C1378D">
        <w:rPr>
          <w:rStyle w:val="Datatype"/>
        </w:rPr>
        <w:t>SPProvidedID</w:t>
      </w:r>
      <w:r>
        <w:t xml:space="preserve"> element, if present, MUST contain one instance of a string. </w:t>
      </w:r>
      <w:sdt>
        <w:sdtPr>
          <w:alias w:val="saml2rw-NameIDType.provId"/>
          <w:tag w:val="saml2rw-NameIDType.SPProvidedID"/>
          <w:id w:val="-126627368"/>
        </w:sdtPr>
        <w:sdtEndPr/>
        <w:sdtContent>
          <w:r w:rsidRPr="003A06D0">
            <w:rPr>
              <w:color w:val="19D131"/>
              <w:lang w:val="en-GB"/>
            </w:rPr>
            <w:t xml:space="preserve">The </w:t>
          </w:r>
          <w:r w:rsidRPr="003A06D0">
            <w:rPr>
              <w:rStyle w:val="Datatype"/>
              <w:lang w:val="en-GB"/>
            </w:rPr>
            <w:t>SPProvidedID</w:t>
          </w:r>
          <w:r w:rsidRPr="003A06D0">
            <w:rPr>
              <w:color w:val="19D131"/>
              <w:lang w:val="en-GB"/>
            </w:rPr>
            <w:t xml:space="preserve"> element defines the alternative identifier of the principal most recently set by the service provider or affiliation, if any</w:t>
          </w:r>
        </w:sdtContent>
      </w:sdt>
    </w:p>
    <w:p w:rsidR="FFD550FF" w:rsidRDefault="00912C71" w:rsidP="009B32EC">
      <w:pPr>
        <w:pStyle w:val="Member"/>
      </w:pPr>
      <w:r>
        <w:t xml:space="preserve">The OPTIONAL </w:t>
      </w:r>
      <w:r w:rsidRPr="35C1378D">
        <w:rPr>
          <w:rStyle w:val="Datatype"/>
        </w:rPr>
        <w:t>NameQualifier</w:t>
      </w:r>
      <w:r>
        <w:t xml:space="preserve"> element, if present, MUST contain one instance of a string. </w:t>
      </w:r>
      <w:sdt>
        <w:sdtPr>
          <w:alias w:val="saml2rw-NameIDType.nameQual"/>
          <w:tag w:val="saml2rw-NameIDType.NameQualifier"/>
          <w:id w:val="-1393808090"/>
        </w:sdtPr>
        <w:sdtEndPr/>
        <w:sdtContent>
          <w:r w:rsidRPr="003A06D0">
            <w:rPr>
              <w:color w:val="19D131"/>
              <w:lang w:val="en-GB"/>
            </w:rPr>
            <w:t xml:space="preserve">The </w:t>
          </w:r>
          <w:r w:rsidRPr="003A06D0">
            <w:rPr>
              <w:rStyle w:val="Datatype"/>
              <w:lang w:val="en-GB"/>
            </w:rPr>
            <w:t>NameQualifier</w:t>
          </w:r>
          <w:r w:rsidRPr="003A06D0">
            <w:rPr>
              <w:color w:val="19D131"/>
              <w:lang w:val="en-GB"/>
            </w:rPr>
            <w:t xml:space="preserve"> element contains the security or administrative domain that qualifies the name. This attribute provides a means to federate names from disparate user stores without collision.</w:t>
          </w:r>
        </w:sdtContent>
      </w:sdt>
    </w:p>
    <w:p w:rsidR="FFD550FF" w:rsidRDefault="00912C71" w:rsidP="009B32EC">
      <w:pPr>
        <w:pStyle w:val="Member"/>
      </w:pPr>
      <w:r>
        <w:t xml:space="preserve">The OPTIONAL </w:t>
      </w:r>
      <w:r w:rsidRPr="35C1378D">
        <w:rPr>
          <w:rStyle w:val="Datatype"/>
        </w:rPr>
        <w:t>SPNameQualifier</w:t>
      </w:r>
      <w:r>
        <w:t xml:space="preserve"> element, if present, MUST contain one instance of a string. </w:t>
      </w:r>
      <w:sdt>
        <w:sdtPr>
          <w:alias w:val="saml2rw-NameIDType.spNameQual"/>
          <w:tag w:val="saml2rw-NameIDType.SPNameQualifier"/>
          <w:id w:val="1289081690"/>
        </w:sdtPr>
        <w:sdtEndPr/>
        <w:sdtContent>
          <w:r w:rsidRPr="003A06D0">
            <w:rPr>
              <w:color w:val="19D131"/>
              <w:lang w:val="en-GB"/>
            </w:rPr>
            <w:t xml:space="preserve">The </w:t>
          </w:r>
          <w:r w:rsidRPr="003A06D0">
            <w:rPr>
              <w:rStyle w:val="Datatype"/>
              <w:lang w:val="en-GB"/>
            </w:rPr>
            <w:t>SPNameQualifier</w:t>
          </w:r>
          <w:r w:rsidRPr="003A06D0">
            <w:rPr>
              <w:color w:val="19D131"/>
              <w:lang w:val="en-GB"/>
            </w:rPr>
            <w:t xml:space="preserve"> element further qualifies a name with the name of a service provider or affiliation of providers. This attribute provides an additional means to federate names on the basis of the relying party or parties.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saml2rw-NameIDType.-nonNormative"/>
          <w:id w:val="-1644262604"/>
          <w:showingPlcHdr/>
        </w:sdtPr>
        <w:sdtEndPr/>
        <w:sdtContent>
          <w:r w:rsidR="00912C71">
            <w:rPr>
              <w:color w:val="19D131"/>
            </w:rPr>
            <w:t>[component NameID non normative details]</w:t>
          </w:r>
        </w:sdtContent>
      </w:sdt>
    </w:p>
    <w:p w:rsidR="FFD550FF" w:rsidRDefault="00912C71" w:rsidP="002062A5">
      <w:pPr>
        <w:pStyle w:val="berschrift4"/>
      </w:pPr>
      <w:bookmarkStart w:id="498" w:name="_Toc632634"/>
      <w:r>
        <w:t>NameID – JSON Syntax</w:t>
      </w:r>
      <w:bookmarkEnd w:id="498"/>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saml2rw-NameIDType.value"/>
                <w:tag w:val="saml2rw-NameIDType.-jsonComment.value"/>
                <w:id w:val="-1756506168"/>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Format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saml2rw-NameIDType.format"/>
                <w:tag w:val="saml2rw-NameIDType.-jsonComment.Format"/>
                <w:id w:val="-210486545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SPProvidedID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saml2rw-NameIDType.provId"/>
                <w:tag w:val="saml2rw-NameIDType.-jsonComment.SPProvidedID"/>
                <w:id w:val="1127592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NameQualifier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saml2rw-NameIDType.nameQual"/>
                <w:tag w:val="saml2rw-NameIDType.-jsonComment.NameQualifier"/>
                <w:id w:val="-597174070"/>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SPNameQualifier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saml2rw-NameIDType.spNameQual"/>
                <w:tag w:val="saml2rw-NameIDType.-jsonComment.SPNameQualifier"/>
                <w:id w:val="529988798"/>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"saml2rw-NameIDType"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"spnameQualifier"</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"spprovidedID"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"value"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"format"</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"provId"</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"nameQual"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"spNameQual"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w:t>
      </w:r>
    </w:p>
    <w:p w:rsidR="FFD550FF" w:rsidRDefault="0052671B" w:rsidP="00FD22AC">
      <w:sdt>
        <w:sdtPr>
          <w:tag w:val="saml2rw-NameIDType.-jsonSchema"/>
          <w:id w:val="-2126917806"/>
          <w:showingPlcHdr/>
        </w:sdtPr>
        <w:sdtEndPr/>
        <w:sdtContent>
          <w:r w:rsidR="00912C71">
            <w:rPr>
              <w:color w:val="19D131"/>
            </w:rPr>
            <w:t>[component NameID JSON schema details]</w:t>
          </w:r>
        </w:sdtContent>
      </w:sdt>
    </w:p>
    <w:p w:rsidR="FFD550FF" w:rsidRDefault="00912C71" w:rsidP="002062A5">
      <w:pPr>
        <w:pStyle w:val="berschrift4"/>
      </w:pPr>
      <w:bookmarkStart w:id="499" w:name="_Toc632635"/>
      <w:r>
        <w:t>NameID – XML Syntax</w:t>
      </w:r>
      <w:bookmarkEnd w:id="499"/>
    </w:p>
    <w:p w:rsidR="FFD550FF" w:rsidRPr="5404FA76" w:rsidRDefault="00912C71" w:rsidP="002062A5">
      <w:r w:rsidRPr="0CCF9147">
        <w:t>The XML element is defined in the XML namespace '</w:t>
      </w:r>
      <w:r w:rsidRPr="002062A5">
        <w:rPr>
          <w:rFonts w:ascii="Courier New" w:eastAsia="Courier New" w:hAnsi="Courier New" w:cs="Courier New"/>
        </w:rPr>
        <w:t>http://docs.oasis-open.org/dss-x/ns/saml2/rewritten</w:t>
      </w:r>
      <w:proofErr w:type="gramStart"/>
      <w:r w:rsidRPr="005A6FFD">
        <w:t>' .</w:t>
      </w:r>
      <w:r w:rsidRPr="0CCF9147">
        <w:t>The</w:t>
      </w:r>
      <w:proofErr w:type="gramEnd"/>
      <w:r w:rsidRPr="0CCF9147">
        <w:t xml:space="preserv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rsidR="FFD550FF" w:rsidRDefault="00912C71"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&lt;simpleContent&gt;</w:t>
      </w:r>
    </w:p>
    <w:p w:rsidR="FFD550FF" w:rsidRDefault="00912C71" w:rsidP="002062A5">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&lt;attributeGroup</w:t>
      </w:r>
      <w:r>
        <w:rPr>
          <w:color w:val="943634" w:themeColor="accent2" w:themeShade="BF"/>
        </w:rPr>
        <w:t xml:space="preserve"> ref="</w:t>
      </w:r>
      <w:r>
        <w:rPr>
          <w:color w:val="244061" w:themeColor="accent1" w:themeShade="80"/>
        </w:rPr>
        <w:t>saml2-</w:t>
      </w:r>
      <w:proofErr w:type="gramStart"/>
      <w:r>
        <w:rPr>
          <w:color w:val="244061" w:themeColor="accent1" w:themeShade="80"/>
        </w:rPr>
        <w:t>rw:IDNameQualifiers</w:t>
      </w:r>
      <w:proofErr w:type="gramEnd"/>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&lt;/extension&gt;</w:t>
      </w:r>
    </w:p>
    <w:p w:rsidR="FFD550FF" w:rsidRDefault="00912C71" w:rsidP="002062A5">
      <w:pPr>
        <w:pStyle w:val="Code"/>
      </w:pPr>
      <w:r>
        <w:rPr>
          <w:color w:val="31849B" w:themeColor="accent5" w:themeShade="BF"/>
        </w:rPr>
        <w:t xml:space="preserve">  &lt;/simpleContent&gt;</w:t>
      </w:r>
    </w:p>
    <w:p w:rsidR="FFD550FF" w:rsidRDefault="00912C71" w:rsidP="002062A5">
      <w:pPr>
        <w:pStyle w:val="Code"/>
      </w:pPr>
      <w:r>
        <w:rPr>
          <w:color w:val="31849B" w:themeColor="accent5" w:themeShade="BF"/>
        </w:rPr>
        <w:t>&lt;/complexType&gt;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sdt>
        <w:sdtPr>
          <w:tag w:val="saml2rw-NameIDType.-xmlSchema"/>
          <w:id w:val="-159698793"/>
          <w:showingPlcHdr/>
        </w:sdtPr>
        <w:sdtEndPr/>
        <w:sdtContent>
          <w:r>
            <w:rPr>
              <w:color w:val="19D131"/>
            </w:rPr>
            <w:t>[component NameID XML schema details]</w:t>
          </w:r>
        </w:sdtContent>
      </w:sdt>
    </w:p>
    <w:p w:rsidR="FFD550FF" w:rsidRDefault="00912C71" w:rsidP="002062A5">
      <w:pPr>
        <w:pStyle w:val="berschrift3"/>
      </w:pPr>
      <w:bookmarkStart w:id="500" w:name="_RefComp2EFBB742"/>
      <w:bookmarkStart w:id="501" w:name="_Toc632636"/>
      <w:r>
        <w:t>Component Transforms</w:t>
      </w:r>
      <w:bookmarkEnd w:id="500"/>
      <w:bookmarkEnd w:id="501"/>
    </w:p>
    <w:p w:rsidR="FFD550FF" w:rsidRDefault="0052671B" w:rsidP="00FD22AC">
      <w:sdt>
        <w:sdtPr>
          <w:tag w:val="dsigrw-TransformsType.-normative"/>
          <w:id w:val="1523820000"/>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w:t>
          </w:r>
        </w:sdtContent>
      </w:sdt>
    </w:p>
    <w:p w:rsidR="FFD550FF" w:rsidRDefault="00912C71" w:rsidP="002062A5">
      <w:r>
        <w:t>Below follows a list of the sub-components that constitute this component:</w:t>
      </w:r>
    </w:p>
    <w:p w:rsidR="FFD550FF" w:rsidRDefault="00912C71" w:rsidP="009B32EC">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sdt>
        <w:sdtPr>
          <w:alias w:val="dsigrw-TransformsType.transform"/>
          <w:tag w:val="dsigrw-TransformsType.Transform"/>
          <w:id w:val="-612207147"/>
          <w:showingPlcHdr/>
        </w:sdtPr>
        <w:sdtEndPr/>
        <w:sdtContent>
          <w:r>
            <w:rPr>
              <w:color w:val="19D131"/>
            </w:rPr>
            <w:t>[sub component Transform details]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igrw-TransformsType.-nonNormative"/>
          <w:id w:val="-865976225"/>
          <w:showingPlcHdr/>
        </w:sdtPr>
        <w:sdtEndPr/>
        <w:sdtContent>
          <w:r w:rsidR="00912C71">
            <w:rPr>
              <w:color w:val="19D131"/>
            </w:rPr>
            <w:t>[component Transforms non normative details]</w:t>
          </w:r>
        </w:sdtContent>
      </w:sdt>
    </w:p>
    <w:p w:rsidR="FFD550FF" w:rsidRDefault="00912C71" w:rsidP="002062A5">
      <w:pPr>
        <w:pStyle w:val="berschrift4"/>
      </w:pPr>
      <w:bookmarkStart w:id="502" w:name="_Toc632637"/>
      <w:r>
        <w:t>Transforms – JSON Syntax</w:t>
      </w:r>
      <w:bookmarkEnd w:id="502"/>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lastRenderedPageBreak/>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igrw-TransformsType.transform"/>
                <w:tag w:val="dsigrw-TransformsType.-jsonComment.Transform"/>
                <w:id w:val="-877162562"/>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"dsigrw-TransformsType"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"transform"</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"transform"</w:t>
      </w:r>
      <w:r>
        <w:t>]</w:t>
      </w:r>
    </w:p>
    <w:p w:rsidR="FFD550FF" w:rsidRDefault="00912C71" w:rsidP="002062A5">
      <w:pPr>
        <w:pStyle w:val="Code"/>
        <w:spacing w:line="259" w:lineRule="auto"/>
      </w:pPr>
      <w:r>
        <w:t>}</w:t>
      </w:r>
    </w:p>
    <w:p w:rsidR="FFD550FF" w:rsidRDefault="0052671B" w:rsidP="00FD22AC">
      <w:sdt>
        <w:sdtPr>
          <w:tag w:val="dsigrw-TransformsType.-jsonSchema"/>
          <w:id w:val="-672104296"/>
          <w:showingPlcHdr/>
        </w:sdtPr>
        <w:sdtEndPr/>
        <w:sdtContent>
          <w:r w:rsidR="00912C71">
            <w:rPr>
              <w:color w:val="19D131"/>
            </w:rPr>
            <w:t>[component Transforms JSON schema details]</w:t>
          </w:r>
        </w:sdtContent>
      </w:sdt>
    </w:p>
    <w:p w:rsidR="FFD550FF" w:rsidRDefault="00912C71" w:rsidP="002062A5">
      <w:pPr>
        <w:pStyle w:val="berschrift4"/>
      </w:pPr>
      <w:bookmarkStart w:id="503" w:name="_Toc632638"/>
      <w:r>
        <w:t>Transforms – XML Syntax</w:t>
      </w:r>
      <w:bookmarkEnd w:id="503"/>
    </w:p>
    <w:p w:rsidR="FFD550FF" w:rsidRPr="5404FA76" w:rsidRDefault="00912C71" w:rsidP="002062A5">
      <w:r w:rsidRPr="0CCF9147">
        <w:t>The XML element is defined in the XML namespace '</w:t>
      </w:r>
      <w:r w:rsidRPr="002062A5">
        <w:rPr>
          <w:rFonts w:ascii="Courier New" w:eastAsia="Courier New" w:hAnsi="Courier New" w:cs="Courier New"/>
        </w:rPr>
        <w:t>http://docs.oasis-open.org/dss-x/ns/xmldsig/rewritten</w:t>
      </w:r>
      <w:proofErr w:type="gramStart"/>
      <w:r w:rsidRPr="005A6FFD">
        <w:t>' .</w:t>
      </w:r>
      <w:r w:rsidRPr="0CCF9147">
        <w:t>The</w:t>
      </w:r>
      <w:proofErr w:type="gramEnd"/>
      <w:r w:rsidRPr="0CCF9147">
        <w:t xml:space="preserv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912C71" w:rsidP="002062A5">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&lt;sequence&gt;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&lt;/sequence&gt;</w:t>
      </w:r>
    </w:p>
    <w:p w:rsidR="FFD550FF" w:rsidRDefault="00912C71" w:rsidP="002062A5">
      <w:pPr>
        <w:pStyle w:val="Code"/>
      </w:pPr>
      <w:r>
        <w:rPr>
          <w:color w:val="31849B" w:themeColor="accent5" w:themeShade="BF"/>
        </w:rPr>
        <w:t>&lt;/complexType&gt;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sdt>
        <w:sdtPr>
          <w:tag w:val="dsigrw-TransformsType.-xmlSchema"/>
          <w:id w:val="-1303759808"/>
          <w:showingPlcHdr/>
        </w:sdtPr>
        <w:sdtEndPr/>
        <w:sdtContent>
          <w:r>
            <w:rPr>
              <w:color w:val="19D131"/>
            </w:rPr>
            <w:t>[component Transforms XML schema details]</w:t>
          </w:r>
        </w:sdtContent>
      </w:sdt>
    </w:p>
    <w:p w:rsidR="FFD550FF" w:rsidRDefault="00912C71" w:rsidP="002062A5">
      <w:pPr>
        <w:pStyle w:val="berschrift3"/>
      </w:pPr>
      <w:bookmarkStart w:id="504" w:name="_RefCompBC5B5A4B"/>
      <w:bookmarkStart w:id="505" w:name="_Toc632639"/>
      <w:r>
        <w:t>Component Transform</w:t>
      </w:r>
      <w:bookmarkEnd w:id="504"/>
      <w:bookmarkEnd w:id="505"/>
    </w:p>
    <w:p w:rsidR="FFD550FF" w:rsidRDefault="0052671B" w:rsidP="00FD22AC">
      <w:sdt>
        <w:sdtPr>
          <w:tag w:val="dsigrw-TransformType.-normative"/>
          <w:id w:val="-693461196"/>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 See section ‘</w:t>
          </w:r>
          <w:r w:rsidR="001725A5" w:rsidRPr="003A06D0">
            <w:rPr>
              <w:color w:val="19D131"/>
              <w:lang w:val="en-GB"/>
            </w:rPr>
            <w:fldChar w:fldCharType="begin"/>
          </w:r>
          <w:r w:rsidR="001725A5" w:rsidRPr="003A06D0">
            <w:rPr>
              <w:color w:val="19D131"/>
              <w:lang w:val="en-GB"/>
            </w:rPr>
            <w:instrText xml:space="preserve"> REF _Ref512178900 \h </w:instrText>
          </w:r>
          <w:r w:rsidR="001725A5" w:rsidRPr="003A06D0">
            <w:rPr>
              <w:color w:val="19D131"/>
              <w:lang w:val="en-GB"/>
            </w:rPr>
          </w:r>
          <w:r w:rsidR="001725A5" w:rsidRPr="003A06D0">
            <w:rPr>
              <w:color w:val="19D131"/>
              <w:lang w:val="en-GB"/>
            </w:rPr>
            <w:fldChar w:fldCharType="separate"/>
          </w:r>
          <w:r w:rsidR="001725A5" w:rsidRPr="003A06D0">
            <w:rPr>
              <w:color w:val="19D131"/>
              <w:lang w:val="en-GB"/>
            </w:rPr>
            <w:t>Transforming DSS 1.0 into 2.0</w:t>
          </w:r>
          <w:r w:rsidR="001725A5" w:rsidRPr="003A06D0">
            <w:rPr>
              <w:color w:val="19D131"/>
              <w:lang w:val="en-GB"/>
            </w:rPr>
            <w:fldChar w:fldCharType="end"/>
          </w:r>
          <w:r w:rsidR="001725A5" w:rsidRPr="003A06D0">
            <w:rPr>
              <w:color w:val="19D131"/>
              <w:lang w:val="en-GB"/>
            </w:rPr>
            <w:t>’ for a detailed discussion of the applied changes.</w:t>
          </w:r>
        </w:sdtContent>
      </w:sdt>
    </w:p>
    <w:p w:rsidR="FFD550FF" w:rsidRDefault="00912C71" w:rsidP="002062A5">
      <w:r>
        <w:t>Below follows a list of the sub-components that constitute this component:</w:t>
      </w:r>
    </w:p>
    <w:p w:rsidR="FFD550FF" w:rsidRDefault="00912C71" w:rsidP="009B32EC">
      <w:pPr>
        <w:pStyle w:val="Member"/>
      </w:pPr>
      <w:r>
        <w:lastRenderedPageBreak/>
        <w:t xml:space="preserve">The OPTIONAL </w:t>
      </w:r>
      <w:r w:rsidRPr="35C1378D">
        <w:rPr>
          <w:rStyle w:val="Datatype"/>
        </w:rPr>
        <w:t>value</w:t>
      </w:r>
      <w:r>
        <w:t xml:space="preserve"> element, if present, MUST contain a string. </w:t>
      </w:r>
      <w:sdt>
        <w:sdtPr>
          <w:alias w:val="dsigrw-TransformType.val"/>
          <w:tag w:val="dsigrw-TransformType.value"/>
          <w:id w:val="-493019867"/>
        </w:sdtPr>
        <w:sdtEndPr/>
        <w:sdtContent>
          <w:r w:rsidRPr="003A06D0">
            <w:rPr>
              <w:color w:val="19D131"/>
              <w:lang w:val="en-GB"/>
            </w:rPr>
            <w:t>This string holds the text content part of a ‘mixed’ XML element.</w:t>
          </w:r>
        </w:sdtContent>
      </w:sdt>
    </w:p>
    <w:p w:rsidR="FFD550FF" w:rsidRDefault="00912C71" w:rsidP="009B32EC">
      <w:pPr>
        <w:pStyle w:val="Member"/>
      </w:pPr>
      <w:r>
        <w:t xml:space="preserve">The OPTIONAL </w:t>
      </w:r>
      <w:r w:rsidRPr="35C1378D">
        <w:rPr>
          <w:rStyle w:val="Datatype"/>
        </w:rPr>
        <w:t>Base64Content</w:t>
      </w:r>
      <w:r>
        <w:t xml:space="preserve"> element, if present, MUST contain base64 encoded binary data. </w:t>
      </w:r>
      <w:sdt>
        <w:sdtPr>
          <w:alias w:val="dsigrw-TransformType.b64Content"/>
          <w:tag w:val="dsigrw-TransformType.Base64Content"/>
          <w:id w:val="1893376804"/>
        </w:sdtPr>
        <w:sdtEndPr/>
        <w:sdtContent/>
      </w:sdt>
    </w:p>
    <w:p w:rsidR="FFD550FF" w:rsidRDefault="00912C71" w:rsidP="009B32EC">
      <w:pPr>
        <w:pStyle w:val="Member"/>
      </w:pPr>
      <w:r>
        <w:t xml:space="preserve">The OPTIONAL </w:t>
      </w:r>
      <w:r w:rsidRPr="35C1378D">
        <w:rPr>
          <w:rStyle w:val="Datatype"/>
        </w:rPr>
        <w:t>XPath</w:t>
      </w:r>
      <w:r>
        <w:t xml:space="preserve"> element, if present, MAY occur zero or more times containing a string. </w:t>
      </w:r>
      <w:sdt>
        <w:sdtPr>
          <w:alias w:val="dsigrw-TransformType.xPath"/>
          <w:tag w:val="dsigrw-TransformType.XPath"/>
          <w:id w:val="252478578"/>
          <w:showingPlcHdr/>
        </w:sdtPr>
        <w:sdtEndPr/>
        <w:sdtContent>
          <w:r>
            <w:rPr>
              <w:color w:val="19D131"/>
            </w:rPr>
            <w:t>[sub component XPath details]</w:t>
          </w:r>
        </w:sdtContent>
      </w:sdt>
    </w:p>
    <w:p w:rsidR="FFD550FF" w:rsidRDefault="00912C71" w:rsidP="009B32EC">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igrw-TransformType.nsDecl"/>
          <w:tag w:val="dsigrw-TransformType.NsPrefixMapping"/>
          <w:id w:val="1446962772"/>
        </w:sdtPr>
        <w:sdtEndPr/>
        <w:sdtContent>
          <w:r w:rsidRPr="003A06D0">
            <w:rPr>
              <w:color w:val="19D131"/>
              <w:lang w:val="en-GB"/>
            </w:rPr>
            <w:t xml:space="preserve">This list has no direct correspondence in the XMLDSig schema definition. It is used to represent the XML namespace prefix definitions in other syntaxes than XML.    </w:t>
          </w:r>
        </w:sdtContent>
      </w:sdt>
    </w:p>
    <w:p w:rsidR="FFD550FF" w:rsidRDefault="00912C71" w:rsidP="009B32EC">
      <w:pPr>
        <w:pStyle w:val="Member"/>
      </w:pPr>
      <w:r>
        <w:t xml:space="preserve">The </w:t>
      </w:r>
      <w:r w:rsidRPr="35C1378D">
        <w:rPr>
          <w:rStyle w:val="Datatype"/>
        </w:rPr>
        <w:t>Algorithm</w:t>
      </w:r>
      <w:r>
        <w:t xml:space="preserve"> element MUST contain one instance of a URI. </w:t>
      </w:r>
      <w:sdt>
        <w:sdtPr>
          <w:alias w:val="dsigrw-TransformType.alg"/>
          <w:tag w:val="dsigrw-TransformType.Algorithm"/>
          <w:id w:val="-1745870040"/>
          <w:showingPlcHdr/>
        </w:sdtPr>
        <w:sdtEndPr/>
        <w:sdtContent>
          <w:r>
            <w:rPr>
              <w:color w:val="19D131"/>
            </w:rPr>
            <w:t>[sub component Algorithm details]</w:t>
          </w:r>
        </w:sdtContent>
      </w:sdt>
    </w:p>
    <w:p w:rsidR="FFD550FF" w:rsidRDefault="00912C71" w:rsidP="00D938DB">
      <w:pPr>
        <w:pStyle w:val="Non-normativeCommentHeading"/>
      </w:pPr>
      <w:r>
        <w:t>Non-normative Comment:</w:t>
      </w:r>
    </w:p>
    <w:p w:rsidR="FFD550FF" w:rsidRDefault="0052671B" w:rsidP="006772AC">
      <w:pPr>
        <w:pStyle w:val="Non-normativeComment"/>
      </w:pPr>
      <w:sdt>
        <w:sdtPr>
          <w:tag w:val="dsigrw-TransformType.-nonNormative"/>
          <w:id w:val="200835267"/>
          <w:showingPlcHdr/>
        </w:sdtPr>
        <w:sdtEndPr/>
        <w:sdtContent>
          <w:r w:rsidR="00912C71">
            <w:rPr>
              <w:color w:val="19D131"/>
            </w:rPr>
            <w:t>[component Transform non normative details]</w:t>
          </w:r>
        </w:sdtContent>
      </w:sdt>
    </w:p>
    <w:p w:rsidR="FFD550FF" w:rsidRDefault="00912C71" w:rsidP="002062A5">
      <w:pPr>
        <w:pStyle w:val="berschrift4"/>
      </w:pPr>
      <w:bookmarkStart w:id="506" w:name="_Toc482893917"/>
      <w:bookmarkStart w:id="507" w:name="_Toc632640"/>
      <w:r>
        <w:t>Transform – JSON Syntax</w:t>
      </w:r>
      <w:bookmarkEnd w:id="506"/>
      <w:bookmarkEnd w:id="507"/>
    </w:p>
    <w:p w:rsidR="FFD550FF" w:rsidRPr="0248A3D1" w:rsidRDefault="00912C71"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FFD550FF" w:rsidRPr="C2430093" w:rsidRDefault="00912C71" w:rsidP="002062A5">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igrw-TransformType.val"/>
                <w:tag w:val="dsigrw-TransformType.-jsonComment.value"/>
                <w:id w:val="149033596"/>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igrw-TransformType.b64Content"/>
                <w:tag w:val="dsigrw-TransformType.-jsonComment.Base64Content"/>
                <w:id w:val="151765000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igrw-TransformType.xPath"/>
                <w:tag w:val="dsigrw-TransformType.-jsonComment.XPath"/>
                <w:id w:val="-232787434"/>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igrw-TransformType.nsDecl"/>
                <w:tag w:val="dsigrw-TransformType.-jsonComment.NsPrefixMapping"/>
                <w:id w:val="-1453703151"/>
                <w:showingPlcHdr/>
              </w:sdtPr>
              <w:sdtEndPr/>
              <w:sdtContent>
                <w:r w:rsidR="00912C71">
                  <w:rPr>
                    <w:color w:val="19D131"/>
                  </w:rPr>
                  <w:t>[]</w:t>
                </w:r>
              </w:sdtContent>
            </w:sdt>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FFD550FF" w:rsidRDefault="0052671B" w:rsidP="00FD22AC">
            <w:pPr>
              <w:cnfStyle w:val="000000000000" w:firstRow="0" w:lastRow="0" w:firstColumn="0" w:lastColumn="0" w:oddVBand="0" w:evenVBand="0" w:oddHBand="0" w:evenHBand="0" w:firstRowFirstColumn="0" w:firstRowLastColumn="0" w:lastRowFirstColumn="0" w:lastRowLastColumn="0"/>
            </w:pPr>
            <w:sdt>
              <w:sdtPr>
                <w:alias w:val="dsigrw-TransformType.alg"/>
                <w:tag w:val="dsigrw-TransformType.-jsonComment.Algorithm"/>
                <w:id w:val="589055029"/>
                <w:showingPlcHdr/>
              </w:sdtPr>
              <w:sdtEndPr/>
              <w:sdtContent>
                <w:r w:rsidR="00912C71">
                  <w:rPr>
                    <w:color w:val="19D131"/>
                  </w:rPr>
                  <w:t>[]</w:t>
                </w:r>
              </w:sdtContent>
            </w:sdt>
          </w:p>
        </w:tc>
      </w:tr>
    </w:tbl>
    <w:p w:rsidR="FFD550FF" w:rsidRPr="0202B381" w:rsidRDefault="00912C71" w:rsidP="002062A5">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FFD550FF" w:rsidRDefault="00912C71" w:rsidP="002062A5">
      <w:pPr>
        <w:pStyle w:val="Code"/>
        <w:spacing w:line="259" w:lineRule="auto"/>
      </w:pPr>
      <w:r>
        <w:rPr>
          <w:color w:val="31849B" w:themeColor="accent5" w:themeShade="BF"/>
        </w:rPr>
        <w:t>"dsigrw-TransformType"</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"object",</w:t>
      </w:r>
    </w:p>
    <w:p w:rsidR="FFD550FF" w:rsidRDefault="00912C71" w:rsidP="002062A5">
      <w:pPr>
        <w:pStyle w:val="Code"/>
        <w:spacing w:line="259" w:lineRule="auto"/>
      </w:pPr>
      <w:r>
        <w:rPr>
          <w:color w:val="31849B" w:themeColor="accent5" w:themeShade="BF"/>
        </w:rPr>
        <w:t xml:space="preserve">  "properties"</w:t>
      </w:r>
      <w:r>
        <w:t>: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"val"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"b64Content"</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"xPath"</w:t>
      </w:r>
      <w:r>
        <w:t>: {</w:t>
      </w:r>
    </w:p>
    <w:p w:rsidR="FFD550FF" w:rsidRDefault="00912C71" w:rsidP="002062A5">
      <w:pPr>
        <w:pStyle w:val="Code"/>
        <w:spacing w:line="259" w:lineRule="auto"/>
      </w:pPr>
      <w:r>
        <w:rPr>
          <w:color w:val="31849B" w:themeColor="accent5" w:themeShade="BF"/>
        </w:rPr>
        <w:lastRenderedPageBreak/>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"nsDecl"</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"array",</w:t>
      </w:r>
    </w:p>
    <w:p w:rsidR="FFD550FF" w:rsidRDefault="00912C71" w:rsidP="002062A5">
      <w:pPr>
        <w:pStyle w:val="Code"/>
        <w:spacing w:line="259" w:lineRule="auto"/>
      </w:pPr>
      <w:r>
        <w:rPr>
          <w:color w:val="31849B" w:themeColor="accent5" w:themeShade="BF"/>
        </w:rPr>
        <w:t xml:space="preserve">      "items"</w:t>
      </w:r>
      <w:r>
        <w:t>: {</w:t>
      </w:r>
    </w:p>
    <w:p w:rsidR="FFD550FF" w:rsidRDefault="00912C71" w:rsidP="002062A5">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"alg"</w:t>
      </w:r>
      <w:r>
        <w:t>: {</w:t>
      </w:r>
    </w:p>
    <w:p w:rsidR="FFD550FF" w:rsidRDefault="00912C71" w:rsidP="002062A5">
      <w:pPr>
        <w:pStyle w:val="Code"/>
        <w:spacing w:line="259" w:lineRule="auto"/>
      </w:pPr>
      <w:r>
        <w:rPr>
          <w:color w:val="31849B" w:themeColor="accent5" w:themeShade="BF"/>
        </w:rPr>
        <w:t xml:space="preserve">      "type"</w:t>
      </w:r>
      <w:r>
        <w:t xml:space="preserve">: </w:t>
      </w:r>
      <w:r>
        <w:rPr>
          <w:color w:val="244061" w:themeColor="accent1" w:themeShade="80"/>
        </w:rPr>
        <w:t>"string"</w:t>
      </w:r>
    </w:p>
    <w:p w:rsidR="FFD550FF" w:rsidRDefault="00912C71" w:rsidP="002062A5">
      <w:pPr>
        <w:pStyle w:val="Code"/>
        <w:spacing w:line="259" w:lineRule="auto"/>
      </w:pPr>
      <w:r>
        <w:t xml:space="preserve">    }</w:t>
      </w:r>
    </w:p>
    <w:p w:rsidR="FFD550FF" w:rsidRDefault="00912C71" w:rsidP="002062A5">
      <w:pPr>
        <w:pStyle w:val="Code"/>
        <w:spacing w:line="259" w:lineRule="auto"/>
      </w:pPr>
      <w:r>
        <w:t xml:space="preserve">  },</w:t>
      </w:r>
    </w:p>
    <w:p w:rsidR="FFD550FF" w:rsidRDefault="00912C71" w:rsidP="002062A5">
      <w:pPr>
        <w:pStyle w:val="Code"/>
        <w:spacing w:line="259" w:lineRule="auto"/>
      </w:pPr>
      <w:r>
        <w:rPr>
          <w:color w:val="31849B" w:themeColor="accent5" w:themeShade="BF"/>
        </w:rPr>
        <w:t xml:space="preserve">  "required"</w:t>
      </w:r>
      <w:r>
        <w:t>: [</w:t>
      </w:r>
      <w:r>
        <w:rPr>
          <w:color w:val="244061" w:themeColor="accent1" w:themeShade="80"/>
        </w:rPr>
        <w:t>"alg"</w:t>
      </w:r>
      <w:r>
        <w:t>]</w:t>
      </w:r>
    </w:p>
    <w:p w:rsidR="FFD550FF" w:rsidRDefault="00912C71" w:rsidP="002062A5">
      <w:pPr>
        <w:pStyle w:val="Code"/>
        <w:spacing w:line="259" w:lineRule="auto"/>
      </w:pPr>
      <w:r>
        <w:t>}</w:t>
      </w:r>
    </w:p>
    <w:p w:rsidR="FFD550FF" w:rsidRDefault="0052671B" w:rsidP="00FD22AC">
      <w:sdt>
        <w:sdtPr>
          <w:tag w:val="dsigrw-TransformType.-jsonSchema"/>
          <w:id w:val="-406689642"/>
          <w:showingPlcHdr/>
        </w:sdtPr>
        <w:sdtEndPr/>
        <w:sdtContent>
          <w:r w:rsidR="00912C71">
            <w:rPr>
              <w:color w:val="19D131"/>
            </w:rPr>
            <w:t>[component Transform JSON schema details]</w:t>
          </w:r>
        </w:sdtContent>
      </w:sdt>
    </w:p>
    <w:p w:rsidR="FFD550FF" w:rsidRDefault="00912C71" w:rsidP="002062A5">
      <w:pPr>
        <w:pStyle w:val="berschrift4"/>
      </w:pPr>
      <w:bookmarkStart w:id="508" w:name="_Toc482893916"/>
      <w:bookmarkStart w:id="509" w:name="_Toc632641"/>
      <w:r>
        <w:t>Transform – XML Syntax</w:t>
      </w:r>
      <w:bookmarkEnd w:id="508"/>
      <w:bookmarkEnd w:id="509"/>
    </w:p>
    <w:p w:rsidR="FFD550FF" w:rsidRPr="5404FA76" w:rsidRDefault="00912C71" w:rsidP="002062A5">
      <w:r w:rsidRPr="0CCF9147">
        <w:t>The XML element is defined in the XML namespace '</w:t>
      </w:r>
      <w:r w:rsidRPr="002062A5">
        <w:rPr>
          <w:rFonts w:ascii="Courier New" w:eastAsia="Courier New" w:hAnsi="Courier New" w:cs="Courier New"/>
        </w:rPr>
        <w:t>http://docs.oasis-open.org/dss-x/ns/xmldsig/rewritten</w:t>
      </w:r>
      <w:proofErr w:type="gramStart"/>
      <w:r w:rsidRPr="005A6FFD">
        <w:t>' .</w:t>
      </w:r>
      <w:proofErr w:type="gramEnd"/>
      <w:r>
        <w:t xml:space="preserve"> The original definition of this element uses the 'mixed' content attribute. To support non-XML syntax using a common object model the attribute is dropped and a 'value' component is </w:t>
      </w:r>
      <w:proofErr w:type="spellStart"/>
      <w:proofErr w:type="gramStart"/>
      <w:r>
        <w:t>introduced.</w:t>
      </w:r>
      <w:r w:rsidRPr="0CCF9147">
        <w:t>The</w:t>
      </w:r>
      <w:proofErr w:type="spellEnd"/>
      <w:proofErr w:type="gramEnd"/>
      <w:r w:rsidRPr="0CCF9147">
        <w:t xml:space="preserv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rsidR="FFD550FF" w:rsidRDefault="00912C71" w:rsidP="002062A5">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rsidR="FFD550FF" w:rsidRDefault="00912C71" w:rsidP="002062A5">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FFD550FF" w:rsidRDefault="00912C71" w:rsidP="002062A5">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rsidR="FFD550FF" w:rsidRDefault="00912C71" w:rsidP="002062A5">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sdt>
        <w:sdtPr>
          <w:tag w:val="dsigrw-TransformType.-xmlSchema"/>
          <w:id w:val="-1592382687"/>
          <w:showingPlcHdr/>
        </w:sdtPr>
        <w:sdtEndPr/>
        <w:sdtContent>
          <w:r>
            <w:rPr>
              <w:color w:val="19D131"/>
            </w:rPr>
            <w:t>[component Transform XML schema details]</w:t>
          </w:r>
        </w:sdtContent>
      </w:sdt>
    </w:p>
    <w:p w:rsidR="FFD550FF" w:rsidRDefault="00912C71" w:rsidP="00FD22AC">
      <w:pPr>
        <w:pStyle w:val="berschrift2"/>
      </w:pPr>
      <w:bookmarkStart w:id="510" w:name="_Toc632642"/>
      <w:r>
        <w:t>Element / JSON name lookup tables</w:t>
      </w:r>
      <w:bookmarkEnd w:id="510"/>
    </w:p>
    <w:p w:rsidR="FFD550FF" w:rsidRDefault="00912C71" w:rsidP="002062A5">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JSON member name</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additionalTimeInfo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addKeyInfo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alg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lastRenderedPageBreak/>
              <w:t>DigestMethod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attRef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aud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augSig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b64Data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b64Sig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bounds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cert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claimedIdentity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code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currTime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docWithSignature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format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incObj</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indeterminate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inDocs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invalid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keySel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lowerBound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maj</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mimeType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min</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msg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nsDecl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objId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ocsp</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optInp</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optOutp</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poe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procDetails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profile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provId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quality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recipient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reqID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respID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returnAugmented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returnProcDetails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returnSigningTime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returnTimestamped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sigAlgo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signedProps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sigObj</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sigPlacement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sigPtr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ski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specTime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status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sub</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suppInfo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timestampedSig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unsignedProps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upperBound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useVerificationTime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x509Digest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xPathAfter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xPathFirstChildOf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xPathQual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rsidR="00337D65" w:rsidRDefault="00337D65"/>
    <w:p w:rsidR="FFD550FF" w:rsidRDefault="00912C71" w:rsidP="002062A5">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2062A5" w:rsidTr="00206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FFD550FF" w:rsidRDefault="00912C71" w:rsidP="002062A5">
            <w:pPr>
              <w:pStyle w:val="Beschriftung"/>
            </w:pPr>
            <w:r>
              <w:t>Element</w:t>
            </w:r>
          </w:p>
        </w:tc>
        <w:tc>
          <w:tcPr>
            <w:tcW w:w="4675" w:type="dxa"/>
          </w:tcPr>
          <w:p w:rsidR="FFD550FF" w:rsidRDefault="00912C71" w:rsidP="002062A5">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AdditionalKeyInfo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AdditionalTimeInfo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AppliedProfile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AttRefURI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AugmentedSignature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Base64Signature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ClaimedIdentity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Code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CreateEnvelopedSignature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createReference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CurrentTime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DigestInfos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DigestMethod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DigestValue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DocumentWithSignature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Format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HasObjectTagsAndAttributesSet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Identifier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IdRef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IncludeEContent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IncludeObject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IndeterminateDetail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InputDocuments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IntendedAudience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InvalidDetail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KeySelector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LowerBoundary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ManifestResult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Message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MimeType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NamespacePrefix</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NamespaceURI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NsPrefixMapping</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ObjId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OCSPResponse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OptionalInputs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OptionalOutputs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PoE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ProblemReference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ProcessingDetails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Property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Recipient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ReferenceXpath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RefURI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RequestID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ResponseID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ResultMajor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ResultMessage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ResultMinor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ReturnAugmentedSignature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ReturnProcessingDetails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ReturnTimestampedSignature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ReturnVerificationTimeInfo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SchemaRefs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SignatureAlgorithm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SignatureObject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SignaturePlacement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SignaturePtr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SignatureQualityLevel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SignatureType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SignedReferences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SignerIdentity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SigningTimeBoundaries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SigningTimeInfo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SpecificTime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SPProvidedID</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Status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SupportingInfo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TimestampedSignature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lastRenderedPageBreak/>
              <w:t>Transform</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Transforms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Type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UnsignedProperties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UpperBoundary</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UseVerificationTime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ValidDetail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Value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VerificationTimeInfo</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VerifyManifestResults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VerifyManifests</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WhichData</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WhichDocument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WhichReference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X509Certificate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X509CRL</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X509Digest</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X509SKI</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X509SubjectName</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XPathAfter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XPathFirstChildOf</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2062A5" w:rsidTr="002062A5">
        <w:tc>
          <w:tcPr>
            <w:cnfStyle w:val="001000000000" w:firstRow="0" w:lastRow="0" w:firstColumn="1" w:lastColumn="0" w:oddVBand="0" w:evenVBand="0" w:oddHBand="0" w:evenHBand="0" w:firstRowFirstColumn="0" w:firstRowLastColumn="0" w:lastRowFirstColumn="0" w:lastRowLastColumn="0"/>
            <w:tcW w:w="4675" w:type="dxa"/>
          </w:tcPr>
          <w:p w:rsidR="FFD550FF" w:rsidRPr="002062A5" w:rsidRDefault="00912C71" w:rsidP="002062A5">
            <w:pPr>
              <w:pStyle w:val="Beschriftung"/>
              <w:rPr>
                <w:rStyle w:val="Datatype"/>
                <w:b w:val="0"/>
                <w:bCs w:val="0"/>
              </w:rPr>
            </w:pPr>
            <w:r w:rsidRPr="002062A5">
              <w:rPr>
                <w:rStyle w:val="Datatype"/>
              </w:rPr>
              <w:t>XPathQualifier</w:t>
            </w:r>
          </w:p>
        </w:tc>
        <w:tc>
          <w:tcPr>
            <w:tcW w:w="4675" w:type="dxa"/>
          </w:tcPr>
          <w:p w:rsidR="FFD550FF" w:rsidRPr="002062A5" w:rsidRDefault="00912C71" w:rsidP="002062A5">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511" w:name="sec_DataStructureModelsdefinedInThisDoc"/>
    <w:bookmarkStart w:id="512" w:name="componentNsPrefixMapping"/>
    <w:bookmarkStart w:id="513" w:name="json_NsPrefixMapping"/>
    <w:bookmarkStart w:id="514" w:name="xml_NsPrefixMapping"/>
    <w:bookmarkStart w:id="515" w:name="componentAny"/>
    <w:bookmarkStart w:id="516" w:name="json_Any"/>
    <w:bookmarkStart w:id="517" w:name="xml_Any"/>
    <w:bookmarkStart w:id="518" w:name="componentInternationalString"/>
    <w:bookmarkStart w:id="519" w:name="json_InternationalString"/>
    <w:bookmarkStart w:id="520" w:name="xml_InternationalString"/>
    <w:bookmarkStart w:id="521" w:name="componentDigestInfo"/>
    <w:bookmarkStart w:id="522" w:name="json_DigestInfo"/>
    <w:bookmarkStart w:id="523" w:name="xml_DigestInfo"/>
    <w:bookmarkStart w:id="524" w:name="componentAttachmentReference"/>
    <w:bookmarkStart w:id="525" w:name="json_AttachmentReference"/>
    <w:bookmarkStart w:id="526" w:name="xml_AttachmentReference"/>
    <w:bookmarkStart w:id="527" w:name="componentBase64Data"/>
    <w:bookmarkStart w:id="528" w:name="json_Base64Data"/>
    <w:bookmarkStart w:id="529" w:name="xml_Base64Data"/>
    <w:bookmarkStart w:id="530" w:name="componentResult"/>
    <w:bookmarkStart w:id="531" w:name="_Component_Result"/>
    <w:bookmarkStart w:id="532" w:name="json_Result"/>
    <w:bookmarkStart w:id="533" w:name="xml_Result"/>
    <w:bookmarkStart w:id="534" w:name="componentOptionalInputs"/>
    <w:bookmarkStart w:id="535" w:name="json_OptionalInputs"/>
    <w:bookmarkStart w:id="536" w:name="xml_OptionalInputs"/>
    <w:bookmarkStart w:id="537" w:name="componentOptionalOutputs"/>
    <w:bookmarkStart w:id="538" w:name="json_OptionalOutputs"/>
    <w:bookmarkStart w:id="539" w:name="xml_OptionalOutputs"/>
    <w:bookmarkStart w:id="540" w:name="componentRequestBase"/>
    <w:bookmarkStart w:id="541" w:name="json_RequestBase"/>
    <w:bookmarkStart w:id="542" w:name="xml_RequestBase"/>
    <w:bookmarkStart w:id="543" w:name="componentResponseBase"/>
    <w:bookmarkStart w:id="544" w:name="json_ResponseBase"/>
    <w:bookmarkStart w:id="545" w:name="xml_ResponseBase"/>
    <w:bookmarkStart w:id="546" w:name="sec_ReqRespRelatedDataStructsDefinedHere"/>
    <w:bookmarkStart w:id="547" w:name="componentInputDocuments"/>
    <w:bookmarkStart w:id="548" w:name="json_InputDocuments"/>
    <w:bookmarkStart w:id="549" w:name="xml_InputDocuments"/>
    <w:bookmarkStart w:id="550" w:name="componentDocumentBase"/>
    <w:bookmarkStart w:id="551" w:name="json_DocumentBase"/>
    <w:bookmarkStart w:id="552" w:name="xml_DocumentBase"/>
    <w:bookmarkStart w:id="553" w:name="componentDocument"/>
    <w:bookmarkStart w:id="554" w:name="_Component_Document"/>
    <w:bookmarkStart w:id="555" w:name="json_Document"/>
    <w:bookmarkStart w:id="556" w:name="xml_Document"/>
    <w:bookmarkStart w:id="557" w:name="componentTransformedData"/>
    <w:bookmarkStart w:id="558" w:name="json_TransformedData"/>
    <w:bookmarkStart w:id="559" w:name="xml_TransformedData"/>
    <w:bookmarkStart w:id="560" w:name="componentDocumentHash"/>
    <w:bookmarkStart w:id="561" w:name="json_DocumentHash"/>
    <w:bookmarkStart w:id="562" w:name="xml_DocumentHash"/>
    <w:bookmarkStart w:id="563" w:name="json_SignRequest"/>
    <w:bookmarkStart w:id="564" w:name="xml_SignRequest"/>
    <w:bookmarkStart w:id="565" w:name="componentSignResponse"/>
    <w:bookmarkStart w:id="566" w:name="json_SignResponse"/>
    <w:bookmarkStart w:id="567" w:name="xml_SignResponse"/>
    <w:bookmarkStart w:id="568" w:name="componentSignatureObject"/>
    <w:bookmarkStart w:id="569" w:name="json_SignatureObject"/>
    <w:bookmarkStart w:id="570" w:name="xml_SignatureObject"/>
    <w:bookmarkStart w:id="571" w:name="componentSignaturePtr"/>
    <w:bookmarkStart w:id="572" w:name="json_SignaturePtr"/>
    <w:bookmarkStart w:id="573" w:name="xml_SignaturePtr"/>
    <w:bookmarkStart w:id="574" w:name="componentVerifyRequest"/>
    <w:bookmarkStart w:id="575" w:name="json_VerifyRequest"/>
    <w:bookmarkStart w:id="576" w:name="xml_VerifyRequest"/>
    <w:bookmarkStart w:id="577" w:name="componentVerifyResponse"/>
    <w:bookmarkStart w:id="578" w:name="json_VerifyResponse"/>
    <w:bookmarkStart w:id="579" w:name="xml_VerifyResponse"/>
    <w:bookmarkStart w:id="580" w:name="componentPendingRequest"/>
    <w:bookmarkStart w:id="581" w:name="json_PendingRequest"/>
    <w:bookmarkStart w:id="582" w:name="xml_PendingRequest"/>
    <w:bookmarkStart w:id="583" w:name="sec_OptionalDataStructsDefinedHere"/>
    <w:bookmarkStart w:id="584" w:name="componentRequestID"/>
    <w:bookmarkStart w:id="585" w:name="json_RequestID"/>
    <w:bookmarkStart w:id="586" w:name="xml_RequestID"/>
    <w:bookmarkStart w:id="587" w:name="componentResponseID"/>
    <w:bookmarkStart w:id="588" w:name="json_ResponseID"/>
    <w:bookmarkStart w:id="589" w:name="xml_ResponseID"/>
    <w:bookmarkStart w:id="590" w:name="componentOptionalInputsBase"/>
    <w:bookmarkStart w:id="591" w:name="json_OptionalInputsBase"/>
    <w:bookmarkStart w:id="592" w:name="xml_OptionalInputsBase"/>
    <w:bookmarkStart w:id="593" w:name="componentOptionalInputsSign"/>
    <w:bookmarkStart w:id="594" w:name="json_OptionalInputsSign"/>
    <w:bookmarkStart w:id="595" w:name="xml_OptionalInputsSign"/>
    <w:bookmarkStart w:id="596" w:name="componentOptionalInputsVerify"/>
    <w:bookmarkStart w:id="597" w:name="json_OptionalInputsVerify"/>
    <w:bookmarkStart w:id="598" w:name="xml_OptionalInputsVerify"/>
    <w:bookmarkStart w:id="599" w:name="componentOptionalOutputsBase"/>
    <w:bookmarkStart w:id="600" w:name="json_OptionalOutputsBase"/>
    <w:bookmarkStart w:id="601" w:name="xml_OptionalOutputsBase"/>
    <w:bookmarkStart w:id="602" w:name="componentOptionalOutputsSign"/>
    <w:bookmarkStart w:id="603" w:name="json_OptionalOutputsSign"/>
    <w:bookmarkStart w:id="604" w:name="xml_OptionalOutputsSign"/>
    <w:bookmarkStart w:id="605" w:name="componentOptionalOutputsVerify"/>
    <w:bookmarkStart w:id="606" w:name="json_OptionalOutputsVerify"/>
    <w:bookmarkStart w:id="607" w:name="xml_OptionalOutputsVerify"/>
    <w:bookmarkStart w:id="608" w:name="componentClaimedIdentity"/>
    <w:bookmarkStart w:id="609" w:name="json_ClaimedIdentity"/>
    <w:bookmarkStart w:id="610" w:name="xml_ClaimedIdentity"/>
    <w:bookmarkStart w:id="611" w:name="componentSchemas"/>
    <w:bookmarkStart w:id="612" w:name="json_Schemas"/>
    <w:bookmarkStart w:id="613" w:name="xml_Schemas"/>
    <w:bookmarkStart w:id="614" w:name="componentAugmentSignatureInstruction"/>
    <w:bookmarkStart w:id="615" w:name="json_AugmentSignatureInstruction"/>
    <w:bookmarkStart w:id="616" w:name="xml_AugmentSignatureInstruction"/>
    <w:bookmarkStart w:id="617" w:name="componentIntendedAudience"/>
    <w:bookmarkStart w:id="618" w:name="json_IntendedAudience"/>
    <w:bookmarkStart w:id="619" w:name="xml_IntendedAudience"/>
    <w:bookmarkStart w:id="620" w:name="componentKeySelector"/>
    <w:bookmarkStart w:id="621" w:name="json_KeySelector"/>
    <w:bookmarkStart w:id="622" w:name="xml_KeySelector"/>
    <w:bookmarkStart w:id="623" w:name="componentX509Digest"/>
    <w:bookmarkStart w:id="624" w:name="json_X509Digest"/>
    <w:bookmarkStart w:id="625" w:name="xml_X509Digest"/>
    <w:bookmarkStart w:id="626" w:name="componentPropertiesHolder"/>
    <w:bookmarkStart w:id="627" w:name="json_PropertiesHolder"/>
    <w:bookmarkStart w:id="628" w:name="xml_PropertiesHolder"/>
    <w:bookmarkStart w:id="629" w:name="componentProperties"/>
    <w:bookmarkStart w:id="630" w:name="json_Properties"/>
    <w:bookmarkStart w:id="631" w:name="xml_Properties"/>
    <w:bookmarkStart w:id="632" w:name="componentProperty"/>
    <w:bookmarkStart w:id="633" w:name="json_Property"/>
    <w:bookmarkStart w:id="634" w:name="xml_Property"/>
    <w:bookmarkStart w:id="635" w:name="componentIncludeObject"/>
    <w:bookmarkStart w:id="636" w:name="json_IncludeObject"/>
    <w:bookmarkStart w:id="637" w:name="xml_IncludeObject"/>
    <w:bookmarkStart w:id="638" w:name="componentSignaturePlacement"/>
    <w:bookmarkStart w:id="639" w:name="json_SignaturePlacement"/>
    <w:bookmarkStart w:id="640" w:name="xml_SignaturePlacement"/>
    <w:bookmarkStart w:id="641" w:name="componentDocumentWithSignature"/>
    <w:bookmarkStart w:id="642" w:name="json_DocumentWithSignature"/>
    <w:bookmarkStart w:id="643" w:name="xml_DocumentWithSignature"/>
    <w:bookmarkStart w:id="644" w:name="componentSignedReferences"/>
    <w:bookmarkStart w:id="645" w:name="json_SignedReferences"/>
    <w:bookmarkStart w:id="646" w:name="xml_SignedReferences"/>
    <w:bookmarkStart w:id="647" w:name="componentSignedReference"/>
    <w:bookmarkStart w:id="648" w:name="json_SignedReference"/>
    <w:bookmarkStart w:id="649" w:name="xml_SignedReference"/>
    <w:bookmarkStart w:id="650" w:name="componentVerifyManifestResults"/>
    <w:bookmarkStart w:id="651" w:name="json_VerifyManifestResults"/>
    <w:bookmarkStart w:id="652" w:name="xml_VerifyManifestResults"/>
    <w:bookmarkStart w:id="653" w:name="componentManifestResult"/>
    <w:bookmarkStart w:id="654" w:name="json_ManifestResult"/>
    <w:bookmarkStart w:id="655" w:name="xml_ManifestResult"/>
    <w:bookmarkStart w:id="656" w:name="componentUseVerificationTime"/>
    <w:bookmarkStart w:id="657" w:name="json_UseVerificationTime"/>
    <w:bookmarkStart w:id="658" w:name="xml_UseVerificationTime"/>
    <w:bookmarkStart w:id="659" w:name="componentAdditionalTimeInfo"/>
    <w:bookmarkStart w:id="660" w:name="json_AdditionalTimeInfo"/>
    <w:bookmarkStart w:id="661" w:name="xml_AdditionalTimeInfo"/>
    <w:bookmarkStart w:id="662" w:name="componentVerificationTimeInfo"/>
    <w:bookmarkStart w:id="663" w:name="json_VerificationTimeInfo"/>
    <w:bookmarkStart w:id="664" w:name="xml_VerificationTimeInfo"/>
    <w:bookmarkStart w:id="665" w:name="componentAdditionalKeyInfo"/>
    <w:bookmarkStart w:id="666" w:name="json_AdditionalKeyInfo"/>
    <w:bookmarkStart w:id="667" w:name="xml_AdditionalKeyInfo"/>
    <w:bookmarkStart w:id="668" w:name="componentProcessingDetails"/>
    <w:bookmarkStart w:id="669" w:name="json_ProcessingDetails"/>
    <w:bookmarkStart w:id="670" w:name="xml_ProcessingDetails"/>
    <w:bookmarkStart w:id="671" w:name="componentDetail"/>
    <w:bookmarkStart w:id="672" w:name="json_Detail"/>
    <w:bookmarkStart w:id="673" w:name="xml_Detail"/>
    <w:bookmarkStart w:id="674" w:name="componentSigningTimeInfo"/>
    <w:bookmarkStart w:id="675" w:name="json_SigningTimeInfo"/>
    <w:bookmarkStart w:id="676" w:name="xml_SigningTimeInfo"/>
    <w:bookmarkStart w:id="677" w:name="componentAugmentedSignature"/>
    <w:bookmarkStart w:id="678" w:name="json_AugmentedSignature"/>
    <w:bookmarkStart w:id="679" w:name="xml_AugmentedSignature"/>
    <w:bookmarkStart w:id="680" w:name="componentReturnTransformedDocument"/>
    <w:bookmarkStart w:id="681" w:name="json_ReturnTransformedDocument"/>
    <w:bookmarkStart w:id="682" w:name="xml_ReturnTransformedDocument"/>
    <w:bookmarkStart w:id="683" w:name="componentTransformedDocument"/>
    <w:bookmarkStart w:id="684" w:name="json_TransformedDocument"/>
    <w:bookmarkStart w:id="685" w:name="xml_TransformedDocument"/>
    <w:bookmarkStart w:id="686" w:name="sec_ReferencedDataStructsDefinedOutside"/>
    <w:bookmarkStart w:id="687" w:name="componentNameID"/>
    <w:bookmarkStart w:id="688" w:name="json_NameID"/>
    <w:bookmarkStart w:id="689" w:name="xml_NameID"/>
    <w:bookmarkStart w:id="690" w:name="componentTransforms"/>
    <w:bookmarkStart w:id="691" w:name="json_Transforms"/>
    <w:bookmarkStart w:id="692" w:name="xml_Transforms"/>
    <w:bookmarkStart w:id="693" w:name="componentTransform"/>
    <w:bookmarkStart w:id="694" w:name="json_Transform"/>
    <w:bookmarkStart w:id="695" w:name="xml_Transform"/>
    <w:bookmarkStart w:id="696" w:name="sec_ElementJsonNameLookUpTables"/>
    <w:bookmarkStart w:id="697" w:name="sec_DataProcessingModelForSigning"/>
    <w:bookmarkStart w:id="698" w:name="_Toc114309493"/>
    <w:bookmarkStart w:id="699" w:name="_Toc157225016"/>
    <w:bookmarkStart w:id="700" w:name="_Toc158797483"/>
    <w:bookmarkStart w:id="701" w:name="_Toc159076051"/>
    <w:bookmarkStart w:id="702" w:name="_Toc480914730"/>
    <w:bookmarkStart w:id="703" w:name="_Toc481064933"/>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704" w:name="_Toc522668696"/>
      <w:bookmarkStart w:id="705" w:name="_Toc632643"/>
      <w:r w:rsidRPr="003A06D0">
        <w:rPr>
          <w:rStyle w:val="Hyperlink"/>
          <w:lang w:val="en-GB"/>
        </w:rPr>
        <w:t>Data Processing Model for Signing</w:t>
      </w:r>
      <w:bookmarkEnd w:id="698"/>
      <w:bookmarkEnd w:id="699"/>
      <w:bookmarkEnd w:id="700"/>
      <w:bookmarkEnd w:id="701"/>
      <w:bookmarkEnd w:id="702"/>
      <w:bookmarkEnd w:id="703"/>
      <w:bookmarkEnd w:id="704"/>
      <w:bookmarkEnd w:id="705"/>
      <w:r w:rsidRPr="003A06D0">
        <w:rPr>
          <w:lang w:val="en-GB"/>
        </w:rPr>
        <w:fldChar w:fldCharType="end"/>
      </w:r>
    </w:p>
    <w:p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rsidR="00BF4F83" w:rsidRPr="003A06D0" w:rsidRDefault="00BF4F83" w:rsidP="0005213E">
      <w:pPr>
        <w:pStyle w:val="Beschriftung"/>
        <w:rPr>
          <w:lang w:val="en-GB"/>
        </w:rPr>
      </w:pPr>
      <w:bookmarkStart w:id="706"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706"/>
    </w:p>
    <w:p w:rsidR="00BF4F83" w:rsidRPr="003A06D0" w:rsidRDefault="00BF4F83" w:rsidP="00BF4F83">
      <w:pPr>
        <w:keepNext/>
        <w:rPr>
          <w:lang w:val="en-GB"/>
        </w:rPr>
      </w:pPr>
      <w:r w:rsidRPr="003A06D0">
        <w:rPr>
          <w:noProof/>
          <w:lang w:val="en-GB" w:eastAsia="en-GB"/>
        </w:rPr>
        <w:drawing>
          <wp:inline distT="0" distB="0" distL="0" distR="0" wp14:anchorId="27B59CA3" wp14:editId="7D46E27E">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8">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707" w:name="sec_ProcessingForXmlSignatures"/>
    <w:bookmarkStart w:id="708" w:name="_Toc114309496"/>
    <w:bookmarkStart w:id="709" w:name="_Toc157225019"/>
    <w:bookmarkStart w:id="710" w:name="_Toc158797486"/>
    <w:bookmarkStart w:id="711" w:name="_Toc159076054"/>
    <w:bookmarkStart w:id="712" w:name="_Toc480914737"/>
    <w:bookmarkStart w:id="713" w:name="_Toc481064940"/>
    <w:bookmarkStart w:id="714" w:name="_Toc516358018"/>
    <w:bookmarkEnd w:id="707"/>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715" w:name="_Toc522668697"/>
      <w:bookmarkStart w:id="716" w:name="_Toc632644"/>
      <w:r w:rsidRPr="003A06D0">
        <w:rPr>
          <w:rStyle w:val="Hyperlink"/>
          <w:lang w:val="en-GB"/>
        </w:rPr>
        <w:t>Processing for XML Signatures</w:t>
      </w:r>
      <w:bookmarkEnd w:id="708"/>
      <w:bookmarkEnd w:id="709"/>
      <w:bookmarkEnd w:id="710"/>
      <w:bookmarkEnd w:id="711"/>
      <w:bookmarkEnd w:id="712"/>
      <w:bookmarkEnd w:id="713"/>
      <w:bookmarkEnd w:id="714"/>
      <w:bookmarkEnd w:id="715"/>
      <w:bookmarkEnd w:id="716"/>
      <w:r w:rsidRPr="003A06D0">
        <w:rPr>
          <w:lang w:val="en-GB"/>
        </w:rPr>
        <w:fldChar w:fldCharType="end"/>
      </w:r>
    </w:p>
    <w:p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proofErr w:type="gramStart"/>
      <w:r w:rsidRPr="003A06D0">
        <w:rPr>
          <w:rStyle w:val="Datatype"/>
          <w:lang w:val="en-GB"/>
        </w:rPr>
        <w:t>true</w:t>
      </w:r>
      <w:proofErr w:type="gramEnd"/>
      <w:r w:rsidRPr="003A06D0">
        <w:rPr>
          <w:lang w:val="en-GB"/>
        </w:rPr>
        <w:t xml:space="preserve"> the signature will be inserted into the document and location selected by </w:t>
      </w:r>
      <w:r w:rsidRPr="003A06D0">
        <w:rPr>
          <w:rStyle w:val="Datatype"/>
          <w:lang w:val="en-GB"/>
        </w:rPr>
        <w:t>SignaturePlacement.</w:t>
      </w:r>
    </w:p>
    <w:p w:rsidR="00BF4F83" w:rsidRPr="003A06D0" w:rsidRDefault="00BF4F83" w:rsidP="00AA52F6">
      <w:pPr>
        <w:pStyle w:val="berschrift3"/>
        <w:numPr>
          <w:ilvl w:val="2"/>
          <w:numId w:val="3"/>
        </w:numPr>
        <w:rPr>
          <w:rStyle w:val="Datatype"/>
          <w:rFonts w:ascii="Arial" w:hAnsi="Arial"/>
          <w:lang w:val="en-GB"/>
        </w:rPr>
      </w:pPr>
      <w:bookmarkStart w:id="717" w:name="_Toc516359903"/>
      <w:bookmarkStart w:id="718" w:name="_Toc522668698"/>
      <w:bookmarkStart w:id="719" w:name="_Toc632645"/>
      <w:r w:rsidRPr="003A06D0">
        <w:rPr>
          <w:lang w:val="en-GB"/>
        </w:rPr>
        <w:t>Sub process ‘</w:t>
      </w:r>
      <w:r w:rsidRPr="003A06D0">
        <w:rPr>
          <w:rStyle w:val="Datatype"/>
          <w:lang w:val="en-GB"/>
        </w:rPr>
        <w:t>process references</w:t>
      </w:r>
      <w:r w:rsidRPr="003A06D0">
        <w:rPr>
          <w:lang w:val="en-GB"/>
        </w:rPr>
        <w:t>’</w:t>
      </w:r>
      <w:bookmarkEnd w:id="717"/>
      <w:bookmarkEnd w:id="718"/>
      <w:bookmarkEnd w:id="719"/>
      <w:r w:rsidRPr="003A06D0">
        <w:rPr>
          <w:lang w:val="en-GB"/>
        </w:rPr>
        <w:t xml:space="preserve"> </w:t>
      </w:r>
    </w:p>
    <w:p w:rsidR="00BF4F83" w:rsidRPr="003A06D0" w:rsidRDefault="00BF4F83" w:rsidP="00BF4F83">
      <w:pPr>
        <w:rPr>
          <w:lang w:val="en-GB"/>
        </w:rPr>
      </w:pPr>
      <w:r w:rsidRPr="003A06D0">
        <w:rPr>
          <w:lang w:val="en-GB"/>
        </w:rPr>
        <w:t>The following process diagram illustrates the processing steps for the assembly of references.</w:t>
      </w:r>
    </w:p>
    <w:p w:rsidR="00BF4F83" w:rsidRPr="003A06D0" w:rsidRDefault="00BF4F83" w:rsidP="0005213E">
      <w:pPr>
        <w:pStyle w:val="Beschriftung"/>
        <w:rPr>
          <w:lang w:val="en-GB"/>
        </w:rPr>
      </w:pPr>
      <w:bookmarkStart w:id="720"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720"/>
    </w:p>
    <w:p w:rsidR="00BF4F83" w:rsidRPr="003A06D0" w:rsidRDefault="00BF4F83" w:rsidP="00BF4F83">
      <w:pPr>
        <w:keepNext/>
        <w:rPr>
          <w:lang w:val="en-GB"/>
        </w:rPr>
      </w:pPr>
      <w:r w:rsidRPr="003A06D0">
        <w:rPr>
          <w:noProof/>
          <w:lang w:val="en-GB" w:eastAsia="en-GB"/>
        </w:rPr>
        <w:lastRenderedPageBreak/>
        <w:drawing>
          <wp:inline distT="0" distB="0" distL="0" distR="0" wp14:anchorId="61DEFCD2" wp14:editId="4295E7DE">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89">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rsidR="00BF4F83" w:rsidRPr="003A06D0" w:rsidRDefault="00BF4F83" w:rsidP="00BF4F83">
      <w:pPr>
        <w:rPr>
          <w:lang w:val="en-GB"/>
        </w:rPr>
      </w:pPr>
      <w:r w:rsidRPr="003A06D0">
        <w:rPr>
          <w:lang w:val="en-GB"/>
        </w:rPr>
        <w:t xml:space="preserve">Otherwise there will be a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p>
    <w:p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proofErr w:type="gramStart"/>
      <w:r w:rsidRPr="003A06D0">
        <w:rPr>
          <w:rStyle w:val="Datatype"/>
          <w:lang w:val="en-GB"/>
        </w:rPr>
        <w:t>true</w:t>
      </w:r>
      <w:proofErr w:type="gramEnd"/>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element MUST be set to include a “same-document” URI which references either</w:t>
      </w:r>
      <w:bookmarkStart w:id="721" w:name="_Ref119732818"/>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721"/>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rsidR="00BF4F83" w:rsidRPr="003A06D0" w:rsidRDefault="00BF4F83" w:rsidP="00AA52F6">
      <w:pPr>
        <w:pStyle w:val="berschrift3"/>
        <w:numPr>
          <w:ilvl w:val="2"/>
          <w:numId w:val="3"/>
        </w:numPr>
        <w:rPr>
          <w:lang w:val="en-GB"/>
        </w:rPr>
      </w:pPr>
      <w:bookmarkStart w:id="722" w:name="_Toc516359904"/>
      <w:bookmarkStart w:id="723" w:name="_Toc522668699"/>
      <w:bookmarkStart w:id="724" w:name="_Toc632646"/>
      <w:r w:rsidRPr="003A06D0">
        <w:rPr>
          <w:lang w:val="en-GB"/>
        </w:rPr>
        <w:t>Sub process ‘</w:t>
      </w:r>
      <w:r w:rsidRPr="003A06D0">
        <w:rPr>
          <w:rStyle w:val="Datatype"/>
          <w:lang w:val="en-GB"/>
        </w:rPr>
        <w:t>create XML signature</w:t>
      </w:r>
      <w:r w:rsidRPr="003A06D0">
        <w:rPr>
          <w:lang w:val="en-GB"/>
        </w:rPr>
        <w:t>’</w:t>
      </w:r>
      <w:bookmarkEnd w:id="722"/>
      <w:bookmarkEnd w:id="723"/>
      <w:bookmarkEnd w:id="724"/>
      <w:r w:rsidRPr="003A06D0">
        <w:rPr>
          <w:lang w:val="en-GB"/>
        </w:rPr>
        <w:t xml:space="preserve"> </w:t>
      </w:r>
    </w:p>
    <w:p w:rsidR="00BF4F83" w:rsidRPr="003A06D0" w:rsidRDefault="00BF4F83" w:rsidP="0005213E">
      <w:pPr>
        <w:pStyle w:val="Beschriftung"/>
        <w:rPr>
          <w:lang w:val="en-GB"/>
        </w:rPr>
      </w:pPr>
      <w:bookmarkStart w:id="725"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725"/>
    </w:p>
    <w:p w:rsidR="00BF4F83" w:rsidRPr="003A06D0" w:rsidRDefault="00BF4F83" w:rsidP="00BF4F83">
      <w:pPr>
        <w:keepNext/>
        <w:rPr>
          <w:lang w:val="en-GB"/>
        </w:rPr>
      </w:pPr>
      <w:r w:rsidRPr="003A06D0">
        <w:rPr>
          <w:noProof/>
          <w:lang w:val="en-GB" w:eastAsia="en-GB"/>
        </w:rPr>
        <w:lastRenderedPageBreak/>
        <w:drawing>
          <wp:inline distT="0" distB="0" distL="0" distR="0" wp14:anchorId="0BED18DA" wp14:editId="21DF179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0">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w:t>
      </w:r>
      <w:proofErr w:type="gramStart"/>
      <w:r w:rsidRPr="003A06D0">
        <w:rPr>
          <w:rStyle w:val="Element"/>
          <w:lang w:val="en-GB"/>
        </w:rPr>
        <w:t>ds:Reference</w:t>
      </w:r>
      <w:proofErr w:type="gramEnd"/>
      <w:r w:rsidRPr="003A06D0">
        <w:rPr>
          <w:rStyle w:val="Element"/>
          <w:lang w:val="en-GB"/>
        </w:rPr>
        <w:t>&gt;</w:t>
      </w:r>
      <w:r w:rsidRPr="003A06D0">
        <w:rPr>
          <w:lang w:val="en-GB"/>
        </w:rPr>
        <w:t xml:space="preserve"> with the elements and attributes set as follows:</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w:t>
      </w:r>
      <w:proofErr w:type="gramStart"/>
      <w:r w:rsidRPr="003A06D0">
        <w:rPr>
          <w:rStyle w:val="Element"/>
          <w:lang w:val="en-GB"/>
        </w:rPr>
        <w:t>ds:Reference</w:t>
      </w:r>
      <w:proofErr w:type="gramEnd"/>
      <w:r w:rsidRPr="003A06D0">
        <w:rPr>
          <w:rStyle w:val="Element"/>
          <w:lang w:val="en-GB"/>
        </w:rPr>
        <w:t>&gt;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w:t>
      </w:r>
      <w:proofErr w:type="gramStart"/>
      <w:r w:rsidRPr="003A06D0">
        <w:rPr>
          <w:rStyle w:val="Datatype"/>
          <w:lang w:val="en-GB"/>
        </w:rPr>
        <w:t>ds:DigestMethod</w:t>
      </w:r>
      <w:proofErr w:type="gramEnd"/>
      <w:r w:rsidRPr="003A06D0">
        <w:rPr>
          <w:rStyle w:val="Datatype"/>
          <w:lang w:val="en-GB"/>
        </w:rPr>
        <w:t>&gt;</w:t>
      </w:r>
      <w:r w:rsidRPr="003A06D0">
        <w:rPr>
          <w:lang w:val="en-GB"/>
        </w:rPr>
        <w:t xml:space="preserve"> element is set to the hash method used.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w:t>
      </w:r>
      <w:proofErr w:type="gramStart"/>
      <w:r w:rsidRPr="003A06D0">
        <w:rPr>
          <w:rStyle w:val="Datatype"/>
          <w:lang w:val="en-GB"/>
        </w:rPr>
        <w:t>ds:DigestValue</w:t>
      </w:r>
      <w:proofErr w:type="gramEnd"/>
      <w:r w:rsidRPr="003A06D0">
        <w:rPr>
          <w:rStyle w:val="Datatype"/>
          <w:lang w:val="en-GB"/>
        </w:rPr>
        <w:t>&gt;</w:t>
      </w:r>
      <w:r w:rsidRPr="003A06D0">
        <w:rPr>
          <w:lang w:val="en-GB"/>
        </w:rPr>
        <w:t xml:space="preserve"> element is set to the hash value that is to be calculated as per </w:t>
      </w:r>
      <w:r w:rsidRPr="003A06D0">
        <w:rPr>
          <w:b/>
          <w:bCs/>
          <w:lang w:val="en-GB"/>
        </w:rPr>
        <w:t>[XMLDSIG]</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w:t>
      </w:r>
      <w:proofErr w:type="gramStart"/>
      <w:r w:rsidRPr="003A06D0">
        <w:rPr>
          <w:rStyle w:val="Datatype"/>
          <w:lang w:val="en-GB"/>
        </w:rPr>
        <w:t>ds:Transforms</w:t>
      </w:r>
      <w:proofErr w:type="gramEnd"/>
      <w:r w:rsidRPr="003A06D0">
        <w:rPr>
          <w:rStyle w:val="Datatype"/>
          <w:lang w:val="en-GB"/>
        </w:rPr>
        <w:t>&gt;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elements according to the processing rules in </w:t>
      </w:r>
      <w:r w:rsidRPr="003A06D0">
        <w:rPr>
          <w:rStyle w:val="Fett"/>
          <w:lang w:val="en-GB"/>
        </w:rPr>
        <w:t>[XMLDSIG]</w:t>
      </w:r>
      <w:r w:rsidRPr="003A06D0">
        <w:rPr>
          <w:lang w:val="en-GB"/>
        </w:rPr>
        <w:t>.</w:t>
      </w:r>
    </w:p>
    <w:p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 xml:space="preserve">insert </w:t>
      </w:r>
      <w:proofErr w:type="gramStart"/>
      <w:r w:rsidRPr="003A06D0">
        <w:rPr>
          <w:rStyle w:val="Datatype"/>
          <w:lang w:val="en-GB"/>
        </w:rPr>
        <w:t>ds:Object</w:t>
      </w:r>
      <w:proofErr w:type="gramEnd"/>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rsidR="00BF4F83" w:rsidRPr="003A06D0" w:rsidRDefault="00BF4F83" w:rsidP="00827213">
      <w:pPr>
        <w:pStyle w:val="berschrift4"/>
        <w:rPr>
          <w:rStyle w:val="Datatype"/>
          <w:lang w:val="en-GB"/>
        </w:rPr>
      </w:pPr>
      <w:bookmarkStart w:id="726" w:name="_Toc522668700"/>
      <w:bookmarkStart w:id="727" w:name="_Toc632647"/>
      <w:r w:rsidRPr="003A06D0">
        <w:rPr>
          <w:lang w:val="en-GB"/>
        </w:rPr>
        <w:t xml:space="preserve">XML Signatures Variant Optional Input </w:t>
      </w:r>
      <w:r w:rsidRPr="003A06D0">
        <w:rPr>
          <w:rStyle w:val="Datatype"/>
          <w:lang w:val="en-GB"/>
        </w:rPr>
        <w:t>IncludeObject</w:t>
      </w:r>
      <w:bookmarkEnd w:id="726"/>
      <w:bookmarkEnd w:id="727"/>
    </w:p>
    <w:p w:rsidR="00BF4F83" w:rsidRPr="003A06D0" w:rsidRDefault="00BF4F83" w:rsidP="00BF4F83">
      <w:pPr>
        <w:rPr>
          <w:lang w:val="en-GB"/>
        </w:rPr>
      </w:pPr>
      <w:r w:rsidRPr="003A06D0">
        <w:rPr>
          <w:lang w:val="en-GB"/>
        </w:rPr>
        <w:t>An enveloping signature is a signature having &lt;</w:t>
      </w:r>
      <w:proofErr w:type="gramStart"/>
      <w:r w:rsidRPr="003A06D0">
        <w:rPr>
          <w:rStyle w:val="Datatype"/>
          <w:lang w:val="en-GB"/>
        </w:rPr>
        <w:t>ds:Object</w:t>
      </w:r>
      <w:proofErr w:type="gramEnd"/>
      <w:r w:rsidRPr="003A06D0">
        <w:rPr>
          <w:lang w:val="en-GB"/>
        </w:rPr>
        <w:t>&gt;s which are referenced by &lt;</w:t>
      </w:r>
      <w:r w:rsidRPr="003A06D0">
        <w:rPr>
          <w:rStyle w:val="Datatype"/>
          <w:lang w:val="en-GB"/>
        </w:rPr>
        <w:t>ds:Reference</w:t>
      </w:r>
      <w:r w:rsidRPr="003A06D0">
        <w:rPr>
          <w:lang w:val="en-GB"/>
        </w:rPr>
        <w:t>&gt;s having a same-document URI.</w:t>
      </w:r>
    </w:p>
    <w:p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rsidR="00BF4F83" w:rsidRPr="003A06D0" w:rsidRDefault="00BF4F83" w:rsidP="00BF4F83">
      <w:pPr>
        <w:rPr>
          <w:lang w:val="en-GB"/>
        </w:rPr>
      </w:pPr>
      <w:proofErr w:type="gramStart"/>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w:t>
      </w:r>
      <w:proofErr w:type="gramEnd"/>
      <w:r w:rsidRPr="003A06D0">
        <w:rPr>
          <w:lang w:val="en-GB"/>
        </w:rPr>
        <w:t xml:space="preserve">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w:t>
      </w:r>
    </w:p>
    <w:p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’s contents to be covered/protected by the signature.</w:t>
      </w:r>
    </w:p>
    <w:p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rsidR="00BF4F83" w:rsidRPr="003A06D0" w:rsidRDefault="00BF4F83" w:rsidP="00BF4F83">
      <w:pPr>
        <w:rPr>
          <w:rStyle w:val="Datatype"/>
          <w:lang w:val="en-GB"/>
        </w:rPr>
      </w:pPr>
      <w:proofErr w:type="gramStart"/>
      <w:r w:rsidRPr="003A06D0">
        <w:rPr>
          <w:rStyle w:val="Datatype"/>
          <w:lang w:val="en-GB"/>
        </w:rPr>
        <w:t>urn:oasis</w:t>
      </w:r>
      <w:proofErr w:type="gramEnd"/>
      <w:r w:rsidRPr="003A06D0">
        <w:rPr>
          <w:rStyle w:val="Datatype"/>
          <w:lang w:val="en-GB"/>
        </w:rPr>
        <w:t>:names:tc:dss:1.0:resultminor:InvalidRefURI</w:t>
      </w:r>
      <w:r w:rsidRPr="003A06D0">
        <w:rPr>
          <w:lang w:val="en-GB"/>
        </w:rPr>
        <w:t> » [</w:t>
      </w:r>
      <w:r w:rsidRPr="003A06D0">
        <w:rPr>
          <w:color w:val="FF0000"/>
          <w:lang w:val="en-GB"/>
        </w:rPr>
        <w:t>DSS-5.1.2.1-2</w:t>
      </w:r>
      <w:r w:rsidRPr="003A06D0">
        <w:rPr>
          <w:lang w:val="en-GB"/>
        </w:rPr>
        <w:t>]</w:t>
      </w:r>
    </w:p>
    <w:p w:rsidR="00BF4F83" w:rsidRPr="003A06D0" w:rsidRDefault="00BF4F83" w:rsidP="00BF4F83">
      <w:pPr>
        <w:rPr>
          <w:rStyle w:val="Datatype"/>
          <w:lang w:val="en-GB"/>
        </w:rPr>
      </w:pPr>
    </w:p>
    <w:p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 xml:space="preserve">&gt; </w:t>
      </w:r>
      <w:r w:rsidRPr="003A06D0">
        <w:rPr>
          <w:lang w:val="en-GB"/>
        </w:rPr>
        <w:t>as follows:</w:t>
      </w:r>
    </w:p>
    <w:p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1" w:anchor="base64Binary" w:history="1">
        <w:r w:rsidR="00BF4F83" w:rsidRPr="003A06D0">
          <w:rPr>
            <w:rStyle w:val="Hyperlink"/>
            <w:lang w:val="en-GB"/>
          </w:rPr>
          <w:t>http://www.w3.org/TR/xmlschema-2/#base64Binary</w:t>
        </w:r>
      </w:hyperlink>
    </w:p>
    <w:p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&lt;</w:t>
      </w:r>
      <w:proofErr w:type="gramStart"/>
      <w:r w:rsidRPr="003A06D0">
        <w:rPr>
          <w:rStyle w:val="Datatype"/>
          <w:lang w:val="en-GB"/>
        </w:rPr>
        <w:t>ds:Object</w:t>
      </w:r>
      <w:proofErr w:type="gramEnd"/>
      <w:r w:rsidRPr="003A06D0">
        <w:rPr>
          <w:rStyle w:val="Datatype"/>
          <w:lang w:val="en-GB"/>
        </w:rPr>
        <w:t xml:space="preserve">&gt;(s) </w:t>
      </w:r>
      <w:r w:rsidRPr="003A06D0">
        <w:rPr>
          <w:lang w:val="en-GB"/>
        </w:rPr>
        <w:t xml:space="preserve">into the </w:t>
      </w:r>
      <w:r w:rsidRPr="003A06D0">
        <w:rPr>
          <w:rStyle w:val="Datatype"/>
          <w:lang w:val="en-GB"/>
        </w:rPr>
        <w:t>&lt;ds:Signature&gt;</w:t>
      </w:r>
      <w:r w:rsidRPr="003A06D0">
        <w:rPr>
          <w:lang w:val="en-GB"/>
        </w:rPr>
        <w:t>, which is to be returned.</w:t>
      </w:r>
    </w:p>
    <w:p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w:t>
      </w:r>
      <w:proofErr w:type="spellStart"/>
      <w:r w:rsidRPr="003A06D0">
        <w:rPr>
          <w:lang w:val="en-GB"/>
        </w:rPr>
        <w:t xml:space="preserve">a </w:t>
      </w:r>
      <w:proofErr w:type="gramStart"/>
      <w:r w:rsidRPr="003A06D0">
        <w:rPr>
          <w:rStyle w:val="Datatype"/>
          <w:lang w:val="en-GB"/>
        </w:rPr>
        <w:t>ds</w:t>
      </w:r>
      <w:proofErr w:type="spellEnd"/>
      <w:r w:rsidRPr="003A06D0">
        <w:rPr>
          <w:rStyle w:val="Datatype"/>
          <w:lang w:val="en-GB"/>
        </w:rPr>
        <w:t>:Reference</w:t>
      </w:r>
      <w:proofErr w:type="gramEnd"/>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728" w:name="sec_ProcessingForCmsSignatures"/>
    <w:bookmarkStart w:id="729" w:name="_Toc516358019"/>
    <w:bookmarkEnd w:id="72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730" w:name="_Toc522668701"/>
      <w:bookmarkStart w:id="731" w:name="_Toc632648"/>
      <w:r w:rsidRPr="003A06D0">
        <w:rPr>
          <w:rStyle w:val="Hyperlink"/>
          <w:lang w:val="en-GB"/>
        </w:rPr>
        <w:t>Processing for CMS Signatures</w:t>
      </w:r>
      <w:bookmarkEnd w:id="729"/>
      <w:bookmarkEnd w:id="730"/>
      <w:bookmarkEnd w:id="731"/>
      <w:r w:rsidRPr="003A06D0">
        <w:rPr>
          <w:lang w:val="en-GB"/>
        </w:rPr>
        <w:fldChar w:fldCharType="end"/>
      </w:r>
    </w:p>
    <w:p w:rsidR="00BF4F83" w:rsidRPr="003A06D0" w:rsidRDefault="00BF4F83" w:rsidP="00AA52F6">
      <w:pPr>
        <w:pStyle w:val="berschrift3"/>
        <w:numPr>
          <w:ilvl w:val="2"/>
          <w:numId w:val="3"/>
        </w:numPr>
        <w:rPr>
          <w:lang w:val="en-GB"/>
        </w:rPr>
      </w:pPr>
      <w:bookmarkStart w:id="732" w:name="_Toc516359905"/>
      <w:bookmarkStart w:id="733" w:name="_Toc522668702"/>
      <w:bookmarkStart w:id="734" w:name="_Toc632649"/>
      <w:r w:rsidRPr="003A06D0">
        <w:rPr>
          <w:lang w:val="en-GB"/>
        </w:rPr>
        <w:t>Sub process ‘</w:t>
      </w:r>
      <w:r w:rsidRPr="003A06D0">
        <w:rPr>
          <w:rStyle w:val="Datatype"/>
          <w:lang w:val="en-GB"/>
        </w:rPr>
        <w:t>process digest</w:t>
      </w:r>
      <w:r w:rsidRPr="003A06D0">
        <w:rPr>
          <w:lang w:val="en-GB"/>
        </w:rPr>
        <w:t>’</w:t>
      </w:r>
      <w:bookmarkEnd w:id="732"/>
      <w:bookmarkEnd w:id="733"/>
      <w:bookmarkEnd w:id="734"/>
    </w:p>
    <w:p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rsidR="00BF4F83" w:rsidRPr="003A06D0" w:rsidRDefault="00BF4F83" w:rsidP="0005213E">
      <w:pPr>
        <w:pStyle w:val="Beschriftung"/>
        <w:rPr>
          <w:lang w:val="en-GB"/>
        </w:rPr>
      </w:pPr>
      <w:bookmarkStart w:id="735"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735"/>
    </w:p>
    <w:p w:rsidR="00BF4F83" w:rsidRPr="003A06D0" w:rsidRDefault="00BF4F83" w:rsidP="00BF4F83">
      <w:pPr>
        <w:keepNext/>
        <w:rPr>
          <w:lang w:val="en-GB"/>
        </w:rPr>
      </w:pPr>
      <w:r w:rsidRPr="003A06D0">
        <w:rPr>
          <w:noProof/>
          <w:lang w:val="en-GB" w:eastAsia="en-GB"/>
        </w:rPr>
        <w:lastRenderedPageBreak/>
        <w:drawing>
          <wp:inline distT="0" distB="0" distL="0" distR="0" wp14:anchorId="0698149C" wp14:editId="135B4C9D">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2">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AA52F6">
      <w:pPr>
        <w:pStyle w:val="berschrift3"/>
        <w:numPr>
          <w:ilvl w:val="2"/>
          <w:numId w:val="3"/>
        </w:numPr>
        <w:rPr>
          <w:lang w:val="en-GB"/>
        </w:rPr>
      </w:pPr>
      <w:bookmarkStart w:id="736" w:name="_Toc516359906"/>
      <w:bookmarkStart w:id="737" w:name="_Toc522668703"/>
      <w:bookmarkStart w:id="738" w:name="_Toc632650"/>
      <w:r w:rsidRPr="003A06D0">
        <w:rPr>
          <w:lang w:val="en-GB"/>
        </w:rPr>
        <w:t>Sub process ‘</w:t>
      </w:r>
      <w:r w:rsidRPr="003A06D0">
        <w:rPr>
          <w:rStyle w:val="Datatype"/>
          <w:lang w:val="en-GB"/>
        </w:rPr>
        <w:t>create CMS signature</w:t>
      </w:r>
      <w:r w:rsidRPr="003A06D0">
        <w:rPr>
          <w:lang w:val="en-GB"/>
        </w:rPr>
        <w:t>’</w:t>
      </w:r>
      <w:bookmarkEnd w:id="736"/>
      <w:bookmarkEnd w:id="737"/>
      <w:bookmarkEnd w:id="738"/>
    </w:p>
    <w:p w:rsidR="00BF4F83" w:rsidRPr="003A06D0" w:rsidRDefault="00BF4F83" w:rsidP="00BF4F83">
      <w:pPr>
        <w:rPr>
          <w:lang w:val="en-GB"/>
        </w:rPr>
      </w:pPr>
      <w:r w:rsidRPr="003A06D0">
        <w:rPr>
          <w:lang w:val="en-GB"/>
        </w:rPr>
        <w:t>The following process diagram illustrates the processing steps to create a CMS signature.</w:t>
      </w:r>
    </w:p>
    <w:p w:rsidR="00BF4F83" w:rsidRPr="003A06D0" w:rsidRDefault="00BF4F83" w:rsidP="0005213E">
      <w:pPr>
        <w:pStyle w:val="Beschriftung"/>
        <w:rPr>
          <w:lang w:val="en-GB"/>
        </w:rPr>
      </w:pPr>
      <w:bookmarkStart w:id="739"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739"/>
    </w:p>
    <w:p w:rsidR="00BF4F83" w:rsidRPr="003A06D0" w:rsidRDefault="00BF4F83" w:rsidP="00BF4F83">
      <w:pPr>
        <w:pStyle w:val="Algorithm"/>
        <w:keepNext/>
        <w:numPr>
          <w:ilvl w:val="0"/>
          <w:numId w:val="0"/>
        </w:numPr>
      </w:pPr>
      <w:r w:rsidRPr="003A06D0">
        <w:rPr>
          <w:noProof/>
          <w:lang w:eastAsia="en-GB"/>
        </w:rPr>
        <w:drawing>
          <wp:inline distT="0" distB="0" distL="0" distR="0" wp14:anchorId="3096CF65" wp14:editId="249F1D8D">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3">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00581419">
        <w:rPr>
          <w:rStyle w:val="Datatype"/>
        </w:rPr>
        <w:t>true</w:t>
      </w:r>
      <w:r w:rsidR="00581419">
        <w:t>, t</w:t>
      </w:r>
      <w:r w:rsidRPr="003A06D0">
        <w: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740" w:name="sec_GeneralTimestampProcessing"/>
    <w:bookmarkStart w:id="741" w:name="_General_Timestamp_Processing"/>
    <w:bookmarkStart w:id="742" w:name="_Ref516355628"/>
    <w:bookmarkStart w:id="743" w:name="_Toc516358020"/>
    <w:bookmarkEnd w:id="740"/>
    <w:bookmarkEnd w:id="74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744" w:name="_Toc522668704"/>
      <w:bookmarkStart w:id="745" w:name="_Ref522558898"/>
      <w:bookmarkStart w:id="746" w:name="_Toc632651"/>
      <w:r w:rsidRPr="003A06D0">
        <w:rPr>
          <w:rStyle w:val="Hyperlink"/>
          <w:lang w:val="en-GB"/>
        </w:rPr>
        <w:t>General Processing</w:t>
      </w:r>
      <w:bookmarkEnd w:id="742"/>
      <w:bookmarkEnd w:id="743"/>
      <w:bookmarkEnd w:id="744"/>
      <w:bookmarkEnd w:id="745"/>
      <w:bookmarkEnd w:id="746"/>
      <w:r w:rsidRPr="003A06D0">
        <w:rPr>
          <w:lang w:val="en-GB"/>
        </w:rPr>
        <w:fldChar w:fldCharType="end"/>
      </w:r>
    </w:p>
    <w:p w:rsidR="00DE1810" w:rsidRDefault="00DE1810" w:rsidP="00DE1810">
      <w:pPr>
        <w:pStyle w:val="berschrift3"/>
        <w:rPr>
          <w:lang w:val="en-GB"/>
        </w:rPr>
      </w:pPr>
      <w:bookmarkStart w:id="747" w:name="_Toc632668"/>
      <w:bookmarkStart w:id="748" w:name="_Toc516359907"/>
      <w:bookmarkStart w:id="749" w:name="_Toc522668705"/>
      <w:bookmarkStart w:id="750" w:name="_Toc632652"/>
      <w:r>
        <w:rPr>
          <w:lang w:val="en-GB"/>
        </w:rPr>
        <w:t>Multi-Signature Creation</w:t>
      </w:r>
      <w:bookmarkEnd w:id="747"/>
    </w:p>
    <w:p w:rsidR="00DE1810" w:rsidRDefault="00DE1810" w:rsidP="00DE1810">
      <w:pPr>
        <w:rPr>
          <w:lang w:val="en-GB"/>
        </w:rPr>
      </w:pPr>
      <w:r>
        <w:rPr>
          <w:lang w:val="en-GB"/>
        </w:rPr>
        <w:t>This specification focusses on the use cases that produce one signature or timestamp as a result of one signing request. There are use cases where the processing of multiple documents in a single signing request to produce multiple signature for these documents. This may be useful especially when user interaction is involved in signature creation, e.g. by requesting a PIN entry. On the other hand, there are several restrictions apply to this approach:</w:t>
      </w:r>
    </w:p>
    <w:p w:rsidR="00DE1810" w:rsidRDefault="00DE1810" w:rsidP="00DE1810">
      <w:pPr>
        <w:pStyle w:val="Listenabsatz"/>
        <w:numPr>
          <w:ilvl w:val="0"/>
          <w:numId w:val="51"/>
        </w:numPr>
        <w:rPr>
          <w:lang w:val="en-GB"/>
        </w:rPr>
      </w:pPr>
      <w:r>
        <w:rPr>
          <w:lang w:val="en-GB"/>
        </w:rPr>
        <w:t>All signature MUST be of the same type produced with the same set of optional inputs and profiles</w:t>
      </w:r>
    </w:p>
    <w:p w:rsidR="00DE1810" w:rsidRDefault="00DE1810" w:rsidP="00DE1810">
      <w:pPr>
        <w:pStyle w:val="Listenabsatz"/>
        <w:numPr>
          <w:ilvl w:val="0"/>
          <w:numId w:val="51"/>
        </w:numPr>
        <w:rPr>
          <w:lang w:val="en-GB"/>
        </w:rPr>
      </w:pPr>
      <w:r>
        <w:rPr>
          <w:lang w:val="en-GB"/>
        </w:rPr>
        <w:t>There MUST be a clear relationship between a single input document and the corresponding signature</w:t>
      </w:r>
    </w:p>
    <w:p w:rsidR="00DE1810" w:rsidRDefault="00DE1810" w:rsidP="00DE1810">
      <w:pPr>
        <w:pStyle w:val="Listenabsatz"/>
        <w:numPr>
          <w:ilvl w:val="0"/>
          <w:numId w:val="51"/>
        </w:numPr>
        <w:rPr>
          <w:lang w:val="en-GB"/>
        </w:rPr>
      </w:pPr>
      <w:r>
        <w:rPr>
          <w:lang w:val="en-GB"/>
        </w:rPr>
        <w:t>The handling of processing errors requires additional description, especially in the case of partial processing</w:t>
      </w:r>
    </w:p>
    <w:p w:rsidR="00DE1810" w:rsidRDefault="00DE1810" w:rsidP="00DE1810">
      <w:pPr>
        <w:pStyle w:val="Listenabsatz"/>
        <w:numPr>
          <w:ilvl w:val="0"/>
          <w:numId w:val="51"/>
        </w:numPr>
        <w:rPr>
          <w:lang w:val="en-GB"/>
        </w:rPr>
      </w:pPr>
      <w:r>
        <w:rPr>
          <w:lang w:val="en-GB"/>
        </w:rPr>
        <w:t xml:space="preserve">The asynchronous processing model described in this document (see section </w:t>
      </w:r>
      <w:r>
        <w:rPr>
          <w:lang w:val="en-GB"/>
        </w:rPr>
        <w:fldChar w:fldCharType="begin"/>
      </w:r>
      <w:r>
        <w:rPr>
          <w:lang w:val="en-GB"/>
        </w:rPr>
        <w:instrText xml:space="preserve"> REF _Ref628073 \r \h </w:instrText>
      </w:r>
      <w:r>
        <w:rPr>
          <w:lang w:val="en-GB"/>
        </w:rPr>
      </w:r>
      <w:r>
        <w:rPr>
          <w:lang w:val="en-GB"/>
        </w:rPr>
        <w:fldChar w:fldCharType="separate"/>
      </w:r>
      <w:r>
        <w:rPr>
          <w:lang w:val="en-GB"/>
        </w:rPr>
        <w:t>7</w:t>
      </w:r>
      <w:r>
        <w:rPr>
          <w:lang w:val="en-GB"/>
        </w:rPr>
        <w:fldChar w:fldCharType="end"/>
      </w:r>
      <w:r>
        <w:rPr>
          <w:lang w:val="en-GB"/>
        </w:rPr>
        <w:t>) cannot be used to return partial results</w:t>
      </w:r>
    </w:p>
    <w:p w:rsidR="00DE1810" w:rsidRPr="00EE4E37" w:rsidRDefault="00DE1810" w:rsidP="00DE1810">
      <w:pPr>
        <w:rPr>
          <w:lang w:val="en-GB"/>
        </w:rPr>
      </w:pPr>
      <w:r>
        <w:rPr>
          <w:lang w:val="en-GB"/>
        </w:rPr>
        <w:t xml:space="preserve">This document enables profiles to define required processing step by extending the maximum cardinality of the </w:t>
      </w:r>
      <w:r w:rsidRPr="00EE4E37">
        <w:rPr>
          <w:rStyle w:val="Datatype"/>
        </w:rPr>
        <w:t>SignatureObject</w:t>
      </w:r>
      <w:r>
        <w:rPr>
          <w:lang w:val="en-GB"/>
        </w:rPr>
        <w:t xml:space="preserve"> and </w:t>
      </w:r>
      <w:r w:rsidRPr="00EE4E37">
        <w:rPr>
          <w:rStyle w:val="Datatype"/>
        </w:rPr>
        <w:t>DocumentWithSignature</w:t>
      </w:r>
      <w:r>
        <w:rPr>
          <w:lang w:val="en-GB"/>
        </w:rPr>
        <w:t xml:space="preserve"> elements to ‘unbounded’ and adding a </w:t>
      </w:r>
      <w:r w:rsidRPr="00EE4E37">
        <w:rPr>
          <w:rStyle w:val="Datatype"/>
        </w:rPr>
        <w:t>WhichDoc</w:t>
      </w:r>
      <w:r>
        <w:rPr>
          <w:lang w:val="en-GB"/>
        </w:rPr>
        <w:t xml:space="preserve"> element to the corresponding components.</w:t>
      </w:r>
    </w:p>
    <w:p w:rsidR="00BF4F83" w:rsidRPr="003A06D0" w:rsidRDefault="00BF4F83" w:rsidP="00827213">
      <w:pPr>
        <w:pStyle w:val="berschrift3"/>
        <w:rPr>
          <w:rStyle w:val="Datatype"/>
          <w:lang w:val="en-GB"/>
        </w:rPr>
      </w:pPr>
      <w:r w:rsidRPr="003A06D0">
        <w:rPr>
          <w:lang w:val="en-GB"/>
        </w:rPr>
        <w:t>Sub process ‘</w:t>
      </w:r>
      <w:r w:rsidRPr="003A06D0">
        <w:rPr>
          <w:rStyle w:val="Datatype"/>
          <w:lang w:val="en-GB"/>
        </w:rPr>
        <w:t>add Timestamp</w:t>
      </w:r>
      <w:r w:rsidRPr="003A06D0">
        <w:rPr>
          <w:rStyle w:val="Datatype"/>
          <w:rFonts w:ascii="Arial" w:hAnsi="Arial"/>
          <w:lang w:val="en-GB"/>
        </w:rPr>
        <w:t>’</w:t>
      </w:r>
      <w:bookmarkStart w:id="751" w:name="_Toc114796904"/>
      <w:bookmarkStart w:id="752" w:name="_Ref117356633"/>
      <w:bookmarkStart w:id="753" w:name="_Ref141010346"/>
      <w:bookmarkStart w:id="754" w:name="_Ref141010463"/>
      <w:bookmarkStart w:id="755" w:name="_Ref141010752"/>
      <w:bookmarkStart w:id="756" w:name="_Ref141011063"/>
      <w:bookmarkStart w:id="757" w:name="_Ref141011978"/>
      <w:bookmarkStart w:id="758" w:name="_Ref157223898"/>
      <w:bookmarkStart w:id="759" w:name="_Toc157225020"/>
      <w:bookmarkStart w:id="760" w:name="_Toc158797487"/>
      <w:bookmarkStart w:id="761" w:name="_Toc159076055"/>
      <w:bookmarkStart w:id="762" w:name="_Ref480910545"/>
      <w:bookmarkStart w:id="763" w:name="_Ref480910612"/>
      <w:bookmarkStart w:id="764" w:name="_Ref480910630"/>
      <w:bookmarkStart w:id="765" w:name="_Ref480910640"/>
      <w:bookmarkStart w:id="766" w:name="_Ref480910650"/>
      <w:bookmarkStart w:id="767" w:name="_Ref480910838"/>
      <w:bookmarkStart w:id="768" w:name="_Ref480910847"/>
      <w:bookmarkStart w:id="769" w:name="_Toc480914738"/>
      <w:bookmarkStart w:id="770" w:name="_Ref480925346"/>
      <w:bookmarkStart w:id="771" w:name="_Ref480925384"/>
      <w:bookmarkStart w:id="772" w:name="_Ref480925566"/>
      <w:bookmarkStart w:id="773" w:name="_Ref481007082"/>
      <w:bookmarkStart w:id="774" w:name="_Ref481007115"/>
      <w:bookmarkStart w:id="775" w:name="_Ref481007144"/>
      <w:bookmarkStart w:id="776" w:name="_Ref481007151"/>
      <w:bookmarkStart w:id="777" w:name="_Ref481007306"/>
      <w:bookmarkStart w:id="778" w:name="_Ref481007320"/>
      <w:bookmarkStart w:id="779" w:name="_Ref481007626"/>
      <w:bookmarkStart w:id="780" w:name="_Ref481007637"/>
      <w:bookmarkStart w:id="781" w:name="_Ref481007894"/>
      <w:bookmarkStart w:id="782" w:name="_Ref481010962"/>
      <w:bookmarkStart w:id="783" w:name="_Toc481064941"/>
      <w:bookmarkStart w:id="784" w:name="_Ref481065071"/>
      <w:bookmarkStart w:id="785" w:name="_Ref481065072"/>
      <w:bookmarkStart w:id="786" w:name="_Ref481065073"/>
      <w:bookmarkStart w:id="787" w:name="_Ref481065074"/>
      <w:bookmarkStart w:id="788" w:name="_Ref481065076"/>
      <w:bookmarkStart w:id="789" w:name="_Ref498356076"/>
      <w:bookmarkStart w:id="790" w:name="_Ref498356098"/>
      <w:bookmarkStart w:id="791" w:name="_Ref498356124"/>
      <w:bookmarkStart w:id="792" w:name="_Ref498356431"/>
      <w:bookmarkStart w:id="793" w:name="_Ref498356992"/>
      <w:bookmarkStart w:id="794" w:name="_Ref498357004"/>
      <w:bookmarkStart w:id="795" w:name="_Ref498357018"/>
      <w:bookmarkStart w:id="796" w:name="_Ref498357033"/>
      <w:bookmarkStart w:id="797" w:name="_Ref498357043"/>
      <w:bookmarkStart w:id="798" w:name="_Ref498357053"/>
      <w:bookmarkStart w:id="799" w:name="_Ref498357068"/>
      <w:bookmarkStart w:id="800" w:name="_Ref498357080"/>
      <w:bookmarkStart w:id="801" w:name="_Ref498357090"/>
      <w:bookmarkStart w:id="802" w:name="_Ref498357098"/>
      <w:bookmarkStart w:id="803" w:name="_Toc114309497"/>
      <w:bookmarkStart w:id="804" w:name="_Ref114333266"/>
      <w:bookmarkStart w:id="805" w:name="_Ref114333579"/>
      <w:bookmarkStart w:id="806" w:name="_Ref114333702"/>
      <w:bookmarkStart w:id="807" w:name="_Ref114344391"/>
      <w:bookmarkStart w:id="808" w:name="_Ref114347706"/>
      <w:bookmarkStart w:id="809" w:name="_Ref114383136"/>
      <w:bookmarkStart w:id="810" w:name="_Ref114384849"/>
      <w:bookmarkStart w:id="811" w:name="_Ref114389698"/>
      <w:bookmarkStart w:id="812" w:name="_Ref114484546"/>
      <w:bookmarkStart w:id="813" w:name="_Toc114309498"/>
      <w:bookmarkEnd w:id="748"/>
      <w:bookmarkEnd w:id="749"/>
      <w:bookmarkEnd w:id="750"/>
    </w:p>
    <w:p w:rsidR="00BF4F83" w:rsidRPr="003A06D0" w:rsidRDefault="00BF4F83" w:rsidP="00BF4F83">
      <w:pPr>
        <w:rPr>
          <w:lang w:val="en-GB"/>
        </w:rPr>
      </w:pPr>
      <w:r w:rsidRPr="003A06D0">
        <w:rPr>
          <w:lang w:val="en-GB"/>
        </w:rPr>
        <w:t>The following process diagram illustrates the processing steps to insert a timestamp.</w:t>
      </w:r>
    </w:p>
    <w:p w:rsidR="00BF4F83" w:rsidRPr="003A06D0" w:rsidRDefault="00BF4F83" w:rsidP="0005213E">
      <w:pPr>
        <w:pStyle w:val="Beschriftung"/>
        <w:rPr>
          <w:lang w:val="en-GB"/>
        </w:rPr>
      </w:pPr>
      <w:bookmarkStart w:id="814"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814"/>
    </w:p>
    <w:p w:rsidR="00BF4F83" w:rsidRPr="003A06D0" w:rsidRDefault="00BF4F83" w:rsidP="00BF4F83">
      <w:pPr>
        <w:keepNext/>
        <w:rPr>
          <w:lang w:val="en-GB"/>
        </w:rPr>
      </w:pPr>
      <w:r w:rsidRPr="003A06D0">
        <w:rPr>
          <w:noProof/>
          <w:lang w:val="en-GB" w:eastAsia="en-GB"/>
        </w:rPr>
        <w:drawing>
          <wp:inline distT="0" distB="0" distL="0" distR="0" wp14:anchorId="073D651F" wp14:editId="595D00E5">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4">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w:t>
      </w:r>
      <w:proofErr w:type="gramStart"/>
      <w:r w:rsidRPr="003A06D0">
        <w:rPr>
          <w:rStyle w:val="Datatype"/>
          <w:lang w:val="en-GB"/>
        </w:rPr>
        <w:t>ds:SignatureValue</w:t>
      </w:r>
      <w:proofErr w:type="gramEnd"/>
      <w:r w:rsidRPr="003A06D0">
        <w:rPr>
          <w:rStyle w:val="Datatype"/>
          <w:lang w:val="en-GB"/>
        </w:rPr>
        <w:t>&gt;</w:t>
      </w:r>
      <w:r w:rsidRPr="003A06D0">
        <w:rPr>
          <w:lang w:val="en-GB"/>
        </w:rPr>
        <w:t xml:space="preserve"> element in the case of XML signatures.</w:t>
      </w:r>
    </w:p>
    <w:p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rsidR="00BF4F83" w:rsidRPr="003A06D0" w:rsidRDefault="00BF4F83" w:rsidP="00BF4F83">
      <w:pPr>
        <w:jc w:val="both"/>
        <w:rPr>
          <w:lang w:val="en-GB"/>
        </w:rPr>
      </w:pPr>
      <w:r w:rsidRPr="003A06D0">
        <w:rPr>
          <w:lang w:val="en-GB"/>
        </w:rPr>
        <w:lastRenderedPageBreak/>
        <w:t>The following subsections specify the use of RFC 3161 timestamps with CMS signatures and the use of XML Timestamps or RFC 3161 timestamps with XML Signature. These subsections address both scenarios.</w:t>
      </w:r>
    </w:p>
    <w:p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rsidR="00BF4F83" w:rsidRPr="003A06D0" w:rsidRDefault="00BF4F83" w:rsidP="00AA52F6">
      <w:pPr>
        <w:pStyle w:val="berschrift4"/>
        <w:numPr>
          <w:ilvl w:val="3"/>
          <w:numId w:val="3"/>
        </w:numPr>
        <w:ind w:left="862" w:hanging="862"/>
        <w:rPr>
          <w:lang w:val="en-GB"/>
        </w:rPr>
      </w:pPr>
      <w:bookmarkStart w:id="815" w:name="_Toc522668706"/>
      <w:bookmarkStart w:id="816" w:name="_Toc632653"/>
      <w:r w:rsidRPr="003A06D0">
        <w:rPr>
          <w:lang w:val="en-GB"/>
        </w:rPr>
        <w:t>Processing for CMS signatures time-stamping</w:t>
      </w:r>
      <w:bookmarkEnd w:id="815"/>
      <w:bookmarkEnd w:id="816"/>
    </w:p>
    <w:p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rsidR="00BF4F83" w:rsidRPr="003A06D0" w:rsidRDefault="00581419" w:rsidP="00BF4F83">
      <w:pPr>
        <w:rPr>
          <w:rStyle w:val="Datatype"/>
          <w:lang w:val="en-GB"/>
        </w:rPr>
      </w:pPr>
      <w:r>
        <w:rPr>
          <w:rStyle w:val="Datatype"/>
          <w:lang w:val="en-GB"/>
        </w:rPr>
        <w:t>{</w:t>
      </w:r>
      <w:proofErr w:type="gramStart"/>
      <w:r w:rsidR="00BF4F83" w:rsidRPr="003A06D0">
        <w:rPr>
          <w:rStyle w:val="Datatype"/>
          <w:lang w:val="en-GB"/>
        </w:rPr>
        <w:t>iso(</w:t>
      </w:r>
      <w:proofErr w:type="gramEnd"/>
      <w:r w:rsidR="00BF4F83" w:rsidRPr="003A06D0">
        <w:rPr>
          <w:rStyle w:val="Datatype"/>
          <w:lang w:val="en-GB"/>
        </w:rPr>
        <w:t>1) member-body(2) us(840) rsadsi(113549) pkcs(1) pkcs-9(9) smime(16) id-aa(2) 14}</w:t>
      </w:r>
      <w:r w:rsidR="00BF4F83" w:rsidRPr="003A06D0">
        <w:rPr>
          <w:lang w:val="en-GB"/>
        </w:rPr>
        <w:t> » [</w:t>
      </w:r>
      <w:r w:rsidR="00BF4F83" w:rsidRPr="003A06D0">
        <w:rPr>
          <w:color w:val="FF0000"/>
          <w:lang w:val="en-GB"/>
        </w:rPr>
        <w:t>DSS-5.3.1.1-2</w:t>
      </w:r>
      <w:r w:rsidR="00BF4F83" w:rsidRPr="003A06D0">
        <w:rPr>
          <w:lang w:val="en-GB"/>
        </w:rPr>
        <w:t>]</w:t>
      </w:r>
    </w:p>
    <w:p w:rsidR="00BF4F83" w:rsidRPr="003A06D0" w:rsidRDefault="00BF4F83" w:rsidP="00BF4F83">
      <w:pPr>
        <w:rPr>
          <w:lang w:val="en-GB"/>
        </w:rPr>
      </w:pPr>
      <w:r w:rsidRPr="003A06D0">
        <w:rPr>
          <w:lang w:val="en-GB"/>
        </w:rPr>
        <w:t xml:space="preserve">The signature and its embedded timestamp is returned </w:t>
      </w:r>
      <w:r w:rsidR="0073092D">
        <w:rPr>
          <w:lang w:val="en-GB"/>
        </w:rPr>
        <w:t>as</w:t>
      </w:r>
      <w:r w:rsidR="0073092D" w:rsidRPr="003A06D0">
        <w:rPr>
          <w:lang w:val="en-GB"/>
        </w:rPr>
        <w:t xml:space="preserve"> the</w:t>
      </w:r>
      <w:r w:rsidR="0073092D">
        <w:rPr>
          <w:lang w:val="en-GB"/>
        </w:rPr>
        <w:t xml:space="preserve"> first element in the</w:t>
      </w:r>
      <w:r w:rsidR="0073092D" w:rsidRPr="003A06D0">
        <w:rPr>
          <w:lang w:val="en-GB"/>
        </w:rPr>
        <w:t xml:space="preserve"> </w:t>
      </w:r>
      <w:r w:rsidRPr="003A06D0">
        <w:rPr>
          <w:rStyle w:val="Datatype"/>
          <w:lang w:val="en-GB"/>
        </w:rPr>
        <w:t>SignatureObject</w:t>
      </w:r>
      <w:r w:rsidRPr="003A06D0">
        <w:rPr>
          <w:lang w:val="en-GB"/>
        </w:rPr>
        <w:t xml:space="preserve"> </w:t>
      </w:r>
      <w:r w:rsidR="0073092D">
        <w:rPr>
          <w:lang w:val="en-GB"/>
        </w:rPr>
        <w:t>list</w:t>
      </w:r>
      <w:r w:rsidRPr="003A06D0">
        <w:rPr>
          <w:lang w:val="en-GB"/>
        </w:rPr>
        <w:t xml:space="preserve"> of the </w:t>
      </w:r>
      <w:r w:rsidRPr="003A06D0">
        <w:rPr>
          <w:rStyle w:val="Datatype"/>
          <w:lang w:val="en-GB"/>
        </w:rPr>
        <w:t>SignResponse</w:t>
      </w:r>
      <w:r w:rsidRPr="003A06D0">
        <w:rPr>
          <w:lang w:val="en-GB"/>
        </w:rPr>
        <w:t xml:space="preserve"> component.</w:t>
      </w:r>
    </w:p>
    <w:p w:rsidR="00BF4F83" w:rsidRPr="003A06D0" w:rsidRDefault="00BF4F83" w:rsidP="00AA52F6">
      <w:pPr>
        <w:pStyle w:val="berschrift4"/>
        <w:numPr>
          <w:ilvl w:val="3"/>
          <w:numId w:val="3"/>
        </w:numPr>
        <w:ind w:left="862" w:hanging="862"/>
        <w:rPr>
          <w:lang w:val="en-GB"/>
        </w:rPr>
      </w:pPr>
      <w:bookmarkStart w:id="817" w:name="_Processing_for_XML"/>
      <w:bookmarkStart w:id="818" w:name="_Ref522558700"/>
      <w:bookmarkStart w:id="819" w:name="_Toc522668707"/>
      <w:bookmarkStart w:id="820" w:name="_Toc632654"/>
      <w:bookmarkEnd w:id="817"/>
      <w:r w:rsidRPr="003A06D0">
        <w:rPr>
          <w:lang w:val="en-GB"/>
        </w:rPr>
        <w:t>Processing for XML Timestamps on XML signatures</w:t>
      </w:r>
      <w:bookmarkEnd w:id="818"/>
      <w:bookmarkEnd w:id="819"/>
      <w:bookmarkEnd w:id="820"/>
    </w:p>
    <w:p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proofErr w:type="gramStart"/>
      <w:r w:rsidRPr="003A06D0">
        <w:rPr>
          <w:rStyle w:val="Datatype"/>
          <w:lang w:val="en-GB"/>
        </w:rPr>
        <w:t>urn:oasis</w:t>
      </w:r>
      <w:proofErr w:type="gramEnd"/>
      <w:r w:rsidRPr="003A06D0">
        <w:rPr>
          <w:rStyle w:val="Datatype"/>
          <w:lang w:val="en-GB"/>
        </w:rPr>
        <w:t xml:space="preserve">:names:tc:dss:1.0:core:schema:XMLTimeStampToken </w:t>
      </w:r>
    </w:p>
    <w:p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w:t>
      </w:r>
      <w:proofErr w:type="gramStart"/>
      <w:r w:rsidRPr="003A06D0">
        <w:rPr>
          <w:rStyle w:val="Datatype"/>
          <w:lang w:val="en-GB"/>
        </w:rPr>
        <w:t>dss:timestamp</w:t>
      </w:r>
      <w:proofErr w:type="gramEnd"/>
      <w:r w:rsidRPr="003A06D0">
        <w:rPr>
          <w:rStyle w:val="Datatype"/>
          <w:lang w:val="en-GB"/>
        </w:rPr>
        <w:t>&gt;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w:t>
      </w:r>
      <w:proofErr w:type="gramStart"/>
      <w:r w:rsidRPr="003A06D0">
        <w:rPr>
          <w:rStyle w:val="Datatype"/>
          <w:lang w:val="en-GB"/>
        </w:rPr>
        <w:t>ds:SignatureValue</w:t>
      </w:r>
      <w:proofErr w:type="gramEnd"/>
      <w:r w:rsidRPr="003A06D0">
        <w:rPr>
          <w:rStyle w:val="Datatype"/>
          <w:lang w:val="en-GB"/>
        </w:rPr>
        <w:t>&gt;</w:t>
      </w:r>
      <w:r w:rsidRPr="003A06D0">
        <w:rPr>
          <w:lang w:val="en-GB"/>
        </w:rPr>
        <w:t xml:space="preserve"> being timestamped.</w:t>
      </w:r>
    </w:p>
    <w:p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w:t>
      </w:r>
      <w:r w:rsidR="0073092D">
        <w:rPr>
          <w:lang w:val="en-GB"/>
        </w:rPr>
        <w:t>as</w:t>
      </w:r>
      <w:r w:rsidRPr="003A06D0">
        <w:rPr>
          <w:lang w:val="en-GB"/>
        </w:rPr>
        <w:t xml:space="preserve"> the</w:t>
      </w:r>
      <w:r w:rsidR="0073092D">
        <w:rPr>
          <w:lang w:val="en-GB"/>
        </w:rPr>
        <w:t xml:space="preserve"> first element in the</w:t>
      </w:r>
      <w:r w:rsidRPr="003A06D0">
        <w:rPr>
          <w:lang w:val="en-GB"/>
        </w:rPr>
        <w:t xml:space="preserve"> </w:t>
      </w:r>
      <w:r w:rsidRPr="003A06D0">
        <w:rPr>
          <w:rStyle w:val="Datatype"/>
          <w:lang w:val="en-GB"/>
        </w:rPr>
        <w:t>SignatureObject</w:t>
      </w:r>
      <w:r w:rsidRPr="003A06D0">
        <w:rPr>
          <w:lang w:val="en-GB"/>
        </w:rPr>
        <w:t xml:space="preserve"> </w:t>
      </w:r>
      <w:r w:rsidR="0073092D">
        <w:rPr>
          <w:lang w:val="en-GB"/>
        </w:rPr>
        <w:t xml:space="preserve">list </w:t>
      </w:r>
      <w:r w:rsidRPr="003A06D0">
        <w:rPr>
          <w:lang w:val="en-GB"/>
        </w:rPr>
        <w:t xml:space="preserve">of the </w:t>
      </w:r>
      <w:r w:rsidRPr="003A06D0">
        <w:rPr>
          <w:rStyle w:val="Datatype"/>
          <w:lang w:val="en-GB"/>
        </w:rPr>
        <w:t>SignResponse</w:t>
      </w:r>
      <w:r w:rsidRPr="003A06D0">
        <w:rPr>
          <w:lang w:val="en-GB"/>
        </w:rPr>
        <w:t>. » [</w:t>
      </w:r>
      <w:r w:rsidRPr="003A06D0">
        <w:rPr>
          <w:color w:val="FF0000"/>
          <w:lang w:val="en-GB"/>
        </w:rPr>
        <w:t>DSS-5.3.1.2-5</w:t>
      </w:r>
      <w:r w:rsidRPr="003A06D0">
        <w:rPr>
          <w:lang w:val="en-GB"/>
        </w:rPr>
        <w:t>]</w:t>
      </w:r>
    </w:p>
    <w:p w:rsidR="00BF4F83" w:rsidRPr="003A06D0" w:rsidRDefault="00BF4F83" w:rsidP="00AA52F6">
      <w:pPr>
        <w:pStyle w:val="berschrift4"/>
        <w:numPr>
          <w:ilvl w:val="3"/>
          <w:numId w:val="3"/>
        </w:numPr>
        <w:ind w:left="862" w:hanging="862"/>
        <w:rPr>
          <w:lang w:val="en-GB"/>
        </w:rPr>
      </w:pPr>
      <w:bookmarkStart w:id="821" w:name="_Toc522668708"/>
      <w:bookmarkStart w:id="822" w:name="_Toc632655"/>
      <w:r w:rsidRPr="003A06D0">
        <w:rPr>
          <w:rStyle w:val="berschrift4Zchn"/>
          <w:b/>
          <w:iCs/>
          <w:lang w:val="en-GB"/>
        </w:rPr>
        <w:t>Processing for RFC 3161 Timestamps on XML signatures</w:t>
      </w:r>
      <w:bookmarkEnd w:id="821"/>
      <w:bookmarkEnd w:id="822"/>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rsidR="00BF4F83" w:rsidRPr="003A06D0" w:rsidRDefault="00BF4F83" w:rsidP="00BF4F83">
      <w:pPr>
        <w:rPr>
          <w:lang w:val="en-GB"/>
        </w:rPr>
      </w:pPr>
      <w:proofErr w:type="gramStart"/>
      <w:r w:rsidRPr="003A06D0">
        <w:rPr>
          <w:rStyle w:val="Datatype"/>
          <w:lang w:val="en-GB"/>
        </w:rPr>
        <w:t>urn:ietf</w:t>
      </w:r>
      <w:proofErr w:type="gramEnd"/>
      <w:r w:rsidRPr="003A06D0">
        <w:rPr>
          <w:rStyle w:val="Datatype"/>
          <w:lang w:val="en-GB"/>
        </w:rPr>
        <w:t>:rfc:3161</w:t>
      </w:r>
      <w:r w:rsidRPr="003A06D0">
        <w:rPr>
          <w:lang w:val="en-GB"/>
        </w:rPr>
        <w:t xml:space="preserve"> </w:t>
      </w:r>
    </w:p>
    <w:p w:rsidR="00BF4F83" w:rsidRPr="003A06D0" w:rsidRDefault="00BF4F83" w:rsidP="00BF4F83">
      <w:pPr>
        <w:rPr>
          <w:lang w:val="en-GB"/>
        </w:rPr>
      </w:pPr>
      <w:r w:rsidRPr="003A06D0">
        <w:rPr>
          <w:lang w:val="en-GB"/>
        </w:rPr>
        <w:lastRenderedPageBreak/>
        <w:t xml:space="preserve">and signature being timestamped is an XML signature then the XML signature MUST contain an RFC 3161, placed in a </w:t>
      </w:r>
      <w:r w:rsidRPr="003A06D0">
        <w:rPr>
          <w:rStyle w:val="Datatype"/>
          <w:lang w:val="en-GB"/>
        </w:rPr>
        <w:t>&lt;</w:t>
      </w:r>
      <w:proofErr w:type="gramStart"/>
      <w:r w:rsidRPr="003A06D0">
        <w:rPr>
          <w:rStyle w:val="Datatype"/>
          <w:lang w:val="en-GB"/>
        </w:rPr>
        <w:t>xades:EncapsulatedTimeStamp</w:t>
      </w:r>
      <w:proofErr w:type="gramEnd"/>
      <w:r w:rsidRPr="003A06D0">
        <w:rPr>
          <w:rStyle w:val="Datatype"/>
          <w:lang w:val="en-GB"/>
        </w:rPr>
        <w:t>&gt;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23" w:name="sec_DataProcessingModelForVerification"/>
    <w:bookmarkStart w:id="824" w:name="sec_AsyncProcessingModel"/>
    <w:bookmarkStart w:id="825" w:name="_Toc114309513"/>
    <w:bookmarkStart w:id="826" w:name="_Toc157225038"/>
    <w:bookmarkStart w:id="827" w:name="_Toc158797505"/>
    <w:bookmarkStart w:id="828" w:name="_Toc159076073"/>
    <w:bookmarkStart w:id="829" w:name="_Toc481064980"/>
    <w:bookmarkStart w:id="830" w:name="_Toc114309535"/>
    <w:bookmarkStart w:id="831" w:name="_Toc157225061"/>
    <w:bookmarkStart w:id="832" w:name="_Toc158797528"/>
    <w:bookmarkStart w:id="833" w:name="_Toc159076096"/>
    <w:bookmarkStart w:id="834" w:name="_Toc481065033"/>
    <w:bookmarkStart w:id="835" w:name="_Ref501707689"/>
    <w:bookmarkStart w:id="836" w:name="_Ref512158370"/>
    <w:bookmarkStart w:id="837" w:name="_Toc480914754"/>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23"/>
    <w:bookmarkEnd w:id="824"/>
    <w:p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38" w:name="_Toc534748898"/>
      <w:bookmarkStart w:id="839" w:name="_Toc522668709"/>
      <w:bookmarkStart w:id="840" w:name="_Toc632656"/>
      <w:r w:rsidRPr="003A06D0">
        <w:rPr>
          <w:rStyle w:val="Hyperlink"/>
          <w:lang w:val="en-GB"/>
        </w:rPr>
        <w:t>Data Processing Model for Verif</w:t>
      </w:r>
      <w:bookmarkEnd w:id="825"/>
      <w:bookmarkEnd w:id="826"/>
      <w:bookmarkEnd w:id="827"/>
      <w:bookmarkEnd w:id="828"/>
      <w:bookmarkEnd w:id="829"/>
      <w:r w:rsidRPr="003A06D0">
        <w:rPr>
          <w:rStyle w:val="Hyperlink"/>
          <w:lang w:val="en-GB"/>
        </w:rPr>
        <w:t>ication</w:t>
      </w:r>
      <w:bookmarkEnd w:id="838"/>
      <w:bookmarkEnd w:id="839"/>
      <w:bookmarkEnd w:id="840"/>
      <w:r w:rsidRPr="003A06D0">
        <w:rPr>
          <w:lang w:val="en-GB"/>
        </w:rPr>
        <w:fldChar w:fldCharType="end"/>
      </w:r>
    </w:p>
    <w:p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rsidR="009D4EF5" w:rsidRPr="003A06D0" w:rsidRDefault="009D4EF5" w:rsidP="009D4EF5">
      <w:pPr>
        <w:pStyle w:val="Beschriftung"/>
        <w:rPr>
          <w:lang w:val="en-GB"/>
        </w:rPr>
      </w:pPr>
      <w:bookmarkStart w:id="841" w:name="_Toc534748581"/>
      <w:bookmarkStart w:id="842"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841"/>
      <w:bookmarkEnd w:id="842"/>
    </w:p>
    <w:p w:rsidR="009D4EF5" w:rsidRPr="003A06D0" w:rsidRDefault="009D4EF5" w:rsidP="009D4EF5">
      <w:pPr>
        <w:keepNext/>
        <w:rPr>
          <w:lang w:val="en-GB"/>
        </w:rPr>
      </w:pPr>
      <w:r w:rsidRPr="003A06D0">
        <w:rPr>
          <w:noProof/>
          <w:lang w:val="en-GB" w:eastAsia="en-GB"/>
        </w:rPr>
        <w:drawing>
          <wp:inline distT="0" distB="0" distL="0" distR="0" wp14:anchorId="3A7096D0" wp14:editId="0C568F9E">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3" w:name="sec_ProcessingXmlSignatureVerification"/>
    <w:bookmarkStart w:id="844" w:name="_Toc114309516"/>
    <w:bookmarkStart w:id="845" w:name="_Ref114325054"/>
    <w:bookmarkStart w:id="846" w:name="_Ref114330611"/>
    <w:bookmarkStart w:id="847" w:name="_Ref157224083"/>
    <w:bookmarkStart w:id="848" w:name="_Toc157225041"/>
    <w:bookmarkStart w:id="849" w:name="_Toc158797508"/>
    <w:bookmarkStart w:id="850" w:name="_Toc159076076"/>
    <w:bookmarkStart w:id="851" w:name="_Ref481011359"/>
    <w:bookmarkStart w:id="852" w:name="_Toc481064986"/>
    <w:bookmarkStart w:id="853" w:name="_Toc516358021"/>
    <w:bookmarkEnd w:id="843"/>
    <w:p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4" w:name="_Toc534748899"/>
      <w:bookmarkStart w:id="855" w:name="_Toc522668710"/>
      <w:bookmarkStart w:id="856" w:name="_Toc632657"/>
      <w:r w:rsidRPr="003A06D0">
        <w:rPr>
          <w:rStyle w:val="Hyperlink"/>
          <w:lang w:val="en-GB"/>
        </w:rPr>
        <w:t>Processing for XML Signature</w:t>
      </w:r>
      <w:bookmarkEnd w:id="844"/>
      <w:bookmarkEnd w:id="845"/>
      <w:bookmarkEnd w:id="846"/>
      <w:bookmarkEnd w:id="847"/>
      <w:bookmarkEnd w:id="848"/>
      <w:bookmarkEnd w:id="849"/>
      <w:bookmarkEnd w:id="850"/>
      <w:bookmarkEnd w:id="851"/>
      <w:bookmarkEnd w:id="852"/>
      <w:bookmarkEnd w:id="853"/>
      <w:r w:rsidRPr="003A06D0">
        <w:rPr>
          <w:rStyle w:val="Hyperlink"/>
          <w:lang w:val="en-GB"/>
        </w:rPr>
        <w:t xml:space="preserve"> Verification</w:t>
      </w:r>
      <w:bookmarkEnd w:id="854"/>
      <w:bookmarkEnd w:id="855"/>
      <w:bookmarkEnd w:id="856"/>
      <w:r w:rsidRPr="003A06D0">
        <w:rPr>
          <w:lang w:val="en-GB"/>
        </w:rPr>
        <w:fldChar w:fldCharType="end"/>
      </w:r>
    </w:p>
    <w:p w:rsidR="009D4EF5" w:rsidRPr="003A06D0" w:rsidRDefault="009D4EF5" w:rsidP="009D4EF5">
      <w:pPr>
        <w:pStyle w:val="berschrift3"/>
        <w:numPr>
          <w:ilvl w:val="2"/>
          <w:numId w:val="3"/>
        </w:numPr>
        <w:rPr>
          <w:lang w:val="en-GB"/>
        </w:rPr>
      </w:pPr>
      <w:bookmarkStart w:id="857" w:name="_Toc516359908"/>
      <w:bookmarkStart w:id="858" w:name="_Toc522668711"/>
      <w:bookmarkStart w:id="859" w:name="_Toc534748900"/>
      <w:bookmarkStart w:id="860" w:name="_Toc632658"/>
      <w:r w:rsidRPr="003A06D0">
        <w:rPr>
          <w:lang w:val="en-GB"/>
        </w:rPr>
        <w:t>Sub process ‘</w:t>
      </w:r>
      <w:r w:rsidRPr="003A06D0">
        <w:rPr>
          <w:rStyle w:val="Datatype"/>
          <w:lang w:val="en-GB"/>
        </w:rPr>
        <w:t>retrieve XML signature</w:t>
      </w:r>
      <w:r w:rsidRPr="003A06D0">
        <w:rPr>
          <w:lang w:val="en-GB"/>
        </w:rPr>
        <w:t>’</w:t>
      </w:r>
      <w:bookmarkEnd w:id="857"/>
      <w:bookmarkEnd w:id="858"/>
      <w:bookmarkEnd w:id="859"/>
      <w:bookmarkEnd w:id="860"/>
      <w:r w:rsidRPr="003A06D0">
        <w:rPr>
          <w:lang w:val="en-GB"/>
        </w:rPr>
        <w:t xml:space="preserve"> </w:t>
      </w:r>
    </w:p>
    <w:p w:rsidR="009D4EF5" w:rsidRPr="003A06D0" w:rsidRDefault="009D4EF5" w:rsidP="009D4EF5">
      <w:pPr>
        <w:pStyle w:val="Beschriftung"/>
        <w:rPr>
          <w:lang w:val="en-GB"/>
        </w:rPr>
      </w:pPr>
      <w:bookmarkStart w:id="861" w:name="_Toc534748582"/>
      <w:bookmarkStart w:id="862"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861"/>
      <w:bookmarkEnd w:id="862"/>
    </w:p>
    <w:p w:rsidR="009D4EF5" w:rsidRPr="003A06D0" w:rsidRDefault="009D4EF5" w:rsidP="009D4EF5">
      <w:pPr>
        <w:keepNext/>
        <w:rPr>
          <w:lang w:val="en-GB"/>
        </w:rPr>
      </w:pPr>
      <w:r w:rsidRPr="003A06D0">
        <w:rPr>
          <w:noProof/>
          <w:lang w:val="en-GB" w:eastAsia="en-GB"/>
        </w:rPr>
        <w:drawing>
          <wp:inline distT="0" distB="0" distL="0" distR="0" wp14:anchorId="6FD06302" wp14:editId="28732FED">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6">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9D4EF5" w:rsidRPr="003A06D0" w:rsidRDefault="009D4EF5" w:rsidP="009D4EF5">
      <w:pPr>
        <w:rPr>
          <w:lang w:val="en-GB"/>
        </w:rPr>
      </w:pPr>
      <w:r w:rsidRPr="003A06D0">
        <w:rPr>
          <w:lang w:val="en-GB"/>
        </w:rPr>
        <w:t xml:space="preserve">The server retrieves one or more </w:t>
      </w:r>
      <w:r w:rsidRPr="003A06D0">
        <w:rPr>
          <w:rStyle w:val="Datatype"/>
          <w:lang w:val="en-GB"/>
        </w:rPr>
        <w:t>&lt;</w:t>
      </w:r>
      <w:proofErr w:type="gramStart"/>
      <w:r w:rsidRPr="003A06D0">
        <w:rPr>
          <w:rStyle w:val="Datatype"/>
          <w:lang w:val="en-GB"/>
        </w:rPr>
        <w:t>ds:Signature</w:t>
      </w:r>
      <w:proofErr w:type="gramEnd"/>
      <w:r w:rsidRPr="003A06D0">
        <w:rPr>
          <w:rStyle w:val="Datatype"/>
          <w:lang w:val="en-GB"/>
        </w:rPr>
        <w:t>&gt;</w:t>
      </w:r>
      <w:r w:rsidRPr="003A06D0">
        <w:rPr>
          <w:lang w:val="en-GB"/>
        </w:rPr>
        <w:t xml:space="preserve"> objects as follows:  </w:t>
      </w:r>
    </w:p>
    <w:p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w:t>
      </w:r>
      <w:proofErr w:type="gramStart"/>
      <w:r w:rsidRPr="003A06D0">
        <w:rPr>
          <w:rStyle w:val="Datatype"/>
          <w:lang w:val="en-GB"/>
        </w:rPr>
        <w:t>ds:Signature</w:t>
      </w:r>
      <w:proofErr w:type="gramEnd"/>
      <w:r w:rsidRPr="003A06D0">
        <w:rPr>
          <w:rStyle w:val="Datatype"/>
          <w:lang w:val="en-GB"/>
        </w:rPr>
        <w:t>&gt;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proofErr w:type="gramStart"/>
      <w:r w:rsidRPr="003A06D0">
        <w:rPr>
          <w:lang w:val="en-GB"/>
        </w:rPr>
        <w:t>]  This</w:t>
      </w:r>
      <w:proofErr w:type="gramEnd"/>
      <w:r w:rsidRPr="003A06D0">
        <w:rPr>
          <w:lang w:val="en-GB"/>
        </w:rPr>
        <w:t xml:space="preserve">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rsidR="009D4EF5" w:rsidRPr="003A06D0" w:rsidRDefault="009D4EF5" w:rsidP="009D4EF5">
      <w:pPr>
        <w:pStyle w:val="berschrift3"/>
        <w:numPr>
          <w:ilvl w:val="2"/>
          <w:numId w:val="3"/>
        </w:numPr>
        <w:rPr>
          <w:lang w:val="en-GB"/>
        </w:rPr>
      </w:pPr>
      <w:bookmarkStart w:id="863" w:name="_Toc516359909"/>
      <w:bookmarkStart w:id="864" w:name="_Toc522668713"/>
      <w:bookmarkStart w:id="865" w:name="_Toc534748902"/>
      <w:bookmarkStart w:id="866" w:name="_Toc632659"/>
      <w:r w:rsidRPr="003A06D0">
        <w:rPr>
          <w:lang w:val="en-GB"/>
        </w:rPr>
        <w:t>Sub process ‘</w:t>
      </w:r>
      <w:r w:rsidRPr="003A06D0">
        <w:rPr>
          <w:rStyle w:val="Datatype"/>
          <w:lang w:val="en-GB"/>
        </w:rPr>
        <w:t>recalculate references</w:t>
      </w:r>
      <w:r w:rsidRPr="003A06D0">
        <w:rPr>
          <w:lang w:val="en-GB"/>
        </w:rPr>
        <w:t>’</w:t>
      </w:r>
      <w:bookmarkEnd w:id="863"/>
      <w:bookmarkEnd w:id="864"/>
      <w:bookmarkEnd w:id="865"/>
      <w:bookmarkEnd w:id="866"/>
      <w:r w:rsidRPr="003A06D0">
        <w:rPr>
          <w:lang w:val="en-GB"/>
        </w:rPr>
        <w:t xml:space="preserve"> </w:t>
      </w:r>
    </w:p>
    <w:p w:rsidR="009D4EF5" w:rsidRPr="003A06D0" w:rsidRDefault="009D4EF5" w:rsidP="009D4EF5">
      <w:pPr>
        <w:pStyle w:val="Beschriftung"/>
        <w:rPr>
          <w:lang w:val="en-GB"/>
        </w:rPr>
      </w:pPr>
      <w:bookmarkStart w:id="867" w:name="_Toc534748583"/>
      <w:bookmarkStart w:id="868"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867"/>
      <w:bookmarkEnd w:id="868"/>
    </w:p>
    <w:p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660255A9" wp14:editId="029D27F0">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7">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9D4EF5" w:rsidRPr="003A06D0" w:rsidRDefault="009D4EF5" w:rsidP="009D4EF5">
      <w:pPr>
        <w:rPr>
          <w:lang w:val="en-GB"/>
        </w:rPr>
      </w:pPr>
      <w:bookmarkStart w:id="869" w:name="_Ref157224098"/>
      <w:r w:rsidRPr="003A06D0">
        <w:rPr>
          <w:lang w:val="en-GB"/>
        </w:rPr>
        <w:t xml:space="preserve">For each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70" w:name="_Ref157224127"/>
      <w:bookmarkEnd w:id="869"/>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9E44E7">
        <w:rPr>
          <w:lang w:val="en-GB"/>
        </w:rPr>
        <w:t>4.4.3</w:t>
      </w:r>
      <w:r w:rsidR="009E44E7">
        <w:rPr>
          <w:lang w:val="en-GB"/>
        </w:rPr>
        <w:fldChar w:fldCharType="end"/>
      </w:r>
      <w:r w:rsidR="009E44E7">
        <w:rPr>
          <w:lang w:val="en-GB"/>
        </w:rPr>
        <w:t>)</w:t>
      </w:r>
      <w:r w:rsidRPr="003A06D0">
        <w:rPr>
          <w:lang w:val="en-GB"/>
        </w:rPr>
        <w:t xml:space="preserve"> depending of the form of the input document).</w:t>
      </w:r>
      <w:bookmarkEnd w:id="870"/>
      <w:r w:rsidRPr="003A06D0">
        <w:rPr>
          <w:lang w:val="en-GB"/>
        </w:rPr>
        <w:t xml:space="preserve"> </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w:t>
      </w:r>
      <w:proofErr w:type="gramStart"/>
      <w:r w:rsidRPr="003A06D0">
        <w:rPr>
          <w:rStyle w:val="Datatype"/>
          <w:lang w:val="en-GB"/>
        </w:rPr>
        <w:t>ds:Transforms</w:t>
      </w:r>
      <w:proofErr w:type="gramEnd"/>
      <w:r w:rsidRPr="003A06D0">
        <w:rPr>
          <w:rStyle w:val="Datatype"/>
          <w:lang w:val="en-GB"/>
        </w:rPr>
        <w:t>&gt;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w:t>
      </w:r>
      <w:proofErr w:type="gramStart"/>
      <w:r w:rsidRPr="003A06D0">
        <w:rPr>
          <w:rStyle w:val="Datatype"/>
          <w:lang w:val="en-GB"/>
        </w:rPr>
        <w:t>ds:DigestValue</w:t>
      </w:r>
      <w:proofErr w:type="gramEnd"/>
      <w:r w:rsidRPr="003A06D0">
        <w:rPr>
          <w:rStyle w:val="Datatype"/>
          <w:lang w:val="en-GB"/>
        </w:rPr>
        <w:t>&gt;</w:t>
      </w:r>
      <w:r w:rsidRPr="003A06D0">
        <w:rPr>
          <w:lang w:val="en-GB"/>
        </w:rPr>
        <w:t>. » [</w:t>
      </w:r>
      <w:r w:rsidRPr="003A06D0">
        <w:rPr>
          <w:color w:val="FF0000"/>
          <w:lang w:val="en-GB"/>
        </w:rPr>
        <w:t>DSS-6.1.2-1</w:t>
      </w:r>
      <w:r w:rsidRPr="003A06D0">
        <w:rPr>
          <w:lang w:val="en-GB"/>
        </w:rPr>
        <w:t>]</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w:t>
      </w:r>
      <w:proofErr w:type="gramStart"/>
      <w:r w:rsidRPr="003A06D0">
        <w:rPr>
          <w:rStyle w:val="Datatype"/>
          <w:lang w:val="en-GB"/>
        </w:rPr>
        <w:t>ds:Transforms</w:t>
      </w:r>
      <w:proofErr w:type="gramEnd"/>
      <w:r w:rsidRPr="003A06D0">
        <w:rPr>
          <w:rStyle w:val="Datatype"/>
          <w:lang w:val="en-GB"/>
        </w:rPr>
        <w:t>&gt;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rsidR="009D4EF5" w:rsidRPr="003A06D0" w:rsidRDefault="009D4EF5" w:rsidP="009D4EF5">
      <w:pPr>
        <w:pStyle w:val="berschrift3"/>
        <w:numPr>
          <w:ilvl w:val="2"/>
          <w:numId w:val="3"/>
        </w:numPr>
        <w:rPr>
          <w:lang w:val="en-GB"/>
        </w:rPr>
      </w:pPr>
      <w:bookmarkStart w:id="871" w:name="_Toc516359910"/>
      <w:bookmarkStart w:id="872" w:name="_Toc522668714"/>
      <w:bookmarkStart w:id="873" w:name="_Toc534748903"/>
      <w:bookmarkStart w:id="874" w:name="_Toc632660"/>
      <w:r w:rsidRPr="003A06D0">
        <w:rPr>
          <w:lang w:val="en-GB"/>
        </w:rPr>
        <w:t>Sub process ‘</w:t>
      </w:r>
      <w:r w:rsidRPr="003A06D0">
        <w:rPr>
          <w:rStyle w:val="Datatype"/>
          <w:lang w:val="en-GB"/>
        </w:rPr>
        <w:t>verify XML signature</w:t>
      </w:r>
      <w:r w:rsidRPr="003A06D0">
        <w:rPr>
          <w:lang w:val="en-GB"/>
        </w:rPr>
        <w:t>’</w:t>
      </w:r>
      <w:bookmarkEnd w:id="871"/>
      <w:bookmarkEnd w:id="872"/>
      <w:bookmarkEnd w:id="873"/>
      <w:bookmarkEnd w:id="874"/>
    </w:p>
    <w:p w:rsidR="009D4EF5" w:rsidRPr="003A06D0" w:rsidRDefault="009D4EF5" w:rsidP="009D4EF5">
      <w:pPr>
        <w:pStyle w:val="Beschriftung"/>
        <w:rPr>
          <w:lang w:val="en-GB"/>
        </w:rPr>
      </w:pPr>
      <w:bookmarkStart w:id="875" w:name="_Toc534748584"/>
      <w:bookmarkStart w:id="876"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875"/>
      <w:bookmarkEnd w:id="876"/>
    </w:p>
    <w:p w:rsidR="009D4EF5" w:rsidRPr="003A06D0" w:rsidRDefault="009D4EF5" w:rsidP="009D4EF5">
      <w:pPr>
        <w:keepNext/>
        <w:rPr>
          <w:lang w:val="en-GB"/>
        </w:rPr>
      </w:pPr>
      <w:r w:rsidRPr="003A06D0">
        <w:rPr>
          <w:noProof/>
          <w:lang w:val="en-GB" w:eastAsia="en-GB"/>
        </w:rPr>
        <w:lastRenderedPageBreak/>
        <w:drawing>
          <wp:inline distT="0" distB="0" distL="0" distR="0" wp14:anchorId="6211D91C" wp14:editId="61C2E67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8">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rsidR="009D4EF5" w:rsidRPr="003A06D0" w:rsidRDefault="009D4EF5" w:rsidP="009D4EF5">
      <w:pPr>
        <w:rPr>
          <w:lang w:val="en-GB"/>
        </w:rPr>
      </w:pPr>
      <w:proofErr w:type="gramStart"/>
      <w:r w:rsidRPr="003A06D0">
        <w:rPr>
          <w:rStyle w:val="Datatype"/>
          <w:lang w:val="en-GB"/>
        </w:rPr>
        <w:t>urn:oasis</w:t>
      </w:r>
      <w:proofErr w:type="gramEnd"/>
      <w:r w:rsidRPr="003A06D0">
        <w:rPr>
          <w:rStyle w:val="Datatype"/>
          <w:lang w:val="en-GB"/>
        </w:rPr>
        <w:t xml:space="preserve">:names:tc:dss:1.0:resultminor:valid:hasManifestResults </w:t>
      </w:r>
    </w:p>
    <w:p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877" w:name="_Ref501130528"/>
      <w:bookmarkStart w:id="878" w:name="_Toc522668715"/>
      <w:bookmarkStart w:id="879" w:name="_Toc534748904"/>
      <w:bookmarkStart w:id="880" w:name="_Toc632661"/>
      <w:r w:rsidRPr="003A06D0">
        <w:rPr>
          <w:lang w:val="en-GB"/>
        </w:rPr>
        <w:t>Processing for RFC 3161 timestamp tokens on XML Signatures</w:t>
      </w:r>
      <w:bookmarkEnd w:id="877"/>
      <w:bookmarkEnd w:id="878"/>
      <w:bookmarkEnd w:id="879"/>
      <w:bookmarkEnd w:id="880"/>
    </w:p>
    <w:p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proofErr w:type="gramStart"/>
      <w:r w:rsidRPr="003A06D0">
        <w:rPr>
          <w:rStyle w:val="Datatype"/>
        </w:rPr>
        <w:t>urn:oasis</w:t>
      </w:r>
      <w:proofErr w:type="gramEnd"/>
      <w:r w:rsidRPr="003A06D0">
        <w:rPr>
          <w:rStyle w:val="Datatype"/>
        </w:rPr>
        <w:t>:names:tc:dss:1.0:resultminor:valid:signature:InvalidSignatureTimestamp</w:t>
      </w:r>
      <w:r w:rsidRPr="003A06D0">
        <w:t xml:space="preserve"> MAY be used to indicate that the signature is valid but the timestamp against that signature is invalid.</w:t>
      </w:r>
    </w:p>
    <w:p w:rsidR="009D4EF5" w:rsidRPr="003A06D0" w:rsidRDefault="009D4EF5" w:rsidP="009D4EF5">
      <w:pPr>
        <w:pStyle w:val="berschrift4"/>
        <w:numPr>
          <w:ilvl w:val="3"/>
          <w:numId w:val="3"/>
        </w:numPr>
        <w:tabs>
          <w:tab w:val="num" w:pos="360"/>
        </w:tabs>
        <w:jc w:val="both"/>
        <w:rPr>
          <w:lang w:val="en-GB"/>
        </w:rPr>
      </w:pPr>
      <w:bookmarkStart w:id="881" w:name="_Ref501130548"/>
      <w:bookmarkStart w:id="882" w:name="_Toc522668716"/>
      <w:bookmarkStart w:id="883" w:name="_Toc534748905"/>
      <w:bookmarkStart w:id="884" w:name="_Toc632662"/>
      <w:r w:rsidRPr="003A06D0">
        <w:rPr>
          <w:lang w:val="en-GB"/>
        </w:rPr>
        <w:lastRenderedPageBreak/>
        <w:t>Processing for XML timestamp tokens on XML signatures</w:t>
      </w:r>
      <w:bookmarkEnd w:id="881"/>
      <w:bookmarkEnd w:id="882"/>
      <w:bookmarkEnd w:id="883"/>
      <w:bookmarkEnd w:id="884"/>
    </w:p>
    <w:p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w:t>
      </w:r>
      <w:proofErr w:type="gramStart"/>
      <w:r w:rsidRPr="003A06D0">
        <w:rPr>
          <w:rStyle w:val="Datatype"/>
          <w:lang w:val="en-GB"/>
        </w:rPr>
        <w:t>xades:XMLTimeStamp</w:t>
      </w:r>
      <w:proofErr w:type="gramEnd"/>
      <w:r w:rsidRPr="003A06D0">
        <w:rPr>
          <w:rStyle w:val="Datatype"/>
          <w:lang w:val="en-GB"/>
        </w:rPr>
        <w:t>&gt;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proofErr w:type="gramStart"/>
      <w:r w:rsidRPr="003A06D0">
        <w:rPr>
          <w:rStyle w:val="Datatype"/>
        </w:rPr>
        <w:t>ds:SignedInfo</w:t>
      </w:r>
      <w:proofErr w:type="gramEnd"/>
      <w:r w:rsidRPr="003A06D0">
        <w:rPr>
          <w:rStyle w:val="Datatype"/>
        </w:rPr>
        <w:t>/SignatureMethod/@Algorithm</w:t>
      </w:r>
      <w:r w:rsidRPr="003A06D0">
        <w:t xml:space="preserve"> attribute value.</w:t>
      </w:r>
    </w:p>
    <w:p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rsidR="009D4EF5" w:rsidRPr="003A06D0" w:rsidRDefault="009D4EF5" w:rsidP="009D4EF5">
      <w:pPr>
        <w:pStyle w:val="Algorithm"/>
        <w:numPr>
          <w:ilvl w:val="0"/>
          <w:numId w:val="19"/>
        </w:numPr>
      </w:pPr>
      <w:r w:rsidRPr="003A06D0">
        <w:t xml:space="preserve">Verify that the </w:t>
      </w:r>
      <w:r w:rsidRPr="003A06D0">
        <w:rPr>
          <w:rStyle w:val="Datatype"/>
        </w:rPr>
        <w:t>&lt;</w:t>
      </w:r>
      <w:proofErr w:type="gramStart"/>
      <w:r w:rsidRPr="003A06D0">
        <w:rPr>
          <w:rStyle w:val="Datatype"/>
        </w:rPr>
        <w:t>ds:SignedInfo</w:t>
      </w:r>
      <w:proofErr w:type="gramEnd"/>
      <w:r w:rsidRPr="003A06D0">
        <w:rPr>
          <w:rStyle w:val="Datatype"/>
        </w:rPr>
        <w:t>&gt;</w:t>
      </w:r>
      <w:r w:rsidRPr="003A06D0">
        <w:t xml:space="preserve"> element contains at least two </w:t>
      </w:r>
      <w:r w:rsidRPr="003A06D0">
        <w:rPr>
          <w:rStyle w:val="Datatype"/>
        </w:rPr>
        <w:t>&lt;ds:Reference&gt;</w:t>
      </w:r>
      <w:r w:rsidRPr="003A06D0">
        <w:t xml:space="preserve"> elements.</w:t>
      </w:r>
    </w:p>
    <w:p w:rsidR="009D4EF5" w:rsidRPr="003A06D0" w:rsidRDefault="009D4EF5" w:rsidP="009D4EF5">
      <w:pPr>
        <w:pStyle w:val="Algorithm"/>
        <w:numPr>
          <w:ilvl w:val="0"/>
          <w:numId w:val="19"/>
        </w:numPr>
      </w:pPr>
      <w:r w:rsidRPr="003A06D0">
        <w:t xml:space="preserve">Verify that one of the </w:t>
      </w:r>
      <w:r w:rsidRPr="003A06D0">
        <w:rPr>
          <w:rStyle w:val="Datatype"/>
        </w:rPr>
        <w:t>&lt;</w:t>
      </w:r>
      <w:proofErr w:type="gramStart"/>
      <w:r w:rsidRPr="003A06D0">
        <w:rPr>
          <w:rStyle w:val="Datatype"/>
        </w:rPr>
        <w:t>ds:Reference</w:t>
      </w:r>
      <w:proofErr w:type="gramEnd"/>
      <w:r w:rsidRPr="003A06D0">
        <w:rPr>
          <w:rStyle w:val="Datatype"/>
        </w:rPr>
        <w:t>&gt;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&lt;</w:t>
      </w:r>
      <w:proofErr w:type="gramStart"/>
      <w:r w:rsidRPr="003A06D0">
        <w:rPr>
          <w:rStyle w:val="Datatype"/>
        </w:rPr>
        <w:t>ds:Object</w:t>
      </w:r>
      <w:proofErr w:type="gramEnd"/>
      <w:r w:rsidRPr="003A06D0">
        <w:rPr>
          <w:rStyle w:val="Datatype"/>
        </w:rPr>
        <w:t xml:space="preserve">&gt; </w:t>
      </w:r>
      <w:r w:rsidRPr="003A06D0">
        <w:t xml:space="preserve">element, which in turn envelopes a </w:t>
      </w:r>
      <w:r w:rsidRPr="003A06D0">
        <w:rPr>
          <w:rStyle w:val="Datatype"/>
        </w:rPr>
        <w:t>&lt;TSTInfo&gt;</w:t>
      </w:r>
      <w:r w:rsidRPr="003A06D0">
        <w:t xml:space="preserve"> element.</w:t>
      </w:r>
    </w:p>
    <w:p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w:t>
      </w:r>
      <w:proofErr w:type="gramStart"/>
      <w:r w:rsidRPr="003A06D0">
        <w:rPr>
          <w:rStyle w:val="Datatype"/>
        </w:rPr>
        <w:t>ds:DigestValue</w:t>
      </w:r>
      <w:proofErr w:type="gramEnd"/>
      <w:r w:rsidRPr="003A06D0">
        <w:rPr>
          <w:rStyle w:val="Datatype"/>
        </w:rPr>
        <w:t>&gt;</w:t>
      </w:r>
      <w:r w:rsidRPr="003A06D0">
        <w:t xml:space="preserve"> and </w:t>
      </w:r>
      <w:r w:rsidRPr="003A06D0">
        <w:rPr>
          <w:rStyle w:val="Datatype"/>
        </w:rPr>
        <w:t>&lt;ds:DigestMethod&gt;</w:t>
      </w:r>
      <w:r w:rsidRPr="003A06D0">
        <w:t xml:space="preserve"> elements respectively.</w:t>
      </w:r>
    </w:p>
    <w:p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w:t>
      </w:r>
      <w:proofErr w:type="gramStart"/>
      <w:r w:rsidRPr="003A06D0">
        <w:rPr>
          <w:rStyle w:val="Datatype"/>
        </w:rPr>
        <w:t>ds:DigestMethod</w:t>
      </w:r>
      <w:proofErr w:type="gramEnd"/>
      <w:r w:rsidRPr="003A06D0">
        <w:rPr>
          <w:rStyle w:val="Datatype"/>
        </w:rPr>
        <w:t>&gt;</w:t>
      </w:r>
      <w:r w:rsidRPr="003A06D0">
        <w:t xml:space="preserve">, and compare this result with the contents of </w:t>
      </w:r>
      <w:r w:rsidRPr="003A06D0">
        <w:rPr>
          <w:rStyle w:val="Datatype"/>
        </w:rPr>
        <w:t>&lt;ds:DigestValue&gt;</w:t>
      </w:r>
      <w:r w:rsidRPr="003A06D0">
        <w:t>.</w:t>
      </w:r>
    </w:p>
    <w:p w:rsidR="009D4EF5" w:rsidRPr="003A06D0" w:rsidRDefault="009D4EF5" w:rsidP="009D4EF5">
      <w:pPr>
        <w:pStyle w:val="Algorithm"/>
        <w:numPr>
          <w:ilvl w:val="0"/>
          <w:numId w:val="19"/>
        </w:numPr>
      </w:pPr>
      <w:r w:rsidRPr="003A06D0">
        <w:t xml:space="preserve">Take each of the other </w:t>
      </w:r>
      <w:r w:rsidRPr="003A06D0">
        <w:rPr>
          <w:rStyle w:val="Datatype"/>
        </w:rPr>
        <w:t>&lt;</w:t>
      </w:r>
      <w:proofErr w:type="gramStart"/>
      <w:r w:rsidRPr="003A06D0">
        <w:rPr>
          <w:rStyle w:val="Datatype"/>
        </w:rPr>
        <w:t>ds:Reference</w:t>
      </w:r>
      <w:proofErr w:type="gramEnd"/>
      <w:r w:rsidRPr="003A06D0">
        <w:rPr>
          <w:rStyle w:val="Datatype"/>
        </w:rPr>
        <w:t>&gt;</w:t>
      </w:r>
      <w:r w:rsidRPr="003A06D0">
        <w:t xml:space="preserve"> elements and for each validate the hash as specified in </w:t>
      </w:r>
      <w:r w:rsidRPr="003A06D0">
        <w:rPr>
          <w:b/>
          <w:bCs/>
        </w:rPr>
        <w:t>[XMLDSIG]</w:t>
      </w:r>
      <w:r w:rsidRPr="003A06D0">
        <w:t>.</w:t>
      </w:r>
    </w:p>
    <w:p w:rsidR="009D4EF5" w:rsidRPr="003A06D0" w:rsidRDefault="009D4EF5" w:rsidP="009D4EF5">
      <w:pPr>
        <w:pStyle w:val="Algorithm"/>
        <w:numPr>
          <w:ilvl w:val="0"/>
          <w:numId w:val="19"/>
        </w:numPr>
      </w:pPr>
      <w:r w:rsidRPr="003A06D0">
        <w:t xml:space="preserve">Check that for one of the </w:t>
      </w:r>
      <w:r w:rsidRPr="003A06D0">
        <w:rPr>
          <w:rStyle w:val="Datatype"/>
        </w:rPr>
        <w:t>&lt;</w:t>
      </w:r>
      <w:proofErr w:type="gramStart"/>
      <w:r w:rsidRPr="003A06D0">
        <w:rPr>
          <w:rStyle w:val="Datatype"/>
        </w:rPr>
        <w:t>ds:Reference</w:t>
      </w:r>
      <w:proofErr w:type="gramEnd"/>
      <w:r w:rsidRPr="003A06D0">
        <w:rPr>
          <w:rStyle w:val="Datatype"/>
        </w:rPr>
        <w:t>&gt;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85" w:name="sec_ProcessingCmsSignatureVerification"/>
    <w:bookmarkStart w:id="886" w:name="_Toc114309519"/>
    <w:bookmarkStart w:id="887" w:name="_Ref157224338"/>
    <w:bookmarkStart w:id="888" w:name="_Toc157225044"/>
    <w:bookmarkStart w:id="889" w:name="_Toc158797511"/>
    <w:bookmarkStart w:id="890" w:name="_Toc159076079"/>
    <w:bookmarkStart w:id="891" w:name="_Ref481011454"/>
    <w:bookmarkStart w:id="892" w:name="_Ref481011624"/>
    <w:bookmarkStart w:id="893" w:name="_Ref481011642"/>
    <w:bookmarkStart w:id="894" w:name="_Ref481012479"/>
    <w:bookmarkStart w:id="895" w:name="_Ref481012491"/>
    <w:bookmarkStart w:id="896" w:name="_Toc481064992"/>
    <w:bookmarkStart w:id="897" w:name="_Ref512285830"/>
    <w:bookmarkStart w:id="898" w:name="_Ref512285841"/>
    <w:bookmarkStart w:id="899" w:name="_Toc516358022"/>
    <w:bookmarkEnd w:id="885"/>
    <w:p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900" w:name="_Toc534748906"/>
      <w:bookmarkStart w:id="901" w:name="_Toc522668717"/>
      <w:bookmarkStart w:id="902" w:name="_Toc632663"/>
      <w:r w:rsidRPr="003A06D0">
        <w:rPr>
          <w:rStyle w:val="Hyperlink"/>
          <w:lang w:val="en-GB"/>
        </w:rPr>
        <w:t>Processing for CMS Signature</w:t>
      </w:r>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r w:rsidRPr="003A06D0">
        <w:rPr>
          <w:rStyle w:val="Hyperlink"/>
          <w:lang w:val="en-GB"/>
        </w:rPr>
        <w:t xml:space="preserve"> Verification</w:t>
      </w:r>
      <w:bookmarkEnd w:id="900"/>
      <w:bookmarkEnd w:id="901"/>
      <w:bookmarkEnd w:id="902"/>
      <w:r w:rsidRPr="003A06D0">
        <w:rPr>
          <w:lang w:val="en-GB"/>
        </w:rPr>
        <w:fldChar w:fldCharType="end"/>
      </w:r>
    </w:p>
    <w:p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rsidR="009D4EF5" w:rsidRPr="003A06D0" w:rsidRDefault="009D4EF5" w:rsidP="009D4EF5">
      <w:pPr>
        <w:pStyle w:val="berschrift3"/>
        <w:numPr>
          <w:ilvl w:val="2"/>
          <w:numId w:val="3"/>
        </w:numPr>
        <w:rPr>
          <w:lang w:val="en-GB"/>
        </w:rPr>
      </w:pPr>
      <w:bookmarkStart w:id="903" w:name="_Toc516359911"/>
      <w:bookmarkStart w:id="904" w:name="_Toc522668718"/>
      <w:bookmarkStart w:id="905" w:name="_Toc534748907"/>
      <w:bookmarkStart w:id="906" w:name="_Toc632664"/>
      <w:r w:rsidRPr="003A06D0">
        <w:rPr>
          <w:lang w:val="en-GB"/>
        </w:rPr>
        <w:t>Sub process ‘</w:t>
      </w:r>
      <w:r w:rsidRPr="003A06D0">
        <w:rPr>
          <w:rStyle w:val="Datatype"/>
          <w:lang w:val="en-GB"/>
        </w:rPr>
        <w:t>retrieve CMS signature</w:t>
      </w:r>
      <w:r w:rsidRPr="003A06D0">
        <w:rPr>
          <w:lang w:val="en-GB"/>
        </w:rPr>
        <w:t>’</w:t>
      </w:r>
      <w:bookmarkEnd w:id="903"/>
      <w:bookmarkEnd w:id="904"/>
      <w:bookmarkEnd w:id="905"/>
      <w:bookmarkEnd w:id="906"/>
      <w:r w:rsidRPr="003A06D0">
        <w:rPr>
          <w:lang w:val="en-GB"/>
        </w:rPr>
        <w:t xml:space="preserve"> </w:t>
      </w:r>
    </w:p>
    <w:p w:rsidR="009D4EF5" w:rsidRPr="003A06D0" w:rsidRDefault="009D4EF5" w:rsidP="009D4EF5">
      <w:pPr>
        <w:pStyle w:val="Beschriftung"/>
        <w:rPr>
          <w:lang w:val="en-GB"/>
        </w:rPr>
      </w:pPr>
      <w:bookmarkStart w:id="907" w:name="_Toc534748585"/>
      <w:bookmarkStart w:id="908"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907"/>
      <w:bookmarkEnd w:id="908"/>
    </w:p>
    <w:p w:rsidR="009D4EF5" w:rsidRPr="003A06D0" w:rsidRDefault="009D4EF5" w:rsidP="009D4EF5">
      <w:pPr>
        <w:keepNext/>
        <w:rPr>
          <w:lang w:val="en-GB"/>
        </w:rPr>
      </w:pPr>
      <w:r w:rsidRPr="003A06D0">
        <w:rPr>
          <w:noProof/>
          <w:lang w:val="en-GB" w:eastAsia="en-GB"/>
        </w:rPr>
        <w:lastRenderedPageBreak/>
        <w:drawing>
          <wp:inline distT="0" distB="0" distL="0" distR="0" wp14:anchorId="0D10EF54" wp14:editId="5DBA198B">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99">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rsidR="009D4EF5" w:rsidRPr="003A06D0" w:rsidRDefault="009D4EF5" w:rsidP="009D4EF5">
      <w:pPr>
        <w:pStyle w:val="Aufzhlungszeichen"/>
        <w:numPr>
          <w:ilvl w:val="0"/>
          <w:numId w:val="21"/>
        </w:numPr>
        <w:jc w:val="both"/>
        <w:rPr>
          <w:lang w:val="en-GB"/>
        </w:rPr>
      </w:pPr>
      <w:bookmarkStart w:id="909"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909"/>
      <w:r w:rsidRPr="003A06D0">
        <w:rPr>
          <w:lang w:val="en-GB"/>
        </w:rPr>
        <w:t xml:space="preserve"> </w:t>
      </w:r>
    </w:p>
    <w:p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3"/>
        <w:numPr>
          <w:ilvl w:val="2"/>
          <w:numId w:val="3"/>
        </w:numPr>
        <w:rPr>
          <w:lang w:val="en-GB"/>
        </w:rPr>
      </w:pPr>
      <w:bookmarkStart w:id="910" w:name="_Toc516359912"/>
      <w:bookmarkStart w:id="911" w:name="_Toc522668719"/>
      <w:bookmarkStart w:id="912" w:name="_Toc534748908"/>
      <w:bookmarkStart w:id="913" w:name="_Toc632665"/>
      <w:r w:rsidRPr="003A06D0">
        <w:rPr>
          <w:lang w:val="en-GB"/>
        </w:rPr>
        <w:t>Sub process ‘</w:t>
      </w:r>
      <w:r w:rsidRPr="003A06D0">
        <w:rPr>
          <w:rStyle w:val="Datatype"/>
          <w:lang w:val="en-GB"/>
        </w:rPr>
        <w:t>verify CMS signature</w:t>
      </w:r>
      <w:r w:rsidRPr="003A06D0">
        <w:rPr>
          <w:lang w:val="en-GB"/>
        </w:rPr>
        <w:t>’</w:t>
      </w:r>
      <w:bookmarkEnd w:id="910"/>
      <w:bookmarkEnd w:id="911"/>
      <w:bookmarkEnd w:id="912"/>
      <w:bookmarkEnd w:id="913"/>
    </w:p>
    <w:p w:rsidR="009D4EF5" w:rsidRPr="003A06D0" w:rsidRDefault="009D4EF5" w:rsidP="009D4EF5">
      <w:pPr>
        <w:pStyle w:val="Beschriftung"/>
        <w:rPr>
          <w:lang w:val="en-GB"/>
        </w:rPr>
      </w:pPr>
      <w:bookmarkStart w:id="914" w:name="_Toc534748586"/>
      <w:bookmarkStart w:id="915"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914"/>
      <w:bookmarkEnd w:id="915"/>
    </w:p>
    <w:p w:rsidR="009D4EF5" w:rsidRPr="003A06D0" w:rsidRDefault="009D4EF5" w:rsidP="009D4EF5">
      <w:pPr>
        <w:keepNext/>
        <w:rPr>
          <w:lang w:val="en-GB"/>
        </w:rPr>
      </w:pPr>
      <w:r w:rsidRPr="003A06D0">
        <w:rPr>
          <w:noProof/>
          <w:lang w:val="en-GB" w:eastAsia="en-GB"/>
        </w:rPr>
        <w:drawing>
          <wp:inline distT="0" distB="0" distL="0" distR="0" wp14:anchorId="4772D3E5" wp14:editId="1B37CF56">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If the signature validates correctly, the server returns one of the first t</w:t>
      </w:r>
      <w:r w:rsidR="00F024E5">
        <w:rPr>
          <w:lang w:val="en-GB"/>
        </w:rPr>
        <w:t>wo</w:t>
      </w:r>
      <w:r w:rsidRPr="003A06D0">
        <w:rPr>
          <w:lang w:val="en-GB"/>
        </w:rPr>
        <w:t xml:space="preserve"> </w:t>
      </w:r>
      <w:r w:rsidRPr="003A06D0">
        <w:rPr>
          <w:rStyle w:val="Datatype"/>
          <w:lang w:val="en-GB"/>
        </w:rPr>
        <w:t>ResultMinor</w:t>
      </w:r>
      <w:r w:rsidRPr="003A06D0">
        <w:rPr>
          <w:lang w:val="en-GB"/>
        </w:rPr>
        <w:t xml:space="preserve"> codes listed in section </w:t>
      </w:r>
      <w:hyperlink w:anchor="_Component_Result" w:history="1">
        <w:r w:rsidRPr="003A06D0">
          <w:rPr>
            <w:rStyle w:val="Hyperlink"/>
            <w:lang w:val="en-GB"/>
          </w:rPr>
          <w:t>Component Result</w:t>
        </w:r>
      </w:hyperlink>
      <w:r w:rsidRPr="003A06D0">
        <w:rPr>
          <w:lang w:val="en-GB"/>
        </w:rPr>
        <w:t xml:space="preserve">.  If the signature fails to validate correctly, the server returns some other code; either one defined in section </w:t>
      </w:r>
      <w:hyperlink w:anchor="_Component_Result" w:history="1">
        <w:r w:rsidRPr="003A06D0">
          <w:rPr>
            <w:rStyle w:val="Hyperlink"/>
            <w:lang w:val="en-GB"/>
          </w:rPr>
          <w:t>Component Result</w:t>
        </w:r>
      </w:hyperlink>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916" w:name="_Ref501131897"/>
      <w:bookmarkStart w:id="917" w:name="_Toc522668720"/>
      <w:bookmarkStart w:id="918" w:name="_Toc534748909"/>
      <w:bookmarkStart w:id="919" w:name="_Toc632666"/>
      <w:r w:rsidRPr="003A06D0">
        <w:rPr>
          <w:lang w:val="en-GB"/>
        </w:rPr>
        <w:t>Processing for RFC 3161 Timestamp tokens on CMS Signatures.</w:t>
      </w:r>
      <w:bookmarkEnd w:id="916"/>
      <w:bookmarkEnd w:id="917"/>
      <w:bookmarkEnd w:id="918"/>
      <w:bookmarkEnd w:id="919"/>
    </w:p>
    <w:p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w:t>
      </w:r>
      <w:r w:rsidRPr="003A06D0">
        <w:rPr>
          <w:lang w:val="en-GB"/>
        </w:rPr>
        <w:lastRenderedPageBreak/>
        <w:t>only the time stamped signature is required for verification processing. As such, no additional input is required.</w:t>
      </w:r>
    </w:p>
    <w:p w:rsidR="009D4EF5" w:rsidRPr="003A06D0" w:rsidRDefault="009D4EF5" w:rsidP="009D4EF5">
      <w:pPr>
        <w:rPr>
          <w:lang w:val="en-GB"/>
        </w:rPr>
      </w:pPr>
      <w:r w:rsidRPr="003A06D0">
        <w:rPr>
          <w:lang w:val="en-GB"/>
        </w:rPr>
        <w:t>The processing by the server is broken down into the following steps:</w:t>
      </w:r>
    </w:p>
    <w:p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rsidR="009D4EF5" w:rsidRPr="003A06D0" w:rsidRDefault="009D4EF5" w:rsidP="009D4EF5">
      <w:pPr>
        <w:pStyle w:val="Algorithm"/>
        <w:numPr>
          <w:ilvl w:val="0"/>
          <w:numId w:val="20"/>
        </w:numPr>
      </w:pPr>
      <w:r w:rsidRPr="003A06D0">
        <w:t>Recalculate the hash of the signature value field of the signature in which the timestamp is embedded.</w:t>
      </w:r>
    </w:p>
    <w:p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920" w:name="sec_GeneralProcessing"/>
    <w:bookmarkStart w:id="921" w:name="_Ref516355471"/>
    <w:bookmarkStart w:id="922" w:name="_Toc516358023"/>
    <w:bookmarkStart w:id="923" w:name="_Toc114309520"/>
    <w:bookmarkStart w:id="924" w:name="_Toc157225045"/>
    <w:bookmarkStart w:id="925" w:name="_Toc158797512"/>
    <w:bookmarkStart w:id="926" w:name="_Toc159076080"/>
    <w:bookmarkStart w:id="927" w:name="_Ref481011529"/>
    <w:bookmarkStart w:id="928" w:name="_Toc481064993"/>
    <w:bookmarkEnd w:id="920"/>
    <w:p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929" w:name="_Toc534748910"/>
      <w:bookmarkStart w:id="930" w:name="_Toc522668721"/>
      <w:bookmarkStart w:id="931" w:name="_Toc632667"/>
      <w:r w:rsidRPr="003A06D0">
        <w:rPr>
          <w:rStyle w:val="Hyperlink"/>
          <w:lang w:val="en-GB"/>
        </w:rPr>
        <w:t>General Processing</w:t>
      </w:r>
      <w:bookmarkEnd w:id="921"/>
      <w:bookmarkEnd w:id="922"/>
      <w:bookmarkEnd w:id="929"/>
      <w:bookmarkEnd w:id="930"/>
      <w:bookmarkEnd w:id="931"/>
      <w:r w:rsidRPr="003A06D0">
        <w:rPr>
          <w:lang w:val="en-GB"/>
        </w:rPr>
        <w:fldChar w:fldCharType="end"/>
      </w:r>
    </w:p>
    <w:p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rsidR="00211740" w:rsidRPr="00166BB7" w:rsidRDefault="00211740" w:rsidP="00166BB7">
      <w:pPr>
        <w:pStyle w:val="berschrift3"/>
      </w:pPr>
      <w:bookmarkStart w:id="932" w:name="_Ref516355121"/>
      <w:bookmarkStart w:id="933" w:name="_Toc522668712"/>
      <w:bookmarkStart w:id="934" w:name="_Toc534748901"/>
      <w:bookmarkStart w:id="935" w:name="_Toc632669"/>
      <w:r w:rsidRPr="00166BB7">
        <w:t>Multi-Signature Verification</w:t>
      </w:r>
      <w:bookmarkEnd w:id="932"/>
      <w:bookmarkEnd w:id="933"/>
      <w:bookmarkEnd w:id="934"/>
      <w:bookmarkEnd w:id="935"/>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rsidR="00211740" w:rsidRPr="003A06D0" w:rsidRDefault="00211740" w:rsidP="00211740">
      <w:pPr>
        <w:rPr>
          <w:rStyle w:val="Datatype"/>
          <w:lang w:val="en-GB"/>
        </w:rPr>
      </w:pPr>
      <w:proofErr w:type="gramStart"/>
      <w:r w:rsidRPr="003A06D0">
        <w:rPr>
          <w:rStyle w:val="Datatype"/>
          <w:lang w:val="en-GB"/>
        </w:rPr>
        <w:t>urn:oasis</w:t>
      </w:r>
      <w:proofErr w:type="gramEnd"/>
      <w:r w:rsidRPr="003A06D0">
        <w:rPr>
          <w:rStyle w:val="Datatype"/>
          <w:lang w:val="en-GB"/>
        </w:rPr>
        <w:t>:names:tc:dss:1.0:resultminor:ValidMultiSignatures</w:t>
      </w:r>
    </w:p>
    <w:p w:rsidR="00211740" w:rsidRPr="003A06D0" w:rsidRDefault="00211740" w:rsidP="00211740">
      <w:pPr>
        <w:pStyle w:val="Non-normativeCommentHeading"/>
        <w:rPr>
          <w:lang w:val="en-GB"/>
        </w:rPr>
      </w:pPr>
      <w:r w:rsidRPr="003A06D0">
        <w:rPr>
          <w:lang w:val="en-GB"/>
        </w:rPr>
        <w:t>Non-normative Note:</w:t>
      </w:r>
    </w:p>
    <w:p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rsidR="00211740" w:rsidRPr="003A06D0" w:rsidRDefault="00211740" w:rsidP="009D4EF5">
      <w:pPr>
        <w:rPr>
          <w:lang w:val="en-GB"/>
        </w:rPr>
      </w:pPr>
    </w:p>
    <w:p w:rsidR="009D4EF5" w:rsidRPr="003A06D0" w:rsidRDefault="009D4EF5" w:rsidP="009D4EF5">
      <w:pPr>
        <w:pStyle w:val="berschrift3"/>
        <w:numPr>
          <w:ilvl w:val="2"/>
          <w:numId w:val="3"/>
        </w:numPr>
        <w:rPr>
          <w:lang w:val="en-GB"/>
        </w:rPr>
      </w:pPr>
      <w:bookmarkStart w:id="936" w:name="_Ref501440736"/>
      <w:bookmarkStart w:id="937" w:name="_Toc516359913"/>
      <w:bookmarkStart w:id="938" w:name="_Toc522668722"/>
      <w:bookmarkStart w:id="939" w:name="_Toc534748911"/>
      <w:bookmarkStart w:id="940" w:name="_Toc632670"/>
      <w:r w:rsidRPr="003A06D0">
        <w:rPr>
          <w:lang w:val="en-GB"/>
        </w:rPr>
        <w:lastRenderedPageBreak/>
        <w:t>Sub process ‘augment Signature’</w:t>
      </w:r>
      <w:bookmarkEnd w:id="936"/>
      <w:bookmarkEnd w:id="937"/>
      <w:bookmarkEnd w:id="938"/>
      <w:bookmarkEnd w:id="939"/>
      <w:bookmarkEnd w:id="940"/>
    </w:p>
    <w:p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rsidR="009D4EF5" w:rsidRPr="003A06D0" w:rsidRDefault="009D4EF5" w:rsidP="009D4EF5">
      <w:pPr>
        <w:pStyle w:val="Beschriftung"/>
        <w:rPr>
          <w:lang w:val="en-GB"/>
        </w:rPr>
      </w:pPr>
      <w:bookmarkStart w:id="941" w:name="_Toc534748587"/>
      <w:bookmarkStart w:id="942"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941"/>
      <w:bookmarkEnd w:id="942"/>
    </w:p>
    <w:p w:rsidR="009D4EF5" w:rsidRPr="003A06D0" w:rsidRDefault="009D4EF5" w:rsidP="009D4EF5">
      <w:pPr>
        <w:keepNext/>
        <w:rPr>
          <w:lang w:val="en-GB"/>
        </w:rPr>
      </w:pPr>
      <w:r w:rsidRPr="003A06D0">
        <w:rPr>
          <w:noProof/>
          <w:lang w:val="en-GB" w:eastAsia="en-GB"/>
        </w:rPr>
        <w:drawing>
          <wp:inline distT="0" distB="0" distL="0" distR="0" wp14:anchorId="4719D33C" wp14:editId="44C97917">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rsidR="009D4EF5" w:rsidRPr="003A06D0" w:rsidRDefault="009D4EF5" w:rsidP="009D4EF5">
      <w:pPr>
        <w:pStyle w:val="Beschriftung"/>
        <w:rPr>
          <w:lang w:val="en-GB"/>
        </w:rPr>
      </w:pPr>
      <w:bookmarkStart w:id="943" w:name="_Toc534748588"/>
      <w:bookmarkStart w:id="944"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943"/>
      <w:bookmarkEnd w:id="944"/>
      <w:r w:rsidR="003D324A" w:rsidRPr="003A06D0">
        <w:rPr>
          <w:noProof/>
          <w:lang w:val="en-GB"/>
        </w:rPr>
        <w:t>dSignature component</w:t>
      </w:r>
    </w:p>
    <w:p w:rsidR="009D4EF5" w:rsidRPr="003A06D0" w:rsidRDefault="003D324A" w:rsidP="009D4EF5">
      <w:pPr>
        <w:keepNext/>
        <w:rPr>
          <w:lang w:val="en-GB"/>
        </w:rPr>
      </w:pPr>
      <w:r w:rsidRPr="003A06D0">
        <w:rPr>
          <w:noProof/>
          <w:lang w:val="en-GB" w:eastAsia="en-GB"/>
        </w:rPr>
        <w:lastRenderedPageBreak/>
        <w:drawing>
          <wp:inline distT="0" distB="0" distL="0" distR="0" wp14:anchorId="00374E76" wp14:editId="64C9B5F1">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proofErr w:type="spellStart"/>
      <w:r w:rsidRPr="003A06D0">
        <w:rPr>
          <w:rStyle w:val="Datatype"/>
          <w:lang w:val="en-GB"/>
        </w:rPr>
        <w:t>InputDocument</w:t>
      </w:r>
      <w:proofErr w:type="spellEnd"/>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rsidR="009D4EF5" w:rsidRPr="003A06D0" w:rsidRDefault="009D4EF5" w:rsidP="009D4EF5">
      <w:pPr>
        <w:pStyle w:val="berschrift3"/>
        <w:numPr>
          <w:ilvl w:val="2"/>
          <w:numId w:val="3"/>
        </w:numPr>
        <w:rPr>
          <w:lang w:val="en-GB"/>
        </w:rPr>
      </w:pPr>
      <w:bookmarkStart w:id="945" w:name="_Toc516359914"/>
      <w:bookmarkStart w:id="946" w:name="_Toc522668723"/>
      <w:bookmarkStart w:id="947" w:name="_Toc534748912"/>
      <w:bookmarkStart w:id="948" w:name="_Toc632671"/>
      <w:r w:rsidRPr="003A06D0">
        <w:rPr>
          <w:lang w:val="en-GB"/>
        </w:rPr>
        <w:t>Sub process ‘timestamp Signature’</w:t>
      </w:r>
      <w:bookmarkEnd w:id="945"/>
      <w:bookmarkEnd w:id="946"/>
      <w:bookmarkEnd w:id="947"/>
      <w:bookmarkEnd w:id="948"/>
    </w:p>
    <w:p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w:t>
      </w:r>
      <w:proofErr w:type="gramStart"/>
      <w:r w:rsidRPr="003A06D0">
        <w:rPr>
          <w:rStyle w:val="Datatype"/>
          <w:lang w:val="en-GB"/>
        </w:rPr>
        <w:t>ds:SignatureValue</w:t>
      </w:r>
      <w:proofErr w:type="gramEnd"/>
      <w:r w:rsidRPr="003A06D0">
        <w:rPr>
          <w:rStyle w:val="Datatype"/>
          <w:lang w:val="en-GB"/>
        </w:rPr>
        <w:t>&gt;</w:t>
      </w:r>
      <w:r w:rsidRPr="003A06D0">
        <w:rPr>
          <w:lang w:val="en-GB"/>
        </w:rPr>
        <w:t xml:space="preserve"> element in the case of XML signatures.</w:t>
      </w:r>
    </w:p>
    <w:p w:rsidR="009D4EF5" w:rsidRPr="003A06D0" w:rsidRDefault="009D4EF5" w:rsidP="009D4EF5">
      <w:pPr>
        <w:rPr>
          <w:lang w:val="en-GB"/>
        </w:rPr>
      </w:pPr>
    </w:p>
    <w:p w:rsidR="009D4EF5" w:rsidRPr="003A06D0" w:rsidRDefault="009D4EF5" w:rsidP="009D4EF5">
      <w:pPr>
        <w:pStyle w:val="Beschriftung"/>
        <w:rPr>
          <w:lang w:val="en-GB"/>
        </w:rPr>
      </w:pPr>
      <w:bookmarkStart w:id="949" w:name="_Toc534748589"/>
      <w:bookmarkStart w:id="950"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949"/>
      <w:bookmarkEnd w:id="950"/>
    </w:p>
    <w:p w:rsidR="009D4EF5" w:rsidRPr="003A06D0" w:rsidRDefault="001C0CE9" w:rsidP="009D4EF5">
      <w:pPr>
        <w:keepNext/>
        <w:rPr>
          <w:lang w:val="en-GB"/>
        </w:rPr>
      </w:pPr>
      <w:r w:rsidRPr="003A06D0">
        <w:rPr>
          <w:noProof/>
          <w:lang w:val="en-GB" w:eastAsia="en-GB"/>
        </w:rPr>
        <w:lastRenderedPageBreak/>
        <w:drawing>
          <wp:inline distT="0" distB="0" distL="0" distR="0" wp14:anchorId="2955DDC8" wp14:editId="5E2A13DA">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rsidR="009D4EF5" w:rsidRPr="003A06D0" w:rsidRDefault="009D4EF5" w:rsidP="009D4EF5">
      <w:pPr>
        <w:pStyle w:val="Listenabsatz"/>
        <w:numPr>
          <w:ilvl w:val="0"/>
          <w:numId w:val="33"/>
        </w:numPr>
        <w:rPr>
          <w:lang w:val="en-GB"/>
        </w:rPr>
      </w:pPr>
      <w:proofErr w:type="gramStart"/>
      <w:r w:rsidRPr="003A06D0">
        <w:rPr>
          <w:rStyle w:val="Datatype"/>
          <w:lang w:val="en-GB"/>
        </w:rPr>
        <w:t>urn:ietf</w:t>
      </w:r>
      <w:proofErr w:type="gramEnd"/>
      <w:r w:rsidRPr="003A06D0">
        <w:rPr>
          <w:rStyle w:val="Datatype"/>
          <w:lang w:val="en-GB"/>
        </w:rPr>
        <w:t>:rfc:3161</w:t>
      </w:r>
      <w:r w:rsidRPr="003A06D0">
        <w:rPr>
          <w:lang w:val="en-GB"/>
        </w:rPr>
        <w:t xml:space="preserve"> for generating a RFC 3161 timestamp token on the signature</w:t>
      </w:r>
    </w:p>
    <w:p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9D4EF5" w:rsidRPr="003A06D0" w:rsidRDefault="009D4EF5" w:rsidP="009D4EF5">
      <w:pPr>
        <w:pStyle w:val="berschrift3"/>
        <w:numPr>
          <w:ilvl w:val="2"/>
          <w:numId w:val="3"/>
        </w:numPr>
        <w:rPr>
          <w:lang w:val="en-GB"/>
        </w:rPr>
      </w:pPr>
      <w:bookmarkStart w:id="951" w:name="_Toc516359915"/>
      <w:bookmarkStart w:id="952" w:name="_Toc522668724"/>
      <w:bookmarkStart w:id="953" w:name="_Toc534748913"/>
      <w:bookmarkStart w:id="954" w:name="_Toc632672"/>
      <w:r w:rsidRPr="003A06D0">
        <w:rPr>
          <w:lang w:val="en-GB"/>
        </w:rPr>
        <w:t>Task ‘build VerifyResponse’</w:t>
      </w:r>
      <w:bookmarkEnd w:id="951"/>
      <w:bookmarkEnd w:id="952"/>
      <w:bookmarkEnd w:id="953"/>
      <w:bookmarkEnd w:id="954"/>
    </w:p>
    <w:p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have been applied.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w:t>
      </w:r>
      <w:proofErr w:type="gramStart"/>
      <w:r w:rsidRPr="003A06D0">
        <w:rPr>
          <w:rStyle w:val="Datatype"/>
          <w:lang w:val="en-GB"/>
        </w:rPr>
        <w:t>ds:Reference</w:t>
      </w:r>
      <w:proofErr w:type="gramEnd"/>
      <w:r w:rsidRPr="003A06D0">
        <w:rPr>
          <w:rStyle w:val="Datatype"/>
          <w:lang w:val="en-GB"/>
        </w:rPr>
        <w:t>&gt;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923"/>
    <w:bookmarkEnd w:id="924"/>
    <w:bookmarkEnd w:id="925"/>
    <w:bookmarkEnd w:id="926"/>
    <w:bookmarkEnd w:id="927"/>
    <w:bookmarkEnd w:id="928"/>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955" w:name="_Ref522794364"/>
      <w:bookmarkStart w:id="956" w:name="_Toc522668725"/>
      <w:bookmarkStart w:id="957" w:name="_Ref534888702"/>
      <w:bookmarkStart w:id="958" w:name="_Ref628073"/>
      <w:bookmarkStart w:id="959" w:name="_Toc632673"/>
      <w:r w:rsidRPr="003A06D0">
        <w:rPr>
          <w:rStyle w:val="Hyperlink"/>
          <w:lang w:val="en-GB"/>
        </w:rPr>
        <w:t>Asynchronous Processing Model</w:t>
      </w:r>
      <w:bookmarkEnd w:id="955"/>
      <w:bookmarkEnd w:id="956"/>
      <w:bookmarkEnd w:id="957"/>
      <w:bookmarkEnd w:id="958"/>
      <w:bookmarkEnd w:id="959"/>
      <w:r w:rsidRPr="003A06D0">
        <w:rPr>
          <w:lang w:val="en-GB"/>
        </w:rPr>
        <w:fldChar w:fldCharType="end"/>
      </w:r>
    </w:p>
    <w:p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rsidR="003A1FBF" w:rsidRPr="003A06D0" w:rsidRDefault="003A1FBF" w:rsidP="0067485C">
      <w:pPr>
        <w:rPr>
          <w:rStyle w:val="Datatype"/>
          <w:lang w:val="en-GB"/>
        </w:rPr>
      </w:pPr>
      <w:proofErr w:type="gramStart"/>
      <w:r w:rsidRPr="003A06D0">
        <w:rPr>
          <w:rStyle w:val="Datatype"/>
          <w:lang w:val="en-GB"/>
        </w:rPr>
        <w:t>urn:oasis</w:t>
      </w:r>
      <w:proofErr w:type="gramEnd"/>
      <w:r w:rsidRPr="003A06D0">
        <w:rPr>
          <w:rStyle w:val="Datatype"/>
          <w:lang w:val="en-GB"/>
        </w:rPr>
        <w:t>:names:tc:dss:1.0:profiles:asynchronousprocessing:1.0</w:t>
      </w:r>
    </w:p>
    <w:p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rsidR="003A1FBF" w:rsidRPr="003A06D0" w:rsidRDefault="003A1FBF" w:rsidP="0067485C">
      <w:pPr>
        <w:rPr>
          <w:lang w:val="en-GB"/>
        </w:rPr>
      </w:pPr>
    </w:p>
    <w:p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rsidR="00BF4F83" w:rsidRPr="003A06D0" w:rsidRDefault="00BF4F83" w:rsidP="00BF4F83">
      <w:pPr>
        <w:rPr>
          <w:lang w:val="en-GB"/>
        </w:rPr>
      </w:pPr>
      <w:proofErr w:type="gramStart"/>
      <w:r w:rsidRPr="003A06D0">
        <w:rPr>
          <w:rStyle w:val="Datatype"/>
          <w:sz w:val="18"/>
          <w:lang w:val="en-GB"/>
        </w:rPr>
        <w:t>urn:oasis</w:t>
      </w:r>
      <w:proofErr w:type="gramEnd"/>
      <w:r w:rsidRPr="003A06D0">
        <w:rPr>
          <w:rStyle w:val="Datatype"/>
          <w:sz w:val="18"/>
          <w:lang w:val="en-GB"/>
        </w:rPr>
        <w:t>:names:tc:dss:1.0:profiles:asynchronousprocessing:resultmajor:Pending</w:t>
      </w:r>
    </w:p>
    <w:p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rsidR="000D0396" w:rsidRPr="003A06D0" w:rsidRDefault="000D0396" w:rsidP="00BF4F83">
      <w:pPr>
        <w:rPr>
          <w:lang w:val="en-GB"/>
        </w:rPr>
      </w:pPr>
    </w:p>
    <w:p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rsidR="000D0396" w:rsidRPr="003A06D0" w:rsidRDefault="000D0396" w:rsidP="000D0396">
      <w:pPr>
        <w:rPr>
          <w:lang w:val="en-GB"/>
        </w:rPr>
      </w:pPr>
    </w:p>
    <w:p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rsidR="000D0396" w:rsidRPr="003A06D0" w:rsidRDefault="000D0396" w:rsidP="000D0396">
      <w:pPr>
        <w:rPr>
          <w:rStyle w:val="Datatype"/>
          <w:sz w:val="16"/>
          <w:lang w:val="en-GB"/>
        </w:rPr>
      </w:pPr>
      <w:proofErr w:type="gramStart"/>
      <w:r w:rsidRPr="003A06D0">
        <w:rPr>
          <w:rStyle w:val="Datatype"/>
          <w:sz w:val="16"/>
          <w:lang w:val="en-GB"/>
        </w:rPr>
        <w:t>urn:oasis</w:t>
      </w:r>
      <w:proofErr w:type="gramEnd"/>
      <w:r w:rsidRPr="003A06D0">
        <w:rPr>
          <w:rStyle w:val="Datatype"/>
          <w:sz w:val="16"/>
          <w:lang w:val="en-GB"/>
        </w:rPr>
        <w:t>:names:tc:dss:1.0:profiles:asynchronousprocessing:resultminor:ResponseIdUnknown</w:t>
      </w:r>
    </w:p>
    <w:p w:rsidR="000D0396" w:rsidRPr="003A06D0" w:rsidRDefault="000D0396" w:rsidP="000D0396">
      <w:pPr>
        <w:rPr>
          <w:lang w:val="en-GB" w:eastAsia="en-GB"/>
        </w:rPr>
      </w:pPr>
    </w:p>
    <w:p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rsidR="000D0396" w:rsidRPr="003A06D0" w:rsidRDefault="000D0396" w:rsidP="00BF4F83">
      <w:pPr>
        <w:rPr>
          <w:lang w:val="en-GB"/>
        </w:rPr>
      </w:pPr>
    </w:p>
    <w:p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rsidR="003A1FBF" w:rsidRPr="003A06D0" w:rsidRDefault="003A1FBF" w:rsidP="00BF4F83">
      <w:pPr>
        <w:rPr>
          <w:lang w:val="en-GB"/>
        </w:rPr>
      </w:pPr>
    </w:p>
    <w:p w:rsidR="003A1FBF" w:rsidRPr="003A06D0" w:rsidRDefault="003A1FBF" w:rsidP="003A1FBF">
      <w:pPr>
        <w:pStyle w:val="berschrift2"/>
        <w:rPr>
          <w:lang w:val="en-GB"/>
        </w:rPr>
      </w:pPr>
      <w:bookmarkStart w:id="960" w:name="_Toc632674"/>
      <w:r w:rsidRPr="003A06D0">
        <w:rPr>
          <w:lang w:val="en-GB"/>
        </w:rPr>
        <w:t>Asynchronous-only Processing</w:t>
      </w:r>
      <w:bookmarkEnd w:id="960"/>
      <w:r w:rsidRPr="003A06D0">
        <w:rPr>
          <w:lang w:val="en-GB"/>
        </w:rPr>
        <w:t xml:space="preserve"> </w:t>
      </w:r>
    </w:p>
    <w:p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rsidR="000D0396" w:rsidRPr="003A06D0" w:rsidRDefault="000D0396" w:rsidP="00BF4F83">
      <w:pPr>
        <w:rPr>
          <w:rStyle w:val="Datatype"/>
          <w:sz w:val="16"/>
          <w:lang w:val="en-GB"/>
        </w:rPr>
      </w:pPr>
      <w:proofErr w:type="gramStart"/>
      <w:r w:rsidRPr="003A06D0">
        <w:rPr>
          <w:rStyle w:val="Datatype"/>
          <w:sz w:val="16"/>
          <w:lang w:val="en-GB"/>
        </w:rPr>
        <w:t>urn:oasis</w:t>
      </w:r>
      <w:proofErr w:type="gramEnd"/>
      <w:r w:rsidRPr="003A06D0">
        <w:rPr>
          <w:rStyle w:val="Datatype"/>
          <w:sz w:val="16"/>
          <w:lang w:val="en-GB"/>
        </w:rPr>
        <w:t>:names:tc:dss:1.0:profiles:asynchronousprocessing:resultminor:asynchronousOnly</w:t>
      </w:r>
    </w:p>
    <w:p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rsidR="004819C2" w:rsidRPr="003A06D0" w:rsidRDefault="0067485C" w:rsidP="004819C2">
      <w:pPr>
        <w:pStyle w:val="berschrift2"/>
        <w:rPr>
          <w:lang w:val="en-GB"/>
        </w:rPr>
      </w:pPr>
      <w:bookmarkStart w:id="961" w:name="_Toc632675"/>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961"/>
    </w:p>
    <w:p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962" w:name="sec_DssCoreBindings"/>
    <w:bookmarkEnd w:id="962"/>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963" w:name="_Toc522668726"/>
      <w:bookmarkStart w:id="964" w:name="_Toc632676"/>
      <w:r w:rsidRPr="003A06D0">
        <w:rPr>
          <w:rStyle w:val="Hyperlink"/>
          <w:lang w:val="en-GB"/>
        </w:rPr>
        <w:t>DSS Core Bindings</w:t>
      </w:r>
      <w:bookmarkEnd w:id="830"/>
      <w:bookmarkEnd w:id="831"/>
      <w:bookmarkEnd w:id="832"/>
      <w:bookmarkEnd w:id="833"/>
      <w:bookmarkEnd w:id="834"/>
      <w:bookmarkEnd w:id="835"/>
      <w:bookmarkEnd w:id="836"/>
      <w:bookmarkEnd w:id="963"/>
      <w:bookmarkEnd w:id="964"/>
      <w:r w:rsidRPr="003A06D0">
        <w:rPr>
          <w:lang w:val="en-GB"/>
        </w:rPr>
        <w:fldChar w:fldCharType="end"/>
      </w:r>
    </w:p>
    <w:p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965" w:name="sec_HttpPostTransportBinding"/>
    <w:bookmarkStart w:id="966" w:name="_Toc114309536"/>
    <w:bookmarkStart w:id="967" w:name="_Toc157225062"/>
    <w:bookmarkStart w:id="968" w:name="_Toc158797529"/>
    <w:bookmarkStart w:id="969" w:name="_Toc159076097"/>
    <w:bookmarkStart w:id="970" w:name="_Toc481065034"/>
    <w:bookmarkStart w:id="971" w:name="_Toc516358024"/>
    <w:bookmarkEnd w:id="965"/>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972" w:name="_Toc522668727"/>
      <w:bookmarkStart w:id="973" w:name="_Toc632677"/>
      <w:r w:rsidRPr="003A06D0">
        <w:rPr>
          <w:rStyle w:val="Hyperlink"/>
          <w:lang w:val="en-GB"/>
        </w:rPr>
        <w:t>HTTP POST Transport Binding</w:t>
      </w:r>
      <w:bookmarkEnd w:id="966"/>
      <w:bookmarkEnd w:id="967"/>
      <w:bookmarkEnd w:id="968"/>
      <w:bookmarkEnd w:id="969"/>
      <w:bookmarkEnd w:id="970"/>
      <w:bookmarkEnd w:id="971"/>
      <w:bookmarkEnd w:id="972"/>
      <w:bookmarkEnd w:id="973"/>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rsidR="00BF4F83" w:rsidRPr="003A06D0" w:rsidRDefault="00BF4F83" w:rsidP="00BF4F83">
      <w:pPr>
        <w:rPr>
          <w:lang w:val="en-GB"/>
        </w:rPr>
      </w:pPr>
      <w:r w:rsidRPr="003A06D0">
        <w:rPr>
          <w:lang w:val="en-GB"/>
        </w:rPr>
        <w:t>The following rules apply to the HTTP request:</w:t>
      </w:r>
    </w:p>
    <w:p w:rsidR="00BF4F83" w:rsidRPr="003A06D0" w:rsidRDefault="00BF4F83" w:rsidP="0001259E">
      <w:pPr>
        <w:pStyle w:val="Listenabsatz"/>
        <w:numPr>
          <w:ilvl w:val="0"/>
          <w:numId w:val="42"/>
        </w:numPr>
        <w:rPr>
          <w:lang w:val="en-GB"/>
        </w:rPr>
      </w:pPr>
      <w:r w:rsidRPr="003A06D0">
        <w:rPr>
          <w:lang w:val="en-GB"/>
        </w:rPr>
        <w:t>The client may send an HTTP/1.0 or HTTP/1.1 request.</w:t>
      </w:r>
    </w:p>
    <w:p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rsidR="00BF4F83" w:rsidRPr="003A06D0" w:rsidRDefault="00BF4F83" w:rsidP="00BF4F83">
      <w:pPr>
        <w:rPr>
          <w:lang w:val="en-GB"/>
        </w:rPr>
      </w:pPr>
      <w:r w:rsidRPr="003A06D0">
        <w:rPr>
          <w:lang w:val="en-GB"/>
        </w:rPr>
        <w:t>The following rules apply to the HTTP Response:</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974" w:name="sec_Soap12TransportBinding"/>
    <w:bookmarkStart w:id="975" w:name="_Toc114309537"/>
    <w:bookmarkStart w:id="976" w:name="_Toc157225063"/>
    <w:bookmarkStart w:id="977" w:name="_Toc158797530"/>
    <w:bookmarkStart w:id="978" w:name="_Toc159076098"/>
    <w:bookmarkStart w:id="979" w:name="_Toc481065035"/>
    <w:bookmarkStart w:id="980" w:name="_Toc516358025"/>
    <w:bookmarkEnd w:id="974"/>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981" w:name="_Toc522668728"/>
      <w:bookmarkStart w:id="982" w:name="_Toc632678"/>
      <w:r w:rsidRPr="003A06D0">
        <w:rPr>
          <w:rStyle w:val="Hyperlink"/>
          <w:lang w:val="en-GB"/>
        </w:rPr>
        <w:t>SOAP 1.2 Transport Binding</w:t>
      </w:r>
      <w:bookmarkEnd w:id="975"/>
      <w:bookmarkEnd w:id="976"/>
      <w:bookmarkEnd w:id="977"/>
      <w:bookmarkEnd w:id="978"/>
      <w:bookmarkEnd w:id="979"/>
      <w:bookmarkEnd w:id="980"/>
      <w:bookmarkEnd w:id="981"/>
      <w:bookmarkEnd w:id="982"/>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rsidR="00BF4F83" w:rsidRPr="003A06D0" w:rsidRDefault="00BF4F83" w:rsidP="00BF4F83">
      <w:pPr>
        <w:rPr>
          <w:lang w:val="en-GB"/>
        </w:rPr>
      </w:pPr>
      <w:r w:rsidRPr="003A06D0">
        <w:rPr>
          <w:lang w:val="en-GB"/>
        </w:rPr>
        <w:t>The following rules apply to the SOAP request:</w:t>
      </w:r>
    </w:p>
    <w:p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rsidR="00BF4F83" w:rsidRPr="003A06D0" w:rsidRDefault="00BF4F83" w:rsidP="0001259E">
      <w:pPr>
        <w:pStyle w:val="Listenabsatz"/>
        <w:numPr>
          <w:ilvl w:val="0"/>
          <w:numId w:val="40"/>
        </w:numPr>
        <w:rPr>
          <w:lang w:val="en-GB"/>
        </w:rPr>
      </w:pPr>
      <w:r w:rsidRPr="003A06D0">
        <w:rPr>
          <w:lang w:val="en-GB"/>
        </w:rPr>
        <w:t>Arbitrary SOAP headers may be present.</w:t>
      </w:r>
    </w:p>
    <w:p w:rsidR="00BF4F83" w:rsidRPr="003A06D0" w:rsidRDefault="00BF4F83" w:rsidP="00BF4F83">
      <w:pPr>
        <w:rPr>
          <w:lang w:val="en-GB"/>
        </w:rPr>
      </w:pPr>
      <w:r w:rsidRPr="003A06D0">
        <w:rPr>
          <w:lang w:val="en-GB"/>
        </w:rPr>
        <w:t>The following rules apply to the SOAP response:</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rsidR="00BF4F83" w:rsidRPr="003A06D0" w:rsidRDefault="00BF4F83" w:rsidP="0001259E">
      <w:pPr>
        <w:pStyle w:val="Listenabsatz"/>
        <w:numPr>
          <w:ilvl w:val="0"/>
          <w:numId w:val="41"/>
        </w:numPr>
        <w:rPr>
          <w:lang w:val="en-GB"/>
        </w:rPr>
      </w:pPr>
      <w:r w:rsidRPr="003A06D0">
        <w:rPr>
          <w:lang w:val="en-GB"/>
        </w:rPr>
        <w:t>Arbitrary SOAP headers may be present.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983" w:name="sec_SecurityBindings"/>
    <w:bookmarkStart w:id="984" w:name="_Toc516358026"/>
    <w:bookmarkEnd w:id="98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985" w:name="_Toc522668729"/>
      <w:bookmarkStart w:id="986" w:name="_Toc632679"/>
      <w:r w:rsidRPr="003A06D0">
        <w:rPr>
          <w:rStyle w:val="Hyperlink"/>
          <w:lang w:val="en-GB"/>
        </w:rPr>
        <w:t>Security Bindings</w:t>
      </w:r>
      <w:bookmarkEnd w:id="984"/>
      <w:bookmarkEnd w:id="985"/>
      <w:bookmarkEnd w:id="986"/>
      <w:r w:rsidRPr="003A06D0">
        <w:rPr>
          <w:lang w:val="en-GB"/>
        </w:rPr>
        <w:fldChar w:fldCharType="end"/>
      </w:r>
    </w:p>
    <w:p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rsidR="00BF4F83" w:rsidRPr="003A06D0" w:rsidRDefault="00BF4F83" w:rsidP="0001259E">
      <w:pPr>
        <w:pStyle w:val="Listenabsatz"/>
        <w:numPr>
          <w:ilvl w:val="0"/>
          <w:numId w:val="38"/>
        </w:numPr>
        <w:rPr>
          <w:lang w:val="en-GB"/>
        </w:rPr>
      </w:pPr>
      <w:r w:rsidRPr="003A06D0">
        <w:rPr>
          <w:lang w:val="en-GB"/>
        </w:rPr>
        <w:t>Required protection level of the content</w:t>
      </w:r>
    </w:p>
    <w:p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rsidR="00BF4F83" w:rsidRPr="003A06D0" w:rsidRDefault="00BF4F83" w:rsidP="0001259E">
      <w:pPr>
        <w:pStyle w:val="Listenabsatz"/>
        <w:numPr>
          <w:ilvl w:val="0"/>
          <w:numId w:val="38"/>
        </w:numPr>
        <w:rPr>
          <w:lang w:val="en-GB"/>
        </w:rPr>
      </w:pPr>
      <w:r w:rsidRPr="003A06D0">
        <w:rPr>
          <w:lang w:val="en-GB"/>
        </w:rPr>
        <w:t>Regulatory requirements</w:t>
      </w:r>
    </w:p>
    <w:p w:rsidR="00BF4F83" w:rsidRPr="003A06D0" w:rsidRDefault="00BF4F83" w:rsidP="0001259E">
      <w:pPr>
        <w:pStyle w:val="Listenabsatz"/>
        <w:numPr>
          <w:ilvl w:val="0"/>
          <w:numId w:val="38"/>
        </w:numPr>
        <w:rPr>
          <w:lang w:val="en-GB"/>
        </w:rPr>
      </w:pPr>
      <w:r w:rsidRPr="003A06D0">
        <w:rPr>
          <w:lang w:val="en-GB"/>
        </w:rPr>
        <w:t>Export restrictions</w:t>
      </w:r>
    </w:p>
    <w:p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987" w:name="_XML_–_Type"/>
    <w:bookmarkStart w:id="988" w:name="sec_DssDefinedIdentifiers"/>
    <w:bookmarkStart w:id="989" w:name="_Toc481065050"/>
    <w:bookmarkEnd w:id="837"/>
    <w:bookmarkEnd w:id="987"/>
    <w:bookmarkEnd w:id="988"/>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990" w:name="_Toc522668730"/>
      <w:bookmarkStart w:id="991" w:name="_Toc632680"/>
      <w:r w:rsidRPr="003A06D0">
        <w:rPr>
          <w:rStyle w:val="Hyperlink"/>
          <w:lang w:val="en-GB"/>
        </w:rPr>
        <w:t>DSS-Defined Identifiers</w:t>
      </w:r>
      <w:bookmarkEnd w:id="989"/>
      <w:bookmarkEnd w:id="990"/>
      <w:bookmarkEnd w:id="991"/>
      <w:r w:rsidRPr="003A06D0">
        <w:rPr>
          <w:lang w:val="en-GB"/>
        </w:rPr>
        <w:fldChar w:fldCharType="end"/>
      </w:r>
    </w:p>
    <w:p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rsidR="00BF4F83" w:rsidRPr="003A06D0" w:rsidRDefault="00493949" w:rsidP="00BF4F83">
      <w:pPr>
        <w:rPr>
          <w:rStyle w:val="Datatype"/>
          <w:lang w:val="en-GB"/>
        </w:rPr>
      </w:pPr>
      <w:r w:rsidRPr="003A06D0">
        <w:rPr>
          <w:rStyle w:val="Element"/>
          <w:lang w:val="en-GB"/>
        </w:rPr>
        <w:t>http://docs.oasis-open.org/dss-x/ns/core</w:t>
      </w:r>
    </w:p>
    <w:bookmarkStart w:id="992" w:name="sec_SignatureTypeIdentifiers"/>
    <w:bookmarkStart w:id="993" w:name="_Toc481065051"/>
    <w:bookmarkStart w:id="994" w:name="_Toc516358027"/>
    <w:bookmarkEnd w:id="992"/>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995" w:name="_Toc522668731"/>
      <w:bookmarkStart w:id="996" w:name="_Toc632681"/>
      <w:r w:rsidRPr="003A06D0">
        <w:rPr>
          <w:rStyle w:val="Hyperlink"/>
          <w:lang w:val="en-GB"/>
        </w:rPr>
        <w:t>Signature Type Identifiers</w:t>
      </w:r>
      <w:bookmarkEnd w:id="993"/>
      <w:bookmarkEnd w:id="994"/>
      <w:bookmarkEnd w:id="995"/>
      <w:bookmarkEnd w:id="996"/>
      <w:r w:rsidRPr="003A06D0">
        <w:rPr>
          <w:lang w:val="en-GB"/>
        </w:rPr>
        <w:fldChar w:fldCharType="end"/>
      </w:r>
    </w:p>
    <w:p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rsidR="00BF4F83" w:rsidRPr="003A06D0" w:rsidRDefault="00BF4F83" w:rsidP="00AA52F6">
      <w:pPr>
        <w:pStyle w:val="berschrift3"/>
        <w:numPr>
          <w:ilvl w:val="2"/>
          <w:numId w:val="3"/>
        </w:numPr>
        <w:jc w:val="both"/>
        <w:rPr>
          <w:lang w:val="en-GB"/>
        </w:rPr>
      </w:pPr>
      <w:bookmarkStart w:id="997" w:name="_Toc481065052"/>
      <w:bookmarkStart w:id="998" w:name="_Toc516359916"/>
      <w:bookmarkStart w:id="999" w:name="_Toc522668732"/>
      <w:bookmarkStart w:id="1000" w:name="_Toc632682"/>
      <w:r w:rsidRPr="003A06D0">
        <w:rPr>
          <w:lang w:val="en-GB"/>
        </w:rPr>
        <w:t>XML Signature</w:t>
      </w:r>
      <w:bookmarkEnd w:id="997"/>
      <w:bookmarkEnd w:id="998"/>
      <w:bookmarkEnd w:id="999"/>
      <w:bookmarkEnd w:id="1000"/>
    </w:p>
    <w:p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proofErr w:type="gramStart"/>
      <w:r w:rsidRPr="003A06D0">
        <w:rPr>
          <w:rStyle w:val="Datatype"/>
          <w:lang w:val="en-GB"/>
        </w:rPr>
        <w:t>urn:ietf</w:t>
      </w:r>
      <w:proofErr w:type="gramEnd"/>
      <w:r w:rsidRPr="003A06D0">
        <w:rPr>
          <w:rStyle w:val="Datatype"/>
          <w:lang w:val="en-GB"/>
        </w:rPr>
        <w:t>:rfc:3275</w:t>
      </w:r>
    </w:p>
    <w:p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rsidR="00BF4F83" w:rsidRPr="003A06D0" w:rsidRDefault="00BF4F83" w:rsidP="00AA52F6">
      <w:pPr>
        <w:pStyle w:val="berschrift3"/>
        <w:numPr>
          <w:ilvl w:val="2"/>
          <w:numId w:val="3"/>
        </w:numPr>
        <w:jc w:val="both"/>
        <w:rPr>
          <w:lang w:val="en-GB"/>
        </w:rPr>
      </w:pPr>
      <w:bookmarkStart w:id="1001" w:name="_Toc481065053"/>
      <w:bookmarkStart w:id="1002" w:name="_Toc516359917"/>
      <w:bookmarkStart w:id="1003" w:name="_Toc522668733"/>
      <w:bookmarkStart w:id="1004" w:name="_Toc632683"/>
      <w:r w:rsidRPr="003A06D0">
        <w:rPr>
          <w:lang w:val="en-GB"/>
        </w:rPr>
        <w:t>XML TimeStampToken</w:t>
      </w:r>
      <w:bookmarkEnd w:id="1001"/>
      <w:bookmarkEnd w:id="1002"/>
      <w:bookmarkEnd w:id="1003"/>
      <w:bookmarkEnd w:id="1004"/>
    </w:p>
    <w:p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proofErr w:type="gramStart"/>
      <w:r w:rsidRPr="003A06D0">
        <w:rPr>
          <w:rStyle w:val="Datatype"/>
          <w:lang w:val="en-GB"/>
        </w:rPr>
        <w:t>urn:oasis</w:t>
      </w:r>
      <w:proofErr w:type="gramEnd"/>
      <w:r w:rsidRPr="003A06D0">
        <w:rPr>
          <w:rStyle w:val="Datatype"/>
          <w:lang w:val="en-GB"/>
        </w:rPr>
        <w:t>:names:tc:dss:2.0:core:schema:XMLTimeStampToken</w:t>
      </w:r>
    </w:p>
    <w:p w:rsidR="00BF4F83" w:rsidRPr="003A06D0" w:rsidRDefault="00BF4F83" w:rsidP="0001259E">
      <w:pPr>
        <w:numPr>
          <w:ilvl w:val="0"/>
          <w:numId w:val="15"/>
        </w:numPr>
        <w:jc w:val="both"/>
        <w:rPr>
          <w:lang w:val="en-GB"/>
        </w:rPr>
      </w:pPr>
      <w:r w:rsidRPr="003A06D0">
        <w:rPr>
          <w:lang w:val="en-GB"/>
        </w:rPr>
        <w:t>This refers to an XML timestamp containing an XML signature.</w:t>
      </w:r>
    </w:p>
    <w:p w:rsidR="00BF4F83" w:rsidRPr="003A06D0" w:rsidRDefault="00BF4F83" w:rsidP="00AA52F6">
      <w:pPr>
        <w:pStyle w:val="berschrift3"/>
        <w:numPr>
          <w:ilvl w:val="2"/>
          <w:numId w:val="3"/>
        </w:numPr>
        <w:jc w:val="both"/>
        <w:rPr>
          <w:lang w:val="en-GB"/>
        </w:rPr>
      </w:pPr>
      <w:bookmarkStart w:id="1005" w:name="_Toc481065054"/>
      <w:bookmarkStart w:id="1006" w:name="_Toc516359918"/>
      <w:bookmarkStart w:id="1007" w:name="_Toc522668734"/>
      <w:bookmarkStart w:id="1008" w:name="_Toc632684"/>
      <w:r w:rsidRPr="003A06D0">
        <w:rPr>
          <w:lang w:val="en-GB"/>
        </w:rPr>
        <w:t>RFC 3161 TimeStampToken</w:t>
      </w:r>
      <w:bookmarkEnd w:id="1005"/>
      <w:bookmarkEnd w:id="1006"/>
      <w:bookmarkEnd w:id="1007"/>
      <w:bookmarkEnd w:id="1008"/>
    </w:p>
    <w:p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proofErr w:type="gramStart"/>
      <w:r w:rsidRPr="003A06D0">
        <w:rPr>
          <w:rStyle w:val="Datatype"/>
          <w:lang w:val="en-GB"/>
        </w:rPr>
        <w:t>urn:ietf</w:t>
      </w:r>
      <w:proofErr w:type="gramEnd"/>
      <w:r w:rsidRPr="003A06D0">
        <w:rPr>
          <w:rStyle w:val="Datatype"/>
          <w:lang w:val="en-GB"/>
        </w:rPr>
        <w:t>:rfc:3161</w:t>
      </w:r>
    </w:p>
    <w:p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rsidR="00BF4F83" w:rsidRPr="003A06D0" w:rsidRDefault="00BF4F83" w:rsidP="00AA52F6">
      <w:pPr>
        <w:pStyle w:val="berschrift3"/>
        <w:numPr>
          <w:ilvl w:val="2"/>
          <w:numId w:val="3"/>
        </w:numPr>
        <w:jc w:val="both"/>
        <w:rPr>
          <w:lang w:val="en-GB"/>
        </w:rPr>
      </w:pPr>
      <w:bookmarkStart w:id="1009" w:name="_Toc481065055"/>
      <w:bookmarkStart w:id="1010" w:name="_Toc516359919"/>
      <w:bookmarkStart w:id="1011" w:name="_Toc522668735"/>
      <w:bookmarkStart w:id="1012" w:name="_Toc632685"/>
      <w:r w:rsidRPr="003A06D0">
        <w:rPr>
          <w:lang w:val="en-GB"/>
        </w:rPr>
        <w:t>CMS Signature</w:t>
      </w:r>
      <w:bookmarkEnd w:id="1009"/>
      <w:bookmarkEnd w:id="1010"/>
      <w:bookmarkEnd w:id="1011"/>
      <w:bookmarkEnd w:id="1012"/>
    </w:p>
    <w:p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proofErr w:type="gramStart"/>
      <w:r w:rsidRPr="003A06D0">
        <w:rPr>
          <w:rStyle w:val="Datatype"/>
          <w:lang w:val="en-GB"/>
        </w:rPr>
        <w:t>urn:ietf</w:t>
      </w:r>
      <w:proofErr w:type="gramEnd"/>
      <w:r w:rsidRPr="003A06D0">
        <w:rPr>
          <w:rStyle w:val="Datatype"/>
          <w:lang w:val="en-GB"/>
        </w:rPr>
        <w:t>:rfc:3369</w:t>
      </w:r>
    </w:p>
    <w:p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rsidR="00BF4F83" w:rsidRPr="003A06D0" w:rsidRDefault="00BF4F83" w:rsidP="00AA52F6">
      <w:pPr>
        <w:pStyle w:val="berschrift3"/>
        <w:numPr>
          <w:ilvl w:val="2"/>
          <w:numId w:val="3"/>
        </w:numPr>
        <w:jc w:val="both"/>
        <w:rPr>
          <w:lang w:val="en-GB"/>
        </w:rPr>
      </w:pPr>
      <w:bookmarkStart w:id="1013" w:name="_Toc481065056"/>
      <w:bookmarkStart w:id="1014" w:name="_Toc516359920"/>
      <w:bookmarkStart w:id="1015" w:name="_Toc522668736"/>
      <w:bookmarkStart w:id="1016" w:name="_Toc632686"/>
      <w:r w:rsidRPr="003A06D0">
        <w:rPr>
          <w:lang w:val="en-GB"/>
        </w:rPr>
        <w:t>PGP Signature</w:t>
      </w:r>
      <w:bookmarkEnd w:id="1013"/>
      <w:bookmarkEnd w:id="1014"/>
      <w:bookmarkEnd w:id="1015"/>
      <w:bookmarkEnd w:id="1016"/>
    </w:p>
    <w:p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proofErr w:type="gramStart"/>
      <w:r w:rsidRPr="003A06D0">
        <w:rPr>
          <w:rStyle w:val="Datatype"/>
          <w:lang w:val="en-GB"/>
        </w:rPr>
        <w:t>urn:ietf</w:t>
      </w:r>
      <w:proofErr w:type="gramEnd"/>
      <w:r w:rsidRPr="003A06D0">
        <w:rPr>
          <w:rStyle w:val="Datatype"/>
          <w:lang w:val="en-GB"/>
        </w:rPr>
        <w:t>:rfc:2440</w:t>
      </w:r>
    </w:p>
    <w:p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1017" w:name="sec_ResultMinors"/>
    <w:bookmarkStart w:id="1018" w:name="_Toc516358028"/>
    <w:bookmarkEnd w:id="101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1019" w:name="_Toc522668737"/>
      <w:bookmarkStart w:id="1020" w:name="_Ref534804134"/>
      <w:bookmarkStart w:id="1021" w:name="_Ref534995297"/>
      <w:bookmarkStart w:id="1022" w:name="_Ref534995314"/>
      <w:bookmarkStart w:id="1023" w:name="_Ref534995333"/>
      <w:bookmarkStart w:id="1024" w:name="_Ref534995348"/>
      <w:bookmarkStart w:id="1025" w:name="_Toc632687"/>
      <w:r w:rsidRPr="003A06D0">
        <w:rPr>
          <w:rStyle w:val="Hyperlink"/>
          <w:lang w:val="en-GB"/>
        </w:rPr>
        <w:t>ResultMinors</w:t>
      </w:r>
      <w:bookmarkEnd w:id="1018"/>
      <w:bookmarkEnd w:id="1019"/>
      <w:bookmarkEnd w:id="1020"/>
      <w:bookmarkEnd w:id="1021"/>
      <w:bookmarkEnd w:id="1022"/>
      <w:bookmarkEnd w:id="1023"/>
      <w:bookmarkEnd w:id="1024"/>
      <w:bookmarkEnd w:id="1025"/>
      <w:r w:rsidRPr="003A06D0">
        <w:rPr>
          <w:lang w:val="en-GB"/>
        </w:rPr>
        <w:fldChar w:fldCharType="end"/>
      </w:r>
    </w:p>
    <w:p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lang w:val="en-GB"/>
              </w:rPr>
              <w:t>Abbreviation</w:t>
            </w:r>
          </w:p>
        </w:tc>
        <w:tc>
          <w:tcPr>
            <w:tcW w:w="7912" w:type="dxa"/>
          </w:tcPr>
          <w:p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proofErr w:type="gramStart"/>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w:t>
            </w:r>
            <w:proofErr w:type="gramEnd"/>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.0:resultminor:valid:signature:NotAllDocumentsReferenced</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sidRPr="003A06D0">
              <w:rPr>
                <w:rStyle w:val="Element"/>
                <w:rFonts w:eastAsia="Times New Roman" w:cs="Times New Roman"/>
                <w:sz w:val="16"/>
                <w:szCs w:val="16"/>
                <w:lang w:val="en-GB"/>
              </w:rPr>
              <w:t>urn:oasis</w:t>
            </w:r>
            <w:proofErr w:type="gramEnd"/>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proofErr w:type="spellStart"/>
            <w:r w:rsidRPr="003A06D0">
              <w:rPr>
                <w:rStyle w:val="Element"/>
                <w:lang w:val="en-GB"/>
              </w:rPr>
              <w:lastRenderedPageBreak/>
              <w:t>HasManifest</w:t>
            </w:r>
            <w:proofErr w:type="spellEnd"/>
            <w:r w:rsidRPr="003A06D0">
              <w:rPr>
                <w:rStyle w:val="Element"/>
                <w:lang w:val="en-GB"/>
              </w:rPr>
              <w:br/>
              <w:t>Results</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proofErr w:type="gramStart"/>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w:t>
            </w:r>
            <w:proofErr w:type="gramEnd"/>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.0:resultminor:valid:signature:HasManifestResults</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.0:resultminor:valid:signature:InvalidSignatureTimestamp</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Referenced</w:t>
            </w:r>
            <w:r w:rsidRPr="003A06D0">
              <w:rPr>
                <w:rStyle w:val="Element"/>
                <w:lang w:val="en-GB"/>
              </w:rPr>
              <w:br/>
            </w:r>
            <w:proofErr w:type="spellStart"/>
            <w:r w:rsidRPr="003A06D0">
              <w:rPr>
                <w:rStyle w:val="Element"/>
                <w:lang w:val="en-GB"/>
              </w:rPr>
              <w:t>DocumentNot</w:t>
            </w:r>
            <w:proofErr w:type="spellEnd"/>
            <w:r w:rsidRPr="003A06D0">
              <w:rPr>
                <w:rStyle w:val="Element"/>
                <w:lang w:val="en-GB"/>
              </w:rPr>
              <w:br/>
              <w:t>Present</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.0:resultminor:ReferencedDocumentNotPresent</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proofErr w:type="spellStart"/>
            <w:r w:rsidRPr="003A06D0">
              <w:rPr>
                <w:rStyle w:val="Element"/>
                <w:lang w:val="en-GB"/>
              </w:rPr>
              <w:t>KeyInfoNot</w:t>
            </w:r>
            <w:proofErr w:type="spellEnd"/>
            <w:r w:rsidRPr="003A06D0">
              <w:rPr>
                <w:rStyle w:val="Element"/>
                <w:lang w:val="en-GB"/>
              </w:rPr>
              <w:br/>
              <w:t>Provided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sidRPr="003A06D0">
              <w:rPr>
                <w:rStyle w:val="Element"/>
                <w:rFonts w:eastAsia="Times New Roman" w:cs="Times New Roman"/>
                <w:sz w:val="16"/>
                <w:szCs w:val="16"/>
                <w:lang w:val="en-GB"/>
              </w:rPr>
              <w:t>urn:oasis</w:t>
            </w:r>
            <w:proofErr w:type="gramEnd"/>
            <w:r w:rsidRPr="003A06D0">
              <w:rPr>
                <w:rStyle w:val="Element"/>
                <w:rFonts w:eastAsia="Times New Roman" w:cs="Times New Roman"/>
                <w:sz w:val="16"/>
                <w:szCs w:val="16"/>
                <w:lang w:val="en-GB"/>
              </w:rPr>
              <w:t>:names:tc:dss:1.0:resultminor:KeyInfoNotProvided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proofErr w:type="spellStart"/>
            <w:r w:rsidRPr="003A06D0">
              <w:rPr>
                <w:rStyle w:val="Element"/>
                <w:lang w:val="en-GB"/>
              </w:rPr>
              <w:t>MoreThanOne</w:t>
            </w:r>
            <w:proofErr w:type="spellEnd"/>
            <w:r w:rsidRPr="003A06D0">
              <w:rPr>
                <w:rStyle w:val="Element"/>
                <w:lang w:val="en-GB"/>
              </w:rPr>
              <w:br/>
            </w:r>
            <w:proofErr w:type="spellStart"/>
            <w:r w:rsidRPr="003A06D0">
              <w:rPr>
                <w:rStyle w:val="Element"/>
                <w:lang w:val="en-GB"/>
              </w:rPr>
              <w:t>RefUriOmitted</w:t>
            </w:r>
            <w:proofErr w:type="spellEnd"/>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.0:resultminor:MoreThanOneRefUriOmitted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proofErr w:type="spellStart"/>
            <w:r w:rsidRPr="003A06D0">
              <w:rPr>
                <w:rStyle w:val="Element"/>
                <w:lang w:val="en-GB"/>
              </w:rPr>
              <w:t>InvalidRefURI</w:t>
            </w:r>
            <w:proofErr w:type="spellEnd"/>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.0:resultminor:InvalidRefURI</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NotSupported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.0:resultminor:NotSupported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sidRPr="003A06D0">
              <w:rPr>
                <w:rStyle w:val="Element"/>
                <w:rFonts w:eastAsia="Times New Roman" w:cs="Times New Roman"/>
                <w:sz w:val="16"/>
                <w:szCs w:val="16"/>
                <w:lang w:val="en-GB"/>
              </w:rPr>
              <w:t>urn:oasis</w:t>
            </w:r>
            <w:proofErr w:type="gramEnd"/>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Pr>
                <w:rStyle w:val="Element"/>
                <w:rFonts w:eastAsia="Times New Roman" w:cs="Times New Roman"/>
                <w:sz w:val="16"/>
                <w:szCs w:val="16"/>
                <w:lang w:val="en-GB"/>
              </w:rPr>
              <w:t>urn:oasis</w:t>
            </w:r>
            <w:proofErr w:type="gramEnd"/>
            <w:r>
              <w:rPr>
                <w:rStyle w:val="Element"/>
                <w:rFonts w:eastAsia="Times New Roman" w:cs="Times New Roman"/>
                <w:sz w:val="16"/>
                <w:szCs w:val="16"/>
                <w:lang w:val="en-GB"/>
              </w:rPr>
              <w:t>:names:tc:dss:1</w:t>
            </w:r>
            <w:r w:rsidR="00BF4F83" w:rsidRPr="003A06D0">
              <w:rPr>
                <w:rStyle w:val="Element"/>
                <w:rFonts w:eastAsia="Times New Roman" w:cs="Times New Roman"/>
                <w:sz w:val="16"/>
                <w:szCs w:val="16"/>
                <w:lang w:val="en-GB"/>
              </w:rPr>
              <w:t>.0:resultminor:GeneralError</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proofErr w:type="spellStart"/>
            <w:r w:rsidRPr="003A06D0">
              <w:rPr>
                <w:rStyle w:val="Element"/>
                <w:lang w:val="en-GB"/>
              </w:rPr>
              <w:t>KeyLookup</w:t>
            </w:r>
            <w:proofErr w:type="spellEnd"/>
            <w:r w:rsidRPr="003A06D0">
              <w:rPr>
                <w:rStyle w:val="Element"/>
                <w:lang w:val="en-GB"/>
              </w:rPr>
              <w:br/>
              <w:t>Failed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roofErr w:type="gramStart"/>
            <w:r w:rsidRPr="003A06D0">
              <w:rPr>
                <w:rStyle w:val="Element"/>
                <w:rFonts w:eastAsia="Times New Roman" w:cs="Times New Roman"/>
                <w:sz w:val="16"/>
                <w:szCs w:val="16"/>
                <w:lang w:val="en-GB"/>
              </w:rPr>
              <w:t>urn:oasis</w:t>
            </w:r>
            <w:proofErr w:type="gramEnd"/>
            <w:r w:rsidRPr="003A06D0">
              <w:rPr>
                <w:rStyle w:val="Element"/>
                <w:rFonts w:eastAsia="Times New Roman" w:cs="Times New Roman"/>
                <w:sz w:val="16"/>
                <w:szCs w:val="16"/>
                <w:lang w:val="en-GB"/>
              </w:rPr>
              <w:t>:nam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proofErr w:type="spellStart"/>
            <w:r w:rsidRPr="003A06D0">
              <w:rPr>
                <w:rStyle w:val="Element"/>
                <w:lang w:val="en-GB"/>
              </w:rPr>
              <w:t>CrlNot</w:t>
            </w:r>
            <w:proofErr w:type="spellEnd"/>
            <w:r w:rsidRPr="003A06D0">
              <w:rPr>
                <w:rStyle w:val="Element"/>
                <w:lang w:val="en-GB"/>
              </w:rPr>
              <w:br/>
            </w:r>
            <w:proofErr w:type="spellStart"/>
            <w:r w:rsidRPr="003A06D0">
              <w:rPr>
                <w:rStyle w:val="Element"/>
                <w:lang w:val="en-GB"/>
              </w:rPr>
              <w:t>Availiable</w:t>
            </w:r>
            <w:proofErr w:type="spellEnd"/>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proofErr w:type="gramStart"/>
            <w:r>
              <w:rPr>
                <w:rStyle w:val="Element"/>
                <w:sz w:val="16"/>
                <w:szCs w:val="16"/>
                <w:lang w:val="en-GB"/>
              </w:rPr>
              <w:t>urn:oasis</w:t>
            </w:r>
            <w:proofErr w:type="gramEnd"/>
            <w:r>
              <w:rPr>
                <w:rStyle w:val="Element"/>
                <w:sz w:val="16"/>
                <w:szCs w:val="16"/>
                <w:lang w:val="en-GB"/>
              </w:rPr>
              <w:t>:names:tc:dss:1</w:t>
            </w:r>
            <w:r w:rsidR="00BF4F83" w:rsidRPr="003A06D0">
              <w:rPr>
                <w:rStyle w:val="Element"/>
                <w:sz w:val="16"/>
                <w:szCs w:val="16"/>
                <w:lang w:val="en-GB"/>
              </w:rPr>
              <w:t>.0:resultminor:CrlNotAvailiable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proofErr w:type="spellStart"/>
            <w:r w:rsidRPr="003A06D0">
              <w:rPr>
                <w:rStyle w:val="Element"/>
                <w:lang w:val="en-GB"/>
              </w:rPr>
              <w:t>OcspNot</w:t>
            </w:r>
            <w:proofErr w:type="spellEnd"/>
            <w:r w:rsidRPr="003A06D0">
              <w:rPr>
                <w:rStyle w:val="Element"/>
                <w:lang w:val="en-GB"/>
              </w:rPr>
              <w:br/>
            </w:r>
            <w:proofErr w:type="spellStart"/>
            <w:r w:rsidRPr="003A06D0">
              <w:rPr>
                <w:rStyle w:val="Element"/>
                <w:lang w:val="en-GB"/>
              </w:rPr>
              <w:t>Availiable</w:t>
            </w:r>
            <w:proofErr w:type="spellEnd"/>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proofErr w:type="gramStart"/>
            <w:r>
              <w:rPr>
                <w:rStyle w:val="Element"/>
                <w:sz w:val="16"/>
                <w:szCs w:val="16"/>
                <w:lang w:val="en-GB"/>
              </w:rPr>
              <w:t>urn:oasis</w:t>
            </w:r>
            <w:proofErr w:type="gramEnd"/>
            <w:r>
              <w:rPr>
                <w:rStyle w:val="Element"/>
                <w:sz w:val="16"/>
                <w:szCs w:val="16"/>
                <w:lang w:val="en-GB"/>
              </w:rPr>
              <w:t>:names:tc:dss:1</w:t>
            </w:r>
            <w:r w:rsidR="00BF4F83" w:rsidRPr="003A06D0">
              <w:rPr>
                <w:rStyle w:val="Element"/>
                <w:sz w:val="16"/>
                <w:szCs w:val="16"/>
                <w:lang w:val="en-GB"/>
              </w:rPr>
              <w:t>.0:resultminor:OcspNotAvailiable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r>
            <w:proofErr w:type="spellStart"/>
            <w:r w:rsidRPr="003A06D0">
              <w:rPr>
                <w:rStyle w:val="Element"/>
                <w:lang w:val="en-GB"/>
              </w:rPr>
              <w:t>NotComplete</w:t>
            </w:r>
            <w:proofErr w:type="spellEnd"/>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proofErr w:type="gramStart"/>
            <w:r>
              <w:rPr>
                <w:rStyle w:val="Element"/>
                <w:sz w:val="16"/>
                <w:szCs w:val="16"/>
                <w:lang w:val="en-GB"/>
              </w:rPr>
              <w:t>urn:oasis</w:t>
            </w:r>
            <w:proofErr w:type="gramEnd"/>
            <w:r>
              <w:rPr>
                <w:rStyle w:val="Element"/>
                <w:sz w:val="16"/>
                <w:szCs w:val="16"/>
                <w:lang w:val="en-GB"/>
              </w:rPr>
              <w:t>:names:tc:dss:1</w:t>
            </w:r>
            <w:r w:rsidR="00BF4F83" w:rsidRPr="003A06D0">
              <w:rPr>
                <w:rStyle w:val="Element"/>
                <w:sz w:val="16"/>
                <w:szCs w:val="16"/>
                <w:lang w:val="en-GB"/>
              </w:rPr>
              <w:t>.0:resultminor:CertificateChainNotComplete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proofErr w:type="spellStart"/>
            <w:r>
              <w:rPr>
                <w:rStyle w:val="Element"/>
                <w:lang w:val="en-GB"/>
              </w:rPr>
              <w:t>HashAlgorithm</w:t>
            </w:r>
            <w:proofErr w:type="spellEnd"/>
          </w:p>
        </w:tc>
        <w:tc>
          <w:tcPr>
            <w:tcW w:w="7912" w:type="dxa"/>
          </w:tcPr>
          <w:p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rsidR="00BF4F83" w:rsidRPr="003A06D0" w:rsidRDefault="00BF4F83" w:rsidP="00BF4F83">
      <w:pPr>
        <w:rPr>
          <w:lang w:val="en-GB"/>
        </w:rPr>
      </w:pPr>
    </w:p>
    <w:bookmarkStart w:id="1026" w:name="_Security_Considerations"/>
    <w:bookmarkStart w:id="1027" w:name="_Toc388881068"/>
    <w:bookmarkStart w:id="1028" w:name="_Toc391634662"/>
    <w:bookmarkStart w:id="1029" w:name="_Toc519870678"/>
    <w:bookmarkStart w:id="1030" w:name="sec_SecurityConsiderations"/>
    <w:bookmarkEnd w:id="1026"/>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1031" w:name="_Toc522668738"/>
      <w:bookmarkStart w:id="1032" w:name="_Toc632688"/>
      <w:r w:rsidRPr="003A06D0">
        <w:rPr>
          <w:rStyle w:val="Hyperlink"/>
          <w:lang w:val="en-GB"/>
        </w:rPr>
        <w:t>Security Considerations</w:t>
      </w:r>
      <w:bookmarkEnd w:id="1027"/>
      <w:bookmarkEnd w:id="1028"/>
      <w:bookmarkEnd w:id="1029"/>
      <w:bookmarkEnd w:id="1030"/>
      <w:bookmarkEnd w:id="1031"/>
      <w:bookmarkEnd w:id="1032"/>
      <w:r w:rsidRPr="003A06D0">
        <w:rPr>
          <w:lang w:val="en-GB"/>
        </w:rPr>
        <w:fldChar w:fldCharType="end"/>
      </w:r>
    </w:p>
    <w:p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1033" w:name="_Standard_Attack_Vectors"/>
    <w:bookmarkStart w:id="1034" w:name="sec_StandardAttackVectors"/>
    <w:bookmarkEnd w:id="103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1035" w:name="_Toc522668739"/>
      <w:bookmarkStart w:id="1036" w:name="_Toc632689"/>
      <w:r w:rsidRPr="003A06D0">
        <w:rPr>
          <w:rStyle w:val="Hyperlink"/>
          <w:lang w:val="en-GB"/>
        </w:rPr>
        <w:t>Well-Known Attack Vectors</w:t>
      </w:r>
      <w:bookmarkEnd w:id="1034"/>
      <w:bookmarkEnd w:id="1035"/>
      <w:bookmarkEnd w:id="1036"/>
      <w:r w:rsidRPr="003A06D0">
        <w:rPr>
          <w:lang w:val="en-GB"/>
        </w:rPr>
        <w:fldChar w:fldCharType="end"/>
      </w:r>
    </w:p>
    <w:p w:rsidR="00BF4F83" w:rsidRPr="003A06D0" w:rsidRDefault="00BF4F83" w:rsidP="00BF4F83">
      <w:pPr>
        <w:rPr>
          <w:lang w:val="en-GB"/>
        </w:rPr>
      </w:pPr>
      <w:r w:rsidRPr="003A06D0">
        <w:rPr>
          <w:lang w:val="en-GB"/>
        </w:rPr>
        <w:t>In the following subsections four well-known classes of attack vectors are highlighted:</w:t>
      </w:r>
    </w:p>
    <w:p w:rsidR="00BF4F83" w:rsidRPr="003A06D0" w:rsidRDefault="00BF4F83" w:rsidP="0001259E">
      <w:pPr>
        <w:pStyle w:val="Listenabsatz"/>
        <w:numPr>
          <w:ilvl w:val="0"/>
          <w:numId w:val="47"/>
        </w:numPr>
        <w:rPr>
          <w:lang w:val="en-GB"/>
        </w:rPr>
      </w:pPr>
      <w:r w:rsidRPr="003A06D0">
        <w:rPr>
          <w:lang w:val="en-GB"/>
        </w:rPr>
        <w:t>XML Parsing Vulnerabilities</w:t>
      </w:r>
    </w:p>
    <w:p w:rsidR="00BF4F83" w:rsidRPr="003A06D0" w:rsidRDefault="00BF4F83" w:rsidP="0001259E">
      <w:pPr>
        <w:pStyle w:val="Listenabsatz"/>
        <w:numPr>
          <w:ilvl w:val="0"/>
          <w:numId w:val="47"/>
        </w:numPr>
        <w:rPr>
          <w:lang w:val="en-GB"/>
        </w:rPr>
      </w:pPr>
      <w:r w:rsidRPr="003A06D0">
        <w:rPr>
          <w:lang w:val="en-GB"/>
        </w:rPr>
        <w:t>XML Canonicalization Vulnerabilities</w:t>
      </w:r>
    </w:p>
    <w:p w:rsidR="00BF4F83" w:rsidRPr="003A06D0" w:rsidRDefault="00BF4F83" w:rsidP="0001259E">
      <w:pPr>
        <w:pStyle w:val="Listenabsatz"/>
        <w:numPr>
          <w:ilvl w:val="0"/>
          <w:numId w:val="47"/>
        </w:numPr>
        <w:rPr>
          <w:lang w:val="en-GB"/>
        </w:rPr>
      </w:pPr>
      <w:r w:rsidRPr="003A06D0">
        <w:rPr>
          <w:lang w:val="en-GB"/>
        </w:rPr>
        <w:t>Injection Attacks</w:t>
      </w:r>
    </w:p>
    <w:p w:rsidR="00BF4F83" w:rsidRPr="003A06D0" w:rsidRDefault="00BF4F83" w:rsidP="0001259E">
      <w:pPr>
        <w:pStyle w:val="Listenabsatz"/>
        <w:numPr>
          <w:ilvl w:val="0"/>
          <w:numId w:val="47"/>
        </w:numPr>
        <w:rPr>
          <w:lang w:val="en-GB"/>
        </w:rPr>
      </w:pPr>
      <w:r w:rsidRPr="003A06D0">
        <w:rPr>
          <w:lang w:val="en-GB"/>
        </w:rPr>
        <w:t>JSON Deserialization Through Evaluation Attacks</w:t>
      </w:r>
    </w:p>
    <w:p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037" w:name="sec_XMLParsing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1038" w:name="_Toc522668740"/>
      <w:bookmarkStart w:id="1039" w:name="_Toc632690"/>
      <w:r w:rsidRPr="003A06D0">
        <w:rPr>
          <w:rStyle w:val="Hyperlink"/>
          <w:lang w:val="en-GB"/>
        </w:rPr>
        <w:t>XML Parsing Vulnerabilities [non-normative]</w:t>
      </w:r>
      <w:bookmarkEnd w:id="1037"/>
      <w:bookmarkEnd w:id="1038"/>
      <w:bookmarkEnd w:id="1039"/>
      <w:r w:rsidRPr="003A06D0">
        <w:rPr>
          <w:lang w:val="en-GB"/>
        </w:rPr>
        <w:fldChar w:fldCharType="end"/>
      </w:r>
    </w:p>
    <w:p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4" w:history="1">
        <w:r w:rsidRPr="003A06D0">
          <w:rPr>
            <w:rStyle w:val="Hyperlink"/>
            <w:lang w:val="en-GB"/>
          </w:rPr>
          <w:t xml:space="preserve">XML Denial of Service Attacks and </w:t>
        </w:r>
        <w:proofErr w:type="spellStart"/>
        <w:r w:rsidRPr="003A06D0">
          <w:rPr>
            <w:rStyle w:val="Hyperlink"/>
            <w:lang w:val="en-GB"/>
          </w:rPr>
          <w:t>Defenses</w:t>
        </w:r>
        <w:proofErr w:type="spellEnd"/>
      </w:hyperlink>
      <w:r w:rsidRPr="003A06D0">
        <w:rPr>
          <w:lang w:val="en-GB"/>
        </w:rPr>
        <w:t xml:space="preserve">. The best </w:t>
      </w:r>
      <w:r w:rsidR="00912C71" w:rsidRPr="003A06D0">
        <w:rPr>
          <w:lang w:val="en-GB"/>
        </w:rPr>
        <w:t>defence</w:t>
      </w:r>
      <w:r w:rsidRPr="003A06D0">
        <w:rPr>
          <w:lang w:val="en-GB"/>
        </w:rPr>
        <w:t xml:space="preserve"> for these types of attacks is, in short, to keep the XML parser up-to-date and ensure to perform full validation prior to attempting to process the document.</w:t>
      </w:r>
    </w:p>
    <w:bookmarkStart w:id="1040" w:name="sec_XMLCanonicalization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1041" w:name="_Toc522668741"/>
      <w:bookmarkStart w:id="1042" w:name="_Toc632691"/>
      <w:r w:rsidRPr="003A06D0">
        <w:rPr>
          <w:rStyle w:val="Hyperlink"/>
          <w:lang w:val="en-GB"/>
        </w:rPr>
        <w:t>XML Canonicalization Vulnerabilities [non-normative]</w:t>
      </w:r>
      <w:bookmarkEnd w:id="1040"/>
      <w:bookmarkEnd w:id="1041"/>
      <w:bookmarkEnd w:id="1042"/>
      <w:r w:rsidRPr="003A06D0">
        <w:rPr>
          <w:lang w:val="en-GB"/>
        </w:rPr>
        <w:fldChar w:fldCharType="end"/>
      </w:r>
    </w:p>
    <w:p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1043" w:name="sec_Injection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1044" w:name="_Toc522668742"/>
      <w:bookmarkStart w:id="1045" w:name="_Toc632692"/>
      <w:r w:rsidRPr="003A06D0">
        <w:rPr>
          <w:rStyle w:val="Hyperlink"/>
          <w:lang w:val="en-GB"/>
        </w:rPr>
        <w:t>Injection Attacks [non-normative]</w:t>
      </w:r>
      <w:bookmarkEnd w:id="1043"/>
      <w:bookmarkEnd w:id="1044"/>
      <w:bookmarkEnd w:id="1045"/>
      <w:r w:rsidRPr="003A06D0">
        <w:rPr>
          <w:lang w:val="en-GB"/>
        </w:rPr>
        <w:fldChar w:fldCharType="end"/>
      </w:r>
    </w:p>
    <w:p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5" w:history="1">
        <w:r w:rsidRPr="003A06D0">
          <w:rPr>
            <w:rStyle w:val="Hyperlink"/>
            <w:lang w:val="en-GB"/>
          </w:rPr>
          <w:t>this OWASP article</w:t>
        </w:r>
      </w:hyperlink>
      <w:r w:rsidRPr="003A06D0">
        <w:rPr>
          <w:lang w:val="en-GB"/>
        </w:rPr>
        <w:t xml:space="preserve"> (</w:t>
      </w:r>
      <w:hyperlink r:id="rId106" w:history="1">
        <w:r w:rsidRPr="003A06D0">
          <w:rPr>
            <w:rStyle w:val="Hyperlink"/>
            <w:lang w:val="en-GB"/>
          </w:rPr>
          <w:t>https://www.owasp.org/index.php/Top_10-2017_A1-Injection</w:t>
        </w:r>
      </w:hyperlink>
      <w:r w:rsidRPr="003A06D0">
        <w:rPr>
          <w:lang w:val="en-GB"/>
        </w:rPr>
        <w:t>).</w:t>
      </w:r>
    </w:p>
    <w:bookmarkStart w:id="1046" w:name="sec_JSONDeserialThroughEval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1047" w:name="_Toc522668743"/>
      <w:bookmarkStart w:id="1048" w:name="_Toc632693"/>
      <w:r w:rsidRPr="003A06D0">
        <w:rPr>
          <w:rStyle w:val="Hyperlink"/>
          <w:lang w:val="en-GB"/>
        </w:rPr>
        <w:t>JSON Deserialization Through Evaluation Attacks [non-normative]</w:t>
      </w:r>
      <w:bookmarkEnd w:id="1046"/>
      <w:bookmarkEnd w:id="1047"/>
      <w:bookmarkEnd w:id="1048"/>
      <w:r w:rsidRPr="003A06D0">
        <w:rPr>
          <w:lang w:val="en-GB"/>
        </w:rPr>
        <w:fldChar w:fldCharType="end"/>
      </w:r>
    </w:p>
    <w:p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rsidR="00BF4F83" w:rsidRPr="003A06D0" w:rsidRDefault="00BF4F83" w:rsidP="00BF4F83">
      <w:pPr>
        <w:rPr>
          <w:lang w:val="en-GB"/>
        </w:rPr>
      </w:pPr>
      <w:r w:rsidRPr="003A06D0">
        <w:rPr>
          <w:lang w:val="en-GB"/>
        </w:rPr>
        <w:t xml:space="preserve">Sample vector for JavaScript: </w:t>
      </w:r>
    </w:p>
    <w:p w:rsidR="00BF4F83" w:rsidRPr="003A06D0" w:rsidRDefault="00BF4F83" w:rsidP="00BF4F83">
      <w:pPr>
        <w:rPr>
          <w:lang w:val="en-GB"/>
        </w:rPr>
      </w:pPr>
      <w:r w:rsidRPr="003A06D0">
        <w:rPr>
          <w:lang w:val="en-GB"/>
        </w:rPr>
        <w:t>“JSON is a subset of JavaScript that excludes assignment and invocation. Since JSON's syntax is borrowed from JavaScript, it is possible to use that language's "</w:t>
      </w:r>
      <w:proofErr w:type="gramStart"/>
      <w:r w:rsidRPr="003A06D0">
        <w:rPr>
          <w:lang w:val="en-GB"/>
        </w:rPr>
        <w:t>eval(</w:t>
      </w:r>
      <w:proofErr w:type="gramEnd"/>
      <w:r w:rsidRPr="003A06D0">
        <w:rPr>
          <w:lang w:val="en-GB"/>
        </w:rPr>
        <w:t xml:space="preserve">)"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w:t>
      </w:r>
      <w:proofErr w:type="gramStart"/>
      <w:r w:rsidRPr="003A06D0">
        <w:rPr>
          <w:lang w:val="en-GB"/>
        </w:rPr>
        <w:t>eval(</w:t>
      </w:r>
      <w:proofErr w:type="gramEnd"/>
      <w:r w:rsidRPr="003A06D0">
        <w:rPr>
          <w:lang w:val="en-GB"/>
        </w:rPr>
        <w:t xml:space="preserve">)-like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1049" w:name="sec_Conformance"/>
    <w:bookmarkStart w:id="1050" w:name="_Toc478074898"/>
    <w:bookmarkStart w:id="1051" w:name="_Toc480914758"/>
    <w:bookmarkStart w:id="1052" w:name="_Toc481065057"/>
    <w:bookmarkEnd w:id="1049"/>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1053" w:name="_Toc522668744"/>
      <w:bookmarkStart w:id="1054" w:name="_Toc632694"/>
      <w:r w:rsidRPr="003A06D0">
        <w:rPr>
          <w:rStyle w:val="Hyperlink"/>
          <w:lang w:val="en-GB"/>
        </w:rPr>
        <w:t>Conformance</w:t>
      </w:r>
      <w:bookmarkEnd w:id="1050"/>
      <w:bookmarkEnd w:id="1051"/>
      <w:bookmarkEnd w:id="1052"/>
      <w:bookmarkEnd w:id="1053"/>
      <w:bookmarkEnd w:id="1054"/>
      <w:r w:rsidRPr="003A06D0">
        <w:rPr>
          <w:lang w:val="en-GB"/>
        </w:rPr>
        <w:fldChar w:fldCharType="end"/>
      </w:r>
    </w:p>
    <w:bookmarkStart w:id="1055" w:name="sec_ConformanceAsDss2"/>
    <w:bookmarkStart w:id="1056" w:name="_Toc478074899"/>
    <w:bookmarkStart w:id="1057" w:name="_Toc480914759"/>
    <w:bookmarkStart w:id="1058" w:name="_Toc481065058"/>
    <w:bookmarkStart w:id="1059" w:name="_Toc516358029"/>
    <w:bookmarkEnd w:id="105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1060" w:name="_Toc522668745"/>
      <w:bookmarkStart w:id="1061" w:name="_Toc632695"/>
      <w:r w:rsidRPr="003A06D0">
        <w:rPr>
          <w:rStyle w:val="Hyperlink"/>
          <w:lang w:val="en-GB"/>
        </w:rPr>
        <w:t>Conformance as a DSS version 2.0 document</w:t>
      </w:r>
      <w:bookmarkEnd w:id="1056"/>
      <w:bookmarkEnd w:id="1057"/>
      <w:bookmarkEnd w:id="1058"/>
      <w:bookmarkEnd w:id="1059"/>
      <w:bookmarkEnd w:id="1060"/>
      <w:bookmarkEnd w:id="1061"/>
      <w:r w:rsidRPr="003A06D0">
        <w:rPr>
          <w:lang w:val="en-GB"/>
        </w:rPr>
        <w:fldChar w:fldCharType="end"/>
      </w:r>
    </w:p>
    <w:p w:rsidR="00BF4F83" w:rsidRPr="003A06D0" w:rsidRDefault="00BF4F83" w:rsidP="00BF4F83">
      <w:pPr>
        <w:rPr>
          <w:lang w:val="en-GB"/>
        </w:rPr>
      </w:pPr>
      <w:r w:rsidRPr="003A06D0">
        <w:rPr>
          <w:lang w:val="en-GB"/>
        </w:rPr>
        <w:t xml:space="preserve">To ease communication and subsequent resolution of any specific partial conformance violation, the preceding chapters already provide minimal requirements, that a specific instance component must </w:t>
      </w:r>
      <w:r w:rsidR="00912C71" w:rsidRPr="003A06D0">
        <w:rPr>
          <w:lang w:val="en-GB"/>
        </w:rPr>
        <w:t>fulfil</w:t>
      </w:r>
      <w:r w:rsidRPr="003A06D0">
        <w:rPr>
          <w:lang w:val="en-GB"/>
        </w:rPr>
        <w:t>, to permit conformance of the complete DSS version 2.0 document.</w:t>
      </w:r>
    </w:p>
    <w:bookmarkStart w:id="1062" w:name="sec_ConformanceForXmlFormat"/>
    <w:bookmarkStart w:id="1063" w:name="_Toc480914761"/>
    <w:bookmarkStart w:id="1064" w:name="_Toc481065060"/>
    <w:bookmarkStart w:id="1065" w:name="_Toc516359922"/>
    <w:bookmarkStart w:id="1066" w:name="_Toc480914760"/>
    <w:bookmarkStart w:id="1067" w:name="_Toc481065059"/>
    <w:bookmarkStart w:id="1068" w:name="_Toc516359921"/>
    <w:bookmarkEnd w:id="1062"/>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1069" w:name="_Toc522668746"/>
      <w:bookmarkStart w:id="1070" w:name="_Toc632696"/>
      <w:r w:rsidRPr="003A06D0">
        <w:rPr>
          <w:rStyle w:val="Hyperlink"/>
          <w:lang w:val="en-GB"/>
        </w:rPr>
        <w:t>Conformance for JSON format</w:t>
      </w:r>
      <w:bookmarkEnd w:id="1063"/>
      <w:bookmarkEnd w:id="1064"/>
      <w:bookmarkEnd w:id="1065"/>
      <w:bookmarkEnd w:id="1069"/>
      <w:bookmarkEnd w:id="1070"/>
      <w:r w:rsidRPr="003A06D0">
        <w:rPr>
          <w:lang w:val="en-GB"/>
        </w:rPr>
        <w:fldChar w:fldCharType="end"/>
      </w:r>
    </w:p>
    <w:p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rsidR="00BF4F83" w:rsidRPr="003A06D0" w:rsidRDefault="00BF4F83" w:rsidP="0001259E">
      <w:pPr>
        <w:pStyle w:val="Listenabsatz"/>
        <w:numPr>
          <w:ilvl w:val="0"/>
          <w:numId w:val="12"/>
        </w:numPr>
        <w:rPr>
          <w:lang w:val="en-GB"/>
        </w:rPr>
      </w:pPr>
      <w:r w:rsidRPr="003A06D0">
        <w:rPr>
          <w:lang w:val="en-GB"/>
        </w:rPr>
        <w:t>Is valid JSON</w:t>
      </w:r>
    </w:p>
    <w:p w:rsidR="00BF4F83" w:rsidRPr="003A06D0" w:rsidRDefault="00BF4F83" w:rsidP="0001259E">
      <w:pPr>
        <w:pStyle w:val="Listenabsatz"/>
        <w:numPr>
          <w:ilvl w:val="0"/>
          <w:numId w:val="12"/>
        </w:numPr>
        <w:rPr>
          <w:lang w:val="en-GB"/>
        </w:rPr>
      </w:pPr>
      <w:r w:rsidRPr="003A06D0">
        <w:rPr>
          <w:lang w:val="en-GB"/>
        </w:rPr>
        <w:t>Validates against the JSON Schema</w:t>
      </w:r>
    </w:p>
    <w:p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rsidR="00BF4F83" w:rsidRPr="003A06D0" w:rsidRDefault="0052671B" w:rsidP="00AA52F6">
      <w:pPr>
        <w:pStyle w:val="berschrift3"/>
        <w:numPr>
          <w:ilvl w:val="2"/>
          <w:numId w:val="3"/>
        </w:numPr>
        <w:rPr>
          <w:lang w:val="en-GB"/>
        </w:rPr>
      </w:pPr>
      <w:hyperlink w:anchor="sec_ConformanceForXmlFormat" w:history="1">
        <w:bookmarkStart w:id="1071" w:name="_Toc522668747"/>
        <w:bookmarkStart w:id="1072" w:name="_Toc632697"/>
        <w:r w:rsidR="00BF4F83" w:rsidRPr="003A06D0">
          <w:rPr>
            <w:rStyle w:val="Hyperlink"/>
            <w:lang w:val="en-GB"/>
          </w:rPr>
          <w:t>Conformance for XML format</w:t>
        </w:r>
        <w:bookmarkEnd w:id="1066"/>
        <w:bookmarkEnd w:id="1067"/>
        <w:bookmarkEnd w:id="1068"/>
        <w:bookmarkEnd w:id="1071"/>
        <w:bookmarkEnd w:id="1072"/>
      </w:hyperlink>
    </w:p>
    <w:p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rsidR="00BF4F83" w:rsidRPr="003A06D0" w:rsidRDefault="00BF4F83" w:rsidP="0001259E">
      <w:pPr>
        <w:pStyle w:val="Listenabsatz"/>
        <w:numPr>
          <w:ilvl w:val="0"/>
          <w:numId w:val="11"/>
        </w:numPr>
        <w:rPr>
          <w:lang w:val="en-GB"/>
        </w:rPr>
      </w:pPr>
      <w:r w:rsidRPr="003A06D0">
        <w:rPr>
          <w:lang w:val="en-GB"/>
        </w:rPr>
        <w:t>Is well-formed XML.</w:t>
      </w:r>
    </w:p>
    <w:p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rsidR="00BF4F83" w:rsidRPr="003A06D0" w:rsidRDefault="00BF4F83" w:rsidP="0001259E">
      <w:pPr>
        <w:pStyle w:val="Listenabsatz"/>
        <w:numPr>
          <w:ilvl w:val="0"/>
          <w:numId w:val="11"/>
        </w:numPr>
        <w:rPr>
          <w:lang w:val="en-GB"/>
        </w:rPr>
      </w:pPr>
      <w:r w:rsidRPr="003A06D0">
        <w:rPr>
          <w:lang w:val="en-GB"/>
        </w:rPr>
        <w:t>Is valid XML.</w:t>
      </w:r>
    </w:p>
    <w:p w:rsidR="00BF4F83" w:rsidRPr="003A06D0" w:rsidRDefault="00BF4F83" w:rsidP="00BF4F83">
      <w:pPr>
        <w:rPr>
          <w:lang w:val="en-GB"/>
        </w:rPr>
      </w:pPr>
      <w:r w:rsidRPr="003A06D0">
        <w:rPr>
          <w:lang w:val="en-GB"/>
        </w:rPr>
        <w:t>» [</w:t>
      </w:r>
      <w:bookmarkStart w:id="1073" w:name="confValidCSAFCVRFXML"/>
      <w:r w:rsidRPr="003A06D0">
        <w:rPr>
          <w:color w:val="FF0000"/>
          <w:lang w:val="en-GB"/>
        </w:rPr>
        <w:t>DSS-11.1.2-1</w:t>
      </w:r>
      <w:bookmarkEnd w:id="1073"/>
      <w:r w:rsidRPr="003A06D0">
        <w:rPr>
          <w:lang w:val="en-GB"/>
        </w:rPr>
        <w:t>]</w:t>
      </w:r>
    </w:p>
    <w:bookmarkStart w:id="1074" w:name="sec_ConformanceForJsonFormat"/>
    <w:bookmarkStart w:id="1075" w:name="sec_ConformanceForServer"/>
    <w:bookmarkEnd w:id="107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1076" w:name="_Toc522668748"/>
      <w:bookmarkStart w:id="1077" w:name="_Toc632698"/>
      <w:r w:rsidRPr="003A06D0">
        <w:rPr>
          <w:rStyle w:val="Hyperlink"/>
          <w:lang w:val="en-GB"/>
        </w:rPr>
        <w:t>Conformance for DSS Server</w:t>
      </w:r>
      <w:bookmarkEnd w:id="1076"/>
      <w:bookmarkEnd w:id="1077"/>
      <w:r w:rsidRPr="003A06D0">
        <w:rPr>
          <w:lang w:val="en-GB"/>
        </w:rPr>
        <w:fldChar w:fldCharType="end"/>
      </w:r>
    </w:p>
    <w:bookmarkEnd w:id="1075"/>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1078" w:name="sec_ConformanceForClient"/>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1079" w:name="_Toc522668749"/>
      <w:bookmarkStart w:id="1080" w:name="_Toc632699"/>
      <w:r w:rsidRPr="003A06D0">
        <w:rPr>
          <w:rStyle w:val="Hyperlink"/>
          <w:lang w:val="en-GB"/>
        </w:rPr>
        <w:t>Conformance for DSS Client</w:t>
      </w:r>
      <w:bookmarkEnd w:id="1078"/>
      <w:bookmarkEnd w:id="1079"/>
      <w:bookmarkEnd w:id="1080"/>
      <w:r w:rsidRPr="003A06D0">
        <w:rPr>
          <w:lang w:val="en-GB"/>
        </w:rPr>
        <w:fldChar w:fldCharType="end"/>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1081" w:name="sec_Acknowledgements"/>
    <w:bookmarkStart w:id="1082" w:name="_Toc85472897"/>
    <w:bookmarkStart w:id="1083" w:name="_Toc287332012"/>
    <w:bookmarkStart w:id="1084" w:name="_Toc478074900"/>
    <w:bookmarkStart w:id="1085" w:name="_Toc480914769"/>
    <w:bookmarkStart w:id="1086" w:name="_Toc481065063"/>
    <w:bookmarkEnd w:id="1081"/>
    <w:p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1087" w:name="_Toc522668750"/>
      <w:bookmarkStart w:id="1088" w:name="_Toc632700"/>
      <w:r w:rsidRPr="003A06D0">
        <w:rPr>
          <w:rStyle w:val="Hyperlink"/>
          <w:lang w:val="en-GB"/>
        </w:rPr>
        <w:t>Acknowledgments</w:t>
      </w:r>
      <w:bookmarkEnd w:id="1082"/>
      <w:bookmarkEnd w:id="1083"/>
      <w:bookmarkEnd w:id="1084"/>
      <w:bookmarkEnd w:id="1085"/>
      <w:bookmarkEnd w:id="1086"/>
      <w:bookmarkEnd w:id="1087"/>
      <w:bookmarkEnd w:id="1088"/>
      <w:r w:rsidRPr="003A06D0">
        <w:rPr>
          <w:lang w:val="en-GB"/>
        </w:rPr>
        <w:fldChar w:fldCharType="end"/>
      </w:r>
    </w:p>
    <w:p w:rsidR="00BF4F83" w:rsidRPr="003A06D0" w:rsidRDefault="00BF4F83" w:rsidP="00BF4F83">
      <w:pPr>
        <w:rPr>
          <w:lang w:val="en-GB"/>
        </w:rPr>
      </w:pPr>
      <w:r w:rsidRPr="003A06D0">
        <w:rPr>
          <w:lang w:val="en-GB"/>
        </w:rPr>
        <w:t>The following individuals have participated in the creation of this specification and are gratefully acknowledged:</w:t>
      </w:r>
    </w:p>
    <w:p w:rsidR="00BF4F83" w:rsidRPr="003A06D0" w:rsidRDefault="00BF4F83" w:rsidP="00BF4F83">
      <w:pPr>
        <w:pStyle w:val="Contributor"/>
        <w:rPr>
          <w:lang w:val="en-GB"/>
        </w:rPr>
      </w:pPr>
      <w:r w:rsidRPr="003A06D0">
        <w:rPr>
          <w:lang w:val="en-GB"/>
        </w:rPr>
        <w:t>Andreas Kuehne, Individual</w:t>
      </w:r>
    </w:p>
    <w:p w:rsidR="00BF4F83" w:rsidRPr="003A06D0" w:rsidRDefault="00BF4F83" w:rsidP="00BF4F83">
      <w:pPr>
        <w:pStyle w:val="Contributor"/>
        <w:rPr>
          <w:lang w:val="en-GB"/>
        </w:rPr>
      </w:pPr>
      <w:r w:rsidRPr="003A06D0">
        <w:rPr>
          <w:lang w:val="en-GB"/>
        </w:rPr>
        <w:t xml:space="preserve">Detlef </w:t>
      </w:r>
      <w:proofErr w:type="spellStart"/>
      <w:r w:rsidRPr="003A06D0">
        <w:rPr>
          <w:lang w:val="en-GB"/>
        </w:rPr>
        <w:t>Huehnlein</w:t>
      </w:r>
      <w:proofErr w:type="spellEnd"/>
      <w:r w:rsidRPr="003A06D0">
        <w:rPr>
          <w:lang w:val="en-GB"/>
        </w:rPr>
        <w:t>, Individual</w:t>
      </w:r>
    </w:p>
    <w:p w:rsidR="00BF4F83" w:rsidRPr="003A06D0" w:rsidRDefault="00BF4F83" w:rsidP="00BF4F83">
      <w:pPr>
        <w:pStyle w:val="Contributor"/>
        <w:rPr>
          <w:lang w:val="en-GB"/>
        </w:rPr>
      </w:pPr>
      <w:r w:rsidRPr="003A06D0">
        <w:rPr>
          <w:lang w:val="en-GB"/>
        </w:rPr>
        <w:t xml:space="preserve">Ernst Jan van Nigtevecht, </w:t>
      </w:r>
      <w:proofErr w:type="spellStart"/>
      <w:r w:rsidRPr="003A06D0">
        <w:rPr>
          <w:lang w:val="en-GB"/>
        </w:rPr>
        <w:t>Sonnenglanz</w:t>
      </w:r>
      <w:proofErr w:type="spellEnd"/>
      <w:r w:rsidRPr="003A06D0">
        <w:rPr>
          <w:lang w:val="en-GB"/>
        </w:rPr>
        <w:t xml:space="preserve"> Consulting</w:t>
      </w:r>
    </w:p>
    <w:p w:rsidR="00BF4F83" w:rsidRPr="003A06D0" w:rsidRDefault="00BF4F83" w:rsidP="00BF4F83">
      <w:pPr>
        <w:pStyle w:val="Contributor"/>
        <w:rPr>
          <w:lang w:val="en-GB"/>
        </w:rPr>
      </w:pPr>
      <w:r w:rsidRPr="003A06D0">
        <w:rPr>
          <w:lang w:val="en-GB"/>
        </w:rPr>
        <w:t xml:space="preserve">Juan Carlos Cruellas, </w:t>
      </w:r>
      <w:proofErr w:type="spellStart"/>
      <w:r w:rsidRPr="003A06D0">
        <w:rPr>
          <w:lang w:val="en-GB"/>
        </w:rPr>
        <w:t>Univ</w:t>
      </w:r>
      <w:proofErr w:type="spellEnd"/>
      <w:r w:rsidRPr="003A06D0">
        <w:rPr>
          <w:lang w:val="en-GB"/>
        </w:rPr>
        <w:t xml:space="preserve"> </w:t>
      </w:r>
      <w:proofErr w:type="spellStart"/>
      <w:r w:rsidRPr="003A06D0">
        <w:rPr>
          <w:lang w:val="en-GB"/>
        </w:rPr>
        <w:t>Politecnica</w:t>
      </w:r>
      <w:proofErr w:type="spellEnd"/>
      <w:r w:rsidRPr="003A06D0">
        <w:rPr>
          <w:lang w:val="en-GB"/>
        </w:rPr>
        <w:t xml:space="preserve"> de </w:t>
      </w:r>
      <w:proofErr w:type="spellStart"/>
      <w:r w:rsidRPr="003A06D0">
        <w:rPr>
          <w:lang w:val="en-GB"/>
        </w:rPr>
        <w:t>Cataluna</w:t>
      </w:r>
      <w:proofErr w:type="spellEnd"/>
    </w:p>
    <w:p w:rsidR="00BF4F83" w:rsidRPr="003A06D0" w:rsidRDefault="00BF4F83" w:rsidP="00BF4F83">
      <w:pPr>
        <w:pStyle w:val="Contributor"/>
        <w:rPr>
          <w:lang w:val="en-GB"/>
        </w:rPr>
      </w:pPr>
      <w:r w:rsidRPr="003A06D0">
        <w:rPr>
          <w:lang w:val="en-GB"/>
        </w:rPr>
        <w:t>Stefan Hagen, Individual</w:t>
      </w:r>
    </w:p>
    <w:bookmarkStart w:id="1089" w:name="sec_IndexOfComponentsAndElements"/>
    <w:bookmarkStart w:id="1090" w:name="_Toc478074901"/>
    <w:bookmarkStart w:id="1091" w:name="_Toc480914770"/>
    <w:bookmarkStart w:id="1092" w:name="_Toc481065064"/>
    <w:bookmarkEnd w:id="1089"/>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1093" w:name="_Toc522668751"/>
      <w:bookmarkStart w:id="1094" w:name="_Toc632701"/>
      <w:r w:rsidRPr="003A06D0">
        <w:rPr>
          <w:rStyle w:val="Hyperlink"/>
          <w:lang w:val="en-GB"/>
        </w:rPr>
        <w:t>Index of Components and Elements</w:t>
      </w:r>
      <w:bookmarkEnd w:id="1090"/>
      <w:bookmarkEnd w:id="1091"/>
      <w:bookmarkEnd w:id="1092"/>
      <w:bookmarkEnd w:id="1093"/>
      <w:bookmarkEnd w:id="1094"/>
      <w:r w:rsidRPr="003A06D0">
        <w:rPr>
          <w:lang w:val="en-GB"/>
        </w:rPr>
        <w:fldChar w:fldCharType="end"/>
      </w:r>
    </w:p>
    <w:p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rsidR="00602EA3" w:rsidRPr="003A06D0" w:rsidRDefault="00602EA3">
      <w:pPr>
        <w:pStyle w:val="Index1"/>
        <w:tabs>
          <w:tab w:val="right" w:leader="dot" w:pos="4310"/>
        </w:tabs>
        <w:rPr>
          <w:noProof/>
          <w:lang w:val="en-GB"/>
        </w:rPr>
      </w:pPr>
      <w:r w:rsidRPr="003A06D0">
        <w:rPr>
          <w:noProof/>
          <w:lang w:val="en-GB"/>
        </w:rPr>
        <w:t>AdditionalKeyInfo</w:t>
      </w:r>
    </w:p>
    <w:p w:rsidR="00602EA3" w:rsidRPr="003A06D0" w:rsidRDefault="00602EA3">
      <w:pPr>
        <w:pStyle w:val="Index2"/>
        <w:tabs>
          <w:tab w:val="right" w:leader="dot" w:pos="4310"/>
        </w:tabs>
        <w:rPr>
          <w:noProof/>
          <w:lang w:val="en-GB"/>
        </w:rPr>
      </w:pPr>
      <w:r w:rsidRPr="003A06D0">
        <w:rPr>
          <w:noProof/>
          <w:lang w:val="en-GB"/>
        </w:rPr>
        <w:t>KeyName, 97</w:t>
      </w:r>
    </w:p>
    <w:p w:rsidR="00602EA3" w:rsidRPr="003A06D0" w:rsidRDefault="00602EA3">
      <w:pPr>
        <w:pStyle w:val="Index2"/>
        <w:tabs>
          <w:tab w:val="right" w:leader="dot" w:pos="4310"/>
        </w:tabs>
        <w:rPr>
          <w:noProof/>
          <w:lang w:val="en-GB"/>
        </w:rPr>
      </w:pPr>
      <w:r w:rsidRPr="003A06D0">
        <w:rPr>
          <w:noProof/>
          <w:lang w:val="en-GB"/>
        </w:rPr>
        <w:t>X509Certificate, 97</w:t>
      </w:r>
    </w:p>
    <w:p w:rsidR="00602EA3" w:rsidRPr="003A06D0" w:rsidRDefault="00602EA3">
      <w:pPr>
        <w:pStyle w:val="Index2"/>
        <w:tabs>
          <w:tab w:val="right" w:leader="dot" w:pos="4310"/>
        </w:tabs>
        <w:rPr>
          <w:noProof/>
          <w:lang w:val="en-GB"/>
        </w:rPr>
      </w:pPr>
      <w:r w:rsidRPr="003A06D0">
        <w:rPr>
          <w:noProof/>
          <w:lang w:val="en-GB"/>
        </w:rPr>
        <w:t>X509CRL, 97</w:t>
      </w:r>
    </w:p>
    <w:p w:rsidR="00602EA3" w:rsidRPr="003A06D0" w:rsidRDefault="00602EA3">
      <w:pPr>
        <w:pStyle w:val="Index2"/>
        <w:tabs>
          <w:tab w:val="right" w:leader="dot" w:pos="4310"/>
        </w:tabs>
        <w:rPr>
          <w:noProof/>
          <w:lang w:val="en-GB"/>
        </w:rPr>
      </w:pPr>
      <w:r w:rsidRPr="003A06D0">
        <w:rPr>
          <w:noProof/>
          <w:lang w:val="en-GB"/>
        </w:rPr>
        <w:t>X509Digest, 96</w:t>
      </w:r>
    </w:p>
    <w:p w:rsidR="00602EA3" w:rsidRPr="003A06D0" w:rsidRDefault="00602EA3">
      <w:pPr>
        <w:pStyle w:val="Index2"/>
        <w:tabs>
          <w:tab w:val="right" w:leader="dot" w:pos="4310"/>
        </w:tabs>
        <w:rPr>
          <w:noProof/>
          <w:lang w:val="en-GB"/>
        </w:rPr>
      </w:pPr>
      <w:r w:rsidRPr="003A06D0">
        <w:rPr>
          <w:noProof/>
          <w:lang w:val="en-GB"/>
        </w:rPr>
        <w:t>X509SKI, 97</w:t>
      </w:r>
    </w:p>
    <w:p w:rsidR="00602EA3" w:rsidRPr="003A06D0" w:rsidRDefault="00602EA3">
      <w:pPr>
        <w:pStyle w:val="Index2"/>
        <w:tabs>
          <w:tab w:val="right" w:leader="dot" w:pos="4310"/>
        </w:tabs>
        <w:rPr>
          <w:noProof/>
          <w:lang w:val="en-GB"/>
        </w:rPr>
      </w:pPr>
      <w:r w:rsidRPr="003A06D0">
        <w:rPr>
          <w:noProof/>
          <w:lang w:val="en-GB"/>
        </w:rPr>
        <w:t>X509SubjectName, 96</w:t>
      </w:r>
    </w:p>
    <w:p w:rsidR="00602EA3" w:rsidRPr="003A06D0" w:rsidRDefault="00602EA3">
      <w:pPr>
        <w:pStyle w:val="Index1"/>
        <w:tabs>
          <w:tab w:val="right" w:leader="dot" w:pos="4310"/>
        </w:tabs>
        <w:rPr>
          <w:noProof/>
          <w:lang w:val="en-GB"/>
        </w:rPr>
      </w:pPr>
      <w:r w:rsidRPr="003A06D0">
        <w:rPr>
          <w:noProof/>
          <w:lang w:val="en-GB"/>
        </w:rPr>
        <w:t>AdditionalTimeInfo</w:t>
      </w:r>
    </w:p>
    <w:p w:rsidR="00602EA3" w:rsidRPr="003A06D0" w:rsidRDefault="00602EA3">
      <w:pPr>
        <w:pStyle w:val="Index2"/>
        <w:tabs>
          <w:tab w:val="right" w:leader="dot" w:pos="4310"/>
        </w:tabs>
        <w:rPr>
          <w:noProof/>
          <w:lang w:val="en-GB"/>
        </w:rPr>
      </w:pPr>
      <w:r w:rsidRPr="003A06D0">
        <w:rPr>
          <w:noProof/>
          <w:lang w:val="en-GB"/>
        </w:rPr>
        <w:t>Ref, 94</w:t>
      </w:r>
    </w:p>
    <w:p w:rsidR="00602EA3" w:rsidRPr="003A06D0" w:rsidRDefault="00602EA3">
      <w:pPr>
        <w:pStyle w:val="Index2"/>
        <w:tabs>
          <w:tab w:val="right" w:leader="dot" w:pos="4310"/>
        </w:tabs>
        <w:rPr>
          <w:noProof/>
          <w:lang w:val="en-GB"/>
        </w:rPr>
      </w:pPr>
      <w:r w:rsidRPr="003A06D0">
        <w:rPr>
          <w:noProof/>
          <w:lang w:val="en-GB"/>
        </w:rPr>
        <w:t>Type, 94</w:t>
      </w:r>
    </w:p>
    <w:p w:rsidR="00602EA3" w:rsidRPr="003A06D0" w:rsidRDefault="00602EA3">
      <w:pPr>
        <w:pStyle w:val="Index2"/>
        <w:tabs>
          <w:tab w:val="right" w:leader="dot" w:pos="4310"/>
        </w:tabs>
        <w:rPr>
          <w:noProof/>
          <w:lang w:val="en-GB"/>
        </w:rPr>
      </w:pPr>
      <w:r w:rsidRPr="003A06D0">
        <w:rPr>
          <w:noProof/>
          <w:lang w:val="en-GB"/>
        </w:rPr>
        <w:t>value, 93</w:t>
      </w:r>
    </w:p>
    <w:p w:rsidR="00602EA3" w:rsidRPr="003A06D0" w:rsidRDefault="00602EA3">
      <w:pPr>
        <w:pStyle w:val="Index1"/>
        <w:tabs>
          <w:tab w:val="right" w:leader="dot" w:pos="4310"/>
        </w:tabs>
        <w:rPr>
          <w:noProof/>
          <w:lang w:val="en-GB"/>
        </w:rPr>
      </w:pPr>
      <w:r w:rsidRPr="003A06D0">
        <w:rPr>
          <w:noProof/>
          <w:lang w:val="en-GB"/>
        </w:rPr>
        <w:t>Any, 23</w:t>
      </w:r>
    </w:p>
    <w:p w:rsidR="00602EA3" w:rsidRPr="003A06D0" w:rsidRDefault="00602EA3">
      <w:pPr>
        <w:pStyle w:val="Index1"/>
        <w:tabs>
          <w:tab w:val="right" w:leader="dot" w:pos="4310"/>
        </w:tabs>
        <w:rPr>
          <w:noProof/>
          <w:lang w:val="en-GB"/>
        </w:rPr>
      </w:pPr>
      <w:r w:rsidRPr="003A06D0">
        <w:rPr>
          <w:noProof/>
          <w:lang w:val="en-GB"/>
        </w:rPr>
        <w:t>AttachmentReference</w:t>
      </w:r>
    </w:p>
    <w:p w:rsidR="00602EA3" w:rsidRPr="003A06D0" w:rsidRDefault="00602EA3">
      <w:pPr>
        <w:pStyle w:val="Index2"/>
        <w:tabs>
          <w:tab w:val="right" w:leader="dot" w:pos="4310"/>
        </w:tabs>
        <w:rPr>
          <w:noProof/>
          <w:lang w:val="en-GB"/>
        </w:rPr>
      </w:pPr>
      <w:r w:rsidRPr="003A06D0">
        <w:rPr>
          <w:noProof/>
          <w:lang w:val="en-GB"/>
        </w:rPr>
        <w:t>AttRefURI, 26</w:t>
      </w:r>
    </w:p>
    <w:p w:rsidR="00602EA3" w:rsidRPr="003A06D0" w:rsidRDefault="00602EA3">
      <w:pPr>
        <w:pStyle w:val="Index2"/>
        <w:tabs>
          <w:tab w:val="right" w:leader="dot" w:pos="4310"/>
        </w:tabs>
        <w:rPr>
          <w:noProof/>
          <w:lang w:val="en-GB"/>
        </w:rPr>
      </w:pPr>
      <w:r w:rsidRPr="003A06D0">
        <w:rPr>
          <w:noProof/>
          <w:lang w:val="en-GB"/>
        </w:rPr>
        <w:t>DigestInfo, 26</w:t>
      </w:r>
    </w:p>
    <w:p w:rsidR="00602EA3" w:rsidRPr="003A06D0" w:rsidRDefault="00602EA3">
      <w:pPr>
        <w:pStyle w:val="Index1"/>
        <w:tabs>
          <w:tab w:val="right" w:leader="dot" w:pos="4310"/>
        </w:tabs>
        <w:rPr>
          <w:noProof/>
          <w:lang w:val="en-GB"/>
        </w:rPr>
      </w:pPr>
      <w:r w:rsidRPr="003A06D0">
        <w:rPr>
          <w:noProof/>
          <w:lang w:val="en-GB"/>
        </w:rPr>
        <w:t>AugmentedSignature</w:t>
      </w:r>
    </w:p>
    <w:p w:rsidR="00602EA3" w:rsidRPr="003A06D0" w:rsidRDefault="00602EA3">
      <w:pPr>
        <w:pStyle w:val="Index2"/>
        <w:tabs>
          <w:tab w:val="right" w:leader="dot" w:pos="4310"/>
        </w:tabs>
        <w:rPr>
          <w:noProof/>
          <w:lang w:val="en-GB"/>
        </w:rPr>
      </w:pPr>
      <w:r w:rsidRPr="003A06D0">
        <w:rPr>
          <w:noProof/>
          <w:lang w:val="en-GB"/>
        </w:rPr>
        <w:t>SignatureObject, 104</w:t>
      </w:r>
    </w:p>
    <w:p w:rsidR="00602EA3" w:rsidRPr="003A06D0" w:rsidRDefault="00602EA3">
      <w:pPr>
        <w:pStyle w:val="Index2"/>
        <w:tabs>
          <w:tab w:val="right" w:leader="dot" w:pos="4310"/>
        </w:tabs>
        <w:rPr>
          <w:noProof/>
          <w:lang w:val="en-GB"/>
        </w:rPr>
      </w:pPr>
      <w:r w:rsidRPr="003A06D0">
        <w:rPr>
          <w:noProof/>
          <w:lang w:val="en-GB"/>
        </w:rPr>
        <w:t>Type, 104</w:t>
      </w:r>
    </w:p>
    <w:p w:rsidR="00602EA3" w:rsidRPr="003A06D0" w:rsidRDefault="00602EA3">
      <w:pPr>
        <w:pStyle w:val="Index1"/>
        <w:tabs>
          <w:tab w:val="right" w:leader="dot" w:pos="4310"/>
        </w:tabs>
        <w:rPr>
          <w:noProof/>
          <w:lang w:val="en-GB"/>
        </w:rPr>
      </w:pPr>
      <w:r w:rsidRPr="003A06D0">
        <w:rPr>
          <w:noProof/>
          <w:lang w:val="en-GB"/>
        </w:rPr>
        <w:t>AugmentSignatureInstruction</w:t>
      </w:r>
    </w:p>
    <w:p w:rsidR="00602EA3" w:rsidRPr="003A06D0" w:rsidRDefault="00602EA3">
      <w:pPr>
        <w:pStyle w:val="Index2"/>
        <w:tabs>
          <w:tab w:val="right" w:leader="dot" w:pos="4310"/>
        </w:tabs>
        <w:rPr>
          <w:noProof/>
          <w:lang w:val="en-GB"/>
        </w:rPr>
      </w:pPr>
      <w:r w:rsidRPr="003A06D0">
        <w:rPr>
          <w:noProof/>
          <w:lang w:val="en-GB"/>
        </w:rPr>
        <w:t>Type, 74</w:t>
      </w:r>
    </w:p>
    <w:p w:rsidR="00602EA3" w:rsidRPr="003A06D0" w:rsidRDefault="00602EA3">
      <w:pPr>
        <w:pStyle w:val="Index1"/>
        <w:tabs>
          <w:tab w:val="right" w:leader="dot" w:pos="4310"/>
        </w:tabs>
        <w:rPr>
          <w:noProof/>
          <w:lang w:val="en-GB"/>
        </w:rPr>
      </w:pPr>
      <w:r w:rsidRPr="003A06D0">
        <w:rPr>
          <w:noProof/>
          <w:lang w:val="en-GB"/>
        </w:rPr>
        <w:t>Base64</w:t>
      </w:r>
    </w:p>
    <w:p w:rsidR="00602EA3" w:rsidRPr="003A06D0" w:rsidRDefault="00602EA3">
      <w:pPr>
        <w:pStyle w:val="Index2"/>
        <w:tabs>
          <w:tab w:val="right" w:leader="dot" w:pos="4310"/>
        </w:tabs>
        <w:rPr>
          <w:noProof/>
          <w:lang w:val="en-GB"/>
        </w:rPr>
      </w:pPr>
      <w:r w:rsidRPr="003A06D0">
        <w:rPr>
          <w:noProof/>
          <w:lang w:val="en-GB"/>
        </w:rPr>
        <w:t>AttRef, 28</w:t>
      </w:r>
    </w:p>
    <w:p w:rsidR="00602EA3" w:rsidRPr="003A06D0" w:rsidRDefault="00602EA3">
      <w:pPr>
        <w:pStyle w:val="Index2"/>
        <w:tabs>
          <w:tab w:val="right" w:leader="dot" w:pos="4310"/>
        </w:tabs>
        <w:rPr>
          <w:noProof/>
          <w:lang w:val="en-GB"/>
        </w:rPr>
      </w:pPr>
      <w:r w:rsidRPr="003A06D0">
        <w:rPr>
          <w:noProof/>
          <w:lang w:val="en-GB"/>
        </w:rPr>
        <w:t>Id, 28</w:t>
      </w:r>
    </w:p>
    <w:p w:rsidR="00602EA3" w:rsidRPr="003A06D0" w:rsidRDefault="00602EA3">
      <w:pPr>
        <w:pStyle w:val="Index2"/>
        <w:tabs>
          <w:tab w:val="right" w:leader="dot" w:pos="4310"/>
        </w:tabs>
        <w:rPr>
          <w:noProof/>
          <w:lang w:val="en-GB"/>
        </w:rPr>
      </w:pPr>
      <w:r w:rsidRPr="003A06D0">
        <w:rPr>
          <w:noProof/>
          <w:lang w:val="en-GB"/>
        </w:rPr>
        <w:t>IdRef, 28</w:t>
      </w:r>
    </w:p>
    <w:p w:rsidR="00602EA3" w:rsidRPr="003A06D0" w:rsidRDefault="00602EA3">
      <w:pPr>
        <w:pStyle w:val="Index2"/>
        <w:tabs>
          <w:tab w:val="right" w:leader="dot" w:pos="4310"/>
        </w:tabs>
        <w:rPr>
          <w:noProof/>
          <w:lang w:val="en-GB"/>
        </w:rPr>
      </w:pPr>
      <w:r w:rsidRPr="003A06D0">
        <w:rPr>
          <w:noProof/>
          <w:lang w:val="en-GB"/>
        </w:rPr>
        <w:t>MimeType, 28</w:t>
      </w:r>
    </w:p>
    <w:p w:rsidR="00602EA3" w:rsidRPr="003A06D0" w:rsidRDefault="00602EA3">
      <w:pPr>
        <w:pStyle w:val="Index2"/>
        <w:tabs>
          <w:tab w:val="right" w:leader="dot" w:pos="4310"/>
        </w:tabs>
        <w:rPr>
          <w:noProof/>
          <w:lang w:val="en-GB"/>
        </w:rPr>
      </w:pPr>
      <w:r w:rsidRPr="003A06D0">
        <w:rPr>
          <w:noProof/>
          <w:lang w:val="en-GB"/>
        </w:rPr>
        <w:t>Value, 28</w:t>
      </w:r>
    </w:p>
    <w:p w:rsidR="00602EA3" w:rsidRPr="003A06D0" w:rsidRDefault="00602EA3">
      <w:pPr>
        <w:pStyle w:val="Index1"/>
        <w:tabs>
          <w:tab w:val="right" w:leader="dot" w:pos="4310"/>
        </w:tabs>
        <w:rPr>
          <w:noProof/>
          <w:lang w:val="en-GB"/>
        </w:rPr>
      </w:pPr>
      <w:r w:rsidRPr="003A06D0">
        <w:rPr>
          <w:noProof/>
          <w:lang w:val="en-GB"/>
        </w:rPr>
        <w:t>ClaimedIdentity</w:t>
      </w:r>
    </w:p>
    <w:p w:rsidR="00602EA3" w:rsidRPr="003A06D0" w:rsidRDefault="00602EA3">
      <w:pPr>
        <w:pStyle w:val="Index2"/>
        <w:tabs>
          <w:tab w:val="right" w:leader="dot" w:pos="4310"/>
        </w:tabs>
        <w:rPr>
          <w:noProof/>
          <w:lang w:val="en-GB"/>
        </w:rPr>
      </w:pPr>
      <w:r w:rsidRPr="003A06D0">
        <w:rPr>
          <w:noProof/>
          <w:lang w:val="en-GB"/>
        </w:rPr>
        <w:t>Name, 71</w:t>
      </w:r>
    </w:p>
    <w:p w:rsidR="00602EA3" w:rsidRPr="003A06D0" w:rsidRDefault="00602EA3">
      <w:pPr>
        <w:pStyle w:val="Index2"/>
        <w:tabs>
          <w:tab w:val="right" w:leader="dot" w:pos="4310"/>
        </w:tabs>
        <w:rPr>
          <w:noProof/>
          <w:lang w:val="en-GB"/>
        </w:rPr>
      </w:pPr>
      <w:r w:rsidRPr="003A06D0">
        <w:rPr>
          <w:noProof/>
          <w:lang w:val="en-GB"/>
        </w:rPr>
        <w:t>SupportingInfo, 71</w:t>
      </w:r>
    </w:p>
    <w:p w:rsidR="00602EA3" w:rsidRPr="003A06D0" w:rsidRDefault="00602EA3">
      <w:pPr>
        <w:pStyle w:val="Index1"/>
        <w:tabs>
          <w:tab w:val="right" w:leader="dot" w:pos="4310"/>
        </w:tabs>
        <w:rPr>
          <w:noProof/>
          <w:lang w:val="en-GB"/>
        </w:rPr>
      </w:pPr>
      <w:r w:rsidRPr="003A06D0">
        <w:rPr>
          <w:noProof/>
          <w:lang w:val="en-GB"/>
        </w:rPr>
        <w:t>Detail</w:t>
      </w:r>
    </w:p>
    <w:p w:rsidR="00602EA3" w:rsidRPr="003A06D0" w:rsidRDefault="00602EA3">
      <w:pPr>
        <w:pStyle w:val="Index2"/>
        <w:tabs>
          <w:tab w:val="right" w:leader="dot" w:pos="4310"/>
        </w:tabs>
        <w:rPr>
          <w:noProof/>
          <w:lang w:val="en-GB"/>
        </w:rPr>
      </w:pPr>
      <w:r w:rsidRPr="003A06D0">
        <w:rPr>
          <w:noProof/>
          <w:lang w:val="en-GB"/>
        </w:rPr>
        <w:t>Base64Content, 101</w:t>
      </w:r>
    </w:p>
    <w:p w:rsidR="00602EA3" w:rsidRPr="003A06D0" w:rsidRDefault="00602EA3">
      <w:pPr>
        <w:pStyle w:val="Index2"/>
        <w:tabs>
          <w:tab w:val="right" w:leader="dot" w:pos="4310"/>
        </w:tabs>
        <w:rPr>
          <w:noProof/>
          <w:lang w:val="en-GB"/>
        </w:rPr>
      </w:pPr>
      <w:r w:rsidRPr="003A06D0">
        <w:rPr>
          <w:noProof/>
          <w:lang w:val="en-GB"/>
        </w:rPr>
        <w:t>Code, 100</w:t>
      </w:r>
    </w:p>
    <w:p w:rsidR="00602EA3" w:rsidRPr="003A06D0" w:rsidRDefault="00602EA3">
      <w:pPr>
        <w:pStyle w:val="Index2"/>
        <w:tabs>
          <w:tab w:val="right" w:leader="dot" w:pos="4310"/>
        </w:tabs>
        <w:rPr>
          <w:noProof/>
          <w:lang w:val="en-GB"/>
        </w:rPr>
      </w:pPr>
      <w:r w:rsidRPr="003A06D0">
        <w:rPr>
          <w:noProof/>
          <w:lang w:val="en-GB"/>
        </w:rPr>
        <w:t>Message, 100</w:t>
      </w:r>
    </w:p>
    <w:p w:rsidR="00602EA3" w:rsidRPr="003A06D0" w:rsidRDefault="00602EA3">
      <w:pPr>
        <w:pStyle w:val="Index2"/>
        <w:tabs>
          <w:tab w:val="right" w:leader="dot" w:pos="4310"/>
        </w:tabs>
        <w:rPr>
          <w:noProof/>
          <w:lang w:val="en-GB"/>
        </w:rPr>
      </w:pPr>
      <w:r w:rsidRPr="003A06D0">
        <w:rPr>
          <w:noProof/>
          <w:lang w:val="en-GB"/>
        </w:rPr>
        <w:t>Type, 101</w:t>
      </w:r>
    </w:p>
    <w:p w:rsidR="00602EA3" w:rsidRPr="003A06D0" w:rsidRDefault="00602EA3">
      <w:pPr>
        <w:pStyle w:val="Index1"/>
        <w:tabs>
          <w:tab w:val="right" w:leader="dot" w:pos="4310"/>
        </w:tabs>
        <w:rPr>
          <w:noProof/>
          <w:lang w:val="en-GB"/>
        </w:rPr>
      </w:pPr>
      <w:r w:rsidRPr="003A06D0">
        <w:rPr>
          <w:noProof/>
          <w:lang w:val="en-GB"/>
        </w:rPr>
        <w:t>DigestInfo</w:t>
      </w:r>
    </w:p>
    <w:p w:rsidR="00602EA3" w:rsidRPr="003A06D0" w:rsidRDefault="00602EA3">
      <w:pPr>
        <w:pStyle w:val="Index2"/>
        <w:tabs>
          <w:tab w:val="right" w:leader="dot" w:pos="4310"/>
        </w:tabs>
        <w:rPr>
          <w:noProof/>
          <w:lang w:val="en-GB"/>
        </w:rPr>
      </w:pPr>
      <w:r w:rsidRPr="003A06D0">
        <w:rPr>
          <w:noProof/>
          <w:lang w:val="en-GB"/>
        </w:rPr>
        <w:t>DigestMethod, 25</w:t>
      </w:r>
    </w:p>
    <w:p w:rsidR="00602EA3" w:rsidRPr="003A06D0" w:rsidRDefault="00602EA3">
      <w:pPr>
        <w:pStyle w:val="Index2"/>
        <w:tabs>
          <w:tab w:val="right" w:leader="dot" w:pos="4310"/>
        </w:tabs>
        <w:rPr>
          <w:noProof/>
          <w:lang w:val="en-GB"/>
        </w:rPr>
      </w:pPr>
      <w:r w:rsidRPr="003A06D0">
        <w:rPr>
          <w:noProof/>
          <w:lang w:val="en-GB"/>
        </w:rPr>
        <w:t>DigestValue, 25</w:t>
      </w:r>
    </w:p>
    <w:p w:rsidR="00602EA3" w:rsidRPr="003A06D0" w:rsidRDefault="00602EA3">
      <w:pPr>
        <w:pStyle w:val="Index1"/>
        <w:tabs>
          <w:tab w:val="right" w:leader="dot" w:pos="4310"/>
        </w:tabs>
        <w:rPr>
          <w:noProof/>
          <w:lang w:val="en-GB"/>
        </w:rPr>
      </w:pPr>
      <w:r w:rsidRPr="003A06D0">
        <w:rPr>
          <w:noProof/>
          <w:lang w:val="en-GB"/>
        </w:rPr>
        <w:t>Document</w:t>
      </w:r>
    </w:p>
    <w:p w:rsidR="00602EA3" w:rsidRPr="003A06D0" w:rsidRDefault="00602EA3">
      <w:pPr>
        <w:pStyle w:val="Index2"/>
        <w:tabs>
          <w:tab w:val="right" w:leader="dot" w:pos="4310"/>
        </w:tabs>
        <w:rPr>
          <w:noProof/>
          <w:lang w:val="en-GB"/>
        </w:rPr>
      </w:pPr>
      <w:r w:rsidRPr="003A06D0">
        <w:rPr>
          <w:noProof/>
          <w:lang w:val="en-GB"/>
        </w:rPr>
        <w:t>Base64Data, 39</w:t>
      </w:r>
    </w:p>
    <w:p w:rsidR="00602EA3" w:rsidRPr="003A06D0" w:rsidRDefault="00602EA3">
      <w:pPr>
        <w:pStyle w:val="Index1"/>
        <w:tabs>
          <w:tab w:val="right" w:leader="dot" w:pos="4310"/>
        </w:tabs>
        <w:rPr>
          <w:noProof/>
          <w:lang w:val="en-GB"/>
        </w:rPr>
      </w:pPr>
      <w:r w:rsidRPr="003A06D0">
        <w:rPr>
          <w:noProof/>
          <w:lang w:val="en-GB"/>
        </w:rPr>
        <w:t>DocumentBase</w:t>
      </w:r>
    </w:p>
    <w:p w:rsidR="00602EA3" w:rsidRPr="003A06D0" w:rsidRDefault="00602EA3">
      <w:pPr>
        <w:pStyle w:val="Index2"/>
        <w:tabs>
          <w:tab w:val="right" w:leader="dot" w:pos="4310"/>
        </w:tabs>
        <w:rPr>
          <w:noProof/>
          <w:lang w:val="en-GB"/>
        </w:rPr>
      </w:pPr>
      <w:r w:rsidRPr="003A06D0">
        <w:rPr>
          <w:noProof/>
          <w:lang w:val="en-GB"/>
        </w:rPr>
        <w:t>Id, 37</w:t>
      </w:r>
    </w:p>
    <w:p w:rsidR="00602EA3" w:rsidRPr="003A06D0" w:rsidRDefault="00602EA3">
      <w:pPr>
        <w:pStyle w:val="Index2"/>
        <w:tabs>
          <w:tab w:val="right" w:leader="dot" w:pos="4310"/>
        </w:tabs>
        <w:rPr>
          <w:noProof/>
          <w:lang w:val="en-GB"/>
        </w:rPr>
      </w:pPr>
      <w:r w:rsidRPr="003A06D0">
        <w:rPr>
          <w:noProof/>
          <w:lang w:val="en-GB"/>
        </w:rPr>
        <w:t>RefType, 37</w:t>
      </w:r>
    </w:p>
    <w:p w:rsidR="00602EA3" w:rsidRPr="003A06D0" w:rsidRDefault="00602EA3">
      <w:pPr>
        <w:pStyle w:val="Index2"/>
        <w:tabs>
          <w:tab w:val="right" w:leader="dot" w:pos="4310"/>
        </w:tabs>
        <w:rPr>
          <w:noProof/>
          <w:lang w:val="en-GB"/>
        </w:rPr>
      </w:pPr>
      <w:r w:rsidRPr="003A06D0">
        <w:rPr>
          <w:noProof/>
          <w:lang w:val="en-GB"/>
        </w:rPr>
        <w:t>RefURI, 37</w:t>
      </w:r>
    </w:p>
    <w:p w:rsidR="00602EA3" w:rsidRPr="003A06D0" w:rsidRDefault="00602EA3">
      <w:pPr>
        <w:pStyle w:val="Index2"/>
        <w:tabs>
          <w:tab w:val="right" w:leader="dot" w:pos="4310"/>
        </w:tabs>
        <w:rPr>
          <w:noProof/>
          <w:lang w:val="en-GB"/>
        </w:rPr>
      </w:pPr>
      <w:r w:rsidRPr="003A06D0">
        <w:rPr>
          <w:noProof/>
          <w:lang w:val="en-GB"/>
        </w:rPr>
        <w:t>SchemaRefs, 37</w:t>
      </w:r>
    </w:p>
    <w:p w:rsidR="00602EA3" w:rsidRPr="003A06D0" w:rsidRDefault="00602EA3">
      <w:pPr>
        <w:pStyle w:val="Index1"/>
        <w:tabs>
          <w:tab w:val="right" w:leader="dot" w:pos="4310"/>
        </w:tabs>
        <w:rPr>
          <w:noProof/>
          <w:lang w:val="en-GB"/>
        </w:rPr>
      </w:pPr>
      <w:r w:rsidRPr="003A06D0">
        <w:rPr>
          <w:noProof/>
          <w:lang w:val="en-GB"/>
        </w:rPr>
        <w:t>DocumentHash</w:t>
      </w:r>
    </w:p>
    <w:p w:rsidR="00602EA3" w:rsidRPr="003A06D0" w:rsidRDefault="00602EA3">
      <w:pPr>
        <w:pStyle w:val="Index2"/>
        <w:tabs>
          <w:tab w:val="right" w:leader="dot" w:pos="4310"/>
        </w:tabs>
        <w:rPr>
          <w:noProof/>
          <w:lang w:val="en-GB"/>
        </w:rPr>
      </w:pPr>
      <w:r w:rsidRPr="003A06D0">
        <w:rPr>
          <w:noProof/>
          <w:lang w:val="en-GB"/>
        </w:rPr>
        <w:t>DigestInfos, 43</w:t>
      </w:r>
    </w:p>
    <w:p w:rsidR="00602EA3" w:rsidRPr="003A06D0" w:rsidRDefault="00602EA3">
      <w:pPr>
        <w:pStyle w:val="Index2"/>
        <w:tabs>
          <w:tab w:val="right" w:leader="dot" w:pos="4310"/>
        </w:tabs>
        <w:rPr>
          <w:noProof/>
          <w:lang w:val="en-GB"/>
        </w:rPr>
      </w:pPr>
      <w:r w:rsidRPr="003A06D0">
        <w:rPr>
          <w:noProof/>
          <w:lang w:val="en-GB"/>
        </w:rPr>
        <w:t>Tramsforms, 43</w:t>
      </w:r>
    </w:p>
    <w:p w:rsidR="00602EA3" w:rsidRPr="003A06D0" w:rsidRDefault="00602EA3">
      <w:pPr>
        <w:pStyle w:val="Index2"/>
        <w:tabs>
          <w:tab w:val="right" w:leader="dot" w:pos="4310"/>
        </w:tabs>
        <w:rPr>
          <w:noProof/>
          <w:lang w:val="en-GB"/>
        </w:rPr>
      </w:pPr>
      <w:r w:rsidRPr="003A06D0">
        <w:rPr>
          <w:noProof/>
          <w:lang w:val="en-GB"/>
        </w:rPr>
        <w:t>WhichReference, 43</w:t>
      </w:r>
    </w:p>
    <w:p w:rsidR="00602EA3" w:rsidRPr="003A06D0" w:rsidRDefault="00602EA3">
      <w:pPr>
        <w:pStyle w:val="Index1"/>
        <w:tabs>
          <w:tab w:val="right" w:leader="dot" w:pos="4310"/>
        </w:tabs>
        <w:rPr>
          <w:noProof/>
          <w:lang w:val="en-GB"/>
        </w:rPr>
      </w:pPr>
      <w:r w:rsidRPr="003A06D0">
        <w:rPr>
          <w:noProof/>
          <w:lang w:val="en-GB"/>
        </w:rPr>
        <w:t>DocumentWithSignature</w:t>
      </w:r>
    </w:p>
    <w:p w:rsidR="00602EA3" w:rsidRPr="003A06D0" w:rsidRDefault="00602EA3">
      <w:pPr>
        <w:pStyle w:val="Index2"/>
        <w:tabs>
          <w:tab w:val="right" w:leader="dot" w:pos="4310"/>
        </w:tabs>
        <w:rPr>
          <w:noProof/>
          <w:lang w:val="en-GB"/>
        </w:rPr>
      </w:pPr>
      <w:r w:rsidRPr="003A06D0">
        <w:rPr>
          <w:noProof/>
          <w:lang w:val="en-GB"/>
        </w:rPr>
        <w:t>Document, 86</w:t>
      </w:r>
    </w:p>
    <w:p w:rsidR="00602EA3" w:rsidRPr="003A06D0" w:rsidRDefault="00602EA3">
      <w:pPr>
        <w:pStyle w:val="Index1"/>
        <w:tabs>
          <w:tab w:val="right" w:leader="dot" w:pos="4310"/>
        </w:tabs>
        <w:rPr>
          <w:noProof/>
          <w:lang w:val="en-GB"/>
        </w:rPr>
      </w:pPr>
      <w:r w:rsidRPr="003A06D0">
        <w:rPr>
          <w:noProof/>
          <w:lang w:val="en-GB"/>
        </w:rPr>
        <w:t>IncludeObject</w:t>
      </w:r>
    </w:p>
    <w:p w:rsidR="00602EA3" w:rsidRPr="003A06D0" w:rsidRDefault="00602EA3">
      <w:pPr>
        <w:pStyle w:val="Index2"/>
        <w:tabs>
          <w:tab w:val="right" w:leader="dot" w:pos="4310"/>
        </w:tabs>
        <w:rPr>
          <w:noProof/>
          <w:lang w:val="en-GB"/>
        </w:rPr>
      </w:pPr>
      <w:r w:rsidRPr="003A06D0">
        <w:rPr>
          <w:noProof/>
          <w:lang w:val="en-GB"/>
        </w:rPr>
        <w:t>createReference, 82</w:t>
      </w:r>
    </w:p>
    <w:p w:rsidR="00602EA3" w:rsidRPr="003A06D0" w:rsidRDefault="00602EA3">
      <w:pPr>
        <w:pStyle w:val="Index2"/>
        <w:tabs>
          <w:tab w:val="right" w:leader="dot" w:pos="4310"/>
        </w:tabs>
        <w:rPr>
          <w:noProof/>
          <w:lang w:val="en-GB"/>
        </w:rPr>
      </w:pPr>
      <w:r w:rsidRPr="003A06D0">
        <w:rPr>
          <w:noProof/>
          <w:lang w:val="en-GB"/>
        </w:rPr>
        <w:t>hasObjectTagsAndAttributesSet, 82</w:t>
      </w:r>
    </w:p>
    <w:p w:rsidR="00602EA3" w:rsidRPr="003A06D0" w:rsidRDefault="00602EA3">
      <w:pPr>
        <w:pStyle w:val="Index2"/>
        <w:tabs>
          <w:tab w:val="right" w:leader="dot" w:pos="4310"/>
        </w:tabs>
        <w:rPr>
          <w:noProof/>
          <w:lang w:val="en-GB"/>
        </w:rPr>
      </w:pPr>
      <w:r w:rsidRPr="003A06D0">
        <w:rPr>
          <w:noProof/>
          <w:lang w:val="en-GB"/>
        </w:rPr>
        <w:t>ObjId, 82</w:t>
      </w:r>
    </w:p>
    <w:p w:rsidR="00602EA3" w:rsidRPr="003A06D0" w:rsidRDefault="00602EA3">
      <w:pPr>
        <w:pStyle w:val="Index2"/>
        <w:tabs>
          <w:tab w:val="right" w:leader="dot" w:pos="4310"/>
        </w:tabs>
        <w:rPr>
          <w:noProof/>
          <w:lang w:val="en-GB"/>
        </w:rPr>
      </w:pPr>
      <w:r w:rsidRPr="003A06D0">
        <w:rPr>
          <w:noProof/>
          <w:lang w:val="en-GB"/>
        </w:rPr>
        <w:t>WhichDocument, 82</w:t>
      </w:r>
    </w:p>
    <w:p w:rsidR="00602EA3" w:rsidRPr="003A06D0" w:rsidRDefault="00602EA3">
      <w:pPr>
        <w:pStyle w:val="Index1"/>
        <w:tabs>
          <w:tab w:val="right" w:leader="dot" w:pos="4310"/>
        </w:tabs>
        <w:rPr>
          <w:noProof/>
          <w:lang w:val="en-GB"/>
        </w:rPr>
      </w:pPr>
      <w:r w:rsidRPr="003A06D0">
        <w:rPr>
          <w:noProof/>
          <w:lang w:val="en-GB"/>
        </w:rPr>
        <w:t>InputDocuments</w:t>
      </w:r>
    </w:p>
    <w:p w:rsidR="00602EA3" w:rsidRPr="003A06D0" w:rsidRDefault="00602EA3">
      <w:pPr>
        <w:pStyle w:val="Index2"/>
        <w:tabs>
          <w:tab w:val="right" w:leader="dot" w:pos="4310"/>
        </w:tabs>
        <w:rPr>
          <w:noProof/>
          <w:lang w:val="en-GB"/>
        </w:rPr>
      </w:pPr>
      <w:r w:rsidRPr="003A06D0">
        <w:rPr>
          <w:noProof/>
          <w:lang w:val="en-GB"/>
        </w:rPr>
        <w:t>Document, 36</w:t>
      </w:r>
    </w:p>
    <w:p w:rsidR="00602EA3" w:rsidRPr="003A06D0" w:rsidRDefault="00602EA3">
      <w:pPr>
        <w:pStyle w:val="Index2"/>
        <w:tabs>
          <w:tab w:val="right" w:leader="dot" w:pos="4310"/>
        </w:tabs>
        <w:rPr>
          <w:noProof/>
          <w:lang w:val="en-GB"/>
        </w:rPr>
      </w:pPr>
      <w:r w:rsidRPr="003A06D0">
        <w:rPr>
          <w:noProof/>
          <w:lang w:val="en-GB"/>
        </w:rPr>
        <w:t>DocumentHash, 36</w:t>
      </w:r>
    </w:p>
    <w:p w:rsidR="00602EA3" w:rsidRPr="003A06D0" w:rsidRDefault="00602EA3">
      <w:pPr>
        <w:pStyle w:val="Index2"/>
        <w:tabs>
          <w:tab w:val="right" w:leader="dot" w:pos="4310"/>
        </w:tabs>
        <w:rPr>
          <w:noProof/>
          <w:lang w:val="en-GB"/>
        </w:rPr>
      </w:pPr>
      <w:r w:rsidRPr="003A06D0">
        <w:rPr>
          <w:noProof/>
          <w:lang w:val="en-GB"/>
        </w:rPr>
        <w:t>TransformedData, 36</w:t>
      </w:r>
    </w:p>
    <w:p w:rsidR="00602EA3" w:rsidRPr="003A06D0" w:rsidRDefault="00602EA3">
      <w:pPr>
        <w:pStyle w:val="Index1"/>
        <w:tabs>
          <w:tab w:val="right" w:leader="dot" w:pos="4310"/>
        </w:tabs>
        <w:rPr>
          <w:noProof/>
          <w:lang w:val="en-GB"/>
        </w:rPr>
      </w:pPr>
      <w:r w:rsidRPr="003A06D0">
        <w:rPr>
          <w:noProof/>
          <w:lang w:val="en-GB"/>
        </w:rPr>
        <w:t>IntendedAudience</w:t>
      </w:r>
    </w:p>
    <w:p w:rsidR="00602EA3" w:rsidRPr="003A06D0" w:rsidRDefault="00602EA3">
      <w:pPr>
        <w:pStyle w:val="Index2"/>
        <w:tabs>
          <w:tab w:val="right" w:leader="dot" w:pos="4310"/>
        </w:tabs>
        <w:rPr>
          <w:noProof/>
          <w:lang w:val="en-GB"/>
        </w:rPr>
      </w:pPr>
      <w:r w:rsidRPr="003A06D0">
        <w:rPr>
          <w:noProof/>
          <w:lang w:val="en-GB"/>
        </w:rPr>
        <w:t>Recipient, 75</w:t>
      </w:r>
    </w:p>
    <w:p w:rsidR="00602EA3" w:rsidRPr="003A06D0" w:rsidRDefault="00602EA3">
      <w:pPr>
        <w:pStyle w:val="Index1"/>
        <w:tabs>
          <w:tab w:val="right" w:leader="dot" w:pos="4310"/>
        </w:tabs>
        <w:rPr>
          <w:noProof/>
          <w:lang w:val="en-GB"/>
        </w:rPr>
      </w:pPr>
      <w:r w:rsidRPr="003A06D0">
        <w:rPr>
          <w:noProof/>
          <w:lang w:val="en-GB"/>
        </w:rPr>
        <w:t>InternationalString</w:t>
      </w:r>
    </w:p>
    <w:p w:rsidR="00602EA3" w:rsidRPr="003A06D0" w:rsidRDefault="00602EA3">
      <w:pPr>
        <w:pStyle w:val="Index2"/>
        <w:tabs>
          <w:tab w:val="right" w:leader="dot" w:pos="4310"/>
        </w:tabs>
        <w:rPr>
          <w:noProof/>
          <w:lang w:val="en-GB"/>
        </w:rPr>
      </w:pPr>
      <w:r w:rsidRPr="003A06D0">
        <w:rPr>
          <w:noProof/>
          <w:lang w:val="en-GB"/>
        </w:rPr>
        <w:t>lang, 24</w:t>
      </w:r>
    </w:p>
    <w:p w:rsidR="00602EA3" w:rsidRPr="003A06D0" w:rsidRDefault="00602EA3">
      <w:pPr>
        <w:pStyle w:val="Index2"/>
        <w:tabs>
          <w:tab w:val="right" w:leader="dot" w:pos="4310"/>
        </w:tabs>
        <w:rPr>
          <w:noProof/>
          <w:lang w:val="en-GB"/>
        </w:rPr>
      </w:pPr>
      <w:r w:rsidRPr="003A06D0">
        <w:rPr>
          <w:noProof/>
          <w:lang w:val="en-GB"/>
        </w:rPr>
        <w:t>value, 24</w:t>
      </w:r>
    </w:p>
    <w:p w:rsidR="00602EA3" w:rsidRPr="003A06D0" w:rsidRDefault="00602EA3">
      <w:pPr>
        <w:pStyle w:val="Index1"/>
        <w:tabs>
          <w:tab w:val="right" w:leader="dot" w:pos="4310"/>
        </w:tabs>
        <w:rPr>
          <w:noProof/>
          <w:lang w:val="en-GB"/>
        </w:rPr>
      </w:pPr>
      <w:r w:rsidRPr="003A06D0">
        <w:rPr>
          <w:noProof/>
          <w:lang w:val="en-GB"/>
        </w:rPr>
        <w:t>KeySelector</w:t>
      </w:r>
    </w:p>
    <w:p w:rsidR="00602EA3" w:rsidRPr="003A06D0" w:rsidRDefault="00602EA3">
      <w:pPr>
        <w:pStyle w:val="Index2"/>
        <w:tabs>
          <w:tab w:val="right" w:leader="dot" w:pos="4310"/>
        </w:tabs>
        <w:rPr>
          <w:noProof/>
          <w:lang w:val="en-GB"/>
        </w:rPr>
      </w:pPr>
      <w:r w:rsidRPr="003A06D0">
        <w:rPr>
          <w:noProof/>
          <w:lang w:val="en-GB"/>
        </w:rPr>
        <w:t>KeyName, 76</w:t>
      </w:r>
    </w:p>
    <w:p w:rsidR="00602EA3" w:rsidRPr="003A06D0" w:rsidRDefault="00602EA3">
      <w:pPr>
        <w:pStyle w:val="Index2"/>
        <w:tabs>
          <w:tab w:val="right" w:leader="dot" w:pos="4310"/>
        </w:tabs>
        <w:rPr>
          <w:noProof/>
          <w:lang w:val="en-GB"/>
        </w:rPr>
      </w:pPr>
      <w:r w:rsidRPr="003A06D0">
        <w:rPr>
          <w:noProof/>
          <w:lang w:val="en-GB"/>
        </w:rPr>
        <w:t>X509Certificate, 76</w:t>
      </w:r>
    </w:p>
    <w:p w:rsidR="00602EA3" w:rsidRPr="003A06D0" w:rsidRDefault="00602EA3">
      <w:pPr>
        <w:pStyle w:val="Index2"/>
        <w:tabs>
          <w:tab w:val="right" w:leader="dot" w:pos="4310"/>
        </w:tabs>
        <w:rPr>
          <w:noProof/>
          <w:lang w:val="en-GB"/>
        </w:rPr>
      </w:pPr>
      <w:r w:rsidRPr="003A06D0">
        <w:rPr>
          <w:noProof/>
          <w:lang w:val="en-GB"/>
        </w:rPr>
        <w:t>X509Digest, 76</w:t>
      </w:r>
    </w:p>
    <w:p w:rsidR="00602EA3" w:rsidRPr="003A06D0" w:rsidRDefault="00602EA3">
      <w:pPr>
        <w:pStyle w:val="Index2"/>
        <w:tabs>
          <w:tab w:val="right" w:leader="dot" w:pos="4310"/>
        </w:tabs>
        <w:rPr>
          <w:noProof/>
          <w:lang w:val="en-GB"/>
        </w:rPr>
      </w:pPr>
      <w:r w:rsidRPr="003A06D0">
        <w:rPr>
          <w:noProof/>
          <w:lang w:val="en-GB"/>
        </w:rPr>
        <w:t>X509SKI, 76</w:t>
      </w:r>
    </w:p>
    <w:p w:rsidR="00602EA3" w:rsidRPr="003A06D0" w:rsidRDefault="00602EA3">
      <w:pPr>
        <w:pStyle w:val="Index2"/>
        <w:tabs>
          <w:tab w:val="right" w:leader="dot" w:pos="4310"/>
        </w:tabs>
        <w:rPr>
          <w:noProof/>
          <w:lang w:val="en-GB"/>
        </w:rPr>
      </w:pPr>
      <w:r w:rsidRPr="003A06D0">
        <w:rPr>
          <w:noProof/>
          <w:lang w:val="en-GB"/>
        </w:rPr>
        <w:t>X509SubjectName, 76</w:t>
      </w:r>
    </w:p>
    <w:p w:rsidR="00602EA3" w:rsidRPr="003A06D0" w:rsidRDefault="00602EA3">
      <w:pPr>
        <w:pStyle w:val="Index1"/>
        <w:tabs>
          <w:tab w:val="right" w:leader="dot" w:pos="4310"/>
        </w:tabs>
        <w:rPr>
          <w:noProof/>
          <w:lang w:val="en-GB"/>
        </w:rPr>
      </w:pPr>
      <w:r w:rsidRPr="003A06D0">
        <w:rPr>
          <w:noProof/>
          <w:lang w:val="en-GB"/>
        </w:rPr>
        <w:t>ManifestResult</w:t>
      </w:r>
    </w:p>
    <w:p w:rsidR="00602EA3" w:rsidRPr="003A06D0" w:rsidRDefault="00602EA3">
      <w:pPr>
        <w:pStyle w:val="Index2"/>
        <w:tabs>
          <w:tab w:val="right" w:leader="dot" w:pos="4310"/>
        </w:tabs>
        <w:rPr>
          <w:noProof/>
          <w:lang w:val="en-GB"/>
        </w:rPr>
      </w:pPr>
      <w:r w:rsidRPr="003A06D0">
        <w:rPr>
          <w:noProof/>
          <w:lang w:val="en-GB"/>
        </w:rPr>
        <w:t>NsPrefixMapping, 90</w:t>
      </w:r>
    </w:p>
    <w:p w:rsidR="00602EA3" w:rsidRPr="003A06D0" w:rsidRDefault="00602EA3">
      <w:pPr>
        <w:pStyle w:val="Index2"/>
        <w:tabs>
          <w:tab w:val="right" w:leader="dot" w:pos="4310"/>
        </w:tabs>
        <w:rPr>
          <w:noProof/>
          <w:lang w:val="en-GB"/>
        </w:rPr>
      </w:pPr>
      <w:r w:rsidRPr="003A06D0">
        <w:rPr>
          <w:noProof/>
          <w:lang w:val="en-GB"/>
        </w:rPr>
        <w:t>ReferenceXpath, 90</w:t>
      </w:r>
    </w:p>
    <w:p w:rsidR="00602EA3" w:rsidRPr="003A06D0" w:rsidRDefault="00602EA3">
      <w:pPr>
        <w:pStyle w:val="Index2"/>
        <w:tabs>
          <w:tab w:val="right" w:leader="dot" w:pos="4310"/>
        </w:tabs>
        <w:rPr>
          <w:noProof/>
          <w:lang w:val="en-GB"/>
        </w:rPr>
      </w:pPr>
      <w:r w:rsidRPr="003A06D0">
        <w:rPr>
          <w:noProof/>
          <w:lang w:val="en-GB"/>
        </w:rPr>
        <w:t>Status, 90</w:t>
      </w:r>
    </w:p>
    <w:p w:rsidR="00602EA3" w:rsidRPr="003A06D0" w:rsidRDefault="00602EA3">
      <w:pPr>
        <w:pStyle w:val="Index1"/>
        <w:tabs>
          <w:tab w:val="right" w:leader="dot" w:pos="4310"/>
        </w:tabs>
        <w:rPr>
          <w:noProof/>
          <w:lang w:val="en-GB"/>
        </w:rPr>
      </w:pPr>
      <w:r w:rsidRPr="003A06D0">
        <w:rPr>
          <w:noProof/>
          <w:lang w:val="en-GB"/>
        </w:rPr>
        <w:t>NameID</w:t>
      </w:r>
    </w:p>
    <w:p w:rsidR="00602EA3" w:rsidRPr="003A06D0" w:rsidRDefault="00602EA3">
      <w:pPr>
        <w:pStyle w:val="Index2"/>
        <w:tabs>
          <w:tab w:val="right" w:leader="dot" w:pos="4310"/>
        </w:tabs>
        <w:rPr>
          <w:noProof/>
          <w:lang w:val="en-GB"/>
        </w:rPr>
      </w:pPr>
      <w:r w:rsidRPr="003A06D0">
        <w:rPr>
          <w:noProof/>
          <w:lang w:val="en-GB"/>
        </w:rPr>
        <w:t>Format, 107</w:t>
      </w:r>
    </w:p>
    <w:p w:rsidR="00602EA3" w:rsidRPr="003A06D0" w:rsidRDefault="00602EA3">
      <w:pPr>
        <w:pStyle w:val="Index2"/>
        <w:tabs>
          <w:tab w:val="right" w:leader="dot" w:pos="4310"/>
        </w:tabs>
        <w:rPr>
          <w:noProof/>
          <w:lang w:val="en-GB"/>
        </w:rPr>
      </w:pPr>
      <w:r w:rsidRPr="003A06D0">
        <w:rPr>
          <w:noProof/>
          <w:lang w:val="en-GB"/>
        </w:rPr>
        <w:t>NameQualifier, 108</w:t>
      </w:r>
    </w:p>
    <w:p w:rsidR="00602EA3" w:rsidRPr="003A06D0" w:rsidRDefault="00602EA3">
      <w:pPr>
        <w:pStyle w:val="Index2"/>
        <w:tabs>
          <w:tab w:val="right" w:leader="dot" w:pos="4310"/>
        </w:tabs>
        <w:rPr>
          <w:noProof/>
          <w:lang w:val="en-GB"/>
        </w:rPr>
      </w:pPr>
      <w:r w:rsidRPr="003A06D0">
        <w:rPr>
          <w:noProof/>
          <w:lang w:val="en-GB"/>
        </w:rPr>
        <w:t>SPNameQualifier, 108</w:t>
      </w:r>
    </w:p>
    <w:p w:rsidR="00602EA3" w:rsidRPr="003A06D0" w:rsidRDefault="00602EA3">
      <w:pPr>
        <w:pStyle w:val="Index2"/>
        <w:tabs>
          <w:tab w:val="right" w:leader="dot" w:pos="4310"/>
        </w:tabs>
        <w:rPr>
          <w:noProof/>
          <w:lang w:val="en-GB"/>
        </w:rPr>
      </w:pPr>
      <w:r w:rsidRPr="003A06D0">
        <w:rPr>
          <w:noProof/>
          <w:lang w:val="en-GB"/>
        </w:rPr>
        <w:lastRenderedPageBreak/>
        <w:t>SPProvidedID, 107</w:t>
      </w:r>
    </w:p>
    <w:p w:rsidR="00602EA3" w:rsidRPr="003A06D0" w:rsidRDefault="00602EA3">
      <w:pPr>
        <w:pStyle w:val="Index2"/>
        <w:tabs>
          <w:tab w:val="right" w:leader="dot" w:pos="4310"/>
        </w:tabs>
        <w:rPr>
          <w:noProof/>
          <w:lang w:val="en-GB"/>
        </w:rPr>
      </w:pPr>
      <w:r w:rsidRPr="003A06D0">
        <w:rPr>
          <w:noProof/>
          <w:lang w:val="en-GB"/>
        </w:rPr>
        <w:t>value, 107</w:t>
      </w:r>
    </w:p>
    <w:p w:rsidR="00602EA3" w:rsidRPr="003A06D0" w:rsidRDefault="00602EA3">
      <w:pPr>
        <w:pStyle w:val="Index1"/>
        <w:tabs>
          <w:tab w:val="right" w:leader="dot" w:pos="4310"/>
        </w:tabs>
        <w:rPr>
          <w:noProof/>
          <w:lang w:val="en-GB"/>
        </w:rPr>
      </w:pPr>
      <w:r w:rsidRPr="003A06D0">
        <w:rPr>
          <w:noProof/>
          <w:lang w:val="en-GB"/>
        </w:rPr>
        <w:t>NsPrefixMapping</w:t>
      </w:r>
    </w:p>
    <w:p w:rsidR="00602EA3" w:rsidRPr="003A06D0" w:rsidRDefault="00602EA3">
      <w:pPr>
        <w:pStyle w:val="Index2"/>
        <w:tabs>
          <w:tab w:val="right" w:leader="dot" w:pos="4310"/>
        </w:tabs>
        <w:rPr>
          <w:noProof/>
          <w:lang w:val="en-GB"/>
        </w:rPr>
      </w:pPr>
      <w:r w:rsidRPr="003A06D0">
        <w:rPr>
          <w:noProof/>
          <w:lang w:val="en-GB"/>
        </w:rPr>
        <w:t>NamespacePrefix, 22</w:t>
      </w:r>
    </w:p>
    <w:p w:rsidR="00602EA3" w:rsidRPr="003A06D0" w:rsidRDefault="00602EA3">
      <w:pPr>
        <w:pStyle w:val="Index2"/>
        <w:tabs>
          <w:tab w:val="right" w:leader="dot" w:pos="4310"/>
        </w:tabs>
        <w:rPr>
          <w:noProof/>
          <w:lang w:val="en-GB"/>
        </w:rPr>
      </w:pPr>
      <w:r w:rsidRPr="003A06D0">
        <w:rPr>
          <w:noProof/>
          <w:lang w:val="en-GB"/>
        </w:rPr>
        <w:t>NamespaceURI, 22</w:t>
      </w:r>
    </w:p>
    <w:p w:rsidR="00602EA3" w:rsidRPr="003A06D0" w:rsidRDefault="00602EA3">
      <w:pPr>
        <w:pStyle w:val="Index1"/>
        <w:tabs>
          <w:tab w:val="right" w:leader="dot" w:pos="4310"/>
        </w:tabs>
        <w:rPr>
          <w:noProof/>
          <w:lang w:val="en-GB"/>
        </w:rPr>
      </w:pPr>
      <w:r w:rsidRPr="003A06D0">
        <w:rPr>
          <w:noProof/>
          <w:lang w:val="en-GB"/>
        </w:rPr>
        <w:t>OptionalInputs</w:t>
      </w:r>
    </w:p>
    <w:p w:rsidR="00602EA3" w:rsidRPr="003A06D0" w:rsidRDefault="00602EA3">
      <w:pPr>
        <w:pStyle w:val="Index2"/>
        <w:tabs>
          <w:tab w:val="right" w:leader="dot" w:pos="4310"/>
        </w:tabs>
        <w:rPr>
          <w:noProof/>
          <w:lang w:val="en-GB"/>
        </w:rPr>
      </w:pPr>
      <w:r w:rsidRPr="003A06D0">
        <w:rPr>
          <w:noProof/>
          <w:lang w:val="en-GB"/>
        </w:rPr>
        <w:t>Language, 32</w:t>
      </w:r>
    </w:p>
    <w:p w:rsidR="00602EA3" w:rsidRPr="003A06D0" w:rsidRDefault="00602EA3">
      <w:pPr>
        <w:pStyle w:val="Index2"/>
        <w:tabs>
          <w:tab w:val="right" w:leader="dot" w:pos="4310"/>
        </w:tabs>
        <w:rPr>
          <w:noProof/>
          <w:lang w:val="en-GB"/>
        </w:rPr>
      </w:pPr>
      <w:r w:rsidRPr="003A06D0">
        <w:rPr>
          <w:noProof/>
          <w:lang w:val="en-GB"/>
        </w:rPr>
        <w:t>Other, 32</w:t>
      </w:r>
    </w:p>
    <w:p w:rsidR="00602EA3" w:rsidRPr="003A06D0" w:rsidRDefault="00602EA3">
      <w:pPr>
        <w:pStyle w:val="Index2"/>
        <w:tabs>
          <w:tab w:val="right" w:leader="dot" w:pos="4310"/>
        </w:tabs>
        <w:rPr>
          <w:noProof/>
          <w:lang w:val="en-GB"/>
        </w:rPr>
      </w:pPr>
      <w:r w:rsidRPr="003A06D0">
        <w:rPr>
          <w:noProof/>
          <w:lang w:val="en-GB"/>
        </w:rPr>
        <w:t>ServicePolicy, 32</w:t>
      </w:r>
    </w:p>
    <w:p w:rsidR="00602EA3" w:rsidRPr="003A06D0" w:rsidRDefault="00602EA3">
      <w:pPr>
        <w:pStyle w:val="Index1"/>
        <w:tabs>
          <w:tab w:val="right" w:leader="dot" w:pos="4310"/>
        </w:tabs>
        <w:rPr>
          <w:noProof/>
          <w:lang w:val="en-GB"/>
        </w:rPr>
      </w:pPr>
      <w:r w:rsidRPr="003A06D0">
        <w:rPr>
          <w:noProof/>
          <w:lang w:val="en-GB"/>
        </w:rPr>
        <w:t>OptionalInputsBase</w:t>
      </w:r>
    </w:p>
    <w:p w:rsidR="00602EA3" w:rsidRPr="003A06D0" w:rsidRDefault="00602EA3">
      <w:pPr>
        <w:pStyle w:val="Index2"/>
        <w:tabs>
          <w:tab w:val="right" w:leader="dot" w:pos="4310"/>
        </w:tabs>
        <w:rPr>
          <w:noProof/>
          <w:lang w:val="en-GB"/>
        </w:rPr>
      </w:pPr>
      <w:r w:rsidRPr="003A06D0">
        <w:rPr>
          <w:noProof/>
          <w:lang w:val="en-GB"/>
        </w:rPr>
        <w:t>AddTimestamp, 57</w:t>
      </w:r>
    </w:p>
    <w:p w:rsidR="00602EA3" w:rsidRPr="003A06D0" w:rsidRDefault="00602EA3">
      <w:pPr>
        <w:pStyle w:val="Index2"/>
        <w:tabs>
          <w:tab w:val="right" w:leader="dot" w:pos="4310"/>
        </w:tabs>
        <w:rPr>
          <w:noProof/>
          <w:lang w:val="en-GB"/>
        </w:rPr>
      </w:pPr>
      <w:r w:rsidRPr="003A06D0">
        <w:rPr>
          <w:noProof/>
          <w:lang w:val="en-GB"/>
        </w:rPr>
        <w:t>ClaimedIdentity, 57</w:t>
      </w:r>
    </w:p>
    <w:p w:rsidR="00602EA3" w:rsidRPr="003A06D0" w:rsidRDefault="00602EA3">
      <w:pPr>
        <w:pStyle w:val="Index2"/>
        <w:tabs>
          <w:tab w:val="right" w:leader="dot" w:pos="4310"/>
        </w:tabs>
        <w:rPr>
          <w:noProof/>
          <w:lang w:val="en-GB"/>
        </w:rPr>
      </w:pPr>
      <w:r w:rsidRPr="003A06D0">
        <w:rPr>
          <w:noProof/>
          <w:lang w:val="en-GB"/>
        </w:rPr>
        <w:t>Schemas, 57</w:t>
      </w:r>
    </w:p>
    <w:p w:rsidR="00602EA3" w:rsidRPr="003A06D0" w:rsidRDefault="00602EA3">
      <w:pPr>
        <w:pStyle w:val="Index1"/>
        <w:tabs>
          <w:tab w:val="right" w:leader="dot" w:pos="4310"/>
        </w:tabs>
        <w:rPr>
          <w:noProof/>
          <w:lang w:val="en-GB"/>
        </w:rPr>
      </w:pPr>
      <w:r w:rsidRPr="003A06D0">
        <w:rPr>
          <w:noProof/>
          <w:lang w:val="en-GB"/>
        </w:rPr>
        <w:t>OptionalInputsSign</w:t>
      </w:r>
    </w:p>
    <w:p w:rsidR="00602EA3" w:rsidRPr="003A06D0" w:rsidRDefault="00602EA3">
      <w:pPr>
        <w:pStyle w:val="Index2"/>
        <w:tabs>
          <w:tab w:val="right" w:leader="dot" w:pos="4310"/>
        </w:tabs>
        <w:rPr>
          <w:noProof/>
          <w:lang w:val="en-GB"/>
        </w:rPr>
      </w:pPr>
      <w:r w:rsidRPr="003A06D0">
        <w:rPr>
          <w:noProof/>
          <w:lang w:val="en-GB"/>
        </w:rPr>
        <w:t>IncludeEContent, 58</w:t>
      </w:r>
    </w:p>
    <w:p w:rsidR="00602EA3" w:rsidRPr="003A06D0" w:rsidRDefault="00602EA3">
      <w:pPr>
        <w:pStyle w:val="Index2"/>
        <w:tabs>
          <w:tab w:val="right" w:leader="dot" w:pos="4310"/>
        </w:tabs>
        <w:rPr>
          <w:noProof/>
          <w:lang w:val="en-GB"/>
        </w:rPr>
      </w:pPr>
      <w:r w:rsidRPr="003A06D0">
        <w:rPr>
          <w:noProof/>
          <w:lang w:val="en-GB"/>
        </w:rPr>
        <w:t>IncludeObject, 58</w:t>
      </w:r>
    </w:p>
    <w:p w:rsidR="00602EA3" w:rsidRPr="003A06D0" w:rsidRDefault="00602EA3">
      <w:pPr>
        <w:pStyle w:val="Index2"/>
        <w:tabs>
          <w:tab w:val="right" w:leader="dot" w:pos="4310"/>
        </w:tabs>
        <w:rPr>
          <w:noProof/>
          <w:lang w:val="en-GB"/>
        </w:rPr>
      </w:pPr>
      <w:r w:rsidRPr="003A06D0">
        <w:rPr>
          <w:noProof/>
          <w:lang w:val="en-GB"/>
        </w:rPr>
        <w:t>IntendedAudience, 58</w:t>
      </w:r>
    </w:p>
    <w:p w:rsidR="00602EA3" w:rsidRPr="003A06D0" w:rsidRDefault="00602EA3">
      <w:pPr>
        <w:pStyle w:val="Index2"/>
        <w:tabs>
          <w:tab w:val="right" w:leader="dot" w:pos="4310"/>
        </w:tabs>
        <w:rPr>
          <w:noProof/>
          <w:lang w:val="en-GB"/>
        </w:rPr>
      </w:pPr>
      <w:r w:rsidRPr="003A06D0">
        <w:rPr>
          <w:noProof/>
          <w:lang w:val="en-GB"/>
        </w:rPr>
        <w:t>KeySelector, 58</w:t>
      </w:r>
    </w:p>
    <w:p w:rsidR="00602EA3" w:rsidRPr="003A06D0" w:rsidRDefault="00602EA3">
      <w:pPr>
        <w:pStyle w:val="Index2"/>
        <w:tabs>
          <w:tab w:val="right" w:leader="dot" w:pos="4310"/>
        </w:tabs>
        <w:rPr>
          <w:noProof/>
          <w:lang w:val="en-GB"/>
        </w:rPr>
      </w:pPr>
      <w:r w:rsidRPr="003A06D0">
        <w:rPr>
          <w:noProof/>
          <w:lang w:val="en-GB"/>
        </w:rPr>
        <w:t>Nonce, 59</w:t>
      </w:r>
    </w:p>
    <w:p w:rsidR="00602EA3" w:rsidRPr="003A06D0" w:rsidRDefault="00602EA3">
      <w:pPr>
        <w:pStyle w:val="Index2"/>
        <w:tabs>
          <w:tab w:val="right" w:leader="dot" w:pos="4310"/>
        </w:tabs>
        <w:rPr>
          <w:noProof/>
          <w:lang w:val="en-GB"/>
        </w:rPr>
      </w:pPr>
      <w:r w:rsidRPr="003A06D0">
        <w:rPr>
          <w:noProof/>
          <w:lang w:val="en-GB"/>
        </w:rPr>
        <w:t>Properties, 58</w:t>
      </w:r>
    </w:p>
    <w:p w:rsidR="00602EA3" w:rsidRPr="003A06D0" w:rsidRDefault="00602EA3">
      <w:pPr>
        <w:pStyle w:val="Index2"/>
        <w:tabs>
          <w:tab w:val="right" w:leader="dot" w:pos="4310"/>
        </w:tabs>
        <w:rPr>
          <w:noProof/>
          <w:lang w:val="en-GB"/>
        </w:rPr>
      </w:pPr>
      <w:r w:rsidRPr="003A06D0">
        <w:rPr>
          <w:noProof/>
          <w:lang w:val="en-GB"/>
        </w:rPr>
        <w:t>SignatureAlgorithm, 59</w:t>
      </w:r>
    </w:p>
    <w:p w:rsidR="00602EA3" w:rsidRPr="003A06D0" w:rsidRDefault="00602EA3">
      <w:pPr>
        <w:pStyle w:val="Index2"/>
        <w:tabs>
          <w:tab w:val="right" w:leader="dot" w:pos="4310"/>
        </w:tabs>
        <w:rPr>
          <w:noProof/>
          <w:lang w:val="en-GB"/>
        </w:rPr>
      </w:pPr>
      <w:r w:rsidRPr="003A06D0">
        <w:rPr>
          <w:noProof/>
          <w:lang w:val="en-GB"/>
        </w:rPr>
        <w:t>SignaturePlacement, 59</w:t>
      </w:r>
    </w:p>
    <w:p w:rsidR="00602EA3" w:rsidRPr="003A06D0" w:rsidRDefault="00602EA3">
      <w:pPr>
        <w:pStyle w:val="Index2"/>
        <w:tabs>
          <w:tab w:val="right" w:leader="dot" w:pos="4310"/>
        </w:tabs>
        <w:rPr>
          <w:noProof/>
          <w:lang w:val="en-GB"/>
        </w:rPr>
      </w:pPr>
      <w:r w:rsidRPr="003A06D0">
        <w:rPr>
          <w:noProof/>
          <w:lang w:val="en-GB"/>
        </w:rPr>
        <w:t>SignatureQualityLevel, 59</w:t>
      </w:r>
    </w:p>
    <w:p w:rsidR="00602EA3" w:rsidRPr="003A06D0" w:rsidRDefault="00602EA3">
      <w:pPr>
        <w:pStyle w:val="Index2"/>
        <w:tabs>
          <w:tab w:val="right" w:leader="dot" w:pos="4310"/>
        </w:tabs>
        <w:rPr>
          <w:noProof/>
          <w:lang w:val="en-GB"/>
        </w:rPr>
      </w:pPr>
      <w:r w:rsidRPr="003A06D0">
        <w:rPr>
          <w:noProof/>
          <w:lang w:val="en-GB"/>
        </w:rPr>
        <w:t>SignatureType, 58</w:t>
      </w:r>
    </w:p>
    <w:p w:rsidR="00602EA3" w:rsidRPr="003A06D0" w:rsidRDefault="00602EA3">
      <w:pPr>
        <w:pStyle w:val="Index2"/>
        <w:tabs>
          <w:tab w:val="right" w:leader="dot" w:pos="4310"/>
        </w:tabs>
        <w:rPr>
          <w:noProof/>
          <w:lang w:val="en-GB"/>
        </w:rPr>
      </w:pPr>
      <w:r w:rsidRPr="003A06D0">
        <w:rPr>
          <w:noProof/>
          <w:lang w:val="en-GB"/>
        </w:rPr>
        <w:t>SignedReference, 59</w:t>
      </w:r>
    </w:p>
    <w:p w:rsidR="00602EA3" w:rsidRPr="003A06D0" w:rsidRDefault="00602EA3">
      <w:pPr>
        <w:pStyle w:val="Index1"/>
        <w:tabs>
          <w:tab w:val="right" w:leader="dot" w:pos="4310"/>
        </w:tabs>
        <w:rPr>
          <w:noProof/>
          <w:lang w:val="en-GB"/>
        </w:rPr>
      </w:pPr>
      <w:r w:rsidRPr="003A06D0">
        <w:rPr>
          <w:noProof/>
          <w:lang w:val="en-GB"/>
        </w:rPr>
        <w:t>OptionalInputsVerify</w:t>
      </w:r>
    </w:p>
    <w:p w:rsidR="00602EA3" w:rsidRPr="003A06D0" w:rsidRDefault="00602EA3">
      <w:pPr>
        <w:pStyle w:val="Index2"/>
        <w:tabs>
          <w:tab w:val="right" w:leader="dot" w:pos="4310"/>
        </w:tabs>
        <w:rPr>
          <w:noProof/>
          <w:lang w:val="en-GB"/>
        </w:rPr>
      </w:pPr>
      <w:r w:rsidRPr="003A06D0">
        <w:rPr>
          <w:noProof/>
          <w:lang w:val="en-GB"/>
        </w:rPr>
        <w:t>AdditionalKeyInfo, 62</w:t>
      </w:r>
    </w:p>
    <w:p w:rsidR="00602EA3" w:rsidRPr="003A06D0" w:rsidRDefault="00602EA3">
      <w:pPr>
        <w:pStyle w:val="Index2"/>
        <w:tabs>
          <w:tab w:val="right" w:leader="dot" w:pos="4310"/>
        </w:tabs>
        <w:rPr>
          <w:noProof/>
          <w:lang w:val="en-GB"/>
        </w:rPr>
      </w:pPr>
      <w:r w:rsidRPr="003A06D0">
        <w:rPr>
          <w:noProof/>
          <w:lang w:val="en-GB"/>
        </w:rPr>
        <w:t>ReturnAugmentedSignature, 62</w:t>
      </w:r>
    </w:p>
    <w:p w:rsidR="00602EA3" w:rsidRPr="003A06D0" w:rsidRDefault="00602EA3">
      <w:pPr>
        <w:pStyle w:val="Index2"/>
        <w:tabs>
          <w:tab w:val="right" w:leader="dot" w:pos="4310"/>
        </w:tabs>
        <w:rPr>
          <w:noProof/>
          <w:lang w:val="en-GB"/>
        </w:rPr>
      </w:pPr>
      <w:r w:rsidRPr="003A06D0">
        <w:rPr>
          <w:noProof/>
          <w:lang w:val="en-GB"/>
        </w:rPr>
        <w:t>ReturnProcessingDetails, 62</w:t>
      </w:r>
    </w:p>
    <w:p w:rsidR="00602EA3" w:rsidRPr="003A06D0" w:rsidRDefault="00602EA3">
      <w:pPr>
        <w:pStyle w:val="Index2"/>
        <w:tabs>
          <w:tab w:val="right" w:leader="dot" w:pos="4310"/>
        </w:tabs>
        <w:rPr>
          <w:noProof/>
          <w:lang w:val="en-GB"/>
        </w:rPr>
      </w:pPr>
      <w:r w:rsidRPr="003A06D0">
        <w:rPr>
          <w:noProof/>
          <w:lang w:val="en-GB"/>
        </w:rPr>
        <w:t>ReturnSignerIdentity, 62</w:t>
      </w:r>
    </w:p>
    <w:p w:rsidR="00602EA3" w:rsidRPr="003A06D0" w:rsidRDefault="00602EA3">
      <w:pPr>
        <w:pStyle w:val="Index2"/>
        <w:tabs>
          <w:tab w:val="right" w:leader="dot" w:pos="4310"/>
        </w:tabs>
        <w:rPr>
          <w:noProof/>
          <w:lang w:val="en-GB"/>
        </w:rPr>
      </w:pPr>
      <w:r w:rsidRPr="003A06D0">
        <w:rPr>
          <w:noProof/>
          <w:lang w:val="en-GB"/>
        </w:rPr>
        <w:t>ReturnSigningTimeInfo, 62</w:t>
      </w:r>
    </w:p>
    <w:p w:rsidR="00602EA3" w:rsidRPr="003A06D0" w:rsidRDefault="00602EA3">
      <w:pPr>
        <w:pStyle w:val="Index2"/>
        <w:tabs>
          <w:tab w:val="right" w:leader="dot" w:pos="4310"/>
        </w:tabs>
        <w:rPr>
          <w:noProof/>
          <w:lang w:val="en-GB"/>
        </w:rPr>
      </w:pPr>
      <w:r w:rsidRPr="003A06D0">
        <w:rPr>
          <w:noProof/>
          <w:lang w:val="en-GB"/>
        </w:rPr>
        <w:t>ReturnTimestampedSignature, 63</w:t>
      </w:r>
    </w:p>
    <w:p w:rsidR="00602EA3" w:rsidRPr="003A06D0" w:rsidRDefault="00602EA3">
      <w:pPr>
        <w:pStyle w:val="Index2"/>
        <w:tabs>
          <w:tab w:val="right" w:leader="dot" w:pos="4310"/>
        </w:tabs>
        <w:rPr>
          <w:noProof/>
          <w:lang w:val="en-GB"/>
        </w:rPr>
      </w:pPr>
      <w:r w:rsidRPr="003A06D0">
        <w:rPr>
          <w:noProof/>
          <w:lang w:val="en-GB"/>
        </w:rPr>
        <w:t>ReturnTransformedDocument, 63</w:t>
      </w:r>
    </w:p>
    <w:p w:rsidR="00602EA3" w:rsidRPr="003A06D0" w:rsidRDefault="00602EA3">
      <w:pPr>
        <w:pStyle w:val="Index2"/>
        <w:tabs>
          <w:tab w:val="right" w:leader="dot" w:pos="4310"/>
        </w:tabs>
        <w:rPr>
          <w:noProof/>
          <w:lang w:val="en-GB"/>
        </w:rPr>
      </w:pPr>
      <w:r w:rsidRPr="003A06D0">
        <w:rPr>
          <w:noProof/>
          <w:lang w:val="en-GB"/>
        </w:rPr>
        <w:t>ReturnVerificationTimeInfo, 62</w:t>
      </w:r>
    </w:p>
    <w:p w:rsidR="00602EA3" w:rsidRPr="003A06D0" w:rsidRDefault="00602EA3">
      <w:pPr>
        <w:pStyle w:val="Index2"/>
        <w:tabs>
          <w:tab w:val="right" w:leader="dot" w:pos="4310"/>
        </w:tabs>
        <w:rPr>
          <w:noProof/>
          <w:lang w:val="en-GB"/>
        </w:rPr>
      </w:pPr>
      <w:r w:rsidRPr="003A06D0">
        <w:rPr>
          <w:noProof/>
          <w:lang w:val="en-GB"/>
        </w:rPr>
        <w:t>UseVerificationTime, 62</w:t>
      </w:r>
    </w:p>
    <w:p w:rsidR="00602EA3" w:rsidRPr="003A06D0" w:rsidRDefault="00602EA3">
      <w:pPr>
        <w:pStyle w:val="Index2"/>
        <w:tabs>
          <w:tab w:val="right" w:leader="dot" w:pos="4310"/>
        </w:tabs>
        <w:rPr>
          <w:noProof/>
          <w:lang w:val="en-GB"/>
        </w:rPr>
      </w:pPr>
      <w:r w:rsidRPr="003A06D0">
        <w:rPr>
          <w:noProof/>
          <w:lang w:val="en-GB"/>
        </w:rPr>
        <w:t>VerifyManifest, 63</w:t>
      </w:r>
    </w:p>
    <w:p w:rsidR="00602EA3" w:rsidRPr="003A06D0" w:rsidRDefault="00602EA3">
      <w:pPr>
        <w:pStyle w:val="Index1"/>
        <w:tabs>
          <w:tab w:val="right" w:leader="dot" w:pos="4310"/>
        </w:tabs>
        <w:rPr>
          <w:noProof/>
          <w:lang w:val="en-GB"/>
        </w:rPr>
      </w:pPr>
      <w:r w:rsidRPr="003A06D0">
        <w:rPr>
          <w:noProof/>
          <w:lang w:val="en-GB"/>
        </w:rPr>
        <w:t>OptionalOutputs</w:t>
      </w:r>
    </w:p>
    <w:p w:rsidR="00602EA3" w:rsidRPr="003A06D0" w:rsidRDefault="00602EA3">
      <w:pPr>
        <w:pStyle w:val="Index2"/>
        <w:tabs>
          <w:tab w:val="right" w:leader="dot" w:pos="4310"/>
        </w:tabs>
        <w:rPr>
          <w:noProof/>
          <w:lang w:val="en-GB"/>
        </w:rPr>
      </w:pPr>
      <w:r w:rsidRPr="003A06D0">
        <w:rPr>
          <w:noProof/>
          <w:lang w:val="en-GB"/>
        </w:rPr>
        <w:t>AppliedPolicy, 33</w:t>
      </w:r>
    </w:p>
    <w:p w:rsidR="00602EA3" w:rsidRPr="003A06D0" w:rsidRDefault="00602EA3">
      <w:pPr>
        <w:pStyle w:val="Index2"/>
        <w:tabs>
          <w:tab w:val="right" w:leader="dot" w:pos="4310"/>
        </w:tabs>
        <w:rPr>
          <w:noProof/>
          <w:lang w:val="en-GB"/>
        </w:rPr>
      </w:pPr>
      <w:r w:rsidRPr="003A06D0">
        <w:rPr>
          <w:noProof/>
          <w:lang w:val="en-GB"/>
        </w:rPr>
        <w:t>Other, 33</w:t>
      </w:r>
    </w:p>
    <w:p w:rsidR="00602EA3" w:rsidRPr="003A06D0" w:rsidRDefault="00602EA3">
      <w:pPr>
        <w:pStyle w:val="Index1"/>
        <w:tabs>
          <w:tab w:val="right" w:leader="dot" w:pos="4310"/>
        </w:tabs>
        <w:rPr>
          <w:noProof/>
          <w:lang w:val="en-GB"/>
        </w:rPr>
      </w:pPr>
      <w:r w:rsidRPr="003A06D0">
        <w:rPr>
          <w:noProof/>
          <w:lang w:val="en-GB"/>
        </w:rPr>
        <w:t>OptionalOutputsBase</w:t>
      </w:r>
    </w:p>
    <w:p w:rsidR="00602EA3" w:rsidRPr="003A06D0" w:rsidRDefault="00602EA3">
      <w:pPr>
        <w:pStyle w:val="Index2"/>
        <w:tabs>
          <w:tab w:val="right" w:leader="dot" w:pos="4310"/>
        </w:tabs>
        <w:rPr>
          <w:noProof/>
          <w:lang w:val="en-GB"/>
        </w:rPr>
      </w:pPr>
      <w:r w:rsidRPr="003A06D0">
        <w:rPr>
          <w:noProof/>
          <w:lang w:val="en-GB"/>
        </w:rPr>
        <w:t>DocumentWithSignature, 66</w:t>
      </w:r>
    </w:p>
    <w:p w:rsidR="00602EA3" w:rsidRPr="003A06D0" w:rsidRDefault="00602EA3">
      <w:pPr>
        <w:pStyle w:val="Index2"/>
        <w:tabs>
          <w:tab w:val="right" w:leader="dot" w:pos="4310"/>
        </w:tabs>
        <w:rPr>
          <w:noProof/>
          <w:lang w:val="en-GB"/>
        </w:rPr>
      </w:pPr>
      <w:r w:rsidRPr="003A06D0">
        <w:rPr>
          <w:noProof/>
          <w:lang w:val="en-GB"/>
        </w:rPr>
        <w:t>Schemas, 66</w:t>
      </w:r>
    </w:p>
    <w:p w:rsidR="00602EA3" w:rsidRPr="003A06D0" w:rsidRDefault="00602EA3">
      <w:pPr>
        <w:pStyle w:val="Index2"/>
        <w:tabs>
          <w:tab w:val="right" w:leader="dot" w:pos="4310"/>
        </w:tabs>
        <w:rPr>
          <w:noProof/>
          <w:lang w:val="en-GB"/>
        </w:rPr>
      </w:pPr>
      <w:r w:rsidRPr="003A06D0">
        <w:rPr>
          <w:noProof/>
          <w:lang w:val="en-GB"/>
        </w:rPr>
        <w:t>TransformedDocument, 66</w:t>
      </w:r>
    </w:p>
    <w:p w:rsidR="00602EA3" w:rsidRPr="003A06D0" w:rsidRDefault="00602EA3">
      <w:pPr>
        <w:pStyle w:val="Index1"/>
        <w:tabs>
          <w:tab w:val="right" w:leader="dot" w:pos="4310"/>
        </w:tabs>
        <w:rPr>
          <w:noProof/>
          <w:lang w:val="en-GB"/>
        </w:rPr>
      </w:pPr>
      <w:r w:rsidRPr="003A06D0">
        <w:rPr>
          <w:noProof/>
          <w:lang w:val="en-GB"/>
        </w:rPr>
        <w:t>OptionalOutputsVerify</w:t>
      </w:r>
    </w:p>
    <w:p w:rsidR="00602EA3" w:rsidRPr="003A06D0" w:rsidRDefault="00602EA3">
      <w:pPr>
        <w:pStyle w:val="Index2"/>
        <w:tabs>
          <w:tab w:val="right" w:leader="dot" w:pos="4310"/>
        </w:tabs>
        <w:rPr>
          <w:noProof/>
          <w:lang w:val="en-GB"/>
        </w:rPr>
      </w:pPr>
      <w:r w:rsidRPr="003A06D0">
        <w:rPr>
          <w:noProof/>
          <w:lang w:val="en-GB"/>
        </w:rPr>
        <w:t>AugmentedSignature, 69</w:t>
      </w:r>
    </w:p>
    <w:p w:rsidR="00602EA3" w:rsidRPr="003A06D0" w:rsidRDefault="00602EA3">
      <w:pPr>
        <w:pStyle w:val="Index2"/>
        <w:tabs>
          <w:tab w:val="right" w:leader="dot" w:pos="4310"/>
        </w:tabs>
        <w:rPr>
          <w:noProof/>
          <w:lang w:val="en-GB"/>
        </w:rPr>
      </w:pPr>
      <w:r w:rsidRPr="003A06D0">
        <w:rPr>
          <w:noProof/>
          <w:lang w:val="en-GB"/>
        </w:rPr>
        <w:t>ProcessingDetails, 69</w:t>
      </w:r>
    </w:p>
    <w:p w:rsidR="00602EA3" w:rsidRPr="003A06D0" w:rsidRDefault="00602EA3">
      <w:pPr>
        <w:pStyle w:val="Index2"/>
        <w:tabs>
          <w:tab w:val="right" w:leader="dot" w:pos="4310"/>
        </w:tabs>
        <w:rPr>
          <w:noProof/>
          <w:lang w:val="en-GB"/>
        </w:rPr>
      </w:pPr>
      <w:r w:rsidRPr="003A06D0">
        <w:rPr>
          <w:noProof/>
          <w:lang w:val="en-GB"/>
        </w:rPr>
        <w:t>SignerIdentity, 69</w:t>
      </w:r>
    </w:p>
    <w:p w:rsidR="00602EA3" w:rsidRPr="003A06D0" w:rsidRDefault="00602EA3">
      <w:pPr>
        <w:pStyle w:val="Index2"/>
        <w:tabs>
          <w:tab w:val="right" w:leader="dot" w:pos="4310"/>
        </w:tabs>
        <w:rPr>
          <w:noProof/>
          <w:lang w:val="en-GB"/>
        </w:rPr>
      </w:pPr>
      <w:r w:rsidRPr="003A06D0">
        <w:rPr>
          <w:noProof/>
          <w:lang w:val="en-GB"/>
        </w:rPr>
        <w:t>SigningTimeInfo, 69</w:t>
      </w:r>
    </w:p>
    <w:p w:rsidR="00602EA3" w:rsidRPr="003A06D0" w:rsidRDefault="00602EA3">
      <w:pPr>
        <w:pStyle w:val="Index2"/>
        <w:tabs>
          <w:tab w:val="right" w:leader="dot" w:pos="4310"/>
        </w:tabs>
        <w:rPr>
          <w:noProof/>
          <w:lang w:val="en-GB"/>
        </w:rPr>
      </w:pPr>
      <w:r w:rsidRPr="003A06D0">
        <w:rPr>
          <w:noProof/>
          <w:lang w:val="en-GB"/>
        </w:rPr>
        <w:t>TimestampedSignature, 69</w:t>
      </w:r>
    </w:p>
    <w:p w:rsidR="00602EA3" w:rsidRPr="003A06D0" w:rsidRDefault="00602EA3">
      <w:pPr>
        <w:pStyle w:val="Index2"/>
        <w:tabs>
          <w:tab w:val="right" w:leader="dot" w:pos="4310"/>
        </w:tabs>
        <w:rPr>
          <w:noProof/>
          <w:lang w:val="en-GB"/>
        </w:rPr>
      </w:pPr>
      <w:r w:rsidRPr="003A06D0">
        <w:rPr>
          <w:noProof/>
          <w:lang w:val="en-GB"/>
        </w:rPr>
        <w:t>VerificationTimeInfo, 69</w:t>
      </w:r>
    </w:p>
    <w:p w:rsidR="00602EA3" w:rsidRPr="003A06D0" w:rsidRDefault="00602EA3">
      <w:pPr>
        <w:pStyle w:val="Index2"/>
        <w:tabs>
          <w:tab w:val="right" w:leader="dot" w:pos="4310"/>
        </w:tabs>
        <w:rPr>
          <w:noProof/>
          <w:lang w:val="en-GB"/>
        </w:rPr>
      </w:pPr>
      <w:r w:rsidRPr="003A06D0">
        <w:rPr>
          <w:noProof/>
          <w:lang w:val="en-GB"/>
        </w:rPr>
        <w:t>VerifyManifestResults, 68</w:t>
      </w:r>
    </w:p>
    <w:p w:rsidR="00602EA3" w:rsidRPr="003A06D0" w:rsidRDefault="00602EA3">
      <w:pPr>
        <w:pStyle w:val="Index1"/>
        <w:tabs>
          <w:tab w:val="right" w:leader="dot" w:pos="4310"/>
        </w:tabs>
        <w:rPr>
          <w:noProof/>
          <w:lang w:val="en-GB"/>
        </w:rPr>
      </w:pPr>
      <w:r w:rsidRPr="003A06D0">
        <w:rPr>
          <w:noProof/>
          <w:lang w:val="en-GB"/>
        </w:rPr>
        <w:t>PendingRequest</w:t>
      </w:r>
    </w:p>
    <w:p w:rsidR="00602EA3" w:rsidRPr="003A06D0" w:rsidRDefault="00602EA3">
      <w:pPr>
        <w:pStyle w:val="Index2"/>
        <w:tabs>
          <w:tab w:val="right" w:leader="dot" w:pos="4310"/>
        </w:tabs>
        <w:rPr>
          <w:noProof/>
          <w:lang w:val="en-GB"/>
        </w:rPr>
      </w:pPr>
      <w:r w:rsidRPr="003A06D0">
        <w:rPr>
          <w:noProof/>
          <w:lang w:val="en-GB"/>
        </w:rPr>
        <w:t>ClaimedIdentity, 54</w:t>
      </w:r>
    </w:p>
    <w:p w:rsidR="00602EA3" w:rsidRPr="003A06D0" w:rsidRDefault="00602EA3">
      <w:pPr>
        <w:pStyle w:val="Index1"/>
        <w:tabs>
          <w:tab w:val="right" w:leader="dot" w:pos="4310"/>
        </w:tabs>
        <w:rPr>
          <w:noProof/>
          <w:lang w:val="en-GB"/>
        </w:rPr>
      </w:pPr>
      <w:r w:rsidRPr="003A06D0">
        <w:rPr>
          <w:noProof/>
          <w:lang w:val="en-GB"/>
        </w:rPr>
        <w:t>ProcessingDetails</w:t>
      </w:r>
    </w:p>
    <w:p w:rsidR="00602EA3" w:rsidRPr="003A06D0" w:rsidRDefault="00602EA3">
      <w:pPr>
        <w:pStyle w:val="Index2"/>
        <w:tabs>
          <w:tab w:val="right" w:leader="dot" w:pos="4310"/>
        </w:tabs>
        <w:rPr>
          <w:noProof/>
          <w:lang w:val="en-GB"/>
        </w:rPr>
      </w:pPr>
      <w:r w:rsidRPr="003A06D0">
        <w:rPr>
          <w:noProof/>
          <w:lang w:val="en-GB"/>
        </w:rPr>
        <w:t>IndeterminateDetail, 99</w:t>
      </w:r>
    </w:p>
    <w:p w:rsidR="00602EA3" w:rsidRPr="003A06D0" w:rsidRDefault="00602EA3">
      <w:pPr>
        <w:pStyle w:val="Index2"/>
        <w:tabs>
          <w:tab w:val="right" w:leader="dot" w:pos="4310"/>
        </w:tabs>
        <w:rPr>
          <w:noProof/>
          <w:lang w:val="en-GB"/>
        </w:rPr>
      </w:pPr>
      <w:r w:rsidRPr="003A06D0">
        <w:rPr>
          <w:noProof/>
          <w:lang w:val="en-GB"/>
        </w:rPr>
        <w:t>InvalidDetail, 99</w:t>
      </w:r>
    </w:p>
    <w:p w:rsidR="00602EA3" w:rsidRPr="003A06D0" w:rsidRDefault="00602EA3">
      <w:pPr>
        <w:pStyle w:val="Index2"/>
        <w:tabs>
          <w:tab w:val="right" w:leader="dot" w:pos="4310"/>
        </w:tabs>
        <w:rPr>
          <w:noProof/>
          <w:lang w:val="en-GB"/>
        </w:rPr>
      </w:pPr>
      <w:r w:rsidRPr="003A06D0">
        <w:rPr>
          <w:noProof/>
          <w:lang w:val="en-GB"/>
        </w:rPr>
        <w:t>ValidDetail, 99</w:t>
      </w:r>
    </w:p>
    <w:p w:rsidR="00602EA3" w:rsidRPr="003A06D0" w:rsidRDefault="00602EA3">
      <w:pPr>
        <w:pStyle w:val="Index1"/>
        <w:tabs>
          <w:tab w:val="right" w:leader="dot" w:pos="4310"/>
        </w:tabs>
        <w:rPr>
          <w:noProof/>
          <w:lang w:val="en-GB"/>
        </w:rPr>
      </w:pPr>
      <w:r w:rsidRPr="003A06D0">
        <w:rPr>
          <w:noProof/>
          <w:lang w:val="en-GB"/>
        </w:rPr>
        <w:t>Properties</w:t>
      </w:r>
    </w:p>
    <w:p w:rsidR="00602EA3" w:rsidRPr="003A06D0" w:rsidRDefault="00602EA3">
      <w:pPr>
        <w:pStyle w:val="Index2"/>
        <w:tabs>
          <w:tab w:val="right" w:leader="dot" w:pos="4310"/>
        </w:tabs>
        <w:rPr>
          <w:noProof/>
          <w:lang w:val="en-GB"/>
        </w:rPr>
      </w:pPr>
      <w:r w:rsidRPr="003A06D0">
        <w:rPr>
          <w:noProof/>
          <w:lang w:val="en-GB"/>
        </w:rPr>
        <w:t>Property, 80</w:t>
      </w:r>
    </w:p>
    <w:p w:rsidR="00602EA3" w:rsidRPr="003A06D0" w:rsidRDefault="00602EA3">
      <w:pPr>
        <w:pStyle w:val="Index1"/>
        <w:tabs>
          <w:tab w:val="right" w:leader="dot" w:pos="4310"/>
        </w:tabs>
        <w:rPr>
          <w:noProof/>
          <w:lang w:val="en-GB"/>
        </w:rPr>
      </w:pPr>
      <w:r w:rsidRPr="003A06D0">
        <w:rPr>
          <w:noProof/>
          <w:lang w:val="en-GB"/>
        </w:rPr>
        <w:t>PropertiesHolder</w:t>
      </w:r>
    </w:p>
    <w:p w:rsidR="00602EA3" w:rsidRPr="003A06D0" w:rsidRDefault="00602EA3">
      <w:pPr>
        <w:pStyle w:val="Index2"/>
        <w:tabs>
          <w:tab w:val="right" w:leader="dot" w:pos="4310"/>
        </w:tabs>
        <w:rPr>
          <w:noProof/>
          <w:lang w:val="en-GB"/>
        </w:rPr>
      </w:pPr>
      <w:r w:rsidRPr="003A06D0">
        <w:rPr>
          <w:noProof/>
          <w:lang w:val="en-GB"/>
        </w:rPr>
        <w:t>SignedProperties, 79</w:t>
      </w:r>
    </w:p>
    <w:p w:rsidR="00602EA3" w:rsidRPr="003A06D0" w:rsidRDefault="00602EA3">
      <w:pPr>
        <w:pStyle w:val="Index2"/>
        <w:tabs>
          <w:tab w:val="right" w:leader="dot" w:pos="4310"/>
        </w:tabs>
        <w:rPr>
          <w:noProof/>
          <w:lang w:val="en-GB"/>
        </w:rPr>
      </w:pPr>
      <w:r w:rsidRPr="003A06D0">
        <w:rPr>
          <w:noProof/>
          <w:lang w:val="en-GB"/>
        </w:rPr>
        <w:t>UnsignedProperties, 79</w:t>
      </w:r>
    </w:p>
    <w:p w:rsidR="00602EA3" w:rsidRPr="003A06D0" w:rsidRDefault="00602EA3">
      <w:pPr>
        <w:pStyle w:val="Index1"/>
        <w:tabs>
          <w:tab w:val="right" w:leader="dot" w:pos="4310"/>
        </w:tabs>
        <w:rPr>
          <w:noProof/>
          <w:lang w:val="en-GB"/>
        </w:rPr>
      </w:pPr>
      <w:r w:rsidRPr="003A06D0">
        <w:rPr>
          <w:noProof/>
          <w:lang w:val="en-GB"/>
        </w:rPr>
        <w:t>Property</w:t>
      </w:r>
    </w:p>
    <w:p w:rsidR="00602EA3" w:rsidRPr="003A06D0" w:rsidRDefault="00602EA3">
      <w:pPr>
        <w:pStyle w:val="Index2"/>
        <w:tabs>
          <w:tab w:val="right" w:leader="dot" w:pos="4310"/>
        </w:tabs>
        <w:rPr>
          <w:noProof/>
          <w:lang w:val="en-GB"/>
        </w:rPr>
      </w:pPr>
      <w:r w:rsidRPr="003A06D0">
        <w:rPr>
          <w:noProof/>
          <w:lang w:val="en-GB"/>
        </w:rPr>
        <w:t>Property, 81</w:t>
      </w:r>
    </w:p>
    <w:p w:rsidR="00602EA3" w:rsidRPr="003A06D0" w:rsidRDefault="00602EA3">
      <w:pPr>
        <w:pStyle w:val="Index2"/>
        <w:tabs>
          <w:tab w:val="right" w:leader="dot" w:pos="4310"/>
        </w:tabs>
        <w:rPr>
          <w:noProof/>
          <w:lang w:val="en-GB"/>
        </w:rPr>
      </w:pPr>
      <w:r w:rsidRPr="003A06D0">
        <w:rPr>
          <w:noProof/>
          <w:lang w:val="en-GB"/>
        </w:rPr>
        <w:t>Value, 81</w:t>
      </w:r>
    </w:p>
    <w:p w:rsidR="00602EA3" w:rsidRPr="003A06D0" w:rsidRDefault="00602EA3">
      <w:pPr>
        <w:pStyle w:val="Index1"/>
        <w:tabs>
          <w:tab w:val="right" w:leader="dot" w:pos="4310"/>
        </w:tabs>
        <w:rPr>
          <w:noProof/>
          <w:lang w:val="en-GB"/>
        </w:rPr>
      </w:pPr>
      <w:r w:rsidRPr="003A06D0">
        <w:rPr>
          <w:noProof/>
          <w:lang w:val="en-GB"/>
        </w:rPr>
        <w:t>RequestBase</w:t>
      </w:r>
    </w:p>
    <w:p w:rsidR="00602EA3" w:rsidRPr="003A06D0" w:rsidRDefault="00602EA3">
      <w:pPr>
        <w:pStyle w:val="Index2"/>
        <w:tabs>
          <w:tab w:val="right" w:leader="dot" w:pos="4310"/>
        </w:tabs>
        <w:rPr>
          <w:noProof/>
          <w:lang w:val="en-GB"/>
        </w:rPr>
      </w:pPr>
      <w:r w:rsidRPr="003A06D0">
        <w:rPr>
          <w:noProof/>
          <w:lang w:val="en-GB"/>
        </w:rPr>
        <w:t>Profile, 33</w:t>
      </w:r>
    </w:p>
    <w:p w:rsidR="00602EA3" w:rsidRPr="003A06D0" w:rsidRDefault="00602EA3">
      <w:pPr>
        <w:pStyle w:val="Index2"/>
        <w:tabs>
          <w:tab w:val="right" w:leader="dot" w:pos="4310"/>
        </w:tabs>
        <w:rPr>
          <w:noProof/>
          <w:lang w:val="en-GB"/>
        </w:rPr>
      </w:pPr>
      <w:r w:rsidRPr="003A06D0">
        <w:rPr>
          <w:noProof/>
          <w:lang w:val="en-GB"/>
        </w:rPr>
        <w:t>RequestID, 33</w:t>
      </w:r>
    </w:p>
    <w:p w:rsidR="00602EA3" w:rsidRPr="003A06D0" w:rsidRDefault="00602EA3">
      <w:pPr>
        <w:pStyle w:val="Index1"/>
        <w:tabs>
          <w:tab w:val="right" w:leader="dot" w:pos="4310"/>
        </w:tabs>
        <w:rPr>
          <w:noProof/>
          <w:lang w:val="en-GB"/>
        </w:rPr>
      </w:pPr>
      <w:r w:rsidRPr="003A06D0">
        <w:rPr>
          <w:noProof/>
          <w:lang w:val="en-GB"/>
        </w:rPr>
        <w:t>RequestID</w:t>
      </w:r>
    </w:p>
    <w:p w:rsidR="00602EA3" w:rsidRPr="003A06D0" w:rsidRDefault="00602EA3">
      <w:pPr>
        <w:pStyle w:val="Index2"/>
        <w:tabs>
          <w:tab w:val="right" w:leader="dot" w:pos="4310"/>
        </w:tabs>
        <w:rPr>
          <w:noProof/>
          <w:lang w:val="en-GB"/>
        </w:rPr>
      </w:pPr>
      <w:r w:rsidRPr="003A06D0">
        <w:rPr>
          <w:noProof/>
          <w:lang w:val="en-GB"/>
        </w:rPr>
        <w:t>value, 55</w:t>
      </w:r>
    </w:p>
    <w:p w:rsidR="00602EA3" w:rsidRPr="003A06D0" w:rsidRDefault="00602EA3">
      <w:pPr>
        <w:pStyle w:val="Index1"/>
        <w:tabs>
          <w:tab w:val="right" w:leader="dot" w:pos="4310"/>
        </w:tabs>
        <w:rPr>
          <w:noProof/>
          <w:lang w:val="en-GB"/>
        </w:rPr>
      </w:pPr>
      <w:r w:rsidRPr="003A06D0">
        <w:rPr>
          <w:noProof/>
          <w:lang w:val="en-GB"/>
        </w:rPr>
        <w:t>ResponseBase</w:t>
      </w:r>
    </w:p>
    <w:p w:rsidR="00602EA3" w:rsidRPr="003A06D0" w:rsidRDefault="00602EA3">
      <w:pPr>
        <w:pStyle w:val="Index2"/>
        <w:tabs>
          <w:tab w:val="right" w:leader="dot" w:pos="4310"/>
        </w:tabs>
        <w:rPr>
          <w:noProof/>
          <w:lang w:val="en-GB"/>
        </w:rPr>
      </w:pPr>
      <w:r w:rsidRPr="003A06D0">
        <w:rPr>
          <w:noProof/>
          <w:lang w:val="en-GB"/>
        </w:rPr>
        <w:t>AppliedProfile, 34</w:t>
      </w:r>
    </w:p>
    <w:p w:rsidR="00602EA3" w:rsidRPr="003A06D0" w:rsidRDefault="00602EA3">
      <w:pPr>
        <w:pStyle w:val="Index2"/>
        <w:tabs>
          <w:tab w:val="right" w:leader="dot" w:pos="4310"/>
        </w:tabs>
        <w:rPr>
          <w:noProof/>
          <w:lang w:val="en-GB"/>
        </w:rPr>
      </w:pPr>
      <w:r w:rsidRPr="003A06D0">
        <w:rPr>
          <w:noProof/>
          <w:lang w:val="en-GB"/>
        </w:rPr>
        <w:t>RequestID, 34</w:t>
      </w:r>
    </w:p>
    <w:p w:rsidR="00602EA3" w:rsidRPr="003A06D0" w:rsidRDefault="00602EA3">
      <w:pPr>
        <w:pStyle w:val="Index2"/>
        <w:tabs>
          <w:tab w:val="right" w:leader="dot" w:pos="4310"/>
        </w:tabs>
        <w:rPr>
          <w:noProof/>
          <w:lang w:val="en-GB"/>
        </w:rPr>
      </w:pPr>
      <w:r w:rsidRPr="003A06D0">
        <w:rPr>
          <w:noProof/>
          <w:lang w:val="en-GB"/>
        </w:rPr>
        <w:t>ResponseID, 34</w:t>
      </w:r>
    </w:p>
    <w:p w:rsidR="00602EA3" w:rsidRPr="003A06D0" w:rsidRDefault="00602EA3">
      <w:pPr>
        <w:pStyle w:val="Index2"/>
        <w:tabs>
          <w:tab w:val="right" w:leader="dot" w:pos="4310"/>
        </w:tabs>
        <w:rPr>
          <w:noProof/>
          <w:lang w:val="en-GB"/>
        </w:rPr>
      </w:pPr>
      <w:r w:rsidRPr="003A06D0">
        <w:rPr>
          <w:noProof/>
          <w:lang w:val="en-GB"/>
        </w:rPr>
        <w:t>Result, 34</w:t>
      </w:r>
    </w:p>
    <w:p w:rsidR="00602EA3" w:rsidRPr="003A06D0" w:rsidRDefault="00602EA3">
      <w:pPr>
        <w:pStyle w:val="Index1"/>
        <w:tabs>
          <w:tab w:val="right" w:leader="dot" w:pos="4310"/>
        </w:tabs>
        <w:rPr>
          <w:noProof/>
          <w:lang w:val="en-GB"/>
        </w:rPr>
      </w:pPr>
      <w:r w:rsidRPr="003A06D0">
        <w:rPr>
          <w:noProof/>
          <w:lang w:val="en-GB"/>
        </w:rPr>
        <w:t>ResponseID</w:t>
      </w:r>
    </w:p>
    <w:p w:rsidR="00602EA3" w:rsidRPr="003A06D0" w:rsidRDefault="00602EA3">
      <w:pPr>
        <w:pStyle w:val="Index2"/>
        <w:tabs>
          <w:tab w:val="right" w:leader="dot" w:pos="4310"/>
        </w:tabs>
        <w:rPr>
          <w:noProof/>
          <w:lang w:val="en-GB"/>
        </w:rPr>
      </w:pPr>
      <w:r w:rsidRPr="003A06D0">
        <w:rPr>
          <w:noProof/>
          <w:lang w:val="en-GB"/>
        </w:rPr>
        <w:t>value, 56</w:t>
      </w:r>
    </w:p>
    <w:p w:rsidR="00602EA3" w:rsidRPr="003A06D0" w:rsidRDefault="00602EA3">
      <w:pPr>
        <w:pStyle w:val="Index1"/>
        <w:tabs>
          <w:tab w:val="right" w:leader="dot" w:pos="4310"/>
        </w:tabs>
        <w:rPr>
          <w:noProof/>
          <w:lang w:val="en-GB"/>
        </w:rPr>
      </w:pPr>
      <w:r w:rsidRPr="003A06D0">
        <w:rPr>
          <w:noProof/>
          <w:lang w:val="en-GB"/>
        </w:rPr>
        <w:t>Result</w:t>
      </w:r>
    </w:p>
    <w:p w:rsidR="00602EA3" w:rsidRPr="003A06D0" w:rsidRDefault="00602EA3">
      <w:pPr>
        <w:pStyle w:val="Index2"/>
        <w:tabs>
          <w:tab w:val="right" w:leader="dot" w:pos="4310"/>
        </w:tabs>
        <w:rPr>
          <w:noProof/>
          <w:lang w:val="en-GB"/>
        </w:rPr>
      </w:pPr>
      <w:r w:rsidRPr="003A06D0">
        <w:rPr>
          <w:noProof/>
          <w:lang w:val="en-GB"/>
        </w:rPr>
        <w:t>ProblemReference, 30</w:t>
      </w:r>
    </w:p>
    <w:p w:rsidR="00602EA3" w:rsidRPr="003A06D0" w:rsidRDefault="00602EA3">
      <w:pPr>
        <w:pStyle w:val="Index2"/>
        <w:tabs>
          <w:tab w:val="right" w:leader="dot" w:pos="4310"/>
        </w:tabs>
        <w:rPr>
          <w:noProof/>
          <w:lang w:val="en-GB"/>
        </w:rPr>
      </w:pPr>
      <w:r w:rsidRPr="003A06D0">
        <w:rPr>
          <w:noProof/>
          <w:lang w:val="en-GB"/>
        </w:rPr>
        <w:t>ResultMajor, 29</w:t>
      </w:r>
    </w:p>
    <w:p w:rsidR="00602EA3" w:rsidRPr="003A06D0" w:rsidRDefault="00602EA3">
      <w:pPr>
        <w:pStyle w:val="Index2"/>
        <w:tabs>
          <w:tab w:val="right" w:leader="dot" w:pos="4310"/>
        </w:tabs>
        <w:rPr>
          <w:noProof/>
          <w:lang w:val="en-GB"/>
        </w:rPr>
      </w:pPr>
      <w:r w:rsidRPr="003A06D0">
        <w:rPr>
          <w:noProof/>
          <w:lang w:val="en-GB"/>
        </w:rPr>
        <w:t>ResultMessage, 30</w:t>
      </w:r>
    </w:p>
    <w:p w:rsidR="00602EA3" w:rsidRPr="003A06D0" w:rsidRDefault="00602EA3">
      <w:pPr>
        <w:pStyle w:val="Index2"/>
        <w:tabs>
          <w:tab w:val="right" w:leader="dot" w:pos="4310"/>
        </w:tabs>
        <w:rPr>
          <w:noProof/>
          <w:lang w:val="en-GB"/>
        </w:rPr>
      </w:pPr>
      <w:r w:rsidRPr="003A06D0">
        <w:rPr>
          <w:noProof/>
          <w:lang w:val="en-GB"/>
        </w:rPr>
        <w:t>ResultMinor, 30</w:t>
      </w:r>
    </w:p>
    <w:p w:rsidR="00602EA3" w:rsidRPr="003A06D0" w:rsidRDefault="00602EA3">
      <w:pPr>
        <w:pStyle w:val="Index1"/>
        <w:tabs>
          <w:tab w:val="right" w:leader="dot" w:pos="4310"/>
        </w:tabs>
        <w:rPr>
          <w:noProof/>
          <w:lang w:val="en-GB"/>
        </w:rPr>
      </w:pPr>
      <w:r w:rsidRPr="003A06D0">
        <w:rPr>
          <w:noProof/>
          <w:lang w:val="en-GB"/>
        </w:rPr>
        <w:t>ReturnTransformedDocument</w:t>
      </w:r>
    </w:p>
    <w:p w:rsidR="00602EA3" w:rsidRPr="003A06D0" w:rsidRDefault="00602EA3">
      <w:pPr>
        <w:pStyle w:val="Index2"/>
        <w:tabs>
          <w:tab w:val="right" w:leader="dot" w:pos="4310"/>
        </w:tabs>
        <w:rPr>
          <w:noProof/>
          <w:lang w:val="en-GB"/>
        </w:rPr>
      </w:pPr>
      <w:r w:rsidRPr="003A06D0">
        <w:rPr>
          <w:noProof/>
          <w:lang w:val="en-GB"/>
        </w:rPr>
        <w:t>WhichReference, 105</w:t>
      </w:r>
    </w:p>
    <w:p w:rsidR="00602EA3" w:rsidRPr="003A06D0" w:rsidRDefault="00602EA3">
      <w:pPr>
        <w:pStyle w:val="Index1"/>
        <w:tabs>
          <w:tab w:val="right" w:leader="dot" w:pos="4310"/>
        </w:tabs>
        <w:rPr>
          <w:noProof/>
          <w:lang w:val="en-GB"/>
        </w:rPr>
      </w:pPr>
      <w:r w:rsidRPr="003A06D0">
        <w:rPr>
          <w:noProof/>
          <w:lang w:val="en-GB"/>
        </w:rPr>
        <w:lastRenderedPageBreak/>
        <w:t>Schemas</w:t>
      </w:r>
    </w:p>
    <w:p w:rsidR="00602EA3" w:rsidRPr="003A06D0" w:rsidRDefault="00602EA3">
      <w:pPr>
        <w:pStyle w:val="Index2"/>
        <w:tabs>
          <w:tab w:val="right" w:leader="dot" w:pos="4310"/>
        </w:tabs>
        <w:rPr>
          <w:noProof/>
          <w:lang w:val="en-GB"/>
        </w:rPr>
      </w:pPr>
      <w:r w:rsidRPr="003A06D0">
        <w:rPr>
          <w:noProof/>
          <w:lang w:val="en-GB"/>
        </w:rPr>
        <w:t>Schema, 73</w:t>
      </w:r>
    </w:p>
    <w:p w:rsidR="00602EA3" w:rsidRPr="003A06D0" w:rsidRDefault="00602EA3">
      <w:pPr>
        <w:pStyle w:val="Index1"/>
        <w:tabs>
          <w:tab w:val="right" w:leader="dot" w:pos="4310"/>
        </w:tabs>
        <w:rPr>
          <w:noProof/>
          <w:lang w:val="en-GB"/>
        </w:rPr>
      </w:pPr>
      <w:r w:rsidRPr="003A06D0">
        <w:rPr>
          <w:noProof/>
          <w:lang w:val="en-GB"/>
        </w:rPr>
        <w:t>SignatureObject</w:t>
      </w:r>
    </w:p>
    <w:p w:rsidR="00602EA3" w:rsidRPr="003A06D0" w:rsidRDefault="00602EA3">
      <w:pPr>
        <w:pStyle w:val="Index2"/>
        <w:tabs>
          <w:tab w:val="right" w:leader="dot" w:pos="4310"/>
        </w:tabs>
        <w:rPr>
          <w:noProof/>
          <w:lang w:val="en-GB"/>
        </w:rPr>
      </w:pPr>
      <w:r w:rsidRPr="003A06D0">
        <w:rPr>
          <w:noProof/>
          <w:lang w:val="en-GB"/>
        </w:rPr>
        <w:t>Base64Signature, 48</w:t>
      </w:r>
    </w:p>
    <w:p w:rsidR="00602EA3" w:rsidRPr="003A06D0" w:rsidRDefault="00602EA3">
      <w:pPr>
        <w:pStyle w:val="Index2"/>
        <w:tabs>
          <w:tab w:val="right" w:leader="dot" w:pos="4310"/>
        </w:tabs>
        <w:rPr>
          <w:noProof/>
          <w:lang w:val="en-GB"/>
        </w:rPr>
      </w:pPr>
      <w:r w:rsidRPr="003A06D0">
        <w:rPr>
          <w:noProof/>
          <w:lang w:val="en-GB"/>
        </w:rPr>
        <w:t>SchemaRefs, 48</w:t>
      </w:r>
    </w:p>
    <w:p w:rsidR="00602EA3" w:rsidRPr="003A06D0" w:rsidRDefault="00602EA3">
      <w:pPr>
        <w:pStyle w:val="Index2"/>
        <w:tabs>
          <w:tab w:val="right" w:leader="dot" w:pos="4310"/>
        </w:tabs>
        <w:rPr>
          <w:noProof/>
          <w:lang w:val="en-GB"/>
        </w:rPr>
      </w:pPr>
      <w:r w:rsidRPr="003A06D0">
        <w:rPr>
          <w:noProof/>
          <w:lang w:val="en-GB"/>
        </w:rPr>
        <w:t>SignaturePtr, 48</w:t>
      </w:r>
    </w:p>
    <w:p w:rsidR="00602EA3" w:rsidRPr="003A06D0" w:rsidRDefault="00602EA3">
      <w:pPr>
        <w:pStyle w:val="Index1"/>
        <w:tabs>
          <w:tab w:val="right" w:leader="dot" w:pos="4310"/>
        </w:tabs>
        <w:rPr>
          <w:noProof/>
          <w:lang w:val="en-GB"/>
        </w:rPr>
      </w:pPr>
      <w:r w:rsidRPr="003A06D0">
        <w:rPr>
          <w:noProof/>
          <w:lang w:val="en-GB"/>
        </w:rPr>
        <w:t>SignaturePlacement</w:t>
      </w:r>
    </w:p>
    <w:p w:rsidR="00602EA3" w:rsidRPr="003A06D0" w:rsidRDefault="00602EA3">
      <w:pPr>
        <w:pStyle w:val="Index2"/>
        <w:tabs>
          <w:tab w:val="right" w:leader="dot" w:pos="4310"/>
        </w:tabs>
        <w:rPr>
          <w:noProof/>
          <w:lang w:val="en-GB"/>
        </w:rPr>
      </w:pPr>
      <w:r w:rsidRPr="003A06D0">
        <w:rPr>
          <w:noProof/>
          <w:lang w:val="en-GB"/>
        </w:rPr>
        <w:t>CreateEnvelopedSignature, 84</w:t>
      </w:r>
    </w:p>
    <w:p w:rsidR="00602EA3" w:rsidRPr="003A06D0" w:rsidRDefault="00602EA3">
      <w:pPr>
        <w:pStyle w:val="Index2"/>
        <w:tabs>
          <w:tab w:val="right" w:leader="dot" w:pos="4310"/>
        </w:tabs>
        <w:rPr>
          <w:noProof/>
          <w:lang w:val="en-GB"/>
        </w:rPr>
      </w:pPr>
      <w:r w:rsidRPr="003A06D0">
        <w:rPr>
          <w:noProof/>
          <w:lang w:val="en-GB"/>
        </w:rPr>
        <w:t>NsPrefixMapping, 84</w:t>
      </w:r>
    </w:p>
    <w:p w:rsidR="00602EA3" w:rsidRPr="003A06D0" w:rsidRDefault="00602EA3">
      <w:pPr>
        <w:pStyle w:val="Index2"/>
        <w:tabs>
          <w:tab w:val="right" w:leader="dot" w:pos="4310"/>
        </w:tabs>
        <w:rPr>
          <w:noProof/>
          <w:lang w:val="en-GB"/>
        </w:rPr>
      </w:pPr>
      <w:r w:rsidRPr="003A06D0">
        <w:rPr>
          <w:noProof/>
          <w:lang w:val="en-GB"/>
        </w:rPr>
        <w:t>WhichDocument, 84</w:t>
      </w:r>
    </w:p>
    <w:p w:rsidR="00602EA3" w:rsidRPr="003A06D0" w:rsidRDefault="00602EA3">
      <w:pPr>
        <w:pStyle w:val="Index2"/>
        <w:tabs>
          <w:tab w:val="right" w:leader="dot" w:pos="4310"/>
        </w:tabs>
        <w:rPr>
          <w:noProof/>
          <w:lang w:val="en-GB"/>
        </w:rPr>
      </w:pPr>
      <w:r w:rsidRPr="003A06D0">
        <w:rPr>
          <w:noProof/>
          <w:lang w:val="en-GB"/>
        </w:rPr>
        <w:t>XPathAfter, 84</w:t>
      </w:r>
    </w:p>
    <w:p w:rsidR="00602EA3" w:rsidRPr="003A06D0" w:rsidRDefault="00602EA3">
      <w:pPr>
        <w:pStyle w:val="Index2"/>
        <w:tabs>
          <w:tab w:val="right" w:leader="dot" w:pos="4310"/>
        </w:tabs>
        <w:rPr>
          <w:noProof/>
          <w:lang w:val="en-GB"/>
        </w:rPr>
      </w:pPr>
      <w:r w:rsidRPr="003A06D0">
        <w:rPr>
          <w:noProof/>
          <w:lang w:val="en-GB"/>
        </w:rPr>
        <w:t>XPathFirstChildOf, 84</w:t>
      </w:r>
    </w:p>
    <w:p w:rsidR="00602EA3" w:rsidRPr="003A06D0" w:rsidRDefault="00602EA3">
      <w:pPr>
        <w:pStyle w:val="Index1"/>
        <w:tabs>
          <w:tab w:val="right" w:leader="dot" w:pos="4310"/>
        </w:tabs>
        <w:rPr>
          <w:noProof/>
          <w:lang w:val="en-GB"/>
        </w:rPr>
      </w:pPr>
      <w:r w:rsidRPr="003A06D0">
        <w:rPr>
          <w:noProof/>
          <w:lang w:val="en-GB"/>
        </w:rPr>
        <w:t>SignaturePtr</w:t>
      </w:r>
    </w:p>
    <w:p w:rsidR="00602EA3" w:rsidRPr="003A06D0" w:rsidRDefault="00602EA3">
      <w:pPr>
        <w:pStyle w:val="Index2"/>
        <w:tabs>
          <w:tab w:val="right" w:leader="dot" w:pos="4310"/>
        </w:tabs>
        <w:rPr>
          <w:noProof/>
          <w:lang w:val="en-GB"/>
        </w:rPr>
      </w:pPr>
      <w:r w:rsidRPr="003A06D0">
        <w:rPr>
          <w:noProof/>
          <w:lang w:val="en-GB"/>
        </w:rPr>
        <w:t>NsPrefixMapping, 49</w:t>
      </w:r>
    </w:p>
    <w:p w:rsidR="00602EA3" w:rsidRPr="003A06D0" w:rsidRDefault="00602EA3">
      <w:pPr>
        <w:pStyle w:val="Index2"/>
        <w:tabs>
          <w:tab w:val="right" w:leader="dot" w:pos="4310"/>
        </w:tabs>
        <w:rPr>
          <w:noProof/>
          <w:lang w:val="en-GB"/>
        </w:rPr>
      </w:pPr>
      <w:r w:rsidRPr="003A06D0">
        <w:rPr>
          <w:noProof/>
          <w:lang w:val="en-GB"/>
        </w:rPr>
        <w:t>WhichDocument, 49</w:t>
      </w:r>
    </w:p>
    <w:p w:rsidR="00602EA3" w:rsidRPr="003A06D0" w:rsidRDefault="00602EA3">
      <w:pPr>
        <w:pStyle w:val="Index2"/>
        <w:tabs>
          <w:tab w:val="right" w:leader="dot" w:pos="4310"/>
        </w:tabs>
        <w:rPr>
          <w:noProof/>
          <w:lang w:val="en-GB"/>
        </w:rPr>
      </w:pPr>
      <w:r w:rsidRPr="003A06D0">
        <w:rPr>
          <w:noProof/>
          <w:lang w:val="en-GB"/>
        </w:rPr>
        <w:t>XPath, 50</w:t>
      </w:r>
    </w:p>
    <w:p w:rsidR="00602EA3" w:rsidRPr="003A06D0" w:rsidRDefault="00602EA3">
      <w:pPr>
        <w:pStyle w:val="Index1"/>
        <w:tabs>
          <w:tab w:val="right" w:leader="dot" w:pos="4310"/>
        </w:tabs>
        <w:rPr>
          <w:noProof/>
          <w:lang w:val="en-GB"/>
        </w:rPr>
      </w:pPr>
      <w:r w:rsidRPr="003A06D0">
        <w:rPr>
          <w:noProof/>
          <w:lang w:val="en-GB"/>
        </w:rPr>
        <w:t>SignedReference</w:t>
      </w:r>
    </w:p>
    <w:p w:rsidR="00602EA3" w:rsidRPr="003A06D0" w:rsidRDefault="00602EA3">
      <w:pPr>
        <w:pStyle w:val="Index2"/>
        <w:tabs>
          <w:tab w:val="right" w:leader="dot" w:pos="4310"/>
        </w:tabs>
        <w:rPr>
          <w:noProof/>
          <w:lang w:val="en-GB"/>
        </w:rPr>
      </w:pPr>
      <w:r w:rsidRPr="003A06D0">
        <w:rPr>
          <w:noProof/>
          <w:lang w:val="en-GB"/>
        </w:rPr>
        <w:t>RefId, 88</w:t>
      </w:r>
    </w:p>
    <w:p w:rsidR="00602EA3" w:rsidRPr="003A06D0" w:rsidRDefault="00602EA3">
      <w:pPr>
        <w:pStyle w:val="Index2"/>
        <w:tabs>
          <w:tab w:val="right" w:leader="dot" w:pos="4310"/>
        </w:tabs>
        <w:rPr>
          <w:noProof/>
          <w:lang w:val="en-GB"/>
        </w:rPr>
      </w:pPr>
      <w:r w:rsidRPr="003A06D0">
        <w:rPr>
          <w:noProof/>
          <w:lang w:val="en-GB"/>
        </w:rPr>
        <w:t>RefURI, 88</w:t>
      </w:r>
    </w:p>
    <w:p w:rsidR="00602EA3" w:rsidRPr="003A06D0" w:rsidRDefault="00602EA3">
      <w:pPr>
        <w:pStyle w:val="Index2"/>
        <w:tabs>
          <w:tab w:val="right" w:leader="dot" w:pos="4310"/>
        </w:tabs>
        <w:rPr>
          <w:noProof/>
          <w:lang w:val="en-GB"/>
        </w:rPr>
      </w:pPr>
      <w:r w:rsidRPr="003A06D0">
        <w:rPr>
          <w:noProof/>
          <w:lang w:val="en-GB"/>
        </w:rPr>
        <w:t>Transforms, 88</w:t>
      </w:r>
    </w:p>
    <w:p w:rsidR="00602EA3" w:rsidRPr="003A06D0" w:rsidRDefault="00602EA3">
      <w:pPr>
        <w:pStyle w:val="Index2"/>
        <w:tabs>
          <w:tab w:val="right" w:leader="dot" w:pos="4310"/>
        </w:tabs>
        <w:rPr>
          <w:noProof/>
          <w:lang w:val="en-GB"/>
        </w:rPr>
      </w:pPr>
      <w:r w:rsidRPr="003A06D0">
        <w:rPr>
          <w:noProof/>
          <w:lang w:val="en-GB"/>
        </w:rPr>
        <w:t>WhichDocument, 88</w:t>
      </w:r>
    </w:p>
    <w:p w:rsidR="00602EA3" w:rsidRPr="003A06D0" w:rsidRDefault="00602EA3">
      <w:pPr>
        <w:pStyle w:val="Index1"/>
        <w:tabs>
          <w:tab w:val="right" w:leader="dot" w:pos="4310"/>
        </w:tabs>
        <w:rPr>
          <w:noProof/>
          <w:lang w:val="en-GB"/>
        </w:rPr>
      </w:pPr>
      <w:r w:rsidRPr="003A06D0">
        <w:rPr>
          <w:noProof/>
          <w:lang w:val="en-GB"/>
        </w:rPr>
        <w:t>SignedReferences</w:t>
      </w:r>
    </w:p>
    <w:p w:rsidR="00602EA3" w:rsidRPr="003A06D0" w:rsidRDefault="00602EA3">
      <w:pPr>
        <w:pStyle w:val="Index2"/>
        <w:tabs>
          <w:tab w:val="right" w:leader="dot" w:pos="4310"/>
        </w:tabs>
        <w:rPr>
          <w:noProof/>
          <w:lang w:val="en-GB"/>
        </w:rPr>
      </w:pPr>
      <w:r w:rsidRPr="003A06D0">
        <w:rPr>
          <w:noProof/>
          <w:lang w:val="en-GB"/>
        </w:rPr>
        <w:t>SignedReference, 87</w:t>
      </w:r>
    </w:p>
    <w:p w:rsidR="00602EA3" w:rsidRPr="003A06D0" w:rsidRDefault="00602EA3">
      <w:pPr>
        <w:pStyle w:val="Index1"/>
        <w:tabs>
          <w:tab w:val="right" w:leader="dot" w:pos="4310"/>
        </w:tabs>
        <w:rPr>
          <w:noProof/>
          <w:lang w:val="en-GB"/>
        </w:rPr>
      </w:pPr>
      <w:r w:rsidRPr="003A06D0">
        <w:rPr>
          <w:noProof/>
          <w:lang w:val="en-GB"/>
        </w:rPr>
        <w:t>SigningTimeInfo</w:t>
      </w:r>
    </w:p>
    <w:p w:rsidR="00602EA3" w:rsidRPr="003A06D0" w:rsidRDefault="00602EA3">
      <w:pPr>
        <w:pStyle w:val="Index2"/>
        <w:tabs>
          <w:tab w:val="right" w:leader="dot" w:pos="4310"/>
        </w:tabs>
        <w:rPr>
          <w:noProof/>
          <w:lang w:val="en-GB"/>
        </w:rPr>
      </w:pPr>
      <w:r w:rsidRPr="003A06D0">
        <w:rPr>
          <w:noProof/>
          <w:lang w:val="en-GB"/>
        </w:rPr>
        <w:t>LowerBoundary, 102</w:t>
      </w:r>
    </w:p>
    <w:p w:rsidR="00602EA3" w:rsidRPr="003A06D0" w:rsidRDefault="00602EA3">
      <w:pPr>
        <w:pStyle w:val="Index2"/>
        <w:tabs>
          <w:tab w:val="right" w:leader="dot" w:pos="4310"/>
        </w:tabs>
        <w:rPr>
          <w:noProof/>
          <w:lang w:val="en-GB"/>
        </w:rPr>
      </w:pPr>
      <w:r w:rsidRPr="003A06D0">
        <w:rPr>
          <w:noProof/>
          <w:lang w:val="en-GB"/>
        </w:rPr>
        <w:t>SigningTime, 102</w:t>
      </w:r>
    </w:p>
    <w:p w:rsidR="00602EA3" w:rsidRPr="003A06D0" w:rsidRDefault="00602EA3">
      <w:pPr>
        <w:pStyle w:val="Index2"/>
        <w:tabs>
          <w:tab w:val="right" w:leader="dot" w:pos="4310"/>
        </w:tabs>
        <w:rPr>
          <w:noProof/>
          <w:lang w:val="en-GB"/>
        </w:rPr>
      </w:pPr>
      <w:r w:rsidRPr="003A06D0">
        <w:rPr>
          <w:noProof/>
          <w:lang w:val="en-GB"/>
        </w:rPr>
        <w:t>SigningTimeBoundaries, 102</w:t>
      </w:r>
    </w:p>
    <w:p w:rsidR="00602EA3" w:rsidRPr="003A06D0" w:rsidRDefault="00602EA3">
      <w:pPr>
        <w:pStyle w:val="Index2"/>
        <w:tabs>
          <w:tab w:val="right" w:leader="dot" w:pos="4310"/>
        </w:tabs>
        <w:rPr>
          <w:noProof/>
          <w:lang w:val="en-GB"/>
        </w:rPr>
      </w:pPr>
      <w:r w:rsidRPr="003A06D0">
        <w:rPr>
          <w:noProof/>
          <w:lang w:val="en-GB"/>
        </w:rPr>
        <w:t>UpperBoundary, 102</w:t>
      </w:r>
    </w:p>
    <w:p w:rsidR="00602EA3" w:rsidRPr="003A06D0" w:rsidRDefault="00602EA3">
      <w:pPr>
        <w:pStyle w:val="Index1"/>
        <w:tabs>
          <w:tab w:val="right" w:leader="dot" w:pos="4310"/>
        </w:tabs>
        <w:rPr>
          <w:noProof/>
          <w:lang w:val="en-GB"/>
        </w:rPr>
      </w:pPr>
      <w:r w:rsidRPr="003A06D0">
        <w:rPr>
          <w:noProof/>
          <w:lang w:val="en-GB"/>
        </w:rPr>
        <w:t>SignRequests</w:t>
      </w:r>
    </w:p>
    <w:p w:rsidR="00602EA3" w:rsidRPr="003A06D0" w:rsidRDefault="00602EA3">
      <w:pPr>
        <w:pStyle w:val="Index2"/>
        <w:tabs>
          <w:tab w:val="right" w:leader="dot" w:pos="4310"/>
        </w:tabs>
        <w:rPr>
          <w:noProof/>
          <w:lang w:val="en-GB"/>
        </w:rPr>
      </w:pPr>
      <w:r w:rsidRPr="003A06D0">
        <w:rPr>
          <w:noProof/>
          <w:lang w:val="en-GB"/>
        </w:rPr>
        <w:t>InputDocuments, 45</w:t>
      </w:r>
    </w:p>
    <w:p w:rsidR="00602EA3" w:rsidRPr="003A06D0" w:rsidRDefault="00602EA3">
      <w:pPr>
        <w:pStyle w:val="Index2"/>
        <w:tabs>
          <w:tab w:val="right" w:leader="dot" w:pos="4310"/>
        </w:tabs>
        <w:rPr>
          <w:noProof/>
          <w:lang w:val="en-GB"/>
        </w:rPr>
      </w:pPr>
      <w:r w:rsidRPr="003A06D0">
        <w:rPr>
          <w:noProof/>
          <w:lang w:val="en-GB"/>
        </w:rPr>
        <w:t>OptionalInputs, 45</w:t>
      </w:r>
    </w:p>
    <w:p w:rsidR="00602EA3" w:rsidRPr="003A06D0" w:rsidRDefault="00602EA3">
      <w:pPr>
        <w:pStyle w:val="Index1"/>
        <w:tabs>
          <w:tab w:val="right" w:leader="dot" w:pos="4310"/>
        </w:tabs>
        <w:rPr>
          <w:noProof/>
          <w:lang w:val="en-GB"/>
        </w:rPr>
      </w:pPr>
      <w:r w:rsidRPr="003A06D0">
        <w:rPr>
          <w:noProof/>
          <w:lang w:val="en-GB"/>
        </w:rPr>
        <w:t>SignResponse</w:t>
      </w:r>
    </w:p>
    <w:p w:rsidR="00602EA3" w:rsidRPr="003A06D0" w:rsidRDefault="00602EA3">
      <w:pPr>
        <w:pStyle w:val="Index2"/>
        <w:tabs>
          <w:tab w:val="right" w:leader="dot" w:pos="4310"/>
        </w:tabs>
        <w:rPr>
          <w:noProof/>
          <w:lang w:val="en-GB"/>
        </w:rPr>
      </w:pPr>
      <w:r w:rsidRPr="003A06D0">
        <w:rPr>
          <w:noProof/>
          <w:lang w:val="en-GB"/>
        </w:rPr>
        <w:t>OptionalOutputs, 46</w:t>
      </w:r>
    </w:p>
    <w:p w:rsidR="00602EA3" w:rsidRPr="003A06D0" w:rsidRDefault="00602EA3">
      <w:pPr>
        <w:pStyle w:val="Index2"/>
        <w:tabs>
          <w:tab w:val="right" w:leader="dot" w:pos="4310"/>
        </w:tabs>
        <w:rPr>
          <w:noProof/>
          <w:lang w:val="en-GB"/>
        </w:rPr>
      </w:pPr>
      <w:r w:rsidRPr="003A06D0">
        <w:rPr>
          <w:noProof/>
          <w:lang w:val="en-GB"/>
        </w:rPr>
        <w:t>SignatureObject, 46</w:t>
      </w:r>
    </w:p>
    <w:p w:rsidR="00602EA3" w:rsidRPr="003A06D0" w:rsidRDefault="00602EA3">
      <w:pPr>
        <w:pStyle w:val="Index1"/>
        <w:tabs>
          <w:tab w:val="right" w:leader="dot" w:pos="4310"/>
        </w:tabs>
        <w:rPr>
          <w:noProof/>
          <w:lang w:val="en-GB"/>
        </w:rPr>
      </w:pPr>
      <w:r w:rsidRPr="003A06D0">
        <w:rPr>
          <w:noProof/>
          <w:lang w:val="en-GB"/>
        </w:rPr>
        <w:t>Transform</w:t>
      </w:r>
    </w:p>
    <w:p w:rsidR="00602EA3" w:rsidRPr="003A06D0" w:rsidRDefault="00602EA3">
      <w:pPr>
        <w:pStyle w:val="Index2"/>
        <w:tabs>
          <w:tab w:val="right" w:leader="dot" w:pos="4310"/>
        </w:tabs>
        <w:rPr>
          <w:noProof/>
          <w:lang w:val="en-GB"/>
        </w:rPr>
      </w:pPr>
      <w:r w:rsidRPr="003A06D0">
        <w:rPr>
          <w:noProof/>
          <w:lang w:val="en-GB"/>
        </w:rPr>
        <w:t>Algorithm, 111</w:t>
      </w:r>
    </w:p>
    <w:p w:rsidR="00602EA3" w:rsidRPr="003A06D0" w:rsidRDefault="00602EA3">
      <w:pPr>
        <w:pStyle w:val="Index2"/>
        <w:tabs>
          <w:tab w:val="right" w:leader="dot" w:pos="4310"/>
        </w:tabs>
        <w:rPr>
          <w:noProof/>
          <w:lang w:val="en-GB"/>
        </w:rPr>
      </w:pPr>
      <w:r w:rsidRPr="003A06D0">
        <w:rPr>
          <w:noProof/>
          <w:lang w:val="en-GB"/>
        </w:rPr>
        <w:t>Base64Content, 111</w:t>
      </w:r>
    </w:p>
    <w:p w:rsidR="00602EA3" w:rsidRPr="003A06D0" w:rsidRDefault="00602EA3">
      <w:pPr>
        <w:pStyle w:val="Index2"/>
        <w:tabs>
          <w:tab w:val="right" w:leader="dot" w:pos="4310"/>
        </w:tabs>
        <w:rPr>
          <w:noProof/>
          <w:lang w:val="en-GB"/>
        </w:rPr>
      </w:pPr>
      <w:r w:rsidRPr="003A06D0">
        <w:rPr>
          <w:noProof/>
          <w:lang w:val="en-GB"/>
        </w:rPr>
        <w:t>NsPrefixMapping, 111</w:t>
      </w:r>
    </w:p>
    <w:p w:rsidR="00602EA3" w:rsidRPr="003A06D0" w:rsidRDefault="00602EA3">
      <w:pPr>
        <w:pStyle w:val="Index2"/>
        <w:tabs>
          <w:tab w:val="right" w:leader="dot" w:pos="4310"/>
        </w:tabs>
        <w:rPr>
          <w:noProof/>
          <w:lang w:val="en-GB"/>
        </w:rPr>
      </w:pPr>
      <w:r w:rsidRPr="003A06D0">
        <w:rPr>
          <w:noProof/>
          <w:lang w:val="en-GB"/>
        </w:rPr>
        <w:t>value, 111</w:t>
      </w:r>
    </w:p>
    <w:p w:rsidR="00602EA3" w:rsidRPr="003A06D0" w:rsidRDefault="00602EA3">
      <w:pPr>
        <w:pStyle w:val="Index2"/>
        <w:tabs>
          <w:tab w:val="right" w:leader="dot" w:pos="4310"/>
        </w:tabs>
        <w:rPr>
          <w:noProof/>
          <w:lang w:val="en-GB"/>
        </w:rPr>
      </w:pPr>
      <w:r w:rsidRPr="003A06D0">
        <w:rPr>
          <w:noProof/>
          <w:lang w:val="en-GB"/>
        </w:rPr>
        <w:t>XPath, 111</w:t>
      </w:r>
    </w:p>
    <w:p w:rsidR="00602EA3" w:rsidRPr="003A06D0" w:rsidRDefault="00602EA3">
      <w:pPr>
        <w:pStyle w:val="Index1"/>
        <w:tabs>
          <w:tab w:val="right" w:leader="dot" w:pos="4310"/>
        </w:tabs>
        <w:rPr>
          <w:noProof/>
          <w:lang w:val="en-GB"/>
        </w:rPr>
      </w:pPr>
      <w:r w:rsidRPr="003A06D0">
        <w:rPr>
          <w:noProof/>
          <w:lang w:val="en-GB"/>
        </w:rPr>
        <w:t>TransformedData</w:t>
      </w:r>
    </w:p>
    <w:p w:rsidR="00602EA3" w:rsidRPr="003A06D0" w:rsidRDefault="00602EA3">
      <w:pPr>
        <w:pStyle w:val="Index2"/>
        <w:tabs>
          <w:tab w:val="right" w:leader="dot" w:pos="4310"/>
        </w:tabs>
        <w:rPr>
          <w:noProof/>
          <w:lang w:val="en-GB"/>
        </w:rPr>
      </w:pPr>
      <w:r w:rsidRPr="003A06D0">
        <w:rPr>
          <w:noProof/>
          <w:lang w:val="en-GB"/>
        </w:rPr>
        <w:t>Base64Data, 41</w:t>
      </w:r>
    </w:p>
    <w:p w:rsidR="00602EA3" w:rsidRPr="003A06D0" w:rsidRDefault="00602EA3">
      <w:pPr>
        <w:pStyle w:val="Index2"/>
        <w:tabs>
          <w:tab w:val="right" w:leader="dot" w:pos="4310"/>
        </w:tabs>
        <w:rPr>
          <w:noProof/>
          <w:lang w:val="en-GB"/>
        </w:rPr>
      </w:pPr>
      <w:r w:rsidRPr="003A06D0">
        <w:rPr>
          <w:noProof/>
          <w:lang w:val="en-GB"/>
        </w:rPr>
        <w:t>Transforms, 40</w:t>
      </w:r>
    </w:p>
    <w:p w:rsidR="00602EA3" w:rsidRPr="003A06D0" w:rsidRDefault="00602EA3">
      <w:pPr>
        <w:pStyle w:val="Index2"/>
        <w:tabs>
          <w:tab w:val="right" w:leader="dot" w:pos="4310"/>
        </w:tabs>
        <w:rPr>
          <w:noProof/>
          <w:lang w:val="en-GB"/>
        </w:rPr>
      </w:pPr>
      <w:r w:rsidRPr="003A06D0">
        <w:rPr>
          <w:noProof/>
          <w:lang w:val="en-GB"/>
        </w:rPr>
        <w:t>WhichReference, 41</w:t>
      </w:r>
    </w:p>
    <w:p w:rsidR="00602EA3" w:rsidRPr="003A06D0" w:rsidRDefault="00602EA3">
      <w:pPr>
        <w:pStyle w:val="Index1"/>
        <w:tabs>
          <w:tab w:val="right" w:leader="dot" w:pos="4310"/>
        </w:tabs>
        <w:rPr>
          <w:noProof/>
          <w:lang w:val="en-GB"/>
        </w:rPr>
      </w:pPr>
      <w:r w:rsidRPr="003A06D0">
        <w:rPr>
          <w:noProof/>
          <w:lang w:val="en-GB"/>
        </w:rPr>
        <w:t>TransformedDocument</w:t>
      </w:r>
    </w:p>
    <w:p w:rsidR="00602EA3" w:rsidRPr="003A06D0" w:rsidRDefault="00602EA3">
      <w:pPr>
        <w:pStyle w:val="Index2"/>
        <w:tabs>
          <w:tab w:val="right" w:leader="dot" w:pos="4310"/>
        </w:tabs>
        <w:rPr>
          <w:noProof/>
          <w:lang w:val="en-GB"/>
        </w:rPr>
      </w:pPr>
      <w:r w:rsidRPr="003A06D0">
        <w:rPr>
          <w:noProof/>
          <w:lang w:val="en-GB"/>
        </w:rPr>
        <w:t>Document, 106</w:t>
      </w:r>
    </w:p>
    <w:p w:rsidR="00602EA3" w:rsidRPr="003A06D0" w:rsidRDefault="00602EA3">
      <w:pPr>
        <w:pStyle w:val="Index2"/>
        <w:tabs>
          <w:tab w:val="right" w:leader="dot" w:pos="4310"/>
        </w:tabs>
        <w:rPr>
          <w:noProof/>
          <w:lang w:val="en-GB"/>
        </w:rPr>
      </w:pPr>
      <w:r w:rsidRPr="003A06D0">
        <w:rPr>
          <w:noProof/>
          <w:lang w:val="en-GB"/>
        </w:rPr>
        <w:t>WhichReference, 106</w:t>
      </w:r>
    </w:p>
    <w:p w:rsidR="00602EA3" w:rsidRPr="003A06D0" w:rsidRDefault="00602EA3">
      <w:pPr>
        <w:pStyle w:val="Index1"/>
        <w:tabs>
          <w:tab w:val="right" w:leader="dot" w:pos="4310"/>
        </w:tabs>
        <w:rPr>
          <w:noProof/>
          <w:lang w:val="en-GB"/>
        </w:rPr>
      </w:pPr>
      <w:r w:rsidRPr="003A06D0">
        <w:rPr>
          <w:noProof/>
          <w:lang w:val="en-GB"/>
        </w:rPr>
        <w:t>Transforms</w:t>
      </w:r>
    </w:p>
    <w:p w:rsidR="00602EA3" w:rsidRPr="003A06D0" w:rsidRDefault="00602EA3">
      <w:pPr>
        <w:pStyle w:val="Index2"/>
        <w:tabs>
          <w:tab w:val="right" w:leader="dot" w:pos="4310"/>
        </w:tabs>
        <w:rPr>
          <w:noProof/>
          <w:lang w:val="en-GB"/>
        </w:rPr>
      </w:pPr>
      <w:r w:rsidRPr="003A06D0">
        <w:rPr>
          <w:noProof/>
          <w:lang w:val="en-GB"/>
        </w:rPr>
        <w:t>Transform, 110</w:t>
      </w:r>
    </w:p>
    <w:p w:rsidR="00602EA3" w:rsidRPr="003A06D0" w:rsidRDefault="00602EA3">
      <w:pPr>
        <w:pStyle w:val="Index1"/>
        <w:tabs>
          <w:tab w:val="right" w:leader="dot" w:pos="4310"/>
        </w:tabs>
        <w:rPr>
          <w:noProof/>
          <w:lang w:val="en-GB"/>
        </w:rPr>
      </w:pPr>
      <w:r w:rsidRPr="003A06D0">
        <w:rPr>
          <w:noProof/>
          <w:lang w:val="en-GB"/>
        </w:rPr>
        <w:t>UseVerificationTime</w:t>
      </w:r>
    </w:p>
    <w:p w:rsidR="00602EA3" w:rsidRPr="003A06D0" w:rsidRDefault="00602EA3">
      <w:pPr>
        <w:pStyle w:val="Index2"/>
        <w:tabs>
          <w:tab w:val="right" w:leader="dot" w:pos="4310"/>
        </w:tabs>
        <w:rPr>
          <w:noProof/>
          <w:lang w:val="en-GB"/>
        </w:rPr>
      </w:pPr>
      <w:r w:rsidRPr="003A06D0">
        <w:rPr>
          <w:noProof/>
          <w:lang w:val="en-GB"/>
        </w:rPr>
        <w:t>Base64Content, 92</w:t>
      </w:r>
    </w:p>
    <w:p w:rsidR="00602EA3" w:rsidRPr="003A06D0" w:rsidRDefault="00602EA3">
      <w:pPr>
        <w:pStyle w:val="Index2"/>
        <w:tabs>
          <w:tab w:val="right" w:leader="dot" w:pos="4310"/>
        </w:tabs>
        <w:rPr>
          <w:noProof/>
          <w:lang w:val="en-GB"/>
        </w:rPr>
      </w:pPr>
      <w:r w:rsidRPr="003A06D0">
        <w:rPr>
          <w:noProof/>
          <w:lang w:val="en-GB"/>
        </w:rPr>
        <w:t>CurrentTime, 92</w:t>
      </w:r>
    </w:p>
    <w:p w:rsidR="00602EA3" w:rsidRPr="003A06D0" w:rsidRDefault="00602EA3">
      <w:pPr>
        <w:pStyle w:val="Index2"/>
        <w:tabs>
          <w:tab w:val="right" w:leader="dot" w:pos="4310"/>
        </w:tabs>
        <w:rPr>
          <w:noProof/>
          <w:lang w:val="en-GB"/>
        </w:rPr>
      </w:pPr>
      <w:r w:rsidRPr="003A06D0">
        <w:rPr>
          <w:noProof/>
          <w:lang w:val="en-GB"/>
        </w:rPr>
        <w:t>SpecificTime, 92</w:t>
      </w:r>
    </w:p>
    <w:p w:rsidR="00602EA3" w:rsidRPr="003A06D0" w:rsidRDefault="00602EA3">
      <w:pPr>
        <w:pStyle w:val="Index1"/>
        <w:tabs>
          <w:tab w:val="right" w:leader="dot" w:pos="4310"/>
        </w:tabs>
        <w:rPr>
          <w:noProof/>
          <w:lang w:val="en-GB"/>
        </w:rPr>
      </w:pPr>
      <w:r w:rsidRPr="003A06D0">
        <w:rPr>
          <w:noProof/>
          <w:lang w:val="en-GB"/>
        </w:rPr>
        <w:t>VerificationTimeInfo</w:t>
      </w:r>
    </w:p>
    <w:p w:rsidR="00602EA3" w:rsidRPr="003A06D0" w:rsidRDefault="00602EA3">
      <w:pPr>
        <w:pStyle w:val="Index2"/>
        <w:tabs>
          <w:tab w:val="right" w:leader="dot" w:pos="4310"/>
        </w:tabs>
        <w:rPr>
          <w:noProof/>
          <w:lang w:val="en-GB"/>
        </w:rPr>
      </w:pPr>
      <w:r w:rsidRPr="003A06D0">
        <w:rPr>
          <w:noProof/>
          <w:lang w:val="en-GB"/>
        </w:rPr>
        <w:t>AdditionalTimeInfo, 95</w:t>
      </w:r>
    </w:p>
    <w:p w:rsidR="00602EA3" w:rsidRPr="003A06D0" w:rsidRDefault="00602EA3">
      <w:pPr>
        <w:pStyle w:val="Index2"/>
        <w:tabs>
          <w:tab w:val="right" w:leader="dot" w:pos="4310"/>
        </w:tabs>
        <w:rPr>
          <w:noProof/>
          <w:lang w:val="en-GB"/>
        </w:rPr>
      </w:pPr>
      <w:r w:rsidRPr="003A06D0">
        <w:rPr>
          <w:noProof/>
          <w:lang w:val="en-GB"/>
        </w:rPr>
        <w:t>VerificationTime, 95</w:t>
      </w:r>
    </w:p>
    <w:p w:rsidR="00602EA3" w:rsidRPr="003A06D0" w:rsidRDefault="00602EA3">
      <w:pPr>
        <w:pStyle w:val="Index1"/>
        <w:tabs>
          <w:tab w:val="right" w:leader="dot" w:pos="4310"/>
        </w:tabs>
        <w:rPr>
          <w:noProof/>
          <w:lang w:val="en-GB"/>
        </w:rPr>
      </w:pPr>
      <w:r w:rsidRPr="003A06D0">
        <w:rPr>
          <w:noProof/>
          <w:lang w:val="en-GB"/>
        </w:rPr>
        <w:t>VerifyManifestResults</w:t>
      </w:r>
    </w:p>
    <w:p w:rsidR="00602EA3" w:rsidRPr="003A06D0" w:rsidRDefault="00602EA3">
      <w:pPr>
        <w:pStyle w:val="Index2"/>
        <w:tabs>
          <w:tab w:val="right" w:leader="dot" w:pos="4310"/>
        </w:tabs>
        <w:rPr>
          <w:noProof/>
          <w:lang w:val="en-GB"/>
        </w:rPr>
      </w:pPr>
      <w:r w:rsidRPr="003A06D0">
        <w:rPr>
          <w:noProof/>
          <w:lang w:val="en-GB"/>
        </w:rPr>
        <w:t>ManifestResult, 89</w:t>
      </w:r>
    </w:p>
    <w:p w:rsidR="00602EA3" w:rsidRPr="003A06D0" w:rsidRDefault="00602EA3">
      <w:pPr>
        <w:pStyle w:val="Index1"/>
        <w:tabs>
          <w:tab w:val="right" w:leader="dot" w:pos="4310"/>
        </w:tabs>
        <w:rPr>
          <w:noProof/>
          <w:lang w:val="en-GB"/>
        </w:rPr>
      </w:pPr>
      <w:r w:rsidRPr="003A06D0">
        <w:rPr>
          <w:noProof/>
          <w:lang w:val="en-GB"/>
        </w:rPr>
        <w:t>VerifyRequest</w:t>
      </w:r>
    </w:p>
    <w:p w:rsidR="00602EA3" w:rsidRPr="003A06D0" w:rsidRDefault="00602EA3">
      <w:pPr>
        <w:pStyle w:val="Index2"/>
        <w:tabs>
          <w:tab w:val="right" w:leader="dot" w:pos="4310"/>
        </w:tabs>
        <w:rPr>
          <w:noProof/>
          <w:lang w:val="en-GB"/>
        </w:rPr>
      </w:pPr>
      <w:r w:rsidRPr="003A06D0">
        <w:rPr>
          <w:noProof/>
          <w:lang w:val="en-GB"/>
        </w:rPr>
        <w:t>InputDocuments, 51</w:t>
      </w:r>
    </w:p>
    <w:p w:rsidR="00602EA3" w:rsidRPr="003A06D0" w:rsidRDefault="00602EA3">
      <w:pPr>
        <w:pStyle w:val="Index2"/>
        <w:tabs>
          <w:tab w:val="right" w:leader="dot" w:pos="4310"/>
        </w:tabs>
        <w:rPr>
          <w:noProof/>
          <w:lang w:val="en-GB"/>
        </w:rPr>
      </w:pPr>
      <w:r w:rsidRPr="003A06D0">
        <w:rPr>
          <w:noProof/>
          <w:lang w:val="en-GB"/>
        </w:rPr>
        <w:t>OptionalInputs, 51</w:t>
      </w:r>
    </w:p>
    <w:p w:rsidR="00602EA3" w:rsidRPr="003A06D0" w:rsidRDefault="00602EA3">
      <w:pPr>
        <w:pStyle w:val="Index2"/>
        <w:tabs>
          <w:tab w:val="right" w:leader="dot" w:pos="4310"/>
        </w:tabs>
        <w:rPr>
          <w:noProof/>
          <w:lang w:val="en-GB"/>
        </w:rPr>
      </w:pPr>
      <w:r w:rsidRPr="003A06D0">
        <w:rPr>
          <w:noProof/>
          <w:lang w:val="en-GB"/>
        </w:rPr>
        <w:t>SignatureObject, 51</w:t>
      </w:r>
    </w:p>
    <w:p w:rsidR="00602EA3" w:rsidRPr="003A06D0" w:rsidRDefault="00602EA3">
      <w:pPr>
        <w:pStyle w:val="Index1"/>
        <w:tabs>
          <w:tab w:val="right" w:leader="dot" w:pos="4310"/>
        </w:tabs>
        <w:rPr>
          <w:noProof/>
          <w:lang w:val="en-GB"/>
        </w:rPr>
      </w:pPr>
      <w:r w:rsidRPr="003A06D0">
        <w:rPr>
          <w:noProof/>
          <w:lang w:val="en-GB"/>
        </w:rPr>
        <w:t>VerifyResponse</w:t>
      </w:r>
    </w:p>
    <w:p w:rsidR="00602EA3" w:rsidRPr="003A06D0" w:rsidRDefault="00602EA3">
      <w:pPr>
        <w:pStyle w:val="Index2"/>
        <w:tabs>
          <w:tab w:val="right" w:leader="dot" w:pos="4310"/>
        </w:tabs>
        <w:rPr>
          <w:noProof/>
          <w:lang w:val="en-GB"/>
        </w:rPr>
      </w:pPr>
      <w:r w:rsidRPr="003A06D0">
        <w:rPr>
          <w:noProof/>
          <w:lang w:val="en-GB"/>
        </w:rPr>
        <w:t>OptionalOutputs, 52</w:t>
      </w:r>
    </w:p>
    <w:p w:rsidR="00602EA3" w:rsidRPr="003A06D0" w:rsidRDefault="00602EA3">
      <w:pPr>
        <w:pStyle w:val="Index1"/>
        <w:tabs>
          <w:tab w:val="right" w:leader="dot" w:pos="4310"/>
        </w:tabs>
        <w:rPr>
          <w:noProof/>
          <w:lang w:val="en-GB"/>
        </w:rPr>
      </w:pPr>
      <w:r w:rsidRPr="003A06D0">
        <w:rPr>
          <w:noProof/>
          <w:lang w:val="en-GB"/>
        </w:rPr>
        <w:t>X509Digest</w:t>
      </w:r>
    </w:p>
    <w:p w:rsidR="00602EA3" w:rsidRPr="003A06D0" w:rsidRDefault="00602EA3">
      <w:pPr>
        <w:pStyle w:val="Index2"/>
        <w:tabs>
          <w:tab w:val="right" w:leader="dot" w:pos="4310"/>
        </w:tabs>
        <w:rPr>
          <w:noProof/>
          <w:lang w:val="en-GB"/>
        </w:rPr>
      </w:pPr>
      <w:r w:rsidRPr="003A06D0">
        <w:rPr>
          <w:noProof/>
          <w:lang w:val="en-GB"/>
        </w:rPr>
        <w:t>Algorithm, 78</w:t>
      </w:r>
    </w:p>
    <w:p w:rsidR="00602EA3" w:rsidRPr="003A06D0" w:rsidRDefault="00602EA3">
      <w:pPr>
        <w:pStyle w:val="Index2"/>
        <w:tabs>
          <w:tab w:val="right" w:leader="dot" w:pos="4310"/>
        </w:tabs>
        <w:rPr>
          <w:noProof/>
          <w:lang w:val="en-GB"/>
        </w:rPr>
      </w:pPr>
      <w:r w:rsidRPr="003A06D0">
        <w:rPr>
          <w:noProof/>
          <w:lang w:val="en-GB"/>
        </w:rPr>
        <w:t>value, 77</w:t>
      </w:r>
    </w:p>
    <w:p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rsidR="00BF4F83" w:rsidRPr="003A06D0" w:rsidRDefault="00BF4F83" w:rsidP="00BF4F83">
      <w:pPr>
        <w:pStyle w:val="Verzeichnis1"/>
        <w:rPr>
          <w:lang w:val="en-GB"/>
        </w:rPr>
      </w:pPr>
      <w:r w:rsidRPr="003A06D0">
        <w:rPr>
          <w:lang w:val="en-GB"/>
        </w:rPr>
        <w:fldChar w:fldCharType="end"/>
      </w:r>
    </w:p>
    <w:bookmarkStart w:id="1095" w:name="sec_ListOfFigures"/>
    <w:bookmarkStart w:id="1096" w:name="_Toc478074902"/>
    <w:bookmarkStart w:id="1097" w:name="_Toc480914771"/>
    <w:bookmarkStart w:id="1098" w:name="_Toc481065065"/>
    <w:bookmarkEnd w:id="1095"/>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1099" w:name="_Toc522668752"/>
      <w:bookmarkStart w:id="1100" w:name="_Toc632702"/>
      <w:r w:rsidRPr="003A06D0">
        <w:rPr>
          <w:rStyle w:val="Hyperlink"/>
          <w:lang w:val="en-GB"/>
        </w:rPr>
        <w:t>List of Figures</w:t>
      </w:r>
      <w:bookmarkEnd w:id="1096"/>
      <w:bookmarkEnd w:id="1097"/>
      <w:bookmarkEnd w:id="1098"/>
      <w:bookmarkEnd w:id="1099"/>
      <w:bookmarkEnd w:id="1100"/>
      <w:r w:rsidRPr="003A06D0">
        <w:rPr>
          <w:lang w:val="en-GB"/>
        </w:rPr>
        <w:fldChar w:fldCharType="end"/>
      </w:r>
    </w:p>
    <w:p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rsidR="00BF4F83" w:rsidRPr="003A06D0" w:rsidRDefault="00BF4F83" w:rsidP="00BF4F83">
      <w:pPr>
        <w:rPr>
          <w:lang w:val="en-GB"/>
        </w:rPr>
      </w:pPr>
      <w:r w:rsidRPr="003A06D0">
        <w:rPr>
          <w:lang w:val="en-GB"/>
        </w:rPr>
        <w:fldChar w:fldCharType="end"/>
      </w:r>
    </w:p>
    <w:bookmarkStart w:id="1101" w:name="sec_RevisionHistory"/>
    <w:bookmarkStart w:id="1102" w:name="_Toc85472898"/>
    <w:bookmarkStart w:id="1103" w:name="_Toc287332014"/>
    <w:bookmarkStart w:id="1104" w:name="_Toc480914774"/>
    <w:bookmarkStart w:id="1105" w:name="_Toc481065068"/>
    <w:bookmarkEnd w:id="1101"/>
    <w:p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1106" w:name="_Toc522668753"/>
      <w:bookmarkStart w:id="1107" w:name="_Toc632703"/>
      <w:r w:rsidRPr="003A06D0">
        <w:rPr>
          <w:rStyle w:val="Hyperlink"/>
          <w:lang w:val="en-GB"/>
        </w:rPr>
        <w:t>Revision History</w:t>
      </w:r>
      <w:bookmarkEnd w:id="1102"/>
      <w:bookmarkEnd w:id="1103"/>
      <w:bookmarkEnd w:id="1104"/>
      <w:bookmarkEnd w:id="1105"/>
      <w:bookmarkEnd w:id="1106"/>
      <w:bookmarkEnd w:id="1107"/>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rsidTr="00912C71">
        <w:tc>
          <w:tcPr>
            <w:tcW w:w="1526" w:type="dxa"/>
          </w:tcPr>
          <w:p w:rsidR="00BF4F83" w:rsidRPr="003A06D0" w:rsidRDefault="00BF4F83" w:rsidP="00BF4F83">
            <w:pPr>
              <w:jc w:val="center"/>
              <w:rPr>
                <w:b/>
                <w:bCs/>
                <w:lang w:val="en-GB"/>
              </w:rPr>
            </w:pPr>
            <w:r w:rsidRPr="003A06D0">
              <w:rPr>
                <w:b/>
                <w:bCs/>
                <w:lang w:val="en-GB"/>
              </w:rPr>
              <w:t>Revision</w:t>
            </w:r>
          </w:p>
        </w:tc>
        <w:tc>
          <w:tcPr>
            <w:tcW w:w="1410" w:type="dxa"/>
          </w:tcPr>
          <w:p w:rsidR="00BF4F83" w:rsidRPr="003A06D0" w:rsidRDefault="00BF4F83" w:rsidP="00BF4F83">
            <w:pPr>
              <w:jc w:val="center"/>
              <w:rPr>
                <w:b/>
                <w:bCs/>
                <w:lang w:val="en-GB"/>
              </w:rPr>
            </w:pPr>
            <w:r w:rsidRPr="003A06D0">
              <w:rPr>
                <w:b/>
                <w:bCs/>
                <w:lang w:val="en-GB"/>
              </w:rPr>
              <w:t>Date</w:t>
            </w:r>
          </w:p>
        </w:tc>
        <w:tc>
          <w:tcPr>
            <w:tcW w:w="2109" w:type="dxa"/>
          </w:tcPr>
          <w:p w:rsidR="00BF4F83" w:rsidRPr="003A06D0" w:rsidRDefault="00BF4F83" w:rsidP="00BF4F83">
            <w:pPr>
              <w:jc w:val="center"/>
              <w:rPr>
                <w:b/>
                <w:bCs/>
                <w:lang w:val="en-GB"/>
              </w:rPr>
            </w:pPr>
            <w:r w:rsidRPr="003A06D0">
              <w:rPr>
                <w:b/>
                <w:bCs/>
                <w:lang w:val="en-GB"/>
              </w:rPr>
              <w:t>Editor</w:t>
            </w:r>
          </w:p>
        </w:tc>
        <w:tc>
          <w:tcPr>
            <w:tcW w:w="4305" w:type="dxa"/>
          </w:tcPr>
          <w:p w:rsidR="00BF4F83" w:rsidRPr="003A06D0" w:rsidRDefault="00BF4F83" w:rsidP="00BF4F83">
            <w:pPr>
              <w:rPr>
                <w:b/>
                <w:bCs/>
                <w:lang w:val="en-GB"/>
              </w:rPr>
            </w:pPr>
            <w:r w:rsidRPr="003A06D0">
              <w:rPr>
                <w:b/>
                <w:bCs/>
                <w:lang w:val="en-GB"/>
              </w:rPr>
              <w:t>Changes Made</w:t>
            </w:r>
          </w:p>
        </w:tc>
      </w:tr>
      <w:tr w:rsidR="00BF4F83" w:rsidRPr="003A06D0" w:rsidTr="00912C71">
        <w:tc>
          <w:tcPr>
            <w:tcW w:w="1526" w:type="dxa"/>
          </w:tcPr>
          <w:p w:rsidR="00BF4F83" w:rsidRPr="003A06D0" w:rsidRDefault="00BF4F83" w:rsidP="00BF4F83">
            <w:pPr>
              <w:rPr>
                <w:lang w:val="en-GB"/>
              </w:rPr>
            </w:pPr>
            <w:r w:rsidRPr="003A06D0">
              <w:rPr>
                <w:lang w:val="en-GB"/>
              </w:rPr>
              <w:t>WD06</w:t>
            </w:r>
          </w:p>
        </w:tc>
        <w:tc>
          <w:tcPr>
            <w:tcW w:w="1410" w:type="dxa"/>
          </w:tcPr>
          <w:p w:rsidR="00BF4F83" w:rsidRPr="003A06D0" w:rsidRDefault="00BF4F83" w:rsidP="00BF4F83">
            <w:pPr>
              <w:rPr>
                <w:lang w:val="en-GB"/>
              </w:rPr>
            </w:pPr>
            <w:r w:rsidRPr="003A06D0">
              <w:rPr>
                <w:lang w:val="en-GB"/>
              </w:rPr>
              <w:t>2018-06-10</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BF4F83">
            <w:pPr>
              <w:rPr>
                <w:lang w:val="en-GB"/>
              </w:rPr>
            </w:pPr>
            <w:r w:rsidRPr="003A06D0">
              <w:rPr>
                <w:lang w:val="en-GB"/>
              </w:rPr>
              <w:t>Initial Draft version with feedback from the TC</w:t>
            </w:r>
          </w:p>
        </w:tc>
      </w:tr>
      <w:tr w:rsidR="00BF4F83" w:rsidRPr="003A06D0" w:rsidTr="00912C71">
        <w:tc>
          <w:tcPr>
            <w:tcW w:w="1526" w:type="dxa"/>
          </w:tcPr>
          <w:p w:rsidR="00BF4F83" w:rsidRPr="003A06D0" w:rsidRDefault="00BF4F83" w:rsidP="00BF4F83">
            <w:pPr>
              <w:rPr>
                <w:lang w:val="en-GB"/>
              </w:rPr>
            </w:pPr>
            <w:r w:rsidRPr="003A06D0">
              <w:rPr>
                <w:lang w:val="en-GB"/>
              </w:rPr>
              <w:t>WD07</w:t>
            </w:r>
          </w:p>
        </w:tc>
        <w:tc>
          <w:tcPr>
            <w:tcW w:w="1410" w:type="dxa"/>
          </w:tcPr>
          <w:p w:rsidR="00BF4F83" w:rsidRPr="003A06D0" w:rsidRDefault="00BF4F83" w:rsidP="00BF4F83">
            <w:pPr>
              <w:rPr>
                <w:lang w:val="en-GB"/>
              </w:rPr>
            </w:pPr>
            <w:r w:rsidRPr="003A06D0">
              <w:rPr>
                <w:lang w:val="en-GB"/>
              </w:rPr>
              <w:t>2018-08-12</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Minor editorial fixes</w:t>
            </w:r>
          </w:p>
        </w:tc>
      </w:tr>
      <w:tr w:rsidR="00BF4F83" w:rsidRPr="003A06D0" w:rsidTr="00912C71">
        <w:tc>
          <w:tcPr>
            <w:tcW w:w="1526" w:type="dxa"/>
          </w:tcPr>
          <w:p w:rsidR="00BF4F83" w:rsidRPr="003A06D0" w:rsidRDefault="00BF4F83" w:rsidP="00BF4F83">
            <w:pPr>
              <w:rPr>
                <w:lang w:val="en-GB"/>
              </w:rPr>
            </w:pPr>
            <w:r w:rsidRPr="003A06D0">
              <w:rPr>
                <w:lang w:val="en-GB"/>
              </w:rPr>
              <w:t>WD08</w:t>
            </w:r>
          </w:p>
        </w:tc>
        <w:tc>
          <w:tcPr>
            <w:tcW w:w="1410" w:type="dxa"/>
          </w:tcPr>
          <w:p w:rsidR="00BF4F83" w:rsidRPr="003A06D0" w:rsidRDefault="00BF4F83" w:rsidP="00BF4F83">
            <w:pPr>
              <w:rPr>
                <w:lang w:val="en-GB"/>
              </w:rPr>
            </w:pPr>
            <w:r w:rsidRPr="003A06D0">
              <w:rPr>
                <w:lang w:val="en-GB"/>
              </w:rPr>
              <w:t>2018-08-13</w:t>
            </w:r>
          </w:p>
        </w:tc>
        <w:tc>
          <w:tcPr>
            <w:tcW w:w="2109" w:type="dxa"/>
          </w:tcPr>
          <w:p w:rsidR="00BF4F83" w:rsidRPr="003A06D0" w:rsidRDefault="00BF4F83" w:rsidP="00BF4F83">
            <w:pPr>
              <w:rPr>
                <w:lang w:val="en-GB"/>
              </w:rPr>
            </w:pPr>
            <w:r w:rsidRPr="003A06D0">
              <w:rPr>
                <w:lang w:val="en-GB"/>
              </w:rPr>
              <w:t>Andreas Kuehne</w:t>
            </w:r>
          </w:p>
        </w:tc>
        <w:tc>
          <w:tcPr>
            <w:tcW w:w="4305" w:type="dxa"/>
          </w:tcPr>
          <w:p w:rsidR="00BF4F83" w:rsidRPr="003A06D0" w:rsidRDefault="00BF4F83" w:rsidP="00BF4F83">
            <w:pPr>
              <w:rPr>
                <w:lang w:val="en-GB"/>
              </w:rPr>
            </w:pPr>
            <w:r w:rsidRPr="003A06D0">
              <w:rPr>
                <w:lang w:val="en-GB"/>
              </w:rPr>
              <w:t>Editorial fixes to ease reading for newcomers (grouping of elements)</w:t>
            </w:r>
          </w:p>
        </w:tc>
      </w:tr>
      <w:tr w:rsidR="00BF4F83" w:rsidRPr="003A06D0" w:rsidTr="00912C71">
        <w:tc>
          <w:tcPr>
            <w:tcW w:w="1526" w:type="dxa"/>
          </w:tcPr>
          <w:p w:rsidR="00BF4F83" w:rsidRPr="003A06D0" w:rsidRDefault="00BF4F83" w:rsidP="00BF4F83">
            <w:pPr>
              <w:rPr>
                <w:lang w:val="en-GB"/>
              </w:rPr>
            </w:pPr>
            <w:r w:rsidRPr="003A06D0">
              <w:rPr>
                <w:lang w:val="en-GB"/>
              </w:rPr>
              <w:t>WD09</w:t>
            </w:r>
          </w:p>
        </w:tc>
        <w:tc>
          <w:tcPr>
            <w:tcW w:w="1410" w:type="dxa"/>
          </w:tcPr>
          <w:p w:rsidR="00BF4F83" w:rsidRPr="003A06D0" w:rsidRDefault="00BF4F83" w:rsidP="00BF4F83">
            <w:pPr>
              <w:rPr>
                <w:lang w:val="en-GB"/>
              </w:rPr>
            </w:pPr>
            <w:r w:rsidRPr="003A06D0">
              <w:rPr>
                <w:lang w:val="en-GB"/>
              </w:rPr>
              <w:t>2018-08-20</w:t>
            </w:r>
          </w:p>
        </w:tc>
        <w:tc>
          <w:tcPr>
            <w:tcW w:w="2109" w:type="dxa"/>
          </w:tcPr>
          <w:p w:rsidR="00BF4F83" w:rsidRPr="003A06D0" w:rsidRDefault="00BF4F83" w:rsidP="00BF4F83">
            <w:pPr>
              <w:rPr>
                <w:lang w:val="en-GB"/>
              </w:rPr>
            </w:pPr>
            <w:r w:rsidRPr="003A06D0">
              <w:rPr>
                <w:lang w:val="en-GB"/>
              </w:rPr>
              <w:t>Stefan Hagen</w:t>
            </w:r>
          </w:p>
        </w:tc>
        <w:tc>
          <w:tcPr>
            <w:tcW w:w="4305" w:type="dxa"/>
          </w:tcPr>
          <w:p w:rsidR="00BF4F83" w:rsidRPr="003A06D0" w:rsidRDefault="00BF4F83" w:rsidP="00BF4F83">
            <w:pPr>
              <w:rPr>
                <w:lang w:val="en-GB"/>
              </w:rPr>
            </w:pPr>
            <w:r w:rsidRPr="003A06D0">
              <w:rPr>
                <w:lang w:val="en-GB"/>
              </w:rPr>
              <w:t xml:space="preserve">Revision of namespaces </w:t>
            </w:r>
          </w:p>
        </w:tc>
      </w:tr>
      <w:tr w:rsidR="00BF4F83" w:rsidRPr="003A06D0" w:rsidTr="00912C71">
        <w:tc>
          <w:tcPr>
            <w:tcW w:w="1526" w:type="dxa"/>
          </w:tcPr>
          <w:p w:rsidR="00BF4F83" w:rsidRPr="003A06D0" w:rsidRDefault="00BF4F83" w:rsidP="00BF4F83">
            <w:pPr>
              <w:rPr>
                <w:lang w:val="en-GB"/>
              </w:rPr>
            </w:pPr>
            <w:r w:rsidRPr="003A06D0">
              <w:rPr>
                <w:lang w:val="en-GB"/>
              </w:rPr>
              <w:t>WD10</w:t>
            </w:r>
          </w:p>
        </w:tc>
        <w:tc>
          <w:tcPr>
            <w:tcW w:w="1410" w:type="dxa"/>
          </w:tcPr>
          <w:p w:rsidR="00BF4F83" w:rsidRPr="003A06D0" w:rsidRDefault="00BF4F83" w:rsidP="00BF4F83">
            <w:pPr>
              <w:rPr>
                <w:lang w:val="en-GB"/>
              </w:rPr>
            </w:pPr>
            <w:r w:rsidRPr="003A06D0">
              <w:rPr>
                <w:lang w:val="en-GB"/>
              </w:rPr>
              <w:t>2018-08-21</w:t>
            </w:r>
          </w:p>
        </w:tc>
        <w:tc>
          <w:tcPr>
            <w:tcW w:w="2109" w:type="dxa"/>
          </w:tcPr>
          <w:p w:rsidR="00BF4F83" w:rsidRPr="003A06D0" w:rsidRDefault="00BF4F83" w:rsidP="00BF4F83">
            <w:pPr>
              <w:rPr>
                <w:lang w:val="en-GB"/>
              </w:rPr>
            </w:pPr>
            <w:r w:rsidRPr="003A06D0">
              <w:rPr>
                <w:lang w:val="en-GB"/>
              </w:rPr>
              <w:t>Andreas Kuehne and Stefan Hagen</w:t>
            </w:r>
          </w:p>
        </w:tc>
        <w:tc>
          <w:tcPr>
            <w:tcW w:w="4305" w:type="dxa"/>
          </w:tcPr>
          <w:p w:rsidR="00BF4F83" w:rsidRPr="003A06D0" w:rsidRDefault="00BF4F83" w:rsidP="00912C71">
            <w:pPr>
              <w:rPr>
                <w:lang w:val="en-GB"/>
              </w:rPr>
            </w:pPr>
            <w:r w:rsidRPr="003A06D0">
              <w:rPr>
                <w:lang w:val="en-GB"/>
              </w:rPr>
              <w:t>Fix for JSON Schema URL Encoded ref attribute, alphabetical ordering of refere</w:t>
            </w:r>
            <w:r w:rsidR="00912C71">
              <w:rPr>
                <w:lang w:val="en-GB"/>
              </w:rPr>
              <w:t>n</w:t>
            </w:r>
            <w:r w:rsidRPr="003A06D0">
              <w:rPr>
                <w:lang w:val="en-GB"/>
              </w:rPr>
              <w:t>ces, application of OASIS conformance guidelines, addition of Security Considerations section, repair of broken links, and insertion of test assertion tags.</w:t>
            </w:r>
          </w:p>
        </w:tc>
      </w:tr>
      <w:tr w:rsidR="00431A67" w:rsidRPr="003A06D0" w:rsidTr="00912C71">
        <w:tc>
          <w:tcPr>
            <w:tcW w:w="1526" w:type="dxa"/>
          </w:tcPr>
          <w:p w:rsidR="00431A67" w:rsidRPr="003A06D0" w:rsidRDefault="00431A67" w:rsidP="00BF4F83">
            <w:pPr>
              <w:rPr>
                <w:lang w:val="en-GB"/>
              </w:rPr>
            </w:pPr>
            <w:r>
              <w:rPr>
                <w:lang w:val="en-GB"/>
              </w:rPr>
              <w:t>CD02</w:t>
            </w:r>
          </w:p>
        </w:tc>
        <w:tc>
          <w:tcPr>
            <w:tcW w:w="1410" w:type="dxa"/>
          </w:tcPr>
          <w:p w:rsidR="00431A67" w:rsidRPr="003A06D0" w:rsidRDefault="00431A67" w:rsidP="00BF4F83">
            <w:pPr>
              <w:rPr>
                <w:lang w:val="en-GB"/>
              </w:rPr>
            </w:pPr>
            <w:r>
              <w:rPr>
                <w:lang w:val="en-GB"/>
              </w:rPr>
              <w:t>2019-01-21</w:t>
            </w:r>
          </w:p>
        </w:tc>
        <w:tc>
          <w:tcPr>
            <w:tcW w:w="2109" w:type="dxa"/>
          </w:tcPr>
          <w:p w:rsidR="00431A67" w:rsidRPr="003A06D0" w:rsidRDefault="00431A67" w:rsidP="00BF4F83">
            <w:pPr>
              <w:rPr>
                <w:lang w:val="en-GB"/>
              </w:rPr>
            </w:pPr>
            <w:r w:rsidRPr="003A06D0">
              <w:rPr>
                <w:lang w:val="en-GB"/>
              </w:rPr>
              <w:t>Andreas Kuehne</w:t>
            </w:r>
          </w:p>
        </w:tc>
        <w:tc>
          <w:tcPr>
            <w:tcW w:w="4305" w:type="dxa"/>
          </w:tcPr>
          <w:p w:rsidR="00431A67" w:rsidRPr="003A06D0" w:rsidRDefault="00431A67" w:rsidP="00BF4F83">
            <w:pPr>
              <w:rPr>
                <w:lang w:val="en-GB"/>
              </w:rPr>
            </w:pPr>
            <w:r>
              <w:rPr>
                <w:lang w:val="en-GB"/>
              </w:rPr>
              <w:t>Handled the remarks received from the public review of csprd01</w:t>
            </w:r>
          </w:p>
        </w:tc>
      </w:tr>
      <w:tr w:rsidR="00912C71" w:rsidRPr="003A06D0" w:rsidTr="00912C71">
        <w:tc>
          <w:tcPr>
            <w:tcW w:w="1526" w:type="dxa"/>
          </w:tcPr>
          <w:p w:rsidR="00912C71" w:rsidRDefault="00912C71" w:rsidP="00912C71">
            <w:pPr>
              <w:rPr>
                <w:lang w:val="en-GB"/>
              </w:rPr>
            </w:pPr>
            <w:r>
              <w:rPr>
                <w:lang w:val="en-GB"/>
              </w:rPr>
              <w:t>CD03</w:t>
            </w:r>
          </w:p>
        </w:tc>
        <w:tc>
          <w:tcPr>
            <w:tcW w:w="1410" w:type="dxa"/>
          </w:tcPr>
          <w:p w:rsidR="00912C71" w:rsidRDefault="00912C71" w:rsidP="00912C71">
            <w:pPr>
              <w:rPr>
                <w:lang w:val="en-GB"/>
              </w:rPr>
            </w:pPr>
            <w:r>
              <w:rPr>
                <w:lang w:val="en-GB"/>
              </w:rPr>
              <w:t>2019-02-09</w:t>
            </w:r>
          </w:p>
        </w:tc>
        <w:tc>
          <w:tcPr>
            <w:tcW w:w="2109" w:type="dxa"/>
          </w:tcPr>
          <w:p w:rsidR="00912C71" w:rsidRPr="003A06D0" w:rsidRDefault="00912C71" w:rsidP="00912C71">
            <w:pPr>
              <w:rPr>
                <w:lang w:val="en-GB"/>
              </w:rPr>
            </w:pPr>
            <w:r w:rsidRPr="003A06D0">
              <w:rPr>
                <w:lang w:val="en-GB"/>
              </w:rPr>
              <w:t>Andreas Kuehne</w:t>
            </w:r>
          </w:p>
        </w:tc>
        <w:tc>
          <w:tcPr>
            <w:tcW w:w="4305" w:type="dxa"/>
          </w:tcPr>
          <w:p w:rsidR="00912C71" w:rsidRDefault="00912C71" w:rsidP="00912C71">
            <w:pPr>
              <w:rPr>
                <w:lang w:val="en-GB"/>
              </w:rPr>
            </w:pPr>
            <w:r>
              <w:rPr>
                <w:lang w:val="en-GB"/>
              </w:rPr>
              <w:t>Added support for multi-signature creation per sign request by changing the related cardinalities to ‘unbounded’</w:t>
            </w:r>
          </w:p>
        </w:tc>
      </w:tr>
    </w:tbl>
    <w:p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671" w:rsidRDefault="002A7671" w:rsidP="008C100C">
      <w:r>
        <w:separator/>
      </w:r>
    </w:p>
    <w:p w:rsidR="002A7671" w:rsidRDefault="002A7671" w:rsidP="008C100C"/>
    <w:p w:rsidR="002A7671" w:rsidRDefault="002A7671" w:rsidP="008C100C"/>
    <w:p w:rsidR="002A7671" w:rsidRDefault="002A7671" w:rsidP="008C100C"/>
    <w:p w:rsidR="002A7671" w:rsidRDefault="002A7671" w:rsidP="008C100C"/>
    <w:p w:rsidR="002A7671" w:rsidRDefault="002A7671" w:rsidP="008C100C"/>
    <w:p w:rsidR="002A7671" w:rsidRDefault="002A7671" w:rsidP="008C100C"/>
  </w:endnote>
  <w:endnote w:type="continuationSeparator" w:id="0">
    <w:p w:rsidR="002A7671" w:rsidRDefault="002A7671" w:rsidP="008C100C">
      <w:r>
        <w:continuationSeparator/>
      </w:r>
    </w:p>
    <w:p w:rsidR="002A7671" w:rsidRDefault="002A7671" w:rsidP="008C100C"/>
    <w:p w:rsidR="002A7671" w:rsidRDefault="002A7671" w:rsidP="008C100C"/>
    <w:p w:rsidR="002A7671" w:rsidRDefault="002A7671" w:rsidP="008C100C"/>
    <w:p w:rsidR="002A7671" w:rsidRDefault="002A7671" w:rsidP="008C100C"/>
    <w:p w:rsidR="002A7671" w:rsidRDefault="002A7671" w:rsidP="008C100C"/>
    <w:p w:rsidR="002A7671" w:rsidRDefault="002A767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Default="00F024E5" w:rsidP="00560795">
    <w:pPr>
      <w:pStyle w:val="Fuzeile"/>
      <w:tabs>
        <w:tab w:val="clear" w:pos="4320"/>
        <w:tab w:val="clear" w:pos="8640"/>
        <w:tab w:val="center" w:pos="4680"/>
        <w:tab w:val="right" w:pos="9360"/>
      </w:tabs>
      <w:spacing w:after="0"/>
      <w:rPr>
        <w:sz w:val="16"/>
        <w:szCs w:val="16"/>
      </w:rPr>
    </w:pPr>
    <w:r>
      <w:rPr>
        <w:sz w:val="16"/>
        <w:szCs w:val="16"/>
      </w:rPr>
      <w:t>dss-core-v2.0-csprd04</w:t>
    </w:r>
    <w:r>
      <w:rPr>
        <w:sz w:val="16"/>
        <w:szCs w:val="16"/>
      </w:rPr>
      <w:tab/>
    </w:r>
    <w:r>
      <w:rPr>
        <w:sz w:val="16"/>
        <w:szCs w:val="16"/>
      </w:rPr>
      <w:tab/>
      <w:t>24</w:t>
    </w:r>
    <w:r w:rsidR="002A7671">
      <w:rPr>
        <w:sz w:val="16"/>
        <w:szCs w:val="16"/>
      </w:rPr>
      <w:t xml:space="preserve"> </w:t>
    </w:r>
    <w:r>
      <w:rPr>
        <w:sz w:val="16"/>
        <w:szCs w:val="16"/>
      </w:rPr>
      <w:t>April</w:t>
    </w:r>
    <w:r w:rsidR="002A7671">
      <w:rPr>
        <w:sz w:val="16"/>
        <w:szCs w:val="16"/>
      </w:rPr>
      <w:t xml:space="preserve"> 2019</w:t>
    </w:r>
  </w:p>
  <w:p w:rsidR="002A7671" w:rsidRPr="00F50E2C" w:rsidRDefault="002A7671"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52671B">
      <w:rPr>
        <w:rStyle w:val="Seitenzahl"/>
        <w:noProof/>
        <w:sz w:val="16"/>
        <w:szCs w:val="16"/>
      </w:rPr>
      <w:t>11</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52671B">
      <w:rPr>
        <w:rStyle w:val="Seitenzahl"/>
        <w:noProof/>
        <w:sz w:val="16"/>
        <w:szCs w:val="16"/>
      </w:rPr>
      <w:t>156</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Pr="007611CD" w:rsidRDefault="002A7671"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2A7671" w:rsidRPr="007611CD" w:rsidRDefault="002A7671"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671" w:rsidRDefault="002A7671" w:rsidP="008C100C">
      <w:r>
        <w:separator/>
      </w:r>
    </w:p>
    <w:p w:rsidR="002A7671" w:rsidRDefault="002A7671" w:rsidP="008C100C"/>
  </w:footnote>
  <w:footnote w:type="continuationSeparator" w:id="0">
    <w:p w:rsidR="002A7671" w:rsidRDefault="002A7671" w:rsidP="008C100C">
      <w:r>
        <w:continuationSeparator/>
      </w:r>
    </w:p>
    <w:p w:rsidR="002A7671" w:rsidRDefault="002A767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71" w:rsidRDefault="002A7671" w:rsidP="008C100C"/>
  <w:p w:rsidR="002A7671" w:rsidRDefault="002A7671"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40"/>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1"/>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9"/>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18"/>
  </w:num>
  <w:num w:numId="32">
    <w:abstractNumId w:val="27"/>
  </w:num>
  <w:num w:numId="33">
    <w:abstractNumId w:val="4"/>
  </w:num>
  <w:num w:numId="34">
    <w:abstractNumId w:val="4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8"/>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 w:numId="51">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3391D"/>
    <w:rsid w:val="00147F63"/>
    <w:rsid w:val="001579B5"/>
    <w:rsid w:val="00166BB7"/>
    <w:rsid w:val="001725A5"/>
    <w:rsid w:val="00177DED"/>
    <w:rsid w:val="001832F8"/>
    <w:rsid w:val="00195249"/>
    <w:rsid w:val="00197607"/>
    <w:rsid w:val="001A76DB"/>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2546A"/>
    <w:rsid w:val="00231710"/>
    <w:rsid w:val="00232273"/>
    <w:rsid w:val="002423FB"/>
    <w:rsid w:val="00243E16"/>
    <w:rsid w:val="00255718"/>
    <w:rsid w:val="002659E9"/>
    <w:rsid w:val="002714A2"/>
    <w:rsid w:val="00277205"/>
    <w:rsid w:val="00286EC7"/>
    <w:rsid w:val="00294283"/>
    <w:rsid w:val="002A2B33"/>
    <w:rsid w:val="002A7671"/>
    <w:rsid w:val="002A79A0"/>
    <w:rsid w:val="002B197B"/>
    <w:rsid w:val="002B261C"/>
    <w:rsid w:val="002B267E"/>
    <w:rsid w:val="002B3320"/>
    <w:rsid w:val="002B7E99"/>
    <w:rsid w:val="002C0868"/>
    <w:rsid w:val="002F10B8"/>
    <w:rsid w:val="002F1E2B"/>
    <w:rsid w:val="00300B86"/>
    <w:rsid w:val="0030202A"/>
    <w:rsid w:val="00302159"/>
    <w:rsid w:val="00303110"/>
    <w:rsid w:val="003129C6"/>
    <w:rsid w:val="00316300"/>
    <w:rsid w:val="0031788B"/>
    <w:rsid w:val="00333ECA"/>
    <w:rsid w:val="00337D65"/>
    <w:rsid w:val="00342831"/>
    <w:rsid w:val="00343109"/>
    <w:rsid w:val="00362160"/>
    <w:rsid w:val="00366C20"/>
    <w:rsid w:val="003707E2"/>
    <w:rsid w:val="003734F5"/>
    <w:rsid w:val="00373F41"/>
    <w:rsid w:val="00383FF4"/>
    <w:rsid w:val="003857AC"/>
    <w:rsid w:val="00396734"/>
    <w:rsid w:val="003A06D0"/>
    <w:rsid w:val="003A0D47"/>
    <w:rsid w:val="003A1FBF"/>
    <w:rsid w:val="003B0E37"/>
    <w:rsid w:val="003B1F5B"/>
    <w:rsid w:val="003C18EF"/>
    <w:rsid w:val="003C20A1"/>
    <w:rsid w:val="003C61EA"/>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53E33"/>
    <w:rsid w:val="00462FBF"/>
    <w:rsid w:val="00472D17"/>
    <w:rsid w:val="00473B6C"/>
    <w:rsid w:val="004819C2"/>
    <w:rsid w:val="00485993"/>
    <w:rsid w:val="00490219"/>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671B"/>
    <w:rsid w:val="00527ED7"/>
    <w:rsid w:val="00536316"/>
    <w:rsid w:val="00537163"/>
    <w:rsid w:val="00542191"/>
    <w:rsid w:val="00547D8B"/>
    <w:rsid w:val="00547E3B"/>
    <w:rsid w:val="005538B5"/>
    <w:rsid w:val="00554D3F"/>
    <w:rsid w:val="00560795"/>
    <w:rsid w:val="0056573B"/>
    <w:rsid w:val="00572BC4"/>
    <w:rsid w:val="00581419"/>
    <w:rsid w:val="00590FE3"/>
    <w:rsid w:val="00591B31"/>
    <w:rsid w:val="00596B92"/>
    <w:rsid w:val="005A05CB"/>
    <w:rsid w:val="005A293B"/>
    <w:rsid w:val="005A5678"/>
    <w:rsid w:val="005A5E41"/>
    <w:rsid w:val="005B5688"/>
    <w:rsid w:val="005C4A13"/>
    <w:rsid w:val="005C561D"/>
    <w:rsid w:val="005D2EE1"/>
    <w:rsid w:val="005F4F93"/>
    <w:rsid w:val="0060033A"/>
    <w:rsid w:val="00602B81"/>
    <w:rsid w:val="00602EA3"/>
    <w:rsid w:val="006047D8"/>
    <w:rsid w:val="0060747C"/>
    <w:rsid w:val="006107FC"/>
    <w:rsid w:val="00611D26"/>
    <w:rsid w:val="00634A4D"/>
    <w:rsid w:val="00635370"/>
    <w:rsid w:val="00643C24"/>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11729"/>
    <w:rsid w:val="00711B66"/>
    <w:rsid w:val="0071217C"/>
    <w:rsid w:val="007132C1"/>
    <w:rsid w:val="007139E9"/>
    <w:rsid w:val="007165BD"/>
    <w:rsid w:val="007167BB"/>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0E03"/>
    <w:rsid w:val="007C625D"/>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5BF1"/>
    <w:rsid w:val="008B7EC0"/>
    <w:rsid w:val="008C100C"/>
    <w:rsid w:val="008C3923"/>
    <w:rsid w:val="008C7396"/>
    <w:rsid w:val="008D23C9"/>
    <w:rsid w:val="008D40EE"/>
    <w:rsid w:val="008D464F"/>
    <w:rsid w:val="008D603F"/>
    <w:rsid w:val="008F06B3"/>
    <w:rsid w:val="008F4458"/>
    <w:rsid w:val="00906C70"/>
    <w:rsid w:val="00912C71"/>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A4727"/>
    <w:rsid w:val="009B1FA0"/>
    <w:rsid w:val="009B28A5"/>
    <w:rsid w:val="009C0ECF"/>
    <w:rsid w:val="009C3825"/>
    <w:rsid w:val="009C4CD6"/>
    <w:rsid w:val="009C7DCE"/>
    <w:rsid w:val="009D1CDA"/>
    <w:rsid w:val="009D4EF5"/>
    <w:rsid w:val="009E44E7"/>
    <w:rsid w:val="009F04EF"/>
    <w:rsid w:val="009F7F75"/>
    <w:rsid w:val="00A05FDF"/>
    <w:rsid w:val="00A12E16"/>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E79E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5DB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3493"/>
    <w:rsid w:val="00DD5A0D"/>
    <w:rsid w:val="00DE105D"/>
    <w:rsid w:val="00DE1810"/>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E4E37"/>
    <w:rsid w:val="00EE6AD9"/>
    <w:rsid w:val="00EF4464"/>
    <w:rsid w:val="00EF63FB"/>
    <w:rsid w:val="00EF78A5"/>
    <w:rsid w:val="00F024E5"/>
    <w:rsid w:val="00F102AA"/>
    <w:rsid w:val="00F1108A"/>
    <w:rsid w:val="00F2001C"/>
    <w:rsid w:val="00F275C1"/>
    <w:rsid w:val="00F275CE"/>
    <w:rsid w:val="00F316B4"/>
    <w:rsid w:val="00F342DA"/>
    <w:rsid w:val="00F3464C"/>
    <w:rsid w:val="00F42CC9"/>
    <w:rsid w:val="00F442F9"/>
    <w:rsid w:val="00F50E2C"/>
    <w:rsid w:val="00F71295"/>
    <w:rsid w:val="00F92033"/>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4EC3DFA3"/>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2014/REC-xpath-30-20140408/" TargetMode="External"/><Relationship Id="rId89" Type="http://schemas.openxmlformats.org/officeDocument/2006/relationships/image" Target="media/image4.png"/><Relationship Id="rId16" Type="http://schemas.openxmlformats.org/officeDocument/2006/relationships/hyperlink" Target="mailto:kuehne@trustable.de" TargetMode="External"/><Relationship Id="rId107" Type="http://schemas.openxmlformats.org/officeDocument/2006/relationships/fontTable" Target="fontTable.xm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image" Target="media/image16.png"/><Relationship Id="rId5" Type="http://schemas.openxmlformats.org/officeDocument/2006/relationships/webSettings" Target="webSettings.xml"/><Relationship Id="rId90" Type="http://schemas.openxmlformats.org/officeDocument/2006/relationships/image" Target="media/image5.png"/><Relationship Id="rId95" Type="http://schemas.openxmlformats.org/officeDocument/2006/relationships/image" Target="media/image9.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image" Target="media/image2.png"/><Relationship Id="rId85" Type="http://schemas.openxmlformats.org/officeDocument/2006/relationships/hyperlink" Target="https://www.w3.org/TR/2017/REC-xpath-31-20170321/"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 TargetMode="External"/><Relationship Id="rId103" Type="http://schemas.openxmlformats.org/officeDocument/2006/relationships/image" Target="media/image17.png"/><Relationship Id="rId108" Type="http://schemas.openxmlformats.org/officeDocument/2006/relationships/theme" Target="theme/theme1.xm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54" Type="http://schemas.openxmlformats.org/officeDocument/2006/relationships/hyperlink" Target="http://www.w3.org/TR/xmlschema-1/" TargetMode="External"/><Relationship Id="rId62" Type="http://schemas.openxmlformats.org/officeDocument/2006/relationships/hyperlink" Target="http://www.w3.org/TR/1999/REC-xml-names-19990114/" TargetMode="External"/><Relationship Id="rId70" Type="http://schemas.openxmlformats.org/officeDocument/2006/relationships/hyperlink" Target="http://www.w3.org/TR/xpath" TargetMode="External"/><Relationship Id="rId75" Type="http://schemas.openxmlformats.org/officeDocument/2006/relationships/hyperlink" Target="https://www.iso.org/obp/ui" TargetMode="External"/><Relationship Id="rId83" Type="http://schemas.openxmlformats.org/officeDocument/2006/relationships/hyperlink" Target="http://www.w3.org/TR/2014/REC-xpath-30-20140408/" TargetMode="External"/><Relationship Id="rId88" Type="http://schemas.openxmlformats.org/officeDocument/2006/relationships/image" Target="media/image3.png"/><Relationship Id="rId91" Type="http://schemas.openxmlformats.org/officeDocument/2006/relationships/hyperlink" Target="http://www.w3.org/TR/xmlschema-2/" TargetMode="External"/><Relationship Id="rId9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6" Type="http://schemas.openxmlformats.org/officeDocument/2006/relationships/hyperlink" Target="https://www.owasp.org/index.php/Top_10-2017_A1-Injection" TargetMode="External"/><Relationship Id="rId10" Type="http://schemas.openxmlformats.org/officeDocument/2006/relationships/hyperlink" Target="http://docs.oasis-open.org/dss-x/dss-core/v2.0/csprd02/dss-core-v2.0-csprd04.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hyperlink" Target="http://www.w3.org/TR/2010/REC-xpath20-20101214/" TargetMode="External"/><Relationship Id="rId86" Type="http://schemas.openxmlformats.org/officeDocument/2006/relationships/hyperlink" Target="https://www.w3.org/TR/2017/REC-xpath-31-20170321/" TargetMode="External"/><Relationship Id="rId94" Type="http://schemas.openxmlformats.org/officeDocument/2006/relationships/image" Target="media/image8.png"/><Relationship Id="rId99" Type="http://schemas.openxmlformats.org/officeDocument/2006/relationships/image" Target="media/image13.png"/><Relationship Id="rId10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docs.oasis-open.org/dss-x/dss-core/v2.0/csprd02/dss-core-v2.0-csprd04.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3/schema/" TargetMode="External"/><Relationship Id="rId39" Type="http://schemas.openxmlformats.org/officeDocument/2006/relationships/hyperlink" Target="https://www.oasis-open.org/committees/dss-x/ipr.php" TargetMode="Externa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doi.org/10.1145/1655121.1655129" TargetMode="External"/><Relationship Id="rId97" Type="http://schemas.openxmlformats.org/officeDocument/2006/relationships/image" Target="media/image11.png"/><Relationship Id="rId104" Type="http://schemas.openxmlformats.org/officeDocument/2006/relationships/hyperlink" Target="http://msdn.microsoft.com/en-us/magazine/ee335713.aspx" TargetMode="External"/><Relationship Id="rId7" Type="http://schemas.openxmlformats.org/officeDocument/2006/relationships/endnotes" Target="endnotes.xml"/><Relationship Id="rId71" Type="http://schemas.openxmlformats.org/officeDocument/2006/relationships/hyperlink" Target="http://www.w3.org/TR/xpath20/" TargetMode="External"/><Relationship Id="rId92" Type="http://schemas.openxmlformats.org/officeDocument/2006/relationships/image" Target="media/image6.png"/><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hyperlink" Target="https://tools.ietf.org/html/rfc5652" TargetMode="External"/><Relationship Id="rId61" Type="http://schemas.openxmlformats.org/officeDocument/2006/relationships/hyperlink" Target="http://www.w3.org/TR/2002/REC-xml-exc-c14n-20020718/" TargetMode="External"/><Relationship Id="rId82" Type="http://schemas.openxmlformats.org/officeDocument/2006/relationships/hyperlink" Target="http://www.w3.org/TR/2010/REC-xpath20-20101214/" TargetMode="External"/><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049" TargetMode="External"/><Relationship Id="rId100" Type="http://schemas.openxmlformats.org/officeDocument/2006/relationships/image" Target="media/image14.png"/><Relationship Id="rId105" Type="http://schemas.openxmlformats.org/officeDocument/2006/relationships/hyperlink" Target="https://www.owasp.org/index.php/Top_10-2017_A1-Injection"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7.png"/><Relationship Id="rId98" Type="http://schemas.openxmlformats.org/officeDocument/2006/relationships/image" Target="media/image12.png"/><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67" Type="http://schemas.openxmlformats.org/officeDocument/2006/relationships/hyperlink" Target="http://www.w3.org/TR/xmlschema1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6FA94-E998-4830-BDC4-74EABBB13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156</Pages>
  <Words>38690</Words>
  <Characters>297086</Characters>
  <Application>Microsoft Office Word</Application>
  <DocSecurity>0</DocSecurity>
  <Lines>2475</Lines>
  <Paragraphs>670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335106</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5</cp:revision>
  <cp:lastPrinted>2011-08-24T20:10:00Z</cp:lastPrinted>
  <dcterms:created xsi:type="dcterms:W3CDTF">2019-04-25T16:56:00Z</dcterms:created>
  <dcterms:modified xsi:type="dcterms:W3CDTF">2019-05-09T19:35:00Z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